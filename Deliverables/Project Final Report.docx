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BAC67" w14:textId="77777777" w:rsidR="00536C05" w:rsidRPr="003C4F45" w:rsidRDefault="00536C05" w:rsidP="0037614C">
      <w:pPr>
        <w:rPr>
          <w:lang w:val="en-GB"/>
        </w:rPr>
      </w:pPr>
    </w:p>
    <w:p w14:paraId="26418C04" w14:textId="77777777" w:rsidR="00806CFF" w:rsidRPr="003C4F45" w:rsidRDefault="00806CFF" w:rsidP="0037614C">
      <w:pPr>
        <w:rPr>
          <w:lang w:val="en-GB"/>
        </w:rPr>
      </w:pPr>
    </w:p>
    <w:p w14:paraId="3BA52975" w14:textId="77777777" w:rsidR="00806CFF" w:rsidRPr="003C4F45" w:rsidRDefault="00806CFF" w:rsidP="0037614C">
      <w:pPr>
        <w:rPr>
          <w:lang w:val="en-GB"/>
        </w:rPr>
      </w:pPr>
    </w:p>
    <w:p w14:paraId="4A343A3B" w14:textId="77777777" w:rsidR="00DB78FA" w:rsidRPr="003C4F45" w:rsidRDefault="00DB78FA" w:rsidP="0037614C">
      <w:pPr>
        <w:rPr>
          <w:lang w:val="en-GB"/>
        </w:rPr>
      </w:pPr>
    </w:p>
    <w:p w14:paraId="50AAC346" w14:textId="77777777" w:rsidR="00DB78FA" w:rsidRPr="003C4F45" w:rsidRDefault="00DB78FA" w:rsidP="0037614C">
      <w:pPr>
        <w:rPr>
          <w:lang w:val="en-GB"/>
        </w:rPr>
      </w:pPr>
    </w:p>
    <w:p w14:paraId="4212261A" w14:textId="78A4F228" w:rsidR="00806CFF" w:rsidRPr="00940114" w:rsidRDefault="00AD6796" w:rsidP="00940114">
      <w:pPr>
        <w:pStyle w:val="Title"/>
      </w:pPr>
      <w:r>
        <w:t>Lecture Feedback System</w:t>
      </w:r>
    </w:p>
    <w:p w14:paraId="4D4C8CD6" w14:textId="77777777" w:rsidR="00806CFF" w:rsidRPr="003C4F45" w:rsidRDefault="00806CFF" w:rsidP="0037614C">
      <w:pPr>
        <w:rPr>
          <w:lang w:val="en-GB"/>
        </w:rPr>
      </w:pPr>
    </w:p>
    <w:p w14:paraId="0CC3BBF9" w14:textId="77777777" w:rsidR="00DB78FA" w:rsidRPr="003C4F45" w:rsidRDefault="00DB78FA" w:rsidP="0037614C">
      <w:pPr>
        <w:rPr>
          <w:lang w:val="en-GB"/>
        </w:rPr>
      </w:pPr>
    </w:p>
    <w:p w14:paraId="4C0EE4D9" w14:textId="77777777" w:rsidR="00DB78FA" w:rsidRPr="003C4F45" w:rsidRDefault="00DB78FA" w:rsidP="00940114">
      <w:pPr>
        <w:jc w:val="center"/>
        <w:rPr>
          <w:lang w:val="en-GB"/>
        </w:rPr>
      </w:pPr>
      <w:commentRangeStart w:id="0"/>
      <w:r w:rsidRPr="003C4F45">
        <w:rPr>
          <w:lang w:val="en-GB"/>
        </w:rPr>
        <w:t>CS39440 Major Project</w:t>
      </w:r>
      <w:commentRangeEnd w:id="0"/>
      <w:r w:rsidRPr="003C4F45">
        <w:rPr>
          <w:rStyle w:val="CommentReference"/>
          <w:lang w:val="en-GB"/>
        </w:rPr>
        <w:commentReference w:id="0"/>
      </w:r>
      <w:r w:rsidR="00945DA2">
        <w:rPr>
          <w:lang w:val="en-GB"/>
        </w:rPr>
        <w:t xml:space="preserve"> Report</w:t>
      </w:r>
    </w:p>
    <w:p w14:paraId="726E24CE" w14:textId="77777777" w:rsidR="00DB78FA" w:rsidRPr="003C4F45" w:rsidRDefault="00DB78FA" w:rsidP="00940114">
      <w:pPr>
        <w:jc w:val="center"/>
        <w:rPr>
          <w:lang w:val="en-GB"/>
        </w:rPr>
      </w:pPr>
    </w:p>
    <w:p w14:paraId="0686FA16" w14:textId="5E547913" w:rsidR="00DB78FA" w:rsidRPr="003C4F45" w:rsidRDefault="00DB78FA" w:rsidP="005348CD">
      <w:pPr>
        <w:spacing w:after="360"/>
        <w:jc w:val="center"/>
        <w:rPr>
          <w:lang w:val="en-GB"/>
        </w:rPr>
      </w:pPr>
      <w:r w:rsidRPr="003C4F45">
        <w:rPr>
          <w:lang w:val="en-GB"/>
        </w:rPr>
        <w:t xml:space="preserve">Author: </w:t>
      </w:r>
      <w:r w:rsidR="003B0B38">
        <w:rPr>
          <w:lang w:val="en-GB"/>
        </w:rPr>
        <w:t>Morgan Jones</w:t>
      </w:r>
      <w:r w:rsidRPr="003C4F45">
        <w:rPr>
          <w:lang w:val="en-GB"/>
        </w:rPr>
        <w:t xml:space="preserve"> (</w:t>
      </w:r>
      <w:hyperlink r:id="rId11" w:history="1">
        <w:r w:rsidR="003B0B38" w:rsidRPr="009B3C37">
          <w:rPr>
            <w:rStyle w:val="Hyperlink"/>
            <w:lang w:val="en-GB"/>
          </w:rPr>
          <w:t>mwj7@aber.ac.uk</w:t>
        </w:r>
      </w:hyperlink>
      <w:r w:rsidRPr="003C4F45">
        <w:rPr>
          <w:lang w:val="en-GB"/>
        </w:rPr>
        <w:t>)</w:t>
      </w:r>
    </w:p>
    <w:p w14:paraId="0334CC3A" w14:textId="56A87C49" w:rsidR="00DB78FA" w:rsidRPr="003C4F45" w:rsidRDefault="00DB78FA" w:rsidP="00940114">
      <w:pPr>
        <w:jc w:val="center"/>
        <w:rPr>
          <w:lang w:val="en-GB"/>
        </w:rPr>
      </w:pPr>
      <w:r w:rsidRPr="003C4F45">
        <w:rPr>
          <w:lang w:val="en-GB"/>
        </w:rPr>
        <w:t xml:space="preserve">Supervisor: </w:t>
      </w:r>
      <w:proofErr w:type="spellStart"/>
      <w:r w:rsidRPr="003C4F45">
        <w:rPr>
          <w:lang w:val="en-GB"/>
        </w:rPr>
        <w:t>Dr.</w:t>
      </w:r>
      <w:proofErr w:type="spellEnd"/>
      <w:r w:rsidRPr="003C4F45">
        <w:rPr>
          <w:lang w:val="en-GB"/>
        </w:rPr>
        <w:t xml:space="preserve"> </w:t>
      </w:r>
      <w:r w:rsidR="003B0B38">
        <w:rPr>
          <w:lang w:val="en-GB"/>
        </w:rPr>
        <w:t>Chris Loftus</w:t>
      </w:r>
      <w:r w:rsidRPr="003C4F45">
        <w:rPr>
          <w:lang w:val="en-GB"/>
        </w:rPr>
        <w:t xml:space="preserve"> (</w:t>
      </w:r>
      <w:r w:rsidR="003B0B38">
        <w:rPr>
          <w:lang w:val="en-GB"/>
        </w:rPr>
        <w:t>cwl</w:t>
      </w:r>
      <w:r w:rsidRPr="003C4F45">
        <w:rPr>
          <w:lang w:val="en-GB"/>
        </w:rPr>
        <w:t>@aber.ac.uk)</w:t>
      </w:r>
    </w:p>
    <w:p w14:paraId="1B8B8352" w14:textId="77777777" w:rsidR="00DB78FA" w:rsidRPr="003C4F45" w:rsidRDefault="00DB78FA" w:rsidP="00940114">
      <w:pPr>
        <w:jc w:val="center"/>
        <w:rPr>
          <w:lang w:val="en-GB"/>
        </w:rPr>
      </w:pPr>
    </w:p>
    <w:p w14:paraId="5239A7BF" w14:textId="77E964BF" w:rsidR="004E63C0" w:rsidRPr="003C4F45" w:rsidRDefault="003B0B38" w:rsidP="00940114">
      <w:pPr>
        <w:jc w:val="center"/>
        <w:rPr>
          <w:lang w:val="en-GB"/>
        </w:rPr>
      </w:pPr>
      <w:r>
        <w:rPr>
          <w:lang w:val="en-GB"/>
        </w:rPr>
        <w:t>22</w:t>
      </w:r>
      <w:r w:rsidRPr="003B0B38">
        <w:rPr>
          <w:vertAlign w:val="superscript"/>
          <w:lang w:val="en-GB"/>
        </w:rPr>
        <w:t>nd</w:t>
      </w:r>
      <w:r>
        <w:rPr>
          <w:lang w:val="en-GB"/>
        </w:rPr>
        <w:t xml:space="preserve"> April</w:t>
      </w:r>
      <w:commentRangeStart w:id="1"/>
      <w:r w:rsidR="004E63C0" w:rsidRPr="003C4F45">
        <w:rPr>
          <w:lang w:val="en-GB"/>
        </w:rPr>
        <w:t xml:space="preserve"> 201</w:t>
      </w:r>
      <w:r w:rsidR="00D360C1" w:rsidRPr="003C4F45">
        <w:rPr>
          <w:lang w:val="en-GB"/>
        </w:rPr>
        <w:t>9</w:t>
      </w:r>
      <w:commentRangeEnd w:id="1"/>
      <w:r w:rsidR="00D360C1" w:rsidRPr="003C4F45">
        <w:rPr>
          <w:rStyle w:val="CommentReference"/>
          <w:lang w:val="en-GB"/>
        </w:rPr>
        <w:commentReference w:id="1"/>
      </w:r>
    </w:p>
    <w:p w14:paraId="08E53BC2" w14:textId="77777777" w:rsidR="004E63C0" w:rsidRPr="003C4F45" w:rsidRDefault="004E63C0" w:rsidP="00940114">
      <w:pPr>
        <w:jc w:val="center"/>
        <w:rPr>
          <w:lang w:val="en-GB"/>
        </w:rPr>
      </w:pPr>
    </w:p>
    <w:p w14:paraId="5D322E22" w14:textId="77777777" w:rsidR="004E63C0" w:rsidRPr="003C4F45" w:rsidRDefault="004E63C0" w:rsidP="00940114">
      <w:pPr>
        <w:jc w:val="center"/>
        <w:rPr>
          <w:lang w:val="en-GB"/>
        </w:rPr>
      </w:pPr>
      <w:r w:rsidRPr="003C4F45">
        <w:rPr>
          <w:lang w:val="en-GB"/>
        </w:rPr>
        <w:t>Version 1.0 (Draft)</w:t>
      </w:r>
    </w:p>
    <w:p w14:paraId="6920B214" w14:textId="77777777" w:rsidR="004E63C0" w:rsidRPr="003C4F45" w:rsidRDefault="004E63C0" w:rsidP="00940114">
      <w:pPr>
        <w:jc w:val="center"/>
        <w:rPr>
          <w:lang w:val="en-GB"/>
        </w:rPr>
      </w:pPr>
    </w:p>
    <w:p w14:paraId="265CA067" w14:textId="77777777" w:rsidR="004E63C0" w:rsidRPr="003C4F45" w:rsidRDefault="004E63C0" w:rsidP="00940114">
      <w:pPr>
        <w:jc w:val="center"/>
        <w:rPr>
          <w:lang w:val="en-GB"/>
        </w:rPr>
      </w:pPr>
    </w:p>
    <w:p w14:paraId="4A8261EA" w14:textId="77777777" w:rsidR="004E63C0" w:rsidRPr="003C4F45" w:rsidRDefault="004E63C0" w:rsidP="00940114">
      <w:pPr>
        <w:jc w:val="center"/>
        <w:rPr>
          <w:lang w:val="en-GB"/>
        </w:rPr>
      </w:pPr>
    </w:p>
    <w:p w14:paraId="06F32753" w14:textId="77777777" w:rsidR="004E63C0" w:rsidRPr="003C4F45" w:rsidRDefault="004E63C0" w:rsidP="00940114">
      <w:pPr>
        <w:jc w:val="center"/>
        <w:rPr>
          <w:lang w:val="en-GB"/>
        </w:rPr>
      </w:pPr>
    </w:p>
    <w:p w14:paraId="39386269" w14:textId="1E710DC9" w:rsidR="004E63C0" w:rsidRPr="003C4F45" w:rsidRDefault="004E63C0" w:rsidP="00940114">
      <w:pPr>
        <w:jc w:val="center"/>
        <w:rPr>
          <w:lang w:val="en-GB"/>
        </w:rPr>
      </w:pPr>
      <w:r w:rsidRPr="003C4F45">
        <w:rPr>
          <w:lang w:val="en-GB"/>
        </w:rPr>
        <w:t xml:space="preserve">This report is submitted as partial fulfilment of a </w:t>
      </w:r>
      <w:r w:rsidR="00486450">
        <w:rPr>
          <w:lang w:val="en-GB"/>
        </w:rPr>
        <w:t xml:space="preserve">MEng </w:t>
      </w:r>
      <w:r w:rsidRPr="003C4F45">
        <w:rPr>
          <w:lang w:val="en-GB"/>
        </w:rPr>
        <w:t>degree</w:t>
      </w:r>
      <w:r w:rsidR="00486450">
        <w:rPr>
          <w:lang w:val="en-GB"/>
        </w:rPr>
        <w:t xml:space="preserve"> in</w:t>
      </w:r>
      <w:r w:rsidRPr="003C4F45">
        <w:rPr>
          <w:lang w:val="en-GB"/>
        </w:rPr>
        <w:t xml:space="preserve"> </w:t>
      </w:r>
      <w:r w:rsidR="00486450" w:rsidRPr="00486450">
        <w:t xml:space="preserve">Software Engineering (With Integrated Year </w:t>
      </w:r>
      <w:proofErr w:type="gramStart"/>
      <w:r w:rsidR="00486450" w:rsidRPr="00486450">
        <w:t>In</w:t>
      </w:r>
      <w:proofErr w:type="gramEnd"/>
      <w:r w:rsidR="00486450" w:rsidRPr="00486450">
        <w:t xml:space="preserve"> Industry)</w:t>
      </w:r>
      <w:r w:rsidR="00486450">
        <w:t xml:space="preserve"> </w:t>
      </w:r>
      <w:r w:rsidRPr="003C4F45">
        <w:rPr>
          <w:lang w:val="en-GB"/>
        </w:rPr>
        <w:t>(</w:t>
      </w:r>
      <w:commentRangeStart w:id="2"/>
      <w:r w:rsidRPr="003C4F45">
        <w:rPr>
          <w:lang w:val="en-GB"/>
        </w:rPr>
        <w:t>G</w:t>
      </w:r>
      <w:commentRangeEnd w:id="2"/>
      <w:r w:rsidR="00486450">
        <w:rPr>
          <w:lang w:val="en-GB"/>
        </w:rPr>
        <w:t>601</w:t>
      </w:r>
      <w:r w:rsidRPr="003C4F45">
        <w:rPr>
          <w:rStyle w:val="CommentReference"/>
          <w:lang w:val="en-GB"/>
        </w:rPr>
        <w:commentReference w:id="2"/>
      </w:r>
      <w:r w:rsidRPr="003C4F45">
        <w:rPr>
          <w:lang w:val="en-GB"/>
        </w:rPr>
        <w:t>)</w:t>
      </w:r>
    </w:p>
    <w:p w14:paraId="43242605" w14:textId="77777777" w:rsidR="00806CFF" w:rsidRPr="003C4F45" w:rsidRDefault="00806CFF" w:rsidP="0037614C">
      <w:pPr>
        <w:rPr>
          <w:lang w:val="en-GB"/>
        </w:rPr>
      </w:pPr>
    </w:p>
    <w:p w14:paraId="5CD3596B" w14:textId="77777777" w:rsidR="00806CFF" w:rsidRPr="003C4F45" w:rsidRDefault="00806CFF" w:rsidP="0037614C">
      <w:pPr>
        <w:rPr>
          <w:lang w:val="en-GB"/>
        </w:rPr>
      </w:pPr>
    </w:p>
    <w:p w14:paraId="331A4247" w14:textId="77777777" w:rsidR="00DB78FA" w:rsidRPr="003C4F45" w:rsidRDefault="00DB78FA" w:rsidP="0037614C">
      <w:pPr>
        <w:rPr>
          <w:lang w:val="en-GB"/>
        </w:rPr>
      </w:pPr>
    </w:p>
    <w:p w14:paraId="116D608F" w14:textId="77777777" w:rsidR="003268BD" w:rsidRPr="003C4F45" w:rsidRDefault="003268BD" w:rsidP="0037614C">
      <w:pPr>
        <w:rPr>
          <w:lang w:val="en-GB"/>
        </w:rPr>
      </w:pPr>
    </w:p>
    <w:p w14:paraId="2C1DFB5B" w14:textId="77777777" w:rsidR="004E63C0" w:rsidRPr="003C4F45" w:rsidRDefault="004E63C0" w:rsidP="0037614C">
      <w:pPr>
        <w:rPr>
          <w:lang w:val="en-GB"/>
        </w:rPr>
      </w:pPr>
    </w:p>
    <w:p w14:paraId="1540AEBF" w14:textId="77777777" w:rsidR="004E63C0" w:rsidRPr="003C4F45" w:rsidRDefault="004E63C0" w:rsidP="0037614C">
      <w:pPr>
        <w:rPr>
          <w:lang w:val="en-GB"/>
        </w:rPr>
      </w:pPr>
    </w:p>
    <w:p w14:paraId="6D7CA34F" w14:textId="77777777" w:rsidR="004E63C0" w:rsidRPr="003C4F45" w:rsidRDefault="004E63C0" w:rsidP="0037614C">
      <w:pPr>
        <w:rPr>
          <w:lang w:val="en-GB"/>
        </w:rPr>
      </w:pPr>
    </w:p>
    <w:p w14:paraId="61920A4E" w14:textId="77777777" w:rsidR="004E63C0" w:rsidRPr="003C4F45" w:rsidRDefault="004E63C0" w:rsidP="0037614C">
      <w:pPr>
        <w:rPr>
          <w:lang w:val="en-GB"/>
        </w:rPr>
      </w:pPr>
    </w:p>
    <w:p w14:paraId="3AA22EDF" w14:textId="77777777" w:rsidR="004E63C0" w:rsidRPr="003C4F45" w:rsidRDefault="004E63C0" w:rsidP="0037614C">
      <w:pPr>
        <w:rPr>
          <w:lang w:val="en-GB"/>
        </w:rPr>
      </w:pPr>
    </w:p>
    <w:p w14:paraId="7AED075C" w14:textId="77777777" w:rsidR="004E63C0" w:rsidRPr="003C4F45" w:rsidRDefault="004E63C0" w:rsidP="0037614C">
      <w:pPr>
        <w:rPr>
          <w:lang w:val="en-GB"/>
        </w:rPr>
      </w:pPr>
    </w:p>
    <w:p w14:paraId="72405944" w14:textId="77777777" w:rsidR="004E63C0" w:rsidRPr="003C4F45" w:rsidRDefault="004E63C0" w:rsidP="0037614C">
      <w:pPr>
        <w:rPr>
          <w:lang w:val="en-GB"/>
        </w:rPr>
      </w:pPr>
    </w:p>
    <w:p w14:paraId="29AD87DB" w14:textId="77777777" w:rsidR="004E63C0" w:rsidRPr="003C4F45" w:rsidRDefault="004E63C0" w:rsidP="0037614C">
      <w:pPr>
        <w:rPr>
          <w:lang w:val="en-GB"/>
        </w:rPr>
      </w:pPr>
    </w:p>
    <w:p w14:paraId="0141A3AB" w14:textId="77777777" w:rsidR="004E63C0" w:rsidRPr="003C4F45" w:rsidRDefault="004E63C0" w:rsidP="0037614C">
      <w:pPr>
        <w:rPr>
          <w:lang w:val="en-GB"/>
        </w:rPr>
      </w:pPr>
    </w:p>
    <w:p w14:paraId="4E30990F" w14:textId="77777777" w:rsidR="004E63C0" w:rsidRPr="003C4F45" w:rsidRDefault="004E63C0" w:rsidP="0037614C">
      <w:pPr>
        <w:rPr>
          <w:lang w:val="en-GB"/>
        </w:rPr>
      </w:pPr>
    </w:p>
    <w:p w14:paraId="396CA84C" w14:textId="77777777" w:rsidR="004E63C0" w:rsidRPr="003C4F45" w:rsidRDefault="004E63C0" w:rsidP="0037614C">
      <w:pPr>
        <w:rPr>
          <w:lang w:val="en-GB"/>
        </w:rPr>
      </w:pPr>
    </w:p>
    <w:p w14:paraId="1881345E" w14:textId="77777777" w:rsidR="004E63C0" w:rsidRPr="003C4F45" w:rsidRDefault="004E63C0" w:rsidP="0037614C">
      <w:pPr>
        <w:rPr>
          <w:lang w:val="en-GB"/>
        </w:rPr>
      </w:pPr>
    </w:p>
    <w:p w14:paraId="2FC2BBF0" w14:textId="77777777" w:rsidR="004E63C0" w:rsidRPr="003C4F45" w:rsidRDefault="004E63C0" w:rsidP="0037614C">
      <w:pPr>
        <w:rPr>
          <w:lang w:val="en-GB"/>
        </w:rPr>
      </w:pPr>
      <w:r w:rsidRPr="003C4F45">
        <w:rPr>
          <w:lang w:val="en-GB"/>
        </w:rPr>
        <w:t xml:space="preserve">Department of Computer Science </w:t>
      </w:r>
    </w:p>
    <w:p w14:paraId="5CB0AC18" w14:textId="77777777" w:rsidR="004E63C0" w:rsidRPr="003C4F45" w:rsidRDefault="004E63C0" w:rsidP="0037614C">
      <w:pPr>
        <w:rPr>
          <w:lang w:val="en-GB"/>
        </w:rPr>
      </w:pPr>
      <w:r w:rsidRPr="003C4F45">
        <w:rPr>
          <w:lang w:val="en-GB"/>
        </w:rPr>
        <w:t xml:space="preserve">Aberystwyth University </w:t>
      </w:r>
    </w:p>
    <w:p w14:paraId="00C7009F" w14:textId="77777777" w:rsidR="004E63C0" w:rsidRPr="003C4F45" w:rsidRDefault="004E63C0" w:rsidP="0037614C">
      <w:pPr>
        <w:rPr>
          <w:lang w:val="en-GB"/>
        </w:rPr>
      </w:pPr>
      <w:r w:rsidRPr="003C4F45">
        <w:rPr>
          <w:lang w:val="en-GB"/>
        </w:rPr>
        <w:t xml:space="preserve">Aberystwyth </w:t>
      </w:r>
    </w:p>
    <w:p w14:paraId="6D6F7673" w14:textId="77777777" w:rsidR="004E63C0" w:rsidRPr="003C4F45" w:rsidRDefault="004E63C0" w:rsidP="0037614C">
      <w:pPr>
        <w:rPr>
          <w:lang w:val="en-GB"/>
        </w:rPr>
      </w:pPr>
      <w:r w:rsidRPr="003C4F45">
        <w:rPr>
          <w:lang w:val="en-GB"/>
        </w:rPr>
        <w:t>Ceredigion</w:t>
      </w:r>
    </w:p>
    <w:p w14:paraId="68201DCD" w14:textId="77777777" w:rsidR="004E63C0" w:rsidRPr="003C4F45" w:rsidRDefault="004E63C0" w:rsidP="0037614C">
      <w:pPr>
        <w:rPr>
          <w:lang w:val="en-GB"/>
        </w:rPr>
      </w:pPr>
      <w:r w:rsidRPr="003C4F45">
        <w:rPr>
          <w:lang w:val="en-GB"/>
        </w:rPr>
        <w:t>SY23 3DB</w:t>
      </w:r>
    </w:p>
    <w:p w14:paraId="332428CD" w14:textId="77777777" w:rsidR="004E63C0" w:rsidRPr="003C4F45" w:rsidRDefault="004E63C0" w:rsidP="0037614C">
      <w:pPr>
        <w:rPr>
          <w:lang w:val="en-GB"/>
        </w:rPr>
      </w:pPr>
      <w:r w:rsidRPr="003C4F45">
        <w:rPr>
          <w:lang w:val="en-GB"/>
        </w:rPr>
        <w:t>Wales, UK</w:t>
      </w:r>
    </w:p>
    <w:p w14:paraId="0D3E0676" w14:textId="77777777" w:rsidR="003268BD" w:rsidRPr="003C4F45" w:rsidRDefault="003268BD" w:rsidP="0037614C">
      <w:pPr>
        <w:rPr>
          <w:lang w:val="en-GB"/>
        </w:rPr>
      </w:pPr>
    </w:p>
    <w:p w14:paraId="1F8A8302" w14:textId="77777777" w:rsidR="003268BD" w:rsidRPr="003C4F45" w:rsidRDefault="003268BD" w:rsidP="0037614C">
      <w:pPr>
        <w:rPr>
          <w:lang w:val="en-GB"/>
        </w:rPr>
      </w:pPr>
    </w:p>
    <w:p w14:paraId="1FD0A8AA" w14:textId="77777777" w:rsidR="003268BD" w:rsidRPr="003C4F45" w:rsidRDefault="003268BD" w:rsidP="0037614C">
      <w:pPr>
        <w:rPr>
          <w:lang w:val="en-GB"/>
        </w:rPr>
      </w:pPr>
    </w:p>
    <w:p w14:paraId="22E3396E" w14:textId="77777777" w:rsidR="003268BD" w:rsidRPr="003C4F45" w:rsidRDefault="003268BD" w:rsidP="0037614C">
      <w:pPr>
        <w:rPr>
          <w:lang w:val="en-GB"/>
        </w:rPr>
      </w:pPr>
    </w:p>
    <w:p w14:paraId="021F093B" w14:textId="77777777" w:rsidR="003268BD" w:rsidRPr="003C4F45" w:rsidRDefault="003268BD" w:rsidP="0037614C">
      <w:pPr>
        <w:rPr>
          <w:lang w:val="en-GB"/>
        </w:rPr>
      </w:pPr>
    </w:p>
    <w:p w14:paraId="7BB1CEDB" w14:textId="77777777" w:rsidR="00BE51BE" w:rsidRPr="003C4F45" w:rsidRDefault="00BE51BE" w:rsidP="00940114">
      <w:pPr>
        <w:pStyle w:val="FrontMatterHeader"/>
      </w:pPr>
      <w:r w:rsidRPr="003C4F45">
        <w:br w:type="page"/>
      </w:r>
      <w:r w:rsidRPr="003C4F45">
        <w:lastRenderedPageBreak/>
        <w:t>Declaration of originality</w:t>
      </w:r>
    </w:p>
    <w:p w14:paraId="6F59B120" w14:textId="77777777" w:rsidR="00BE51BE" w:rsidRPr="003C4F45" w:rsidRDefault="00BE51BE" w:rsidP="0037614C">
      <w:pPr>
        <w:rPr>
          <w:lang w:val="en-GB"/>
        </w:rPr>
      </w:pPr>
    </w:p>
    <w:p w14:paraId="5EED1C6C"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4968488E" w14:textId="77777777" w:rsidR="007C5E19" w:rsidRPr="003C4F45" w:rsidRDefault="007C5E19" w:rsidP="00D363AF">
      <w:pPr>
        <w:pStyle w:val="ListParagraph"/>
        <w:numPr>
          <w:ilvl w:val="0"/>
          <w:numId w:val="1"/>
        </w:numPr>
        <w:rPr>
          <w:lang w:val="en-GB"/>
        </w:rPr>
      </w:pPr>
      <w:r w:rsidRPr="003C4F45">
        <w:rPr>
          <w:lang w:val="en-GB"/>
        </w:rPr>
        <w:t xml:space="preserve">This submission is my own work, except where clearly indicated. </w:t>
      </w:r>
    </w:p>
    <w:p w14:paraId="40B449F3" w14:textId="77777777" w:rsidR="007C5E19" w:rsidRPr="003C4F45" w:rsidRDefault="007C5E19" w:rsidP="0037614C">
      <w:pPr>
        <w:pStyle w:val="ListParagraph"/>
        <w:rPr>
          <w:lang w:val="en-GB"/>
        </w:rPr>
      </w:pPr>
    </w:p>
    <w:p w14:paraId="5F85CB5D" w14:textId="77777777" w:rsidR="007C5E19" w:rsidRPr="003C4F45" w:rsidRDefault="007C5E19" w:rsidP="00D363AF">
      <w:pPr>
        <w:pStyle w:val="ListParagraph"/>
        <w:numPr>
          <w:ilvl w:val="0"/>
          <w:numId w:val="1"/>
        </w:numPr>
        <w:rPr>
          <w:lang w:val="en-GB"/>
        </w:rPr>
      </w:pPr>
      <w:r w:rsidRPr="003C4F45">
        <w:rPr>
          <w:lang w:val="en-GB"/>
        </w:rPr>
        <w:t xml:space="preserve">I understand that there are severe penalties for Unacceptable Academic Practice, which can lead to loss of marks or even the withholding of a degree. </w:t>
      </w:r>
    </w:p>
    <w:p w14:paraId="2AD791B1" w14:textId="77777777" w:rsidR="007C5E19" w:rsidRPr="003C4F45" w:rsidRDefault="007C5E19" w:rsidP="0037614C">
      <w:pPr>
        <w:pStyle w:val="ListParagraph"/>
        <w:rPr>
          <w:lang w:val="en-GB"/>
        </w:rPr>
      </w:pPr>
    </w:p>
    <w:p w14:paraId="2AFD0426" w14:textId="77777777" w:rsidR="007C5E19" w:rsidRPr="003C4F45" w:rsidRDefault="007C5E19" w:rsidP="00D363AF">
      <w:pPr>
        <w:pStyle w:val="ListParagraph"/>
        <w:numPr>
          <w:ilvl w:val="0"/>
          <w:numId w:val="1"/>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794FF45" w14:textId="77777777" w:rsidR="007C5E19" w:rsidRPr="003C4F45" w:rsidRDefault="007C5E19" w:rsidP="0037614C">
      <w:pPr>
        <w:pStyle w:val="ListParagraph"/>
        <w:rPr>
          <w:lang w:val="en-GB"/>
        </w:rPr>
      </w:pPr>
    </w:p>
    <w:p w14:paraId="3A11CF43" w14:textId="77777777" w:rsidR="00BE51BE" w:rsidRPr="003C4F45" w:rsidRDefault="007C5E19" w:rsidP="00D363AF">
      <w:pPr>
        <w:pStyle w:val="ListParagraph"/>
        <w:numPr>
          <w:ilvl w:val="0"/>
          <w:numId w:val="1"/>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584904F8" w14:textId="77777777" w:rsidR="00224EA7" w:rsidRPr="003C4F45" w:rsidRDefault="00224EA7" w:rsidP="0037614C">
      <w:pPr>
        <w:pStyle w:val="ListParagraph"/>
        <w:rPr>
          <w:lang w:val="en-GB"/>
        </w:rPr>
      </w:pPr>
    </w:p>
    <w:p w14:paraId="045090D0" w14:textId="77777777" w:rsidR="00224EA7" w:rsidRPr="003C4F45" w:rsidRDefault="00224EA7" w:rsidP="0037614C">
      <w:pPr>
        <w:pStyle w:val="ListParagraph"/>
        <w:rPr>
          <w:lang w:val="en-GB"/>
        </w:rPr>
      </w:pPr>
    </w:p>
    <w:p w14:paraId="21D03290" w14:textId="77777777" w:rsidR="00BE51BE" w:rsidRPr="003C4F45" w:rsidRDefault="00BE51BE" w:rsidP="0037614C">
      <w:pPr>
        <w:rPr>
          <w:lang w:val="en-GB"/>
        </w:rPr>
      </w:pPr>
    </w:p>
    <w:p w14:paraId="4B307E3A" w14:textId="77777777" w:rsidR="00BE51BE" w:rsidRPr="003C4F45" w:rsidRDefault="00495198" w:rsidP="0037614C">
      <w:pPr>
        <w:rPr>
          <w:lang w:val="en-GB"/>
        </w:rPr>
      </w:pPr>
      <w:r w:rsidRPr="003C4F45">
        <w:rPr>
          <w:lang w:val="en-GB"/>
        </w:rPr>
        <w:t xml:space="preserve">Name  </w:t>
      </w:r>
      <w:r w:rsidR="00151B20">
        <w:rPr>
          <w:lang w:val="en-GB"/>
        </w:rPr>
        <w:t xml:space="preserve"> Morgan Jones</w:t>
      </w:r>
    </w:p>
    <w:p w14:paraId="1E674E97" w14:textId="77777777" w:rsidR="00BE51BE" w:rsidRPr="003C4F45" w:rsidRDefault="00BE51BE" w:rsidP="0037614C">
      <w:pPr>
        <w:rPr>
          <w:lang w:val="en-GB"/>
        </w:rPr>
      </w:pPr>
    </w:p>
    <w:p w14:paraId="7C3EB052" w14:textId="77777777" w:rsidR="00AF61DC" w:rsidRPr="003C4F45" w:rsidRDefault="00495198" w:rsidP="0037614C">
      <w:pPr>
        <w:rPr>
          <w:lang w:val="en-GB"/>
        </w:rPr>
      </w:pPr>
      <w:r w:rsidRPr="003C4F45">
        <w:rPr>
          <w:lang w:val="en-GB"/>
        </w:rPr>
        <w:t xml:space="preserve">Date </w:t>
      </w:r>
      <w:r w:rsidR="00151B20">
        <w:rPr>
          <w:lang w:val="en-GB"/>
        </w:rPr>
        <w:t>22/04/2019</w:t>
      </w:r>
    </w:p>
    <w:p w14:paraId="0BFF4635" w14:textId="77777777" w:rsidR="00BE51BE" w:rsidRPr="003C4F45" w:rsidRDefault="00BE51BE" w:rsidP="0037614C">
      <w:pPr>
        <w:rPr>
          <w:lang w:val="en-GB"/>
        </w:rPr>
      </w:pPr>
    </w:p>
    <w:p w14:paraId="5B352204" w14:textId="77777777" w:rsidR="00BE51BE" w:rsidRPr="003C4F45" w:rsidRDefault="00BE51BE" w:rsidP="0037614C">
      <w:pPr>
        <w:rPr>
          <w:lang w:val="en-GB"/>
        </w:rPr>
      </w:pPr>
    </w:p>
    <w:p w14:paraId="2066C73A" w14:textId="77777777" w:rsidR="00AF61DC" w:rsidRPr="003C4F45" w:rsidRDefault="00AF61DC" w:rsidP="0037614C">
      <w:pPr>
        <w:rPr>
          <w:lang w:val="en-GB"/>
        </w:rPr>
      </w:pPr>
    </w:p>
    <w:p w14:paraId="21F5B265" w14:textId="77777777" w:rsidR="00AF61DC" w:rsidRPr="003C4F45" w:rsidRDefault="00AF61DC" w:rsidP="0037614C">
      <w:pPr>
        <w:rPr>
          <w:lang w:val="en-GB"/>
        </w:rPr>
      </w:pPr>
    </w:p>
    <w:p w14:paraId="69C99A9D" w14:textId="77777777" w:rsidR="00AF61DC" w:rsidRPr="003C4F45" w:rsidRDefault="00AF61DC" w:rsidP="00940114">
      <w:pPr>
        <w:pStyle w:val="FrontMatterHeader"/>
      </w:pPr>
      <w:r w:rsidRPr="003C4F45">
        <w:t>Consent to share this work</w:t>
      </w:r>
    </w:p>
    <w:p w14:paraId="763D75A3" w14:textId="77777777" w:rsidR="00AF61DC" w:rsidRPr="003C4F45" w:rsidRDefault="00AF61DC" w:rsidP="0037614C">
      <w:pPr>
        <w:rPr>
          <w:lang w:val="en-GB"/>
        </w:rPr>
      </w:pPr>
    </w:p>
    <w:p w14:paraId="2ED6F10B"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06E9EC2C" w14:textId="77777777" w:rsidR="00AF61DC" w:rsidRPr="003C4F45" w:rsidRDefault="00AF61DC" w:rsidP="0037614C">
      <w:pPr>
        <w:rPr>
          <w:lang w:val="en-GB"/>
        </w:rPr>
      </w:pPr>
    </w:p>
    <w:p w14:paraId="5715F7CD" w14:textId="77777777" w:rsidR="00AF61DC" w:rsidRPr="003C4F45" w:rsidRDefault="00AF61DC" w:rsidP="0037614C">
      <w:pPr>
        <w:rPr>
          <w:lang w:val="en-GB"/>
        </w:rPr>
      </w:pPr>
    </w:p>
    <w:p w14:paraId="00D04693" w14:textId="77777777" w:rsidR="009D4328" w:rsidRPr="003C4F45" w:rsidRDefault="009D4328" w:rsidP="0037614C">
      <w:pPr>
        <w:rPr>
          <w:lang w:val="en-GB"/>
        </w:rPr>
      </w:pPr>
      <w:r w:rsidRPr="003C4F45">
        <w:rPr>
          <w:lang w:val="en-GB"/>
        </w:rPr>
        <w:t xml:space="preserve">Name   </w:t>
      </w:r>
      <w:r w:rsidR="00151B20">
        <w:rPr>
          <w:lang w:val="en-GB"/>
        </w:rPr>
        <w:t>Morgan Jones</w:t>
      </w:r>
    </w:p>
    <w:p w14:paraId="5130135F" w14:textId="77777777" w:rsidR="009D4328" w:rsidRPr="003C4F45" w:rsidRDefault="009D4328" w:rsidP="0037614C">
      <w:pPr>
        <w:rPr>
          <w:lang w:val="en-GB"/>
        </w:rPr>
      </w:pPr>
    </w:p>
    <w:p w14:paraId="3C641687" w14:textId="77777777" w:rsidR="009D4328" w:rsidRPr="003C4F45" w:rsidRDefault="009D4328" w:rsidP="0037614C">
      <w:pPr>
        <w:rPr>
          <w:lang w:val="en-GB"/>
        </w:rPr>
      </w:pPr>
      <w:r w:rsidRPr="003C4F45">
        <w:rPr>
          <w:lang w:val="en-GB"/>
        </w:rPr>
        <w:t xml:space="preserve">Date </w:t>
      </w:r>
      <w:r w:rsidR="00151B20">
        <w:rPr>
          <w:lang w:val="en-GB"/>
        </w:rPr>
        <w:t>22/04/2019</w:t>
      </w:r>
    </w:p>
    <w:p w14:paraId="66C11760" w14:textId="77777777" w:rsidR="00AF61DC" w:rsidRPr="003C4F45" w:rsidRDefault="00AF61DC" w:rsidP="0037614C">
      <w:pPr>
        <w:rPr>
          <w:lang w:val="en-GB"/>
        </w:rPr>
      </w:pPr>
    </w:p>
    <w:p w14:paraId="18AAB204" w14:textId="77777777" w:rsidR="0009699F" w:rsidRPr="003C4F45" w:rsidRDefault="0009699F" w:rsidP="0037614C">
      <w:pPr>
        <w:pStyle w:val="NormalWeb"/>
        <w:rPr>
          <w:lang w:val="en-GB"/>
        </w:rPr>
      </w:pPr>
    </w:p>
    <w:p w14:paraId="677C0BC2" w14:textId="77777777" w:rsidR="0009699F" w:rsidRPr="003C4F45" w:rsidRDefault="0009699F" w:rsidP="0037614C">
      <w:pPr>
        <w:pStyle w:val="NormalWeb"/>
        <w:rPr>
          <w:lang w:val="en-GB"/>
        </w:rPr>
      </w:pPr>
    </w:p>
    <w:p w14:paraId="1CDBF62F" w14:textId="77777777" w:rsidR="00E61859" w:rsidRPr="003C4F45" w:rsidRDefault="007A3E41" w:rsidP="00940114">
      <w:pPr>
        <w:pStyle w:val="FrontMatterHeader"/>
      </w:pPr>
      <w:r w:rsidRPr="003C4F45">
        <w:br w:type="page"/>
      </w:r>
      <w:r w:rsidR="00E61859" w:rsidRPr="003C4F45">
        <w:lastRenderedPageBreak/>
        <w:t>Acknowledgements</w:t>
      </w:r>
    </w:p>
    <w:p w14:paraId="544C8995" w14:textId="77777777" w:rsidR="00DB3BC0" w:rsidRPr="003C4F45" w:rsidRDefault="00DB3BC0" w:rsidP="0037614C">
      <w:pPr>
        <w:rPr>
          <w:lang w:val="en-GB"/>
        </w:rPr>
      </w:pPr>
    </w:p>
    <w:p w14:paraId="1746FF69" w14:textId="40C14207" w:rsidR="00DB3BC0" w:rsidRPr="003C4F45" w:rsidRDefault="00DB3BC0" w:rsidP="0037614C">
      <w:pPr>
        <w:rPr>
          <w:lang w:val="en-GB"/>
        </w:rPr>
      </w:pPr>
      <w:r w:rsidRPr="003C4F45">
        <w:rPr>
          <w:lang w:val="en-GB"/>
        </w:rPr>
        <w:t>I’d like to tha</w:t>
      </w:r>
      <w:r w:rsidR="00BB6A6F">
        <w:rPr>
          <w:lang w:val="en-GB"/>
        </w:rPr>
        <w:t>nk my supervisor Chris Loftus for his guidance and patience and those who helped me by trying out the system.</w:t>
      </w:r>
    </w:p>
    <w:p w14:paraId="19C1104D" w14:textId="77777777" w:rsidR="00E61859" w:rsidRPr="003C4F45" w:rsidRDefault="00E61859" w:rsidP="0037614C">
      <w:pPr>
        <w:rPr>
          <w:szCs w:val="22"/>
          <w:lang w:val="en-GB"/>
        </w:rPr>
      </w:pPr>
      <w:r w:rsidRPr="003C4F45">
        <w:rPr>
          <w:lang w:val="en-GB"/>
        </w:rPr>
        <w:br w:type="page"/>
      </w:r>
    </w:p>
    <w:p w14:paraId="1E9B1372" w14:textId="77777777" w:rsidR="001B2546" w:rsidRPr="003C4F45" w:rsidRDefault="00E61859" w:rsidP="00940114">
      <w:pPr>
        <w:pStyle w:val="FrontMatterHeader"/>
      </w:pPr>
      <w:r w:rsidRPr="003C4F45">
        <w:lastRenderedPageBreak/>
        <w:t>Abstract</w:t>
      </w:r>
    </w:p>
    <w:p w14:paraId="3E45BC1B" w14:textId="77777777" w:rsidR="001B2546" w:rsidRPr="003C4F45" w:rsidRDefault="001B2546" w:rsidP="0037614C">
      <w:pPr>
        <w:rPr>
          <w:lang w:val="en-GB"/>
        </w:rPr>
      </w:pPr>
    </w:p>
    <w:p w14:paraId="144E1A6C" w14:textId="77777777" w:rsidR="00CE5506" w:rsidRPr="00B54C85" w:rsidRDefault="00CE5506" w:rsidP="0037614C">
      <w:pPr>
        <w:rPr>
          <w:color w:val="FF0000"/>
          <w:lang w:val="en-GB"/>
        </w:rPr>
      </w:pPr>
      <w:r w:rsidRPr="00B54C85">
        <w:rPr>
          <w:color w:val="FF0000"/>
          <w:lang w:val="en-GB"/>
        </w:rPr>
        <w:t xml:space="preserve">Include an abstract for your project. This should be approximately 300 words. </w:t>
      </w:r>
    </w:p>
    <w:p w14:paraId="13586712" w14:textId="77777777" w:rsidR="00CE5506" w:rsidRPr="00B54C85" w:rsidRDefault="00CE5506" w:rsidP="0037614C">
      <w:pPr>
        <w:rPr>
          <w:color w:val="FF0000"/>
          <w:lang w:val="en-GB"/>
        </w:rPr>
      </w:pPr>
    </w:p>
    <w:p w14:paraId="3DD4259A" w14:textId="77777777" w:rsidR="00EC09F9" w:rsidRDefault="00CE5506" w:rsidP="0037614C">
      <w:pPr>
        <w:rPr>
          <w:color w:val="FF0000"/>
          <w:lang w:val="en-GB"/>
        </w:rPr>
      </w:pPr>
      <w:r w:rsidRPr="00B54C85">
        <w:rPr>
          <w:color w:val="FF0000"/>
          <w:lang w:val="en-GB"/>
        </w:rPr>
        <w:t>The abstract is an overview of the work you have done. Highlight the purpose of the work and the key outcomes of the work.</w:t>
      </w:r>
    </w:p>
    <w:p w14:paraId="694BD186" w14:textId="77777777" w:rsidR="00EC09F9" w:rsidRDefault="00EC09F9" w:rsidP="0037614C">
      <w:pPr>
        <w:rPr>
          <w:color w:val="FF0000"/>
          <w:lang w:val="en-GB"/>
        </w:rPr>
      </w:pPr>
    </w:p>
    <w:p w14:paraId="6C4DFB0E" w14:textId="358437DA" w:rsidR="0027762B" w:rsidRDefault="00EC09F9" w:rsidP="0037614C">
      <w:pPr>
        <w:rPr>
          <w:lang w:val="en-GB"/>
        </w:rPr>
      </w:pPr>
      <w:r>
        <w:rPr>
          <w:lang w:val="en-GB"/>
        </w:rPr>
        <w:t>The purpose of my project is to create an application for students of the university that they can use to provide anonymous feedback throughout the course of a lecture or workshop.</w:t>
      </w:r>
      <w:r w:rsidR="0027762B">
        <w:rPr>
          <w:lang w:val="en-GB"/>
        </w:rPr>
        <w:t xml:space="preserve"> The staff presenting these lectures can then use the system to respond to feedback either during or after a lecture.</w:t>
      </w:r>
    </w:p>
    <w:p w14:paraId="0FD4CC1E" w14:textId="77777777" w:rsidR="008756E4" w:rsidRDefault="008756E4" w:rsidP="0037614C">
      <w:pPr>
        <w:rPr>
          <w:lang w:val="en-GB"/>
        </w:rPr>
      </w:pPr>
    </w:p>
    <w:p w14:paraId="4176DC1B" w14:textId="19129EDF" w:rsidR="00E61859" w:rsidRPr="003C4F45" w:rsidRDefault="008756E4" w:rsidP="0037614C">
      <w:pPr>
        <w:rPr>
          <w:lang w:val="en-GB"/>
        </w:rPr>
      </w:pPr>
      <w:r>
        <w:rPr>
          <w:lang w:val="en-GB"/>
        </w:rPr>
        <w:t>This report details my process of the design, building and testing of this system</w:t>
      </w:r>
      <w:r w:rsidR="00224BAA">
        <w:rPr>
          <w:lang w:val="en-GB"/>
        </w:rPr>
        <w:t xml:space="preserve"> along with an evaluation of that process and of the solution I have produced</w:t>
      </w:r>
      <w:r>
        <w:rPr>
          <w:lang w:val="en-GB"/>
        </w:rPr>
        <w:t xml:space="preserve">. </w:t>
      </w:r>
      <w:r w:rsidR="0027762B">
        <w:rPr>
          <w:lang w:val="en-GB"/>
        </w:rPr>
        <w:t>I attempt to evaluate the requirements I have outlined and how well those requirements have been met.</w:t>
      </w:r>
      <w:r w:rsidR="00E61859" w:rsidRPr="003C4F45">
        <w:rPr>
          <w:lang w:val="en-GB"/>
        </w:rPr>
        <w:br w:type="page"/>
      </w:r>
    </w:p>
    <w:p w14:paraId="07E6C4FD" w14:textId="77777777" w:rsidR="007A3E41" w:rsidRPr="003C4F45" w:rsidRDefault="007A3E41" w:rsidP="0037614C">
      <w:pPr>
        <w:rPr>
          <w:lang w:val="en-GB"/>
        </w:rPr>
      </w:pPr>
    </w:p>
    <w:p w14:paraId="3B1FD4D5" w14:textId="77777777" w:rsidR="007A3E41" w:rsidRPr="00940114" w:rsidRDefault="007A3E41" w:rsidP="00940114">
      <w:pPr>
        <w:pStyle w:val="FrontMatterHeader"/>
      </w:pPr>
      <w:r w:rsidRPr="00940114">
        <w:t>Contents</w:t>
      </w:r>
    </w:p>
    <w:p w14:paraId="4F34CEB0" w14:textId="77777777" w:rsidR="002E3E4F" w:rsidRPr="003C4F45" w:rsidRDefault="002E3E4F" w:rsidP="0037614C">
      <w:pPr>
        <w:rPr>
          <w:lang w:val="en-GB"/>
        </w:rPr>
      </w:pPr>
    </w:p>
    <w:p w14:paraId="1AC95323" w14:textId="1F835839" w:rsidR="00B54C85"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B54C85" w:rsidRPr="004B1B5A">
        <w:rPr>
          <w:noProof/>
          <w:lang w:val="en-GB"/>
        </w:rPr>
        <w:t>1.</w:t>
      </w:r>
      <w:r w:rsidR="00B54C85">
        <w:rPr>
          <w:rFonts w:asciiTheme="minorHAnsi" w:hAnsiTheme="minorHAnsi" w:cstheme="minorBidi"/>
          <w:b w:val="0"/>
          <w:bCs w:val="0"/>
          <w:caps w:val="0"/>
          <w:noProof/>
          <w:sz w:val="22"/>
          <w:szCs w:val="22"/>
          <w:lang w:val="en-GB" w:eastAsia="en-GB"/>
        </w:rPr>
        <w:tab/>
      </w:r>
      <w:r w:rsidR="00B54C85" w:rsidRPr="004B1B5A">
        <w:rPr>
          <w:noProof/>
          <w:lang w:val="en-GB"/>
        </w:rPr>
        <w:t>Background, Analysis &amp; Process</w:t>
      </w:r>
      <w:r w:rsidR="00B54C85">
        <w:rPr>
          <w:noProof/>
        </w:rPr>
        <w:tab/>
      </w:r>
      <w:r w:rsidR="00B54C85">
        <w:rPr>
          <w:noProof/>
        </w:rPr>
        <w:fldChar w:fldCharType="begin"/>
      </w:r>
      <w:r w:rsidR="00B54C85">
        <w:rPr>
          <w:noProof/>
        </w:rPr>
        <w:instrText xml:space="preserve"> PAGEREF _Toc7347469 \h </w:instrText>
      </w:r>
      <w:r w:rsidR="00B54C85">
        <w:rPr>
          <w:noProof/>
        </w:rPr>
      </w:r>
      <w:r w:rsidR="00B54C85">
        <w:rPr>
          <w:noProof/>
        </w:rPr>
        <w:fldChar w:fldCharType="separate"/>
      </w:r>
      <w:r w:rsidR="00CE51A7">
        <w:rPr>
          <w:noProof/>
        </w:rPr>
        <w:t>7</w:t>
      </w:r>
      <w:r w:rsidR="00B54C85">
        <w:rPr>
          <w:noProof/>
        </w:rPr>
        <w:fldChar w:fldCharType="end"/>
      </w:r>
    </w:p>
    <w:p w14:paraId="38872182" w14:textId="79C0BC1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1.1.</w:t>
      </w:r>
      <w:r>
        <w:rPr>
          <w:rFonts w:cstheme="minorBidi"/>
          <w:b w:val="0"/>
          <w:bCs w:val="0"/>
          <w:noProof/>
          <w:sz w:val="22"/>
          <w:szCs w:val="22"/>
          <w:lang w:val="en-GB" w:eastAsia="en-GB"/>
        </w:rPr>
        <w:tab/>
      </w:r>
      <w:r w:rsidRPr="004B1B5A">
        <w:rPr>
          <w:noProof/>
          <w:lang w:val="en-GB"/>
        </w:rPr>
        <w:t>Background</w:t>
      </w:r>
      <w:r>
        <w:rPr>
          <w:noProof/>
        </w:rPr>
        <w:tab/>
      </w:r>
      <w:r>
        <w:rPr>
          <w:noProof/>
        </w:rPr>
        <w:fldChar w:fldCharType="begin"/>
      </w:r>
      <w:r>
        <w:rPr>
          <w:noProof/>
        </w:rPr>
        <w:instrText xml:space="preserve"> PAGEREF _Toc7347470 \h </w:instrText>
      </w:r>
      <w:r>
        <w:rPr>
          <w:noProof/>
        </w:rPr>
      </w:r>
      <w:r>
        <w:rPr>
          <w:noProof/>
        </w:rPr>
        <w:fldChar w:fldCharType="separate"/>
      </w:r>
      <w:r w:rsidR="00CE51A7">
        <w:rPr>
          <w:noProof/>
        </w:rPr>
        <w:t>7</w:t>
      </w:r>
      <w:r>
        <w:rPr>
          <w:noProof/>
        </w:rPr>
        <w:fldChar w:fldCharType="end"/>
      </w:r>
    </w:p>
    <w:p w14:paraId="331D501E" w14:textId="0B3242BA"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1.1.1.</w:t>
      </w:r>
      <w:r>
        <w:rPr>
          <w:rFonts w:cstheme="minorBidi"/>
          <w:noProof/>
          <w:sz w:val="22"/>
          <w:szCs w:val="22"/>
          <w:lang w:val="en-GB" w:eastAsia="en-GB"/>
        </w:rPr>
        <w:tab/>
      </w:r>
      <w:r w:rsidRPr="004B1B5A">
        <w:rPr>
          <w:noProof/>
          <w:lang w:val="en-GB"/>
        </w:rPr>
        <w:t>Motivation</w:t>
      </w:r>
      <w:r>
        <w:rPr>
          <w:noProof/>
        </w:rPr>
        <w:tab/>
      </w:r>
      <w:r>
        <w:rPr>
          <w:noProof/>
        </w:rPr>
        <w:fldChar w:fldCharType="begin"/>
      </w:r>
      <w:r>
        <w:rPr>
          <w:noProof/>
        </w:rPr>
        <w:instrText xml:space="preserve"> PAGEREF _Toc7347471 \h </w:instrText>
      </w:r>
      <w:r>
        <w:rPr>
          <w:noProof/>
        </w:rPr>
      </w:r>
      <w:r>
        <w:rPr>
          <w:noProof/>
        </w:rPr>
        <w:fldChar w:fldCharType="separate"/>
      </w:r>
      <w:r w:rsidR="00CE51A7">
        <w:rPr>
          <w:noProof/>
        </w:rPr>
        <w:t>7</w:t>
      </w:r>
      <w:r>
        <w:rPr>
          <w:noProof/>
        </w:rPr>
        <w:fldChar w:fldCharType="end"/>
      </w:r>
    </w:p>
    <w:p w14:paraId="06976B37" w14:textId="233246F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1.1.2.</w:t>
      </w:r>
      <w:r>
        <w:rPr>
          <w:rFonts w:cstheme="minorBidi"/>
          <w:noProof/>
          <w:sz w:val="22"/>
          <w:szCs w:val="22"/>
          <w:lang w:val="en-GB" w:eastAsia="en-GB"/>
        </w:rPr>
        <w:tab/>
      </w:r>
      <w:r w:rsidRPr="004B1B5A">
        <w:rPr>
          <w:noProof/>
          <w:lang w:val="en-GB"/>
        </w:rPr>
        <w:t>Research</w:t>
      </w:r>
      <w:r>
        <w:rPr>
          <w:noProof/>
        </w:rPr>
        <w:tab/>
      </w:r>
      <w:r>
        <w:rPr>
          <w:noProof/>
        </w:rPr>
        <w:fldChar w:fldCharType="begin"/>
      </w:r>
      <w:r>
        <w:rPr>
          <w:noProof/>
        </w:rPr>
        <w:instrText xml:space="preserve"> PAGEREF _Toc7347472 \h </w:instrText>
      </w:r>
      <w:r>
        <w:rPr>
          <w:noProof/>
        </w:rPr>
      </w:r>
      <w:r>
        <w:rPr>
          <w:noProof/>
        </w:rPr>
        <w:fldChar w:fldCharType="separate"/>
      </w:r>
      <w:r w:rsidR="00CE51A7">
        <w:rPr>
          <w:noProof/>
        </w:rPr>
        <w:t>7</w:t>
      </w:r>
      <w:r>
        <w:rPr>
          <w:noProof/>
        </w:rPr>
        <w:fldChar w:fldCharType="end"/>
      </w:r>
    </w:p>
    <w:p w14:paraId="79F8C810" w14:textId="094A35F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1.2.</w:t>
      </w:r>
      <w:r>
        <w:rPr>
          <w:rFonts w:cstheme="minorBidi"/>
          <w:b w:val="0"/>
          <w:bCs w:val="0"/>
          <w:noProof/>
          <w:sz w:val="22"/>
          <w:szCs w:val="22"/>
          <w:lang w:val="en-GB" w:eastAsia="en-GB"/>
        </w:rPr>
        <w:tab/>
      </w:r>
      <w:r w:rsidRPr="004B1B5A">
        <w:rPr>
          <w:noProof/>
          <w:lang w:val="en-GB"/>
        </w:rPr>
        <w:t>Analysis</w:t>
      </w:r>
      <w:r>
        <w:rPr>
          <w:noProof/>
        </w:rPr>
        <w:tab/>
      </w:r>
      <w:r>
        <w:rPr>
          <w:noProof/>
        </w:rPr>
        <w:fldChar w:fldCharType="begin"/>
      </w:r>
      <w:r>
        <w:rPr>
          <w:noProof/>
        </w:rPr>
        <w:instrText xml:space="preserve"> PAGEREF _Toc7347473 \h </w:instrText>
      </w:r>
      <w:r>
        <w:rPr>
          <w:noProof/>
        </w:rPr>
      </w:r>
      <w:r>
        <w:rPr>
          <w:noProof/>
        </w:rPr>
        <w:fldChar w:fldCharType="separate"/>
      </w:r>
      <w:r w:rsidR="00CE51A7">
        <w:rPr>
          <w:noProof/>
        </w:rPr>
        <w:t>8</w:t>
      </w:r>
      <w:r>
        <w:rPr>
          <w:noProof/>
        </w:rPr>
        <w:fldChar w:fldCharType="end"/>
      </w:r>
    </w:p>
    <w:p w14:paraId="581FF8A9" w14:textId="1521C184"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1.2.1.</w:t>
      </w:r>
      <w:r>
        <w:rPr>
          <w:rFonts w:cstheme="minorBidi"/>
          <w:noProof/>
          <w:sz w:val="22"/>
          <w:szCs w:val="22"/>
          <w:lang w:val="en-GB" w:eastAsia="en-GB"/>
        </w:rPr>
        <w:tab/>
      </w:r>
      <w:r w:rsidRPr="004B1B5A">
        <w:rPr>
          <w:noProof/>
          <w:lang w:val="en-GB"/>
        </w:rPr>
        <w:t>Requirements (Feature List)</w:t>
      </w:r>
      <w:r>
        <w:rPr>
          <w:noProof/>
        </w:rPr>
        <w:tab/>
      </w:r>
      <w:r>
        <w:rPr>
          <w:noProof/>
        </w:rPr>
        <w:fldChar w:fldCharType="begin"/>
      </w:r>
      <w:r>
        <w:rPr>
          <w:noProof/>
        </w:rPr>
        <w:instrText xml:space="preserve"> PAGEREF _Toc7347474 \h </w:instrText>
      </w:r>
      <w:r>
        <w:rPr>
          <w:noProof/>
        </w:rPr>
      </w:r>
      <w:r>
        <w:rPr>
          <w:noProof/>
        </w:rPr>
        <w:fldChar w:fldCharType="separate"/>
      </w:r>
      <w:r w:rsidR="00CE51A7">
        <w:rPr>
          <w:noProof/>
        </w:rPr>
        <w:t>9</w:t>
      </w:r>
      <w:r>
        <w:rPr>
          <w:noProof/>
        </w:rPr>
        <w:fldChar w:fldCharType="end"/>
      </w:r>
    </w:p>
    <w:p w14:paraId="5D934622" w14:textId="4B8DF59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1.3.</w:t>
      </w:r>
      <w:r>
        <w:rPr>
          <w:rFonts w:cstheme="minorBidi"/>
          <w:b w:val="0"/>
          <w:bCs w:val="0"/>
          <w:noProof/>
          <w:sz w:val="22"/>
          <w:szCs w:val="22"/>
          <w:lang w:val="en-GB" w:eastAsia="en-GB"/>
        </w:rPr>
        <w:tab/>
      </w:r>
      <w:r w:rsidRPr="004B1B5A">
        <w:rPr>
          <w:noProof/>
          <w:lang w:val="en-GB"/>
        </w:rPr>
        <w:t>Process</w:t>
      </w:r>
      <w:r>
        <w:rPr>
          <w:noProof/>
        </w:rPr>
        <w:tab/>
      </w:r>
      <w:r>
        <w:rPr>
          <w:noProof/>
        </w:rPr>
        <w:fldChar w:fldCharType="begin"/>
      </w:r>
      <w:r>
        <w:rPr>
          <w:noProof/>
        </w:rPr>
        <w:instrText xml:space="preserve"> PAGEREF _Toc7347475 \h </w:instrText>
      </w:r>
      <w:r>
        <w:rPr>
          <w:noProof/>
        </w:rPr>
      </w:r>
      <w:r>
        <w:rPr>
          <w:noProof/>
        </w:rPr>
        <w:fldChar w:fldCharType="separate"/>
      </w:r>
      <w:r w:rsidR="00CE51A7">
        <w:rPr>
          <w:noProof/>
        </w:rPr>
        <w:t>9</w:t>
      </w:r>
      <w:r>
        <w:rPr>
          <w:noProof/>
        </w:rPr>
        <w:fldChar w:fldCharType="end"/>
      </w:r>
    </w:p>
    <w:p w14:paraId="75F65EEA" w14:textId="3013FEE5"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2.</w:t>
      </w:r>
      <w:r>
        <w:rPr>
          <w:rFonts w:asciiTheme="minorHAnsi" w:hAnsiTheme="minorHAnsi" w:cstheme="minorBidi"/>
          <w:b w:val="0"/>
          <w:bCs w:val="0"/>
          <w:caps w:val="0"/>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_Toc7347476 \h </w:instrText>
      </w:r>
      <w:r>
        <w:rPr>
          <w:noProof/>
        </w:rPr>
      </w:r>
      <w:r>
        <w:rPr>
          <w:noProof/>
        </w:rPr>
        <w:fldChar w:fldCharType="separate"/>
      </w:r>
      <w:r w:rsidR="00CE51A7">
        <w:rPr>
          <w:noProof/>
        </w:rPr>
        <w:t>11</w:t>
      </w:r>
      <w:r>
        <w:rPr>
          <w:noProof/>
        </w:rPr>
        <w:fldChar w:fldCharType="end"/>
      </w:r>
    </w:p>
    <w:p w14:paraId="07A42BAD" w14:textId="7B7B433C"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2.1.</w:t>
      </w:r>
      <w:r>
        <w:rPr>
          <w:rFonts w:cstheme="minorBidi"/>
          <w:b w:val="0"/>
          <w:bCs w:val="0"/>
          <w:noProof/>
          <w:sz w:val="22"/>
          <w:szCs w:val="22"/>
          <w:lang w:val="en-GB" w:eastAsia="en-GB"/>
        </w:rPr>
        <w:tab/>
      </w:r>
      <w:r w:rsidRPr="004B1B5A">
        <w:rPr>
          <w:noProof/>
          <w:lang w:val="en-GB"/>
        </w:rPr>
        <w:t>Overall Architecture</w:t>
      </w:r>
      <w:r>
        <w:rPr>
          <w:noProof/>
        </w:rPr>
        <w:tab/>
      </w:r>
      <w:r>
        <w:rPr>
          <w:noProof/>
        </w:rPr>
        <w:fldChar w:fldCharType="begin"/>
      </w:r>
      <w:r>
        <w:rPr>
          <w:noProof/>
        </w:rPr>
        <w:instrText xml:space="preserve"> PAGEREF _Toc7347477 \h </w:instrText>
      </w:r>
      <w:r>
        <w:rPr>
          <w:noProof/>
        </w:rPr>
      </w:r>
      <w:r>
        <w:rPr>
          <w:noProof/>
        </w:rPr>
        <w:fldChar w:fldCharType="separate"/>
      </w:r>
      <w:r w:rsidR="00CE51A7">
        <w:rPr>
          <w:noProof/>
        </w:rPr>
        <w:t>11</w:t>
      </w:r>
      <w:r>
        <w:rPr>
          <w:noProof/>
        </w:rPr>
        <w:fldChar w:fldCharType="end"/>
      </w:r>
    </w:p>
    <w:p w14:paraId="402C3848" w14:textId="285B62F9"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2.1.1.</w:t>
      </w:r>
      <w:r>
        <w:rPr>
          <w:rFonts w:cstheme="minorBidi"/>
          <w:noProof/>
          <w:sz w:val="22"/>
          <w:szCs w:val="22"/>
          <w:lang w:val="en-GB" w:eastAsia="en-GB"/>
        </w:rPr>
        <w:tab/>
      </w:r>
      <w:r w:rsidRPr="004B1B5A">
        <w:rPr>
          <w:noProof/>
          <w:lang w:val="en-GB"/>
        </w:rPr>
        <w:t>Behavioural Diagrams</w:t>
      </w:r>
      <w:r>
        <w:rPr>
          <w:noProof/>
        </w:rPr>
        <w:tab/>
      </w:r>
      <w:r>
        <w:rPr>
          <w:noProof/>
        </w:rPr>
        <w:fldChar w:fldCharType="begin"/>
      </w:r>
      <w:r>
        <w:rPr>
          <w:noProof/>
        </w:rPr>
        <w:instrText xml:space="preserve"> PAGEREF _Toc7347478 \h </w:instrText>
      </w:r>
      <w:r>
        <w:rPr>
          <w:noProof/>
        </w:rPr>
      </w:r>
      <w:r>
        <w:rPr>
          <w:noProof/>
        </w:rPr>
        <w:fldChar w:fldCharType="separate"/>
      </w:r>
      <w:r w:rsidR="00CE51A7">
        <w:rPr>
          <w:noProof/>
        </w:rPr>
        <w:t>11</w:t>
      </w:r>
      <w:r>
        <w:rPr>
          <w:noProof/>
        </w:rPr>
        <w:fldChar w:fldCharType="end"/>
      </w:r>
    </w:p>
    <w:p w14:paraId="7B77F0FA" w14:textId="2E46873B"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2.1.2.</w:t>
      </w:r>
      <w:r>
        <w:rPr>
          <w:rFonts w:cstheme="minorBidi"/>
          <w:noProof/>
          <w:sz w:val="22"/>
          <w:szCs w:val="22"/>
          <w:lang w:val="en-GB" w:eastAsia="en-GB"/>
        </w:rPr>
        <w:tab/>
      </w:r>
      <w:r w:rsidRPr="004B1B5A">
        <w:rPr>
          <w:noProof/>
          <w:lang w:val="en-GB"/>
        </w:rPr>
        <w:t>Structural Diagrams</w:t>
      </w:r>
      <w:r>
        <w:rPr>
          <w:noProof/>
        </w:rPr>
        <w:tab/>
      </w:r>
      <w:r>
        <w:rPr>
          <w:noProof/>
        </w:rPr>
        <w:fldChar w:fldCharType="begin"/>
      </w:r>
      <w:r>
        <w:rPr>
          <w:noProof/>
        </w:rPr>
        <w:instrText xml:space="preserve"> PAGEREF _Toc7347479 \h </w:instrText>
      </w:r>
      <w:r>
        <w:rPr>
          <w:noProof/>
        </w:rPr>
      </w:r>
      <w:r>
        <w:rPr>
          <w:noProof/>
        </w:rPr>
        <w:fldChar w:fldCharType="separate"/>
      </w:r>
      <w:r w:rsidR="00CE51A7">
        <w:rPr>
          <w:noProof/>
        </w:rPr>
        <w:t>11</w:t>
      </w:r>
      <w:r>
        <w:rPr>
          <w:noProof/>
        </w:rPr>
        <w:fldChar w:fldCharType="end"/>
      </w:r>
    </w:p>
    <w:p w14:paraId="4364AA52" w14:textId="47165FF6"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2.2.</w:t>
      </w:r>
      <w:r>
        <w:rPr>
          <w:rFonts w:cstheme="minorBidi"/>
          <w:b w:val="0"/>
          <w:bCs w:val="0"/>
          <w:noProof/>
          <w:sz w:val="22"/>
          <w:szCs w:val="22"/>
          <w:lang w:val="en-GB" w:eastAsia="en-GB"/>
        </w:rPr>
        <w:tab/>
      </w:r>
      <w:r w:rsidRPr="004B1B5A">
        <w:rPr>
          <w:noProof/>
          <w:lang w:val="en-GB"/>
        </w:rPr>
        <w:t>Detailed Design</w:t>
      </w:r>
      <w:r>
        <w:rPr>
          <w:noProof/>
        </w:rPr>
        <w:tab/>
      </w:r>
      <w:r>
        <w:rPr>
          <w:noProof/>
        </w:rPr>
        <w:fldChar w:fldCharType="begin"/>
      </w:r>
      <w:r>
        <w:rPr>
          <w:noProof/>
        </w:rPr>
        <w:instrText xml:space="preserve"> PAGEREF _Toc7347480 \h </w:instrText>
      </w:r>
      <w:r>
        <w:rPr>
          <w:noProof/>
        </w:rPr>
      </w:r>
      <w:r>
        <w:rPr>
          <w:noProof/>
        </w:rPr>
        <w:fldChar w:fldCharType="separate"/>
      </w:r>
      <w:r w:rsidR="00CE51A7">
        <w:rPr>
          <w:noProof/>
        </w:rPr>
        <w:t>11</w:t>
      </w:r>
      <w:r>
        <w:rPr>
          <w:noProof/>
        </w:rPr>
        <w:fldChar w:fldCharType="end"/>
      </w:r>
    </w:p>
    <w:p w14:paraId="07E6DD3D" w14:textId="10BA4F2F"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2.3.</w:t>
      </w:r>
      <w:r>
        <w:rPr>
          <w:rFonts w:cstheme="minorBidi"/>
          <w:b w:val="0"/>
          <w:bCs w:val="0"/>
          <w:noProof/>
          <w:sz w:val="22"/>
          <w:szCs w:val="22"/>
          <w:lang w:val="en-GB" w:eastAsia="en-GB"/>
        </w:rPr>
        <w:tab/>
      </w:r>
      <w:r w:rsidRPr="004B1B5A">
        <w:rPr>
          <w:noProof/>
          <w:lang w:val="en-GB"/>
        </w:rPr>
        <w:t>User Interface Design</w:t>
      </w:r>
      <w:r>
        <w:rPr>
          <w:noProof/>
        </w:rPr>
        <w:tab/>
      </w:r>
      <w:r>
        <w:rPr>
          <w:noProof/>
        </w:rPr>
        <w:fldChar w:fldCharType="begin"/>
      </w:r>
      <w:r>
        <w:rPr>
          <w:noProof/>
        </w:rPr>
        <w:instrText xml:space="preserve"> PAGEREF _Toc7347481 \h </w:instrText>
      </w:r>
      <w:r>
        <w:rPr>
          <w:noProof/>
        </w:rPr>
      </w:r>
      <w:r>
        <w:rPr>
          <w:noProof/>
        </w:rPr>
        <w:fldChar w:fldCharType="separate"/>
      </w:r>
      <w:r w:rsidR="00CE51A7">
        <w:rPr>
          <w:noProof/>
        </w:rPr>
        <w:t>12</w:t>
      </w:r>
      <w:r>
        <w:rPr>
          <w:noProof/>
        </w:rPr>
        <w:fldChar w:fldCharType="end"/>
      </w:r>
    </w:p>
    <w:p w14:paraId="3EC231A5" w14:textId="7DEF2D78"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3.</w:t>
      </w:r>
      <w:r>
        <w:rPr>
          <w:rFonts w:asciiTheme="minorHAnsi" w:hAnsiTheme="minorHAnsi" w:cstheme="minorBidi"/>
          <w:b w:val="0"/>
          <w:bCs w:val="0"/>
          <w:caps w:val="0"/>
          <w:noProof/>
          <w:sz w:val="22"/>
          <w:szCs w:val="22"/>
          <w:lang w:val="en-GB" w:eastAsia="en-GB"/>
        </w:rPr>
        <w:tab/>
      </w:r>
      <w:r w:rsidRPr="004B1B5A">
        <w:rPr>
          <w:noProof/>
          <w:lang w:val="en-GB"/>
        </w:rPr>
        <w:t>Implementation</w:t>
      </w:r>
      <w:r>
        <w:rPr>
          <w:noProof/>
        </w:rPr>
        <w:tab/>
      </w:r>
      <w:r>
        <w:rPr>
          <w:noProof/>
        </w:rPr>
        <w:fldChar w:fldCharType="begin"/>
      </w:r>
      <w:r>
        <w:rPr>
          <w:noProof/>
        </w:rPr>
        <w:instrText xml:space="preserve"> PAGEREF _Toc7347482 \h </w:instrText>
      </w:r>
      <w:r>
        <w:rPr>
          <w:noProof/>
        </w:rPr>
      </w:r>
      <w:r>
        <w:rPr>
          <w:noProof/>
        </w:rPr>
        <w:fldChar w:fldCharType="separate"/>
      </w:r>
      <w:r w:rsidR="00CE51A7">
        <w:rPr>
          <w:noProof/>
        </w:rPr>
        <w:t>14</w:t>
      </w:r>
      <w:r>
        <w:rPr>
          <w:noProof/>
        </w:rPr>
        <w:fldChar w:fldCharType="end"/>
      </w:r>
    </w:p>
    <w:p w14:paraId="3AF76188" w14:textId="183BB611"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4.</w:t>
      </w:r>
      <w:r>
        <w:rPr>
          <w:rFonts w:asciiTheme="minorHAnsi" w:hAnsiTheme="minorHAnsi" w:cstheme="minorBidi"/>
          <w:b w:val="0"/>
          <w:bCs w:val="0"/>
          <w:caps w:val="0"/>
          <w:noProof/>
          <w:sz w:val="22"/>
          <w:szCs w:val="22"/>
          <w:lang w:val="en-GB" w:eastAsia="en-GB"/>
        </w:rPr>
        <w:tab/>
      </w:r>
      <w:r w:rsidRPr="004B1B5A">
        <w:rPr>
          <w:noProof/>
          <w:lang w:val="en-GB"/>
        </w:rPr>
        <w:t>Testing</w:t>
      </w:r>
      <w:r>
        <w:rPr>
          <w:noProof/>
        </w:rPr>
        <w:tab/>
      </w:r>
      <w:r>
        <w:rPr>
          <w:noProof/>
        </w:rPr>
        <w:fldChar w:fldCharType="begin"/>
      </w:r>
      <w:r>
        <w:rPr>
          <w:noProof/>
        </w:rPr>
        <w:instrText xml:space="preserve"> PAGEREF _Toc7347483 \h </w:instrText>
      </w:r>
      <w:r>
        <w:rPr>
          <w:noProof/>
        </w:rPr>
      </w:r>
      <w:r>
        <w:rPr>
          <w:noProof/>
        </w:rPr>
        <w:fldChar w:fldCharType="separate"/>
      </w:r>
      <w:r w:rsidR="00CE51A7">
        <w:rPr>
          <w:noProof/>
        </w:rPr>
        <w:t>15</w:t>
      </w:r>
      <w:r>
        <w:rPr>
          <w:noProof/>
        </w:rPr>
        <w:fldChar w:fldCharType="end"/>
      </w:r>
    </w:p>
    <w:p w14:paraId="3F656909" w14:textId="1AD92F5E"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4.1.</w:t>
      </w:r>
      <w:r>
        <w:rPr>
          <w:rFonts w:cstheme="minorBidi"/>
          <w:b w:val="0"/>
          <w:bCs w:val="0"/>
          <w:noProof/>
          <w:sz w:val="22"/>
          <w:szCs w:val="22"/>
          <w:lang w:val="en-GB" w:eastAsia="en-GB"/>
        </w:rPr>
        <w:tab/>
      </w:r>
      <w:r w:rsidRPr="004B1B5A">
        <w:rPr>
          <w:noProof/>
          <w:lang w:val="en-GB"/>
        </w:rPr>
        <w:t>Overall Approach to Testing</w:t>
      </w:r>
      <w:r>
        <w:rPr>
          <w:noProof/>
        </w:rPr>
        <w:tab/>
      </w:r>
      <w:r>
        <w:rPr>
          <w:noProof/>
        </w:rPr>
        <w:fldChar w:fldCharType="begin"/>
      </w:r>
      <w:r>
        <w:rPr>
          <w:noProof/>
        </w:rPr>
        <w:instrText xml:space="preserve"> PAGEREF _Toc7347484 \h </w:instrText>
      </w:r>
      <w:r>
        <w:rPr>
          <w:noProof/>
        </w:rPr>
      </w:r>
      <w:r>
        <w:rPr>
          <w:noProof/>
        </w:rPr>
        <w:fldChar w:fldCharType="separate"/>
      </w:r>
      <w:r w:rsidR="00CE51A7">
        <w:rPr>
          <w:noProof/>
        </w:rPr>
        <w:t>15</w:t>
      </w:r>
      <w:r>
        <w:rPr>
          <w:noProof/>
        </w:rPr>
        <w:fldChar w:fldCharType="end"/>
      </w:r>
    </w:p>
    <w:p w14:paraId="307B54D0" w14:textId="6B42140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4.2.</w:t>
      </w:r>
      <w:r>
        <w:rPr>
          <w:rFonts w:cstheme="minorBidi"/>
          <w:b w:val="0"/>
          <w:bCs w:val="0"/>
          <w:noProof/>
          <w:sz w:val="22"/>
          <w:szCs w:val="22"/>
          <w:lang w:val="en-GB" w:eastAsia="en-GB"/>
        </w:rPr>
        <w:tab/>
      </w:r>
      <w:r w:rsidRPr="004B1B5A">
        <w:rPr>
          <w:noProof/>
          <w:lang w:val="en-GB"/>
        </w:rPr>
        <w:t>Unit Testing</w:t>
      </w:r>
      <w:r>
        <w:rPr>
          <w:noProof/>
        </w:rPr>
        <w:tab/>
      </w:r>
      <w:r>
        <w:rPr>
          <w:noProof/>
        </w:rPr>
        <w:fldChar w:fldCharType="begin"/>
      </w:r>
      <w:r>
        <w:rPr>
          <w:noProof/>
        </w:rPr>
        <w:instrText xml:space="preserve"> PAGEREF _Toc7347485 \h </w:instrText>
      </w:r>
      <w:r>
        <w:rPr>
          <w:noProof/>
        </w:rPr>
      </w:r>
      <w:r>
        <w:rPr>
          <w:noProof/>
        </w:rPr>
        <w:fldChar w:fldCharType="separate"/>
      </w:r>
      <w:r w:rsidR="00CE51A7">
        <w:rPr>
          <w:noProof/>
        </w:rPr>
        <w:t>15</w:t>
      </w:r>
      <w:r>
        <w:rPr>
          <w:noProof/>
        </w:rPr>
        <w:fldChar w:fldCharType="end"/>
      </w:r>
    </w:p>
    <w:p w14:paraId="0671818A" w14:textId="06F5A0C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4.3.</w:t>
      </w:r>
      <w:r>
        <w:rPr>
          <w:rFonts w:cstheme="minorBidi"/>
          <w:b w:val="0"/>
          <w:bCs w:val="0"/>
          <w:noProof/>
          <w:sz w:val="22"/>
          <w:szCs w:val="22"/>
          <w:lang w:val="en-GB" w:eastAsia="en-GB"/>
        </w:rPr>
        <w:tab/>
      </w:r>
      <w:r w:rsidRPr="004B1B5A">
        <w:rPr>
          <w:noProof/>
          <w:lang w:val="en-GB"/>
        </w:rPr>
        <w:t>System Testing</w:t>
      </w:r>
      <w:r>
        <w:rPr>
          <w:noProof/>
        </w:rPr>
        <w:tab/>
      </w:r>
      <w:r>
        <w:rPr>
          <w:noProof/>
        </w:rPr>
        <w:fldChar w:fldCharType="begin"/>
      </w:r>
      <w:r>
        <w:rPr>
          <w:noProof/>
        </w:rPr>
        <w:instrText xml:space="preserve"> PAGEREF _Toc7347486 \h </w:instrText>
      </w:r>
      <w:r>
        <w:rPr>
          <w:noProof/>
        </w:rPr>
      </w:r>
      <w:r>
        <w:rPr>
          <w:noProof/>
        </w:rPr>
        <w:fldChar w:fldCharType="separate"/>
      </w:r>
      <w:r w:rsidR="00CE51A7">
        <w:rPr>
          <w:noProof/>
        </w:rPr>
        <w:t>15</w:t>
      </w:r>
      <w:r>
        <w:rPr>
          <w:noProof/>
        </w:rPr>
        <w:fldChar w:fldCharType="end"/>
      </w:r>
    </w:p>
    <w:p w14:paraId="4B8333AB" w14:textId="5C821D3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4.4.</w:t>
      </w:r>
      <w:r>
        <w:rPr>
          <w:rFonts w:cstheme="minorBidi"/>
          <w:b w:val="0"/>
          <w:bCs w:val="0"/>
          <w:noProof/>
          <w:sz w:val="22"/>
          <w:szCs w:val="22"/>
          <w:lang w:val="en-GB" w:eastAsia="en-GB"/>
        </w:rPr>
        <w:tab/>
      </w:r>
      <w:r w:rsidRPr="004B1B5A">
        <w:rPr>
          <w:noProof/>
          <w:lang w:val="en-GB"/>
        </w:rPr>
        <w:t>User Testing</w:t>
      </w:r>
      <w:r>
        <w:rPr>
          <w:noProof/>
        </w:rPr>
        <w:tab/>
      </w:r>
      <w:r>
        <w:rPr>
          <w:noProof/>
        </w:rPr>
        <w:fldChar w:fldCharType="begin"/>
      </w:r>
      <w:r>
        <w:rPr>
          <w:noProof/>
        </w:rPr>
        <w:instrText xml:space="preserve"> PAGEREF _Toc7347487 \h </w:instrText>
      </w:r>
      <w:r>
        <w:rPr>
          <w:noProof/>
        </w:rPr>
      </w:r>
      <w:r>
        <w:rPr>
          <w:noProof/>
        </w:rPr>
        <w:fldChar w:fldCharType="separate"/>
      </w:r>
      <w:r w:rsidR="00CE51A7">
        <w:rPr>
          <w:noProof/>
        </w:rPr>
        <w:t>16</w:t>
      </w:r>
      <w:r>
        <w:rPr>
          <w:noProof/>
        </w:rPr>
        <w:fldChar w:fldCharType="end"/>
      </w:r>
    </w:p>
    <w:p w14:paraId="03620B3B" w14:textId="4EA1EC0A"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5.</w:t>
      </w:r>
      <w:r>
        <w:rPr>
          <w:rFonts w:asciiTheme="minorHAnsi" w:hAnsiTheme="minorHAnsi" w:cstheme="minorBidi"/>
          <w:b w:val="0"/>
          <w:bCs w:val="0"/>
          <w:caps w:val="0"/>
          <w:noProof/>
          <w:sz w:val="22"/>
          <w:szCs w:val="22"/>
          <w:lang w:val="en-GB" w:eastAsia="en-GB"/>
        </w:rPr>
        <w:tab/>
      </w:r>
      <w:r w:rsidRPr="004B1B5A">
        <w:rPr>
          <w:noProof/>
          <w:lang w:val="en-GB"/>
        </w:rPr>
        <w:t>Critical Evaluation</w:t>
      </w:r>
      <w:r>
        <w:rPr>
          <w:noProof/>
        </w:rPr>
        <w:tab/>
      </w:r>
      <w:r>
        <w:rPr>
          <w:noProof/>
        </w:rPr>
        <w:fldChar w:fldCharType="begin"/>
      </w:r>
      <w:r>
        <w:rPr>
          <w:noProof/>
        </w:rPr>
        <w:instrText xml:space="preserve"> PAGEREF _Toc7347488 \h </w:instrText>
      </w:r>
      <w:r>
        <w:rPr>
          <w:noProof/>
        </w:rPr>
      </w:r>
      <w:r>
        <w:rPr>
          <w:noProof/>
        </w:rPr>
        <w:fldChar w:fldCharType="separate"/>
      </w:r>
      <w:r w:rsidR="00CE51A7">
        <w:rPr>
          <w:noProof/>
        </w:rPr>
        <w:t>17</w:t>
      </w:r>
      <w:r>
        <w:rPr>
          <w:noProof/>
        </w:rPr>
        <w:fldChar w:fldCharType="end"/>
      </w:r>
    </w:p>
    <w:p w14:paraId="63557D52" w14:textId="6C8AB8E5"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5.1.</w:t>
      </w:r>
      <w:r>
        <w:rPr>
          <w:rFonts w:cstheme="minorBidi"/>
          <w:b w:val="0"/>
          <w:bCs w:val="0"/>
          <w:noProof/>
          <w:sz w:val="22"/>
          <w:szCs w:val="22"/>
          <w:lang w:val="en-GB" w:eastAsia="en-GB"/>
        </w:rPr>
        <w:tab/>
      </w:r>
      <w:r w:rsidRPr="004B1B5A">
        <w:rPr>
          <w:noProof/>
          <w:lang w:val="en-GB"/>
        </w:rPr>
        <w:t>Functional Evaluation</w:t>
      </w:r>
      <w:r>
        <w:rPr>
          <w:noProof/>
        </w:rPr>
        <w:tab/>
      </w:r>
      <w:r>
        <w:rPr>
          <w:noProof/>
        </w:rPr>
        <w:fldChar w:fldCharType="begin"/>
      </w:r>
      <w:r>
        <w:rPr>
          <w:noProof/>
        </w:rPr>
        <w:instrText xml:space="preserve"> PAGEREF _Toc7347489 \h </w:instrText>
      </w:r>
      <w:r>
        <w:rPr>
          <w:noProof/>
        </w:rPr>
      </w:r>
      <w:r>
        <w:rPr>
          <w:noProof/>
        </w:rPr>
        <w:fldChar w:fldCharType="separate"/>
      </w:r>
      <w:r w:rsidR="00CE51A7">
        <w:rPr>
          <w:noProof/>
        </w:rPr>
        <w:t>17</w:t>
      </w:r>
      <w:r>
        <w:rPr>
          <w:noProof/>
        </w:rPr>
        <w:fldChar w:fldCharType="end"/>
      </w:r>
    </w:p>
    <w:p w14:paraId="61B5970B" w14:textId="6965D845"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5.1.1.</w:t>
      </w:r>
      <w:r>
        <w:rPr>
          <w:rFonts w:cstheme="minorBidi"/>
          <w:noProof/>
          <w:sz w:val="22"/>
          <w:szCs w:val="22"/>
          <w:lang w:val="en-GB" w:eastAsia="en-GB"/>
        </w:rPr>
        <w:tab/>
      </w:r>
      <w:r w:rsidRPr="004B1B5A">
        <w:rPr>
          <w:noProof/>
          <w:lang w:val="en-GB"/>
        </w:rPr>
        <w:t>Requirements – DO I NEED THESE??</w:t>
      </w:r>
      <w:r>
        <w:rPr>
          <w:noProof/>
        </w:rPr>
        <w:tab/>
      </w:r>
      <w:r>
        <w:rPr>
          <w:noProof/>
        </w:rPr>
        <w:fldChar w:fldCharType="begin"/>
      </w:r>
      <w:r>
        <w:rPr>
          <w:noProof/>
        </w:rPr>
        <w:instrText xml:space="preserve"> PAGEREF _Toc7347490 \h </w:instrText>
      </w:r>
      <w:r>
        <w:rPr>
          <w:noProof/>
        </w:rPr>
      </w:r>
      <w:r>
        <w:rPr>
          <w:noProof/>
        </w:rPr>
        <w:fldChar w:fldCharType="separate"/>
      </w:r>
      <w:r w:rsidR="00CE51A7">
        <w:rPr>
          <w:noProof/>
        </w:rPr>
        <w:t>17</w:t>
      </w:r>
      <w:r>
        <w:rPr>
          <w:noProof/>
        </w:rPr>
        <w:fldChar w:fldCharType="end"/>
      </w:r>
    </w:p>
    <w:p w14:paraId="0E705C30" w14:textId="00F9121E"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5.1.2.</w:t>
      </w:r>
      <w:r>
        <w:rPr>
          <w:rFonts w:cstheme="minorBidi"/>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_Toc7347491 \h </w:instrText>
      </w:r>
      <w:r>
        <w:rPr>
          <w:noProof/>
        </w:rPr>
      </w:r>
      <w:r>
        <w:rPr>
          <w:noProof/>
        </w:rPr>
        <w:fldChar w:fldCharType="separate"/>
      </w:r>
      <w:r w:rsidR="00CE51A7">
        <w:rPr>
          <w:noProof/>
        </w:rPr>
        <w:t>17</w:t>
      </w:r>
      <w:r>
        <w:rPr>
          <w:noProof/>
        </w:rPr>
        <w:fldChar w:fldCharType="end"/>
      </w:r>
    </w:p>
    <w:p w14:paraId="078D5317" w14:textId="0F2A13D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5.1.3.</w:t>
      </w:r>
      <w:r>
        <w:rPr>
          <w:rFonts w:cstheme="minorBidi"/>
          <w:noProof/>
          <w:sz w:val="22"/>
          <w:szCs w:val="22"/>
          <w:lang w:val="en-GB" w:eastAsia="en-GB"/>
        </w:rPr>
        <w:tab/>
      </w:r>
      <w:r w:rsidRPr="004B1B5A">
        <w:rPr>
          <w:noProof/>
          <w:lang w:val="en-GB"/>
        </w:rPr>
        <w:t>Meeting Needs of Users</w:t>
      </w:r>
      <w:r>
        <w:rPr>
          <w:noProof/>
        </w:rPr>
        <w:tab/>
      </w:r>
      <w:r>
        <w:rPr>
          <w:noProof/>
        </w:rPr>
        <w:fldChar w:fldCharType="begin"/>
      </w:r>
      <w:r>
        <w:rPr>
          <w:noProof/>
        </w:rPr>
        <w:instrText xml:space="preserve"> PAGEREF _Toc7347492 \h </w:instrText>
      </w:r>
      <w:r>
        <w:rPr>
          <w:noProof/>
        </w:rPr>
      </w:r>
      <w:r>
        <w:rPr>
          <w:noProof/>
        </w:rPr>
        <w:fldChar w:fldCharType="separate"/>
      </w:r>
      <w:r w:rsidR="00CE51A7">
        <w:rPr>
          <w:noProof/>
        </w:rPr>
        <w:t>17</w:t>
      </w:r>
      <w:r>
        <w:rPr>
          <w:noProof/>
        </w:rPr>
        <w:fldChar w:fldCharType="end"/>
      </w:r>
    </w:p>
    <w:p w14:paraId="53B94EEE" w14:textId="77226C90"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5.2.</w:t>
      </w:r>
      <w:r>
        <w:rPr>
          <w:rFonts w:cstheme="minorBidi"/>
          <w:b w:val="0"/>
          <w:bCs w:val="0"/>
          <w:noProof/>
          <w:sz w:val="22"/>
          <w:szCs w:val="22"/>
          <w:lang w:val="en-GB" w:eastAsia="en-GB"/>
        </w:rPr>
        <w:tab/>
      </w:r>
      <w:r w:rsidRPr="004B1B5A">
        <w:rPr>
          <w:noProof/>
          <w:lang w:val="en-GB"/>
        </w:rPr>
        <w:t>Work to Extend the Project</w:t>
      </w:r>
      <w:r>
        <w:rPr>
          <w:noProof/>
        </w:rPr>
        <w:tab/>
      </w:r>
      <w:r>
        <w:rPr>
          <w:noProof/>
        </w:rPr>
        <w:fldChar w:fldCharType="begin"/>
      </w:r>
      <w:r>
        <w:rPr>
          <w:noProof/>
        </w:rPr>
        <w:instrText xml:space="preserve"> PAGEREF _Toc7347493 \h </w:instrText>
      </w:r>
      <w:r>
        <w:rPr>
          <w:noProof/>
        </w:rPr>
      </w:r>
      <w:r>
        <w:rPr>
          <w:noProof/>
        </w:rPr>
        <w:fldChar w:fldCharType="separate"/>
      </w:r>
      <w:r w:rsidR="00CE51A7">
        <w:rPr>
          <w:noProof/>
        </w:rPr>
        <w:t>17</w:t>
      </w:r>
      <w:r>
        <w:rPr>
          <w:noProof/>
        </w:rPr>
        <w:fldChar w:fldCharType="end"/>
      </w:r>
    </w:p>
    <w:p w14:paraId="0715D56F" w14:textId="2087E86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5.3.</w:t>
      </w:r>
      <w:r>
        <w:rPr>
          <w:rFonts w:cstheme="minorBidi"/>
          <w:b w:val="0"/>
          <w:bCs w:val="0"/>
          <w:noProof/>
          <w:sz w:val="22"/>
          <w:szCs w:val="22"/>
          <w:lang w:val="en-GB" w:eastAsia="en-GB"/>
        </w:rPr>
        <w:tab/>
      </w:r>
      <w:r w:rsidRPr="004B1B5A">
        <w:rPr>
          <w:noProof/>
          <w:lang w:val="en-GB"/>
        </w:rPr>
        <w:t>Alternate Approach If Redoing the Project</w:t>
      </w:r>
      <w:r>
        <w:rPr>
          <w:noProof/>
        </w:rPr>
        <w:tab/>
      </w:r>
      <w:r>
        <w:rPr>
          <w:noProof/>
        </w:rPr>
        <w:fldChar w:fldCharType="begin"/>
      </w:r>
      <w:r>
        <w:rPr>
          <w:noProof/>
        </w:rPr>
        <w:instrText xml:space="preserve"> PAGEREF _Toc7347494 \h </w:instrText>
      </w:r>
      <w:r>
        <w:rPr>
          <w:noProof/>
        </w:rPr>
      </w:r>
      <w:r>
        <w:rPr>
          <w:noProof/>
        </w:rPr>
        <w:fldChar w:fldCharType="separate"/>
      </w:r>
      <w:r w:rsidR="00CE51A7">
        <w:rPr>
          <w:noProof/>
        </w:rPr>
        <w:t>17</w:t>
      </w:r>
      <w:r>
        <w:rPr>
          <w:noProof/>
        </w:rPr>
        <w:fldChar w:fldCharType="end"/>
      </w:r>
    </w:p>
    <w:p w14:paraId="6BA9B60C" w14:textId="267FD9F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5.4.</w:t>
      </w:r>
      <w:r>
        <w:rPr>
          <w:rFonts w:cstheme="minorBidi"/>
          <w:b w:val="0"/>
          <w:bCs w:val="0"/>
          <w:noProof/>
          <w:sz w:val="22"/>
          <w:szCs w:val="22"/>
          <w:lang w:val="en-GB" w:eastAsia="en-GB"/>
        </w:rPr>
        <w:tab/>
      </w:r>
      <w:r w:rsidRPr="004B1B5A">
        <w:rPr>
          <w:noProof/>
          <w:lang w:val="en-GB"/>
        </w:rPr>
        <w:t>Overall Evaluation</w:t>
      </w:r>
      <w:r>
        <w:rPr>
          <w:noProof/>
        </w:rPr>
        <w:tab/>
      </w:r>
      <w:r>
        <w:rPr>
          <w:noProof/>
        </w:rPr>
        <w:fldChar w:fldCharType="begin"/>
      </w:r>
      <w:r>
        <w:rPr>
          <w:noProof/>
        </w:rPr>
        <w:instrText xml:space="preserve"> PAGEREF _Toc7347495 \h </w:instrText>
      </w:r>
      <w:r>
        <w:rPr>
          <w:noProof/>
        </w:rPr>
      </w:r>
      <w:r>
        <w:rPr>
          <w:noProof/>
        </w:rPr>
        <w:fldChar w:fldCharType="separate"/>
      </w:r>
      <w:r w:rsidR="00CE51A7">
        <w:rPr>
          <w:noProof/>
        </w:rPr>
        <w:t>18</w:t>
      </w:r>
      <w:r>
        <w:rPr>
          <w:noProof/>
        </w:rPr>
        <w:fldChar w:fldCharType="end"/>
      </w:r>
    </w:p>
    <w:p w14:paraId="68B9E970" w14:textId="6B30B3D7"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6.</w:t>
      </w:r>
      <w:r>
        <w:rPr>
          <w:rFonts w:asciiTheme="minorHAnsi" w:hAnsiTheme="minorHAnsi" w:cstheme="minorBidi"/>
          <w:b w:val="0"/>
          <w:bCs w:val="0"/>
          <w:caps w:val="0"/>
          <w:noProof/>
          <w:sz w:val="22"/>
          <w:szCs w:val="22"/>
          <w:lang w:val="en-GB" w:eastAsia="en-GB"/>
        </w:rPr>
        <w:tab/>
      </w:r>
      <w:r w:rsidRPr="004B1B5A">
        <w:rPr>
          <w:noProof/>
          <w:lang w:val="en-GB"/>
        </w:rPr>
        <w:t>Annotated Bibliography</w:t>
      </w:r>
      <w:r>
        <w:rPr>
          <w:noProof/>
        </w:rPr>
        <w:tab/>
      </w:r>
      <w:r>
        <w:rPr>
          <w:noProof/>
        </w:rPr>
        <w:fldChar w:fldCharType="begin"/>
      </w:r>
      <w:r>
        <w:rPr>
          <w:noProof/>
        </w:rPr>
        <w:instrText xml:space="preserve"> PAGEREF _Toc7347496 \h </w:instrText>
      </w:r>
      <w:r>
        <w:rPr>
          <w:noProof/>
        </w:rPr>
      </w:r>
      <w:r>
        <w:rPr>
          <w:noProof/>
        </w:rPr>
        <w:fldChar w:fldCharType="separate"/>
      </w:r>
      <w:r w:rsidR="00CE51A7">
        <w:rPr>
          <w:noProof/>
        </w:rPr>
        <w:t>19</w:t>
      </w:r>
      <w:r>
        <w:rPr>
          <w:noProof/>
        </w:rPr>
        <w:fldChar w:fldCharType="end"/>
      </w:r>
    </w:p>
    <w:p w14:paraId="3F3D49ED" w14:textId="5B78C899"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7.</w:t>
      </w:r>
      <w:r>
        <w:rPr>
          <w:rFonts w:asciiTheme="minorHAnsi" w:hAnsiTheme="minorHAnsi" w:cstheme="minorBidi"/>
          <w:b w:val="0"/>
          <w:bCs w:val="0"/>
          <w:caps w:val="0"/>
          <w:noProof/>
          <w:sz w:val="22"/>
          <w:szCs w:val="22"/>
          <w:lang w:val="en-GB" w:eastAsia="en-GB"/>
        </w:rPr>
        <w:tab/>
      </w:r>
      <w:r w:rsidRPr="004B1B5A">
        <w:rPr>
          <w:noProof/>
          <w:lang w:val="en-GB"/>
        </w:rPr>
        <w:t>Appendices</w:t>
      </w:r>
      <w:r>
        <w:rPr>
          <w:noProof/>
        </w:rPr>
        <w:tab/>
      </w:r>
      <w:r>
        <w:rPr>
          <w:noProof/>
        </w:rPr>
        <w:fldChar w:fldCharType="begin"/>
      </w:r>
      <w:r>
        <w:rPr>
          <w:noProof/>
        </w:rPr>
        <w:instrText xml:space="preserve"> PAGEREF _Toc7347497 \h </w:instrText>
      </w:r>
      <w:r>
        <w:rPr>
          <w:noProof/>
        </w:rPr>
      </w:r>
      <w:r>
        <w:rPr>
          <w:noProof/>
        </w:rPr>
        <w:fldChar w:fldCharType="separate"/>
      </w:r>
      <w:r w:rsidR="00CE51A7">
        <w:rPr>
          <w:noProof/>
        </w:rPr>
        <w:t>20</w:t>
      </w:r>
      <w:r>
        <w:rPr>
          <w:noProof/>
        </w:rPr>
        <w:fldChar w:fldCharType="end"/>
      </w:r>
    </w:p>
    <w:p w14:paraId="2D49D394" w14:textId="00C67E80"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lastRenderedPageBreak/>
        <w:t>A.</w:t>
      </w:r>
      <w:r>
        <w:rPr>
          <w:rFonts w:cstheme="minorBidi"/>
          <w:b w:val="0"/>
          <w:bCs w:val="0"/>
          <w:noProof/>
          <w:sz w:val="22"/>
          <w:szCs w:val="22"/>
          <w:lang w:val="en-GB" w:eastAsia="en-GB"/>
        </w:rPr>
        <w:tab/>
      </w:r>
      <w:r w:rsidRPr="004B1B5A">
        <w:rPr>
          <w:noProof/>
          <w:lang w:val="en-GB"/>
        </w:rPr>
        <w:t>Third-Party Code and Libraries</w:t>
      </w:r>
      <w:r>
        <w:rPr>
          <w:noProof/>
        </w:rPr>
        <w:tab/>
      </w:r>
      <w:r>
        <w:rPr>
          <w:noProof/>
        </w:rPr>
        <w:fldChar w:fldCharType="begin"/>
      </w:r>
      <w:r>
        <w:rPr>
          <w:noProof/>
        </w:rPr>
        <w:instrText xml:space="preserve"> PAGEREF _Toc7347498 \h </w:instrText>
      </w:r>
      <w:r>
        <w:rPr>
          <w:noProof/>
        </w:rPr>
      </w:r>
      <w:r>
        <w:rPr>
          <w:noProof/>
        </w:rPr>
        <w:fldChar w:fldCharType="separate"/>
      </w:r>
      <w:r w:rsidR="00CE51A7">
        <w:rPr>
          <w:noProof/>
        </w:rPr>
        <w:t>20</w:t>
      </w:r>
      <w:r>
        <w:rPr>
          <w:noProof/>
        </w:rPr>
        <w:fldChar w:fldCharType="end"/>
      </w:r>
    </w:p>
    <w:p w14:paraId="04469D60" w14:textId="57E12C74"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B.</w:t>
      </w:r>
      <w:r>
        <w:rPr>
          <w:rFonts w:cstheme="minorBidi"/>
          <w:b w:val="0"/>
          <w:bCs w:val="0"/>
          <w:noProof/>
          <w:sz w:val="22"/>
          <w:szCs w:val="22"/>
          <w:lang w:val="en-GB" w:eastAsia="en-GB"/>
        </w:rPr>
        <w:tab/>
      </w:r>
      <w:r w:rsidRPr="004B1B5A">
        <w:rPr>
          <w:noProof/>
          <w:lang w:val="en-GB"/>
        </w:rPr>
        <w:t>Ethics Submission</w:t>
      </w:r>
      <w:r>
        <w:rPr>
          <w:noProof/>
        </w:rPr>
        <w:tab/>
      </w:r>
      <w:r>
        <w:rPr>
          <w:noProof/>
        </w:rPr>
        <w:fldChar w:fldCharType="begin"/>
      </w:r>
      <w:r>
        <w:rPr>
          <w:noProof/>
        </w:rPr>
        <w:instrText xml:space="preserve"> PAGEREF _Toc7347499 \h </w:instrText>
      </w:r>
      <w:r>
        <w:rPr>
          <w:noProof/>
        </w:rPr>
      </w:r>
      <w:r>
        <w:rPr>
          <w:noProof/>
        </w:rPr>
        <w:fldChar w:fldCharType="separate"/>
      </w:r>
      <w:r w:rsidR="00CE51A7">
        <w:rPr>
          <w:noProof/>
        </w:rPr>
        <w:t>21</w:t>
      </w:r>
      <w:r>
        <w:rPr>
          <w:noProof/>
        </w:rPr>
        <w:fldChar w:fldCharType="end"/>
      </w:r>
    </w:p>
    <w:p w14:paraId="24101FBA" w14:textId="03542891"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C.</w:t>
      </w:r>
      <w:r>
        <w:rPr>
          <w:rFonts w:cstheme="minorBidi"/>
          <w:b w:val="0"/>
          <w:bCs w:val="0"/>
          <w:noProof/>
          <w:sz w:val="22"/>
          <w:szCs w:val="22"/>
          <w:lang w:val="en-GB" w:eastAsia="en-GB"/>
        </w:rPr>
        <w:tab/>
      </w:r>
      <w:r w:rsidRPr="004B1B5A">
        <w:rPr>
          <w:noProof/>
          <w:lang w:val="en-GB"/>
        </w:rPr>
        <w:t>Feature List</w:t>
      </w:r>
      <w:r>
        <w:rPr>
          <w:noProof/>
        </w:rPr>
        <w:tab/>
      </w:r>
      <w:r>
        <w:rPr>
          <w:noProof/>
        </w:rPr>
        <w:fldChar w:fldCharType="begin"/>
      </w:r>
      <w:r>
        <w:rPr>
          <w:noProof/>
        </w:rPr>
        <w:instrText xml:space="preserve"> PAGEREF _Toc7347500 \h </w:instrText>
      </w:r>
      <w:r>
        <w:rPr>
          <w:noProof/>
        </w:rPr>
      </w:r>
      <w:r>
        <w:rPr>
          <w:noProof/>
        </w:rPr>
        <w:fldChar w:fldCharType="separate"/>
      </w:r>
      <w:r w:rsidR="00CE51A7">
        <w:rPr>
          <w:noProof/>
        </w:rPr>
        <w:t>22</w:t>
      </w:r>
      <w:r>
        <w:rPr>
          <w:noProof/>
        </w:rPr>
        <w:fldChar w:fldCharType="end"/>
      </w:r>
    </w:p>
    <w:p w14:paraId="199DF0B9" w14:textId="29058D89"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D.</w:t>
      </w:r>
      <w:r>
        <w:rPr>
          <w:rFonts w:cstheme="minorBidi"/>
          <w:b w:val="0"/>
          <w:bCs w:val="0"/>
          <w:noProof/>
          <w:sz w:val="22"/>
          <w:szCs w:val="22"/>
          <w:lang w:val="en-GB" w:eastAsia="en-GB"/>
        </w:rPr>
        <w:tab/>
      </w:r>
      <w:r w:rsidRPr="004B1B5A">
        <w:rPr>
          <w:noProof/>
          <w:lang w:val="en-GB"/>
        </w:rPr>
        <w:t>Test Cases</w:t>
      </w:r>
      <w:r>
        <w:rPr>
          <w:noProof/>
        </w:rPr>
        <w:tab/>
      </w:r>
      <w:r>
        <w:rPr>
          <w:noProof/>
        </w:rPr>
        <w:fldChar w:fldCharType="begin"/>
      </w:r>
      <w:r>
        <w:rPr>
          <w:noProof/>
        </w:rPr>
        <w:instrText xml:space="preserve"> PAGEREF _Toc7347501 \h </w:instrText>
      </w:r>
      <w:r>
        <w:rPr>
          <w:noProof/>
        </w:rPr>
      </w:r>
      <w:r>
        <w:rPr>
          <w:noProof/>
        </w:rPr>
        <w:fldChar w:fldCharType="separate"/>
      </w:r>
      <w:r w:rsidR="00CE51A7">
        <w:rPr>
          <w:noProof/>
        </w:rPr>
        <w:t>23</w:t>
      </w:r>
      <w:r>
        <w:rPr>
          <w:noProof/>
        </w:rPr>
        <w:fldChar w:fldCharType="end"/>
      </w:r>
    </w:p>
    <w:p w14:paraId="5A03C604" w14:textId="180BE127" w:rsidR="007A3E41" w:rsidRPr="003C4F45" w:rsidRDefault="00F9680B" w:rsidP="0037614C">
      <w:pPr>
        <w:rPr>
          <w:lang w:val="en-GB"/>
        </w:rPr>
      </w:pPr>
      <w:r>
        <w:rPr>
          <w:rFonts w:asciiTheme="majorHAnsi" w:hAnsiTheme="majorHAnsi" w:cstheme="majorHAnsi"/>
          <w:b/>
          <w:bCs/>
          <w:caps/>
          <w:sz w:val="24"/>
          <w:lang w:val="en-GB"/>
        </w:rPr>
        <w:fldChar w:fldCharType="end"/>
      </w:r>
    </w:p>
    <w:p w14:paraId="5DD05AFF" w14:textId="77777777" w:rsidR="00740C6B" w:rsidRPr="003C4F45" w:rsidRDefault="00740C6B" w:rsidP="0037614C">
      <w:pPr>
        <w:rPr>
          <w:lang w:val="en-GB"/>
        </w:rPr>
      </w:pPr>
      <w:r w:rsidRPr="003C4F45">
        <w:rPr>
          <w:lang w:val="en-GB"/>
        </w:rPr>
        <w:br w:type="page"/>
      </w:r>
    </w:p>
    <w:p w14:paraId="1D3FD6C9" w14:textId="77777777" w:rsidR="00806CFF" w:rsidRPr="003C4F45" w:rsidRDefault="004C12FA" w:rsidP="0037614C">
      <w:pPr>
        <w:pStyle w:val="Heading1"/>
        <w:rPr>
          <w:lang w:val="en-GB"/>
        </w:rPr>
      </w:pPr>
      <w:bookmarkStart w:id="3" w:name="_Toc192777705"/>
      <w:bookmarkStart w:id="4" w:name="_Toc222978592"/>
      <w:bookmarkStart w:id="5" w:name="_Toc7347469"/>
      <w:r w:rsidRPr="003C4F45">
        <w:rPr>
          <w:lang w:val="en-GB"/>
        </w:rPr>
        <w:lastRenderedPageBreak/>
        <w:t xml:space="preserve">Background, Analysis </w:t>
      </w:r>
      <w:r w:rsidR="00711DBE" w:rsidRPr="003C4F45">
        <w:rPr>
          <w:lang w:val="en-GB"/>
        </w:rPr>
        <w:t xml:space="preserve">&amp; </w:t>
      </w:r>
      <w:bookmarkEnd w:id="3"/>
      <w:bookmarkEnd w:id="4"/>
      <w:r w:rsidRPr="003C4F45">
        <w:rPr>
          <w:lang w:val="en-GB"/>
        </w:rPr>
        <w:t>Process</w:t>
      </w:r>
      <w:bookmarkEnd w:id="5"/>
    </w:p>
    <w:p w14:paraId="29C6D594" w14:textId="77777777" w:rsidR="004C12FA" w:rsidRPr="003C4F45" w:rsidRDefault="004C12FA" w:rsidP="0037614C">
      <w:pPr>
        <w:pStyle w:val="Heading2"/>
        <w:rPr>
          <w:lang w:val="en-GB"/>
        </w:rPr>
      </w:pPr>
      <w:bookmarkStart w:id="6" w:name="_Toc7347470"/>
      <w:bookmarkStart w:id="7" w:name="_Toc192777706"/>
      <w:r w:rsidRPr="003C4F45">
        <w:rPr>
          <w:lang w:val="en-GB"/>
        </w:rPr>
        <w:t>Background</w:t>
      </w:r>
      <w:bookmarkEnd w:id="6"/>
    </w:p>
    <w:p w14:paraId="688D5977" w14:textId="77777777" w:rsidR="00930B73" w:rsidRDefault="00CC4CDE" w:rsidP="0089511C">
      <w:pPr>
        <w:jc w:val="left"/>
        <w:rPr>
          <w:lang w:val="en-GB"/>
        </w:rPr>
      </w:pPr>
      <w:r>
        <w:rPr>
          <w:lang w:val="en-GB"/>
        </w:rPr>
        <w:t xml:space="preserve">The aim of this project is to build a </w:t>
      </w:r>
      <w:r w:rsidR="00C04023">
        <w:rPr>
          <w:lang w:val="en-GB"/>
        </w:rPr>
        <w:t xml:space="preserve">responsive </w:t>
      </w:r>
      <w:r>
        <w:rPr>
          <w:lang w:val="en-GB"/>
        </w:rPr>
        <w:t>web application that will allow students in the university to give feedback and ask questions anonymously throughout a lecture or workshop</w:t>
      </w:r>
      <w:r w:rsidR="00DB0879">
        <w:rPr>
          <w:lang w:val="en-GB"/>
        </w:rPr>
        <w:t xml:space="preserve">. </w:t>
      </w:r>
    </w:p>
    <w:p w14:paraId="48DC2BCE" w14:textId="77777777" w:rsidR="00CC4E3A" w:rsidRDefault="00DB0879" w:rsidP="0089511C">
      <w:pPr>
        <w:jc w:val="left"/>
        <w:rPr>
          <w:lang w:val="en-GB"/>
        </w:rPr>
      </w:pPr>
      <w:r>
        <w:rPr>
          <w:lang w:val="en-GB"/>
        </w:rPr>
        <w:t xml:space="preserve">The idea being that the </w:t>
      </w:r>
      <w:r w:rsidR="00930B73">
        <w:rPr>
          <w:lang w:val="en-GB"/>
        </w:rPr>
        <w:t xml:space="preserve">students would connect to the system by entering a 6-digit code that would be read out at the start of the lecture, the </w:t>
      </w:r>
      <w:r>
        <w:rPr>
          <w:lang w:val="en-GB"/>
        </w:rPr>
        <w:t>lecturer taking the session could then respond to the feedback and questions as they are provided by perhaps explaining things further or re-visit</w:t>
      </w:r>
      <w:r w:rsidR="000D1926">
        <w:rPr>
          <w:lang w:val="en-GB"/>
        </w:rPr>
        <w:t>ing</w:t>
      </w:r>
      <w:r>
        <w:rPr>
          <w:lang w:val="en-GB"/>
        </w:rPr>
        <w:t xml:space="preserve"> misunderstood material. </w:t>
      </w:r>
    </w:p>
    <w:p w14:paraId="13DBFA38" w14:textId="5598254F" w:rsidR="00E841B7" w:rsidRDefault="0064587E" w:rsidP="0089511C">
      <w:pPr>
        <w:jc w:val="left"/>
      </w:pPr>
      <w:r>
        <w:t xml:space="preserve">Any data given </w:t>
      </w:r>
      <w:r w:rsidR="000D1926">
        <w:t>would</w:t>
      </w:r>
      <w:r>
        <w:t xml:space="preserve"> be recorded by the </w:t>
      </w:r>
      <w:r w:rsidR="000D1926">
        <w:t>system</w:t>
      </w:r>
      <w:r>
        <w:t xml:space="preserve"> for review by a lecturer at some point in the future enabling the lecturer to easily see</w:t>
      </w:r>
      <w:r w:rsidR="000D1926">
        <w:t xml:space="preserve"> a summary of</w:t>
      </w:r>
      <w:r>
        <w:t xml:space="preserve"> the feedback and adjust future content delivery accordingly.</w:t>
      </w:r>
    </w:p>
    <w:p w14:paraId="055EA748" w14:textId="1869CEF3" w:rsidR="00CC4CDE" w:rsidRDefault="000E47F5" w:rsidP="000E47F5">
      <w:pPr>
        <w:pStyle w:val="Heading3"/>
        <w:rPr>
          <w:lang w:val="en-GB"/>
        </w:rPr>
      </w:pPr>
      <w:bookmarkStart w:id="8" w:name="_Toc7347471"/>
      <w:r>
        <w:rPr>
          <w:lang w:val="en-GB"/>
        </w:rPr>
        <w:t>Motivation</w:t>
      </w:r>
      <w:bookmarkEnd w:id="8"/>
    </w:p>
    <w:p w14:paraId="58301DAF" w14:textId="5DC1681D" w:rsidR="00DA2392" w:rsidRDefault="00CC4CDE" w:rsidP="00CE4F6E">
      <w:pPr>
        <w:jc w:val="left"/>
        <w:rPr>
          <w:lang w:val="en-GB"/>
        </w:rPr>
      </w:pPr>
      <w:r>
        <w:rPr>
          <w:lang w:val="en-GB"/>
        </w:rPr>
        <w:t xml:space="preserve">The project interested me because it presented opportunity for me to learn and gain more experience with web development and in particular the use of </w:t>
      </w:r>
      <w:r w:rsidR="00DB0879">
        <w:rPr>
          <w:lang w:val="en-GB"/>
        </w:rPr>
        <w:t xml:space="preserve">a </w:t>
      </w:r>
      <w:r>
        <w:rPr>
          <w:lang w:val="en-GB"/>
        </w:rPr>
        <w:t>web framework technology</w:t>
      </w:r>
      <w:r w:rsidR="00EC2426">
        <w:rPr>
          <w:lang w:val="en-GB"/>
        </w:rPr>
        <w:t>, this was something I had struggled with in the past despite having an interest in and knowing that the ability to develop using a full-stack web framework is a valuable, if not essential, skill in the world of web development.</w:t>
      </w:r>
    </w:p>
    <w:p w14:paraId="067D9C2A" w14:textId="7F3679FF" w:rsidR="00DA2392" w:rsidRDefault="00DA2392" w:rsidP="00CE4F6E">
      <w:pPr>
        <w:jc w:val="left"/>
        <w:rPr>
          <w:lang w:val="en-GB"/>
        </w:rPr>
      </w:pPr>
      <w:r>
        <w:rPr>
          <w:lang w:val="en-GB"/>
        </w:rPr>
        <w:t xml:space="preserve">I was also inclined to take the project because of the accessibility of the problem domain. I myself have been a student for years therefore the transition </w:t>
      </w:r>
      <w:r w:rsidR="00F37DB4">
        <w:rPr>
          <w:lang w:val="en-GB"/>
        </w:rPr>
        <w:t xml:space="preserve">of starting to </w:t>
      </w:r>
      <w:r>
        <w:rPr>
          <w:lang w:val="en-GB"/>
        </w:rPr>
        <w:t>think like my end users (students)</w:t>
      </w:r>
      <w:r w:rsidR="00F37DB4">
        <w:rPr>
          <w:lang w:val="en-GB"/>
        </w:rPr>
        <w:t xml:space="preserve"> was an easy one. </w:t>
      </w:r>
    </w:p>
    <w:p w14:paraId="67F317D5" w14:textId="0D68B1AF" w:rsidR="000E47F5" w:rsidRDefault="000E47F5" w:rsidP="00CE4F6E">
      <w:pPr>
        <w:pStyle w:val="Heading3"/>
        <w:jc w:val="left"/>
        <w:rPr>
          <w:lang w:val="en-GB"/>
        </w:rPr>
      </w:pPr>
      <w:bookmarkStart w:id="9" w:name="_Toc7347472"/>
      <w:r>
        <w:rPr>
          <w:lang w:val="en-GB"/>
        </w:rPr>
        <w:t>Research</w:t>
      </w:r>
      <w:bookmarkEnd w:id="9"/>
    </w:p>
    <w:p w14:paraId="2AD0B6EF" w14:textId="48EAB596" w:rsidR="000E47F5" w:rsidRDefault="0040105B" w:rsidP="00214282">
      <w:pPr>
        <w:jc w:val="left"/>
        <w:rPr>
          <w:lang w:val="en-GB"/>
        </w:rPr>
      </w:pPr>
      <w:r w:rsidRPr="00214282">
        <w:rPr>
          <w:lang w:val="en-GB"/>
        </w:rPr>
        <w:t>During my research I s</w:t>
      </w:r>
      <w:r w:rsidR="000E47F5" w:rsidRPr="00214282">
        <w:rPr>
          <w:lang w:val="en-GB"/>
        </w:rPr>
        <w:t>tarted recording all activity, links and ideas in a project diary that was heavily used during the first few weeks</w:t>
      </w:r>
      <w:r w:rsidRPr="00214282">
        <w:rPr>
          <w:lang w:val="en-GB"/>
        </w:rPr>
        <w:t xml:space="preserve"> of the project and continued to be used throughout</w:t>
      </w:r>
      <w:r w:rsidR="00F7574E" w:rsidRPr="00214282">
        <w:rPr>
          <w:lang w:val="en-GB"/>
        </w:rPr>
        <w:t xml:space="preserve"> the project</w:t>
      </w:r>
      <w:r w:rsidRPr="00214282">
        <w:rPr>
          <w:lang w:val="en-GB"/>
        </w:rPr>
        <w:t>.</w:t>
      </w:r>
    </w:p>
    <w:p w14:paraId="6F4509F1" w14:textId="77777777" w:rsidR="00214282" w:rsidRPr="00214282" w:rsidRDefault="00214282" w:rsidP="00214282">
      <w:pPr>
        <w:jc w:val="left"/>
        <w:rPr>
          <w:lang w:val="en-GB"/>
        </w:rPr>
      </w:pPr>
    </w:p>
    <w:p w14:paraId="54729B16" w14:textId="2C726A8B" w:rsidR="000E47F5" w:rsidRDefault="000E47F5" w:rsidP="00214282">
      <w:pPr>
        <w:jc w:val="left"/>
        <w:rPr>
          <w:lang w:val="en-GB"/>
        </w:rPr>
      </w:pPr>
      <w:r w:rsidRPr="00214282">
        <w:rPr>
          <w:lang w:val="en-GB"/>
        </w:rPr>
        <w:t xml:space="preserve">I knew I wanted to use a web framework </w:t>
      </w:r>
      <w:r w:rsidR="0040105B" w:rsidRPr="00214282">
        <w:rPr>
          <w:lang w:val="en-GB"/>
        </w:rPr>
        <w:t>approach because</w:t>
      </w:r>
      <w:r w:rsidRPr="00214282">
        <w:rPr>
          <w:lang w:val="en-GB"/>
        </w:rPr>
        <w:t xml:space="preserve"> my </w:t>
      </w:r>
      <w:r w:rsidR="0040105B" w:rsidRPr="00214282">
        <w:rPr>
          <w:lang w:val="en-GB"/>
        </w:rPr>
        <w:t>product</w:t>
      </w:r>
      <w:r w:rsidRPr="00214282">
        <w:rPr>
          <w:lang w:val="en-GB"/>
        </w:rPr>
        <w:t xml:space="preserve"> was to be a web app. </w:t>
      </w:r>
      <w:r w:rsidR="00914FCC" w:rsidRPr="00214282">
        <w:rPr>
          <w:lang w:val="en-GB"/>
        </w:rPr>
        <w:t>The main three I considered w</w:t>
      </w:r>
      <w:r w:rsidR="00D065A4">
        <w:rPr>
          <w:lang w:val="en-GB"/>
        </w:rPr>
        <w:t>ere</w:t>
      </w:r>
      <w:r w:rsidR="00914FCC" w:rsidRPr="00214282">
        <w:rPr>
          <w:lang w:val="en-GB"/>
        </w:rPr>
        <w:t xml:space="preserve"> Ruby on Rails</w:t>
      </w:r>
      <w:sdt>
        <w:sdtPr>
          <w:rPr>
            <w:lang w:val="en-GB"/>
          </w:rPr>
          <w:id w:val="-576133855"/>
          <w:citation/>
        </w:sdtPr>
        <w:sdtContent>
          <w:r w:rsidR="00C307D4">
            <w:rPr>
              <w:lang w:val="en-GB"/>
            </w:rPr>
            <w:fldChar w:fldCharType="begin"/>
          </w:r>
          <w:r w:rsidR="00C307D4">
            <w:rPr>
              <w:lang w:val="en-GB"/>
            </w:rPr>
            <w:instrText xml:space="preserve"> CITATION Rub19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914FCC" w:rsidRPr="00214282">
        <w:rPr>
          <w:lang w:val="en-GB"/>
        </w:rPr>
        <w:t>, Laravel and Django</w:t>
      </w:r>
      <w:sdt>
        <w:sdtPr>
          <w:rPr>
            <w:lang w:val="en-GB"/>
          </w:rPr>
          <w:id w:val="1155344723"/>
          <w:citation/>
        </w:sdtPr>
        <w:sdtContent>
          <w:r w:rsidR="00C307D4">
            <w:rPr>
              <w:lang w:val="en-GB"/>
            </w:rPr>
            <w:fldChar w:fldCharType="begin"/>
          </w:r>
          <w:r w:rsidR="00C307D4">
            <w:rPr>
              <w:lang w:val="en-GB"/>
            </w:rPr>
            <w:instrText xml:space="preserve"> CITATION Dja19 \l 2057 </w:instrText>
          </w:r>
          <w:r w:rsidR="00C307D4">
            <w:rPr>
              <w:lang w:val="en-GB"/>
            </w:rPr>
            <w:fldChar w:fldCharType="separate"/>
          </w:r>
          <w:r w:rsidR="00C307D4">
            <w:rPr>
              <w:noProof/>
              <w:lang w:val="en-GB"/>
            </w:rPr>
            <w:t xml:space="preserve"> </w:t>
          </w:r>
          <w:r w:rsidR="00C307D4" w:rsidRPr="00C307D4">
            <w:rPr>
              <w:noProof/>
              <w:lang w:val="en-GB"/>
            </w:rPr>
            <w:t>[2]</w:t>
          </w:r>
          <w:r w:rsidR="00C307D4">
            <w:rPr>
              <w:lang w:val="en-GB"/>
            </w:rPr>
            <w:fldChar w:fldCharType="end"/>
          </w:r>
        </w:sdtContent>
      </w:sdt>
      <w:r w:rsidR="00914FCC" w:rsidRPr="00214282">
        <w:rPr>
          <w:lang w:val="en-GB"/>
        </w:rPr>
        <w:t xml:space="preserve"> because all three are popular and well established/supported tools. I chose Django in the end despite having previous experience with Ruby on Rails because I am most competent with the python programming language (Django being the web framework for python)</w:t>
      </w:r>
      <w:r w:rsidR="0040105B" w:rsidRPr="00214282">
        <w:rPr>
          <w:lang w:val="en-GB"/>
        </w:rPr>
        <w:t>. This did mean I had to learn Django from scratch, but that learning experience was one of the reasons I chose the project in the first place.</w:t>
      </w:r>
    </w:p>
    <w:p w14:paraId="291D336A" w14:textId="77777777" w:rsidR="00214282" w:rsidRPr="00214282" w:rsidRDefault="00214282" w:rsidP="00214282">
      <w:pPr>
        <w:jc w:val="left"/>
        <w:rPr>
          <w:lang w:val="en-GB"/>
        </w:rPr>
      </w:pPr>
    </w:p>
    <w:p w14:paraId="567489C0" w14:textId="26DB150A" w:rsidR="0040105B" w:rsidRDefault="00860562" w:rsidP="00214282">
      <w:pPr>
        <w:jc w:val="left"/>
        <w:rPr>
          <w:lang w:val="en-GB"/>
        </w:rPr>
      </w:pPr>
      <w:r w:rsidRPr="00214282">
        <w:rPr>
          <w:lang w:val="en-GB"/>
        </w:rPr>
        <w:t>There were many options for my choice of IDE because the standard approach was</w:t>
      </w:r>
      <w:r w:rsidR="005D7EC8" w:rsidRPr="00214282">
        <w:rPr>
          <w:lang w:val="en-GB"/>
        </w:rPr>
        <w:t xml:space="preserve"> simply</w:t>
      </w:r>
      <w:r w:rsidRPr="00214282">
        <w:rPr>
          <w:lang w:val="en-GB"/>
        </w:rPr>
        <w:t xml:space="preserve"> to use a text editor </w:t>
      </w:r>
      <w:r w:rsidR="005D7EC8" w:rsidRPr="00214282">
        <w:rPr>
          <w:lang w:val="en-GB"/>
        </w:rPr>
        <w:t>alongside</w:t>
      </w:r>
      <w:r w:rsidRPr="00214282">
        <w:rPr>
          <w:lang w:val="en-GB"/>
        </w:rPr>
        <w:t xml:space="preserve"> folder/file navigation. The most common editors I saw used in the various Django tutorials I watched were either “Sublime Text 3”</w:t>
      </w:r>
      <w:sdt>
        <w:sdtPr>
          <w:rPr>
            <w:lang w:val="en-GB"/>
          </w:rPr>
          <w:id w:val="497854043"/>
          <w:citation/>
        </w:sdtPr>
        <w:sdtContent>
          <w:r w:rsidR="007A7119">
            <w:rPr>
              <w:lang w:val="en-GB"/>
            </w:rPr>
            <w:fldChar w:fldCharType="begin"/>
          </w:r>
          <w:r w:rsidR="007A7119">
            <w:rPr>
              <w:lang w:val="en-GB"/>
            </w:rPr>
            <w:instrText xml:space="preserve"> CITATION Sub19 \l 2057 </w:instrText>
          </w:r>
          <w:r w:rsidR="007A7119">
            <w:rPr>
              <w:lang w:val="en-GB"/>
            </w:rPr>
            <w:fldChar w:fldCharType="separate"/>
          </w:r>
          <w:r w:rsidR="007A7119">
            <w:rPr>
              <w:noProof/>
              <w:lang w:val="en-GB"/>
            </w:rPr>
            <w:t xml:space="preserve"> </w:t>
          </w:r>
          <w:r w:rsidR="007A7119" w:rsidRPr="007A7119">
            <w:rPr>
              <w:noProof/>
              <w:lang w:val="en-GB"/>
            </w:rPr>
            <w:t>[3]</w:t>
          </w:r>
          <w:r w:rsidR="007A7119">
            <w:rPr>
              <w:lang w:val="en-GB"/>
            </w:rPr>
            <w:fldChar w:fldCharType="end"/>
          </w:r>
        </w:sdtContent>
      </w:sdt>
      <w:r w:rsidRPr="00214282">
        <w:rPr>
          <w:lang w:val="en-GB"/>
        </w:rPr>
        <w:t xml:space="preserve"> or “atom”</w:t>
      </w:r>
      <w:sdt>
        <w:sdtPr>
          <w:rPr>
            <w:lang w:val="en-GB"/>
          </w:rPr>
          <w:id w:val="227733083"/>
          <w:citation/>
        </w:sdtPr>
        <w:sdtContent>
          <w:r w:rsidR="007A7119">
            <w:rPr>
              <w:lang w:val="en-GB"/>
            </w:rPr>
            <w:fldChar w:fldCharType="begin"/>
          </w:r>
          <w:r w:rsidR="007A7119">
            <w:rPr>
              <w:lang w:val="en-GB"/>
            </w:rPr>
            <w:instrText xml:space="preserve"> CITATION Ato19 \l 2057 </w:instrText>
          </w:r>
          <w:r w:rsidR="007A7119">
            <w:rPr>
              <w:lang w:val="en-GB"/>
            </w:rPr>
            <w:fldChar w:fldCharType="separate"/>
          </w:r>
          <w:r w:rsidR="007A7119">
            <w:rPr>
              <w:noProof/>
              <w:lang w:val="en-GB"/>
            </w:rPr>
            <w:t xml:space="preserve"> </w:t>
          </w:r>
          <w:r w:rsidR="007A7119" w:rsidRPr="007A7119">
            <w:rPr>
              <w:noProof/>
              <w:lang w:val="en-GB"/>
            </w:rPr>
            <w:t>[4]</w:t>
          </w:r>
          <w:r w:rsidR="007A7119">
            <w:rPr>
              <w:lang w:val="en-GB"/>
            </w:rPr>
            <w:fldChar w:fldCharType="end"/>
          </w:r>
        </w:sdtContent>
      </w:sdt>
      <w:r w:rsidRPr="00214282">
        <w:rPr>
          <w:lang w:val="en-GB"/>
        </w:rPr>
        <w:t xml:space="preserve"> text editors</w:t>
      </w:r>
      <w:r w:rsidR="005D7EC8" w:rsidRPr="00214282">
        <w:rPr>
          <w:lang w:val="en-GB"/>
        </w:rPr>
        <w:t>. I chose “atom” because it has all the functionality of sublime text but with the added benefit of being open source and therefore having many plugins available that I could make use of during the project; I installed a command line console plugin</w:t>
      </w:r>
      <w:sdt>
        <w:sdtPr>
          <w:rPr>
            <w:lang w:val="en-GB"/>
          </w:rPr>
          <w:id w:val="1156196825"/>
          <w:citation/>
        </w:sdtPr>
        <w:sdtContent>
          <w:r w:rsidR="007A7119">
            <w:rPr>
              <w:lang w:val="en-GB"/>
            </w:rPr>
            <w:fldChar w:fldCharType="begin"/>
          </w:r>
          <w:r w:rsidR="007A7119">
            <w:rPr>
              <w:lang w:val="en-GB"/>
            </w:rPr>
            <w:instrText xml:space="preserve"> CITATION Ato30 \l 2057 </w:instrText>
          </w:r>
          <w:r w:rsidR="007A7119">
            <w:rPr>
              <w:lang w:val="en-GB"/>
            </w:rPr>
            <w:fldChar w:fldCharType="separate"/>
          </w:r>
          <w:r w:rsidR="007A7119">
            <w:rPr>
              <w:noProof/>
              <w:lang w:val="en-GB"/>
            </w:rPr>
            <w:t xml:space="preserve"> </w:t>
          </w:r>
          <w:r w:rsidR="007A7119" w:rsidRPr="007A7119">
            <w:rPr>
              <w:noProof/>
              <w:lang w:val="en-GB"/>
            </w:rPr>
            <w:t>[5]</w:t>
          </w:r>
          <w:r w:rsidR="007A7119">
            <w:rPr>
              <w:lang w:val="en-GB"/>
            </w:rPr>
            <w:fldChar w:fldCharType="end"/>
          </w:r>
        </w:sdtContent>
      </w:sdt>
      <w:r w:rsidR="005D7EC8" w:rsidRPr="00214282">
        <w:rPr>
          <w:lang w:val="en-GB"/>
        </w:rPr>
        <w:t xml:space="preserve"> that allowed me to run the server and access the database directly without having to switch desktop windows and a beautify plugin</w:t>
      </w:r>
      <w:sdt>
        <w:sdtPr>
          <w:rPr>
            <w:lang w:val="en-GB"/>
          </w:rPr>
          <w:id w:val="557823707"/>
          <w:citation/>
        </w:sdtPr>
        <w:sdtContent>
          <w:r w:rsidR="007A7119">
            <w:rPr>
              <w:lang w:val="en-GB"/>
            </w:rPr>
            <w:fldChar w:fldCharType="begin"/>
          </w:r>
          <w:r w:rsidR="007A7119">
            <w:rPr>
              <w:lang w:val="en-GB"/>
            </w:rPr>
            <w:instrText xml:space="preserve"> CITATION Ato22 \l 2057 </w:instrText>
          </w:r>
          <w:r w:rsidR="007A7119">
            <w:rPr>
              <w:lang w:val="en-GB"/>
            </w:rPr>
            <w:fldChar w:fldCharType="separate"/>
          </w:r>
          <w:r w:rsidR="007A7119">
            <w:rPr>
              <w:noProof/>
              <w:lang w:val="en-GB"/>
            </w:rPr>
            <w:t xml:space="preserve"> </w:t>
          </w:r>
          <w:r w:rsidR="007A7119" w:rsidRPr="007A7119">
            <w:rPr>
              <w:noProof/>
              <w:lang w:val="en-GB"/>
            </w:rPr>
            <w:t>[6]</w:t>
          </w:r>
          <w:r w:rsidR="007A7119">
            <w:rPr>
              <w:lang w:val="en-GB"/>
            </w:rPr>
            <w:fldChar w:fldCharType="end"/>
          </w:r>
        </w:sdtContent>
      </w:sdt>
      <w:r w:rsidR="005D7EC8" w:rsidRPr="00214282">
        <w:rPr>
          <w:lang w:val="en-GB"/>
        </w:rPr>
        <w:t xml:space="preserve"> that auto-formatted my HTML and python code.</w:t>
      </w:r>
    </w:p>
    <w:p w14:paraId="79DCB02C" w14:textId="77777777" w:rsidR="00214282" w:rsidRPr="00214282" w:rsidRDefault="00214282" w:rsidP="00214282">
      <w:pPr>
        <w:jc w:val="left"/>
        <w:rPr>
          <w:lang w:val="en-GB"/>
        </w:rPr>
      </w:pPr>
    </w:p>
    <w:p w14:paraId="4F65B99C" w14:textId="2CF30281" w:rsidR="00730942" w:rsidRDefault="00730942" w:rsidP="00214282">
      <w:pPr>
        <w:jc w:val="left"/>
        <w:rPr>
          <w:lang w:val="en-GB"/>
        </w:rPr>
      </w:pPr>
      <w:r w:rsidRPr="00214282">
        <w:rPr>
          <w:lang w:val="en-GB"/>
        </w:rPr>
        <w:t>I knew the system would have to be responsive because most student users would access it through their mobile phones during a lecture.</w:t>
      </w:r>
      <w:r w:rsidR="00C04023" w:rsidRPr="00214282">
        <w:rPr>
          <w:lang w:val="en-GB"/>
        </w:rPr>
        <w:t xml:space="preserve"> My CSS skills are limited and therefore chose to use a CSS library to assist in this aspect of the project. Bootstrap was my choice of </w:t>
      </w:r>
      <w:r w:rsidR="00C04023" w:rsidRPr="00214282">
        <w:rPr>
          <w:lang w:val="en-GB"/>
        </w:rPr>
        <w:lastRenderedPageBreak/>
        <w:t>technology for assisting with the responsive design because the purpose of the technology is to “Build responsive, mobile-first projects on the web”</w:t>
      </w:r>
      <w:sdt>
        <w:sdtPr>
          <w:rPr>
            <w:lang w:val="en-GB"/>
          </w:rPr>
          <w:id w:val="1338734622"/>
          <w:citation/>
        </w:sdtPr>
        <w:sdtContent>
          <w:r w:rsidR="00C307D4">
            <w:rPr>
              <w:lang w:val="en-GB"/>
            </w:rPr>
            <w:fldChar w:fldCharType="begin"/>
          </w:r>
          <w:r w:rsidR="00C307D4">
            <w:rPr>
              <w:lang w:val="en-GB"/>
            </w:rPr>
            <w:instrText xml:space="preserve"> CITATION Boo19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C04023" w:rsidRPr="00214282">
        <w:rPr>
          <w:lang w:val="en-GB"/>
        </w:rPr>
        <w:t>. I have also had some experience with older versions of it so had a feel for how it was used already.</w:t>
      </w:r>
      <w:r w:rsidR="001C3FB0">
        <w:rPr>
          <w:lang w:val="en-GB"/>
        </w:rPr>
        <w:t xml:space="preserve"> </w:t>
      </w:r>
    </w:p>
    <w:p w14:paraId="72A0FDCB" w14:textId="77777777" w:rsidR="00214282" w:rsidRPr="00214282" w:rsidRDefault="00214282" w:rsidP="00214282">
      <w:pPr>
        <w:jc w:val="left"/>
        <w:rPr>
          <w:lang w:val="en-GB"/>
        </w:rPr>
      </w:pPr>
    </w:p>
    <w:p w14:paraId="2099119F" w14:textId="19A4FEF8" w:rsidR="00C04023" w:rsidRDefault="00CE4F6E" w:rsidP="00214282">
      <w:pPr>
        <w:jc w:val="left"/>
        <w:rPr>
          <w:lang w:val="en-GB"/>
        </w:rPr>
      </w:pPr>
      <w:r w:rsidRPr="00214282">
        <w:rPr>
          <w:lang w:val="en-GB"/>
        </w:rPr>
        <w:t>The application will need to store data in a database</w:t>
      </w:r>
      <w:r w:rsidR="0087286F" w:rsidRPr="00214282">
        <w:rPr>
          <w:lang w:val="en-GB"/>
        </w:rPr>
        <w:t>. I had previous experience with MySQL, SQLite3 and PostgreSQL. I chose PostgreSQL</w:t>
      </w:r>
      <w:sdt>
        <w:sdtPr>
          <w:rPr>
            <w:lang w:val="en-GB"/>
          </w:rPr>
          <w:id w:val="-1821489350"/>
          <w:citation/>
        </w:sdtPr>
        <w:sdtContent>
          <w:r w:rsidR="00AD5FA5">
            <w:rPr>
              <w:lang w:val="en-GB"/>
            </w:rPr>
            <w:fldChar w:fldCharType="begin"/>
          </w:r>
          <w:r w:rsidR="00AD5FA5">
            <w:rPr>
              <w:lang w:val="en-GB"/>
            </w:rPr>
            <w:instrText xml:space="preserve"> CITATION Pos19 \l 2057 </w:instrText>
          </w:r>
          <w:r w:rsidR="00AD5FA5">
            <w:rPr>
              <w:lang w:val="en-GB"/>
            </w:rPr>
            <w:fldChar w:fldCharType="separate"/>
          </w:r>
          <w:r w:rsidR="00AD5FA5">
            <w:rPr>
              <w:noProof/>
              <w:lang w:val="en-GB"/>
            </w:rPr>
            <w:t xml:space="preserve"> </w:t>
          </w:r>
          <w:r w:rsidR="00AD5FA5" w:rsidRPr="00AD5FA5">
            <w:rPr>
              <w:noProof/>
              <w:lang w:val="en-GB"/>
            </w:rPr>
            <w:t>[8]</w:t>
          </w:r>
          <w:r w:rsidR="00AD5FA5">
            <w:rPr>
              <w:lang w:val="en-GB"/>
            </w:rPr>
            <w:fldChar w:fldCharType="end"/>
          </w:r>
        </w:sdtContent>
      </w:sdt>
      <w:r w:rsidR="0087286F" w:rsidRPr="00214282">
        <w:rPr>
          <w:lang w:val="en-GB"/>
        </w:rPr>
        <w:t xml:space="preserve"> because it has the most advanced features and is therefore the most flexible, there is a lot supporting tutorials for using it with Django and it is the database technology I am most competent with having used it all throughout my year in industry. </w:t>
      </w:r>
    </w:p>
    <w:p w14:paraId="3923A400" w14:textId="77777777" w:rsidR="00214282" w:rsidRPr="00214282" w:rsidRDefault="00214282" w:rsidP="00214282">
      <w:pPr>
        <w:jc w:val="left"/>
        <w:rPr>
          <w:lang w:val="en-GB"/>
        </w:rPr>
      </w:pPr>
    </w:p>
    <w:p w14:paraId="73AEF06B" w14:textId="60E9E7C9" w:rsidR="00D36B43" w:rsidRDefault="00D36B43" w:rsidP="00D36B43">
      <w:pPr>
        <w:jc w:val="left"/>
        <w:rPr>
          <w:lang w:val="en-GB"/>
        </w:rPr>
      </w:pPr>
      <w:r w:rsidRPr="00214282">
        <w:rPr>
          <w:lang w:val="en-GB"/>
        </w:rPr>
        <w:t>I wanted to have the feedback display in a visual way</w:t>
      </w:r>
      <w:r w:rsidR="001A7CA1" w:rsidRPr="00214282">
        <w:rPr>
          <w:lang w:val="en-GB"/>
        </w:rPr>
        <w:t xml:space="preserve"> and had previous experience using JavaScript along side the HTML canvas to produce client side graphics; it was my aim at the beginning of the project to use these skills to produce some form of visualisation of feedback in graphs or charts.</w:t>
      </w:r>
      <w:r w:rsidR="008D6A65">
        <w:rPr>
          <w:lang w:val="en-GB"/>
        </w:rPr>
        <w:t xml:space="preserve"> Later in the project I decided to use a JavaScript library </w:t>
      </w:r>
      <w:r w:rsidR="00F02E10">
        <w:rPr>
          <w:lang w:val="en-GB"/>
        </w:rPr>
        <w:t>(</w:t>
      </w:r>
      <w:r w:rsidR="008D6A65">
        <w:rPr>
          <w:lang w:val="en-GB"/>
        </w:rPr>
        <w:t>chart.js</w:t>
      </w:r>
      <w:r w:rsidR="00F02E10">
        <w:rPr>
          <w:lang w:val="en-GB"/>
        </w:rPr>
        <w:t>) for my data visualisation because it required far less code to be written and tested by me.</w:t>
      </w:r>
    </w:p>
    <w:p w14:paraId="45ACD1C1" w14:textId="77777777" w:rsidR="00D36B43" w:rsidRPr="00D36B43" w:rsidRDefault="00D36B43" w:rsidP="00D36B43">
      <w:pPr>
        <w:jc w:val="left"/>
        <w:rPr>
          <w:lang w:val="en-GB"/>
        </w:rPr>
      </w:pPr>
    </w:p>
    <w:p w14:paraId="440034CF" w14:textId="77777777" w:rsidR="00AE0748" w:rsidRDefault="00D36B43" w:rsidP="00081782">
      <w:pPr>
        <w:jc w:val="left"/>
        <w:rPr>
          <w:lang w:val="en-GB"/>
        </w:rPr>
      </w:pPr>
      <w:r w:rsidRPr="00D36B43">
        <w:rPr>
          <w:lang w:val="en-GB"/>
        </w:rPr>
        <w:t xml:space="preserve">As inspiration for my system I looked at a quiz system produced by a student (NAME HERE) as a major project in a previous year. It was a good place to start as it showed me the type of style and quality I should be aiming for. </w:t>
      </w:r>
      <w:r w:rsidR="00214282">
        <w:rPr>
          <w:lang w:val="en-GB"/>
        </w:rPr>
        <w:t>The simplistic style of the site and the way he presented data visually stood out to me as something I would want in my app. I also discussed with my supervisor the means of authenticating staff using a login and connection over LDAP to a university server, this was how the student achieved the staff login functionality on his project; a functionality I too would need to implement.</w:t>
      </w:r>
    </w:p>
    <w:p w14:paraId="456DAC51" w14:textId="23B032B3" w:rsidR="00DB0879" w:rsidRDefault="00BB0159" w:rsidP="005A2C12">
      <w:pPr>
        <w:jc w:val="left"/>
        <w:rPr>
          <w:lang w:val="en-GB"/>
        </w:rPr>
      </w:pPr>
      <w:r>
        <w:rPr>
          <w:lang w:val="en-GB"/>
        </w:rPr>
        <w:t xml:space="preserve">As result of this I tried reading the LDAP RFC specifications </w:t>
      </w:r>
      <w:r w:rsidR="00386480">
        <w:rPr>
          <w:lang w:val="en-GB"/>
        </w:rPr>
        <w:t xml:space="preserve">and </w:t>
      </w:r>
      <w:r w:rsidR="00081782">
        <w:rPr>
          <w:lang w:val="en-GB"/>
        </w:rPr>
        <w:t>investigated</w:t>
      </w:r>
      <w:r w:rsidR="00386480">
        <w:rPr>
          <w:lang w:val="en-GB"/>
        </w:rPr>
        <w:t xml:space="preserve"> </w:t>
      </w:r>
      <w:r w:rsidR="00081782">
        <w:rPr>
          <w:lang w:val="en-GB"/>
        </w:rPr>
        <w:t>the use of</w:t>
      </w:r>
      <w:r w:rsidR="006C6C01">
        <w:rPr>
          <w:lang w:val="en-GB"/>
        </w:rPr>
        <w:t xml:space="preserve"> a python library (ldap3) </w:t>
      </w:r>
      <w:sdt>
        <w:sdtPr>
          <w:rPr>
            <w:lang w:val="en-GB"/>
          </w:rPr>
          <w:id w:val="-1712637354"/>
          <w:citation/>
        </w:sdtPr>
        <w:sdtContent>
          <w:r w:rsidR="00AD5FA5">
            <w:rPr>
              <w:lang w:val="en-GB"/>
            </w:rPr>
            <w:fldChar w:fldCharType="begin"/>
          </w:r>
          <w:r w:rsidR="00AD5FA5">
            <w:rPr>
              <w:lang w:val="en-GB"/>
            </w:rPr>
            <w:instrText xml:space="preserve"> CITATION The19 \l 2057 </w:instrText>
          </w:r>
          <w:r w:rsidR="00AD5FA5">
            <w:rPr>
              <w:lang w:val="en-GB"/>
            </w:rPr>
            <w:fldChar w:fldCharType="separate"/>
          </w:r>
          <w:r w:rsidR="00AD5FA5" w:rsidRPr="00AD5FA5">
            <w:rPr>
              <w:noProof/>
              <w:lang w:val="en-GB"/>
            </w:rPr>
            <w:t>[9]</w:t>
          </w:r>
          <w:r w:rsidR="00AD5FA5">
            <w:rPr>
              <w:lang w:val="en-GB"/>
            </w:rPr>
            <w:fldChar w:fldCharType="end"/>
          </w:r>
        </w:sdtContent>
      </w:sdt>
      <w:r w:rsidR="006C6C01">
        <w:rPr>
          <w:lang w:val="en-GB"/>
        </w:rPr>
        <w:t xml:space="preserve">that </w:t>
      </w:r>
      <w:r w:rsidR="00081782">
        <w:rPr>
          <w:lang w:val="en-GB"/>
        </w:rPr>
        <w:t>would function</w:t>
      </w:r>
      <w:r w:rsidR="006C6C01">
        <w:rPr>
          <w:lang w:val="en-GB"/>
        </w:rPr>
        <w:t xml:space="preserve"> as an LDAP API for my Django application.</w:t>
      </w:r>
      <w:r w:rsidR="00E532AC">
        <w:rPr>
          <w:lang w:val="en-GB"/>
        </w:rPr>
        <w:t xml:space="preserve"> M</w:t>
      </w:r>
      <w:r w:rsidR="00081782">
        <w:rPr>
          <w:lang w:val="en-GB"/>
        </w:rPr>
        <w:t>y supervisor also forwarded me an email that was provided to (NAME HERE) with instructions on how to connect and process the data returned by the application level protocol (LDAP).</w:t>
      </w:r>
    </w:p>
    <w:p w14:paraId="34E9768A" w14:textId="53322E72" w:rsidR="00DB0879" w:rsidRDefault="005A2C12" w:rsidP="005A2C12">
      <w:pPr>
        <w:jc w:val="left"/>
        <w:rPr>
          <w:lang w:val="en-GB"/>
        </w:rPr>
      </w:pPr>
      <w:r>
        <w:rPr>
          <w:lang w:val="en-GB"/>
        </w:rPr>
        <w:t>I then read the tutorials on writing a custom authentication backend to accommodate for my authentication via LDAP, this would still allow me to use Django’s built-in authentication system.</w:t>
      </w:r>
    </w:p>
    <w:p w14:paraId="472CAD32" w14:textId="47214950" w:rsidR="00127B61" w:rsidRDefault="00127B61" w:rsidP="005A2C12">
      <w:pPr>
        <w:jc w:val="left"/>
        <w:rPr>
          <w:lang w:val="en-GB"/>
        </w:rPr>
      </w:pPr>
    </w:p>
    <w:p w14:paraId="63065681" w14:textId="6E0F9595" w:rsidR="00127B61" w:rsidRPr="00CC4CDE" w:rsidRDefault="00127B61" w:rsidP="005A2C12">
      <w:pPr>
        <w:jc w:val="left"/>
        <w:rPr>
          <w:lang w:val="en-GB"/>
        </w:rPr>
      </w:pPr>
      <w:r>
        <w:rPr>
          <w:lang w:val="en-GB"/>
        </w:rPr>
        <w:t xml:space="preserve">The system was to be used by the university. Every other web service the university provides is available in both Welsh and English because the university is bilingual. It seemed appropriate that my app should </w:t>
      </w:r>
      <w:r w:rsidR="001932C5">
        <w:rPr>
          <w:lang w:val="en-GB"/>
        </w:rPr>
        <w:t>also</w:t>
      </w:r>
      <w:r>
        <w:rPr>
          <w:lang w:val="en-GB"/>
        </w:rPr>
        <w:t xml:space="preserve"> be available in Welsh and English.</w:t>
      </w:r>
    </w:p>
    <w:p w14:paraId="28242F16" w14:textId="77777777" w:rsidR="004C12FA" w:rsidRPr="003C4F45" w:rsidRDefault="004C12FA" w:rsidP="0037614C">
      <w:pPr>
        <w:pStyle w:val="Heading2"/>
        <w:rPr>
          <w:lang w:val="en-GB"/>
        </w:rPr>
      </w:pPr>
      <w:bookmarkStart w:id="10" w:name="_Toc7347473"/>
      <w:commentRangeStart w:id="11"/>
      <w:r w:rsidRPr="003C4F45">
        <w:rPr>
          <w:lang w:val="en-GB"/>
        </w:rPr>
        <w:t>Analysis</w:t>
      </w:r>
      <w:commentRangeEnd w:id="11"/>
      <w:r w:rsidR="00ED684B">
        <w:rPr>
          <w:rStyle w:val="CommentReference"/>
          <w:rFonts w:ascii="Calibri" w:eastAsiaTheme="minorEastAsia" w:hAnsi="Calibri" w:cs="Calibri"/>
          <w:b w:val="0"/>
          <w:bCs w:val="0"/>
          <w:color w:val="auto"/>
        </w:rPr>
        <w:commentReference w:id="11"/>
      </w:r>
      <w:bookmarkEnd w:id="10"/>
      <w:r w:rsidRPr="003C4F45">
        <w:rPr>
          <w:lang w:val="en-GB"/>
        </w:rPr>
        <w:t xml:space="preserve"> </w:t>
      </w:r>
    </w:p>
    <w:p w14:paraId="1D9184EC" w14:textId="027846A1" w:rsidR="00391ED4" w:rsidRDefault="00391ED4" w:rsidP="0037614C">
      <w:pPr>
        <w:rPr>
          <w:lang w:val="en-GB"/>
        </w:rPr>
      </w:pPr>
      <w:r>
        <w:rPr>
          <w:lang w:val="en-GB"/>
        </w:rPr>
        <w:t xml:space="preserve">After the </w:t>
      </w:r>
      <w:r w:rsidR="00AE0748">
        <w:rPr>
          <w:lang w:val="en-GB"/>
        </w:rPr>
        <w:t xml:space="preserve">above-mentioned </w:t>
      </w:r>
      <w:r>
        <w:rPr>
          <w:lang w:val="en-GB"/>
        </w:rPr>
        <w:t>background preparation</w:t>
      </w:r>
      <w:r w:rsidR="0055468A">
        <w:rPr>
          <w:lang w:val="en-GB"/>
        </w:rPr>
        <w:t>,</w:t>
      </w:r>
      <w:r>
        <w:rPr>
          <w:lang w:val="en-GB"/>
        </w:rPr>
        <w:t xml:space="preserve"> the project direction was decided. The system was to be built in python following the Django web framework using a customised version of the atom text editor as an IDE. </w:t>
      </w:r>
      <w:r w:rsidR="00AE0748">
        <w:rPr>
          <w:lang w:val="en-GB"/>
        </w:rPr>
        <w:t>JavaScript</w:t>
      </w:r>
      <w:r>
        <w:rPr>
          <w:lang w:val="en-GB"/>
        </w:rPr>
        <w:t xml:space="preserve"> was to be used to </w:t>
      </w:r>
      <w:r w:rsidR="00AE0748">
        <w:rPr>
          <w:lang w:val="en-GB"/>
        </w:rPr>
        <w:t>add some form of data visualisation and Bootstrap was to be used to ensure responsive design.</w:t>
      </w:r>
    </w:p>
    <w:p w14:paraId="67BF524C" w14:textId="6392BFB9" w:rsidR="0055468A" w:rsidRDefault="0055468A" w:rsidP="0037614C">
      <w:pPr>
        <w:rPr>
          <w:lang w:val="en-GB"/>
        </w:rPr>
      </w:pPr>
    </w:p>
    <w:p w14:paraId="3B4F66BC" w14:textId="6ED28E68" w:rsidR="004F40D9" w:rsidRDefault="0055468A" w:rsidP="0055468A">
      <w:pPr>
        <w:jc w:val="left"/>
        <w:rPr>
          <w:lang w:val="en-GB"/>
        </w:rPr>
      </w:pPr>
      <w:r>
        <w:rPr>
          <w:lang w:val="en-GB"/>
        </w:rPr>
        <w:t>Sessions for lectures would only be managed by members of university staff</w:t>
      </w:r>
      <w:r w:rsidR="00D065A4">
        <w:rPr>
          <w:lang w:val="en-GB"/>
        </w:rPr>
        <w:t xml:space="preserve"> this would be made possible by a</w:t>
      </w:r>
      <w:r>
        <w:rPr>
          <w:lang w:val="en-GB"/>
        </w:rPr>
        <w:t xml:space="preserve"> user login functionality </w:t>
      </w:r>
      <w:r w:rsidR="00D065A4">
        <w:rPr>
          <w:lang w:val="en-GB"/>
        </w:rPr>
        <w:t>that utilised</w:t>
      </w:r>
      <w:r>
        <w:rPr>
          <w:lang w:val="en-GB"/>
        </w:rPr>
        <w:t xml:space="preserve"> authentication over LDAP</w:t>
      </w:r>
      <w:r w:rsidR="00D065A4">
        <w:rPr>
          <w:lang w:val="en-GB"/>
        </w:rPr>
        <w:t xml:space="preserve"> to a university server</w:t>
      </w:r>
      <w:r>
        <w:rPr>
          <w:lang w:val="en-GB"/>
        </w:rPr>
        <w:t>. Feedback would only be provided by those with an active 6-digit session code given out by a member of staff at the start of a lecture.</w:t>
      </w:r>
      <w:r w:rsidR="004F40D9">
        <w:rPr>
          <w:lang w:val="en-GB"/>
        </w:rPr>
        <w:t xml:space="preserve"> </w:t>
      </w:r>
    </w:p>
    <w:p w14:paraId="1EAE259E" w14:textId="3F511284" w:rsidR="003C227A" w:rsidRDefault="003C227A" w:rsidP="003C227A">
      <w:pPr>
        <w:pStyle w:val="Heading3"/>
        <w:rPr>
          <w:lang w:val="en-GB"/>
        </w:rPr>
      </w:pPr>
      <w:r>
        <w:rPr>
          <w:lang w:val="en-GB"/>
        </w:rPr>
        <w:t xml:space="preserve">Changes </w:t>
      </w:r>
      <w:r w:rsidR="009212B5">
        <w:rPr>
          <w:lang w:val="en-GB"/>
        </w:rPr>
        <w:t>from</w:t>
      </w:r>
      <w:r>
        <w:rPr>
          <w:lang w:val="en-GB"/>
        </w:rPr>
        <w:t xml:space="preserve"> </w:t>
      </w:r>
      <w:r w:rsidR="009212B5">
        <w:rPr>
          <w:lang w:val="en-GB"/>
        </w:rPr>
        <w:t>O</w:t>
      </w:r>
      <w:r>
        <w:rPr>
          <w:lang w:val="en-GB"/>
        </w:rPr>
        <w:t>riginal Project Description</w:t>
      </w:r>
    </w:p>
    <w:p w14:paraId="3D48E05D" w14:textId="5943CE2D" w:rsidR="009212B5" w:rsidRDefault="009212B5" w:rsidP="009212B5">
      <w:pPr>
        <w:rPr>
          <w:color w:val="FF0000"/>
          <w:lang w:val="en-GB"/>
        </w:rPr>
      </w:pPr>
      <w:r w:rsidRPr="009212B5">
        <w:rPr>
          <w:color w:val="FF0000"/>
          <w:lang w:val="en-GB"/>
        </w:rPr>
        <w:t>HERE TALK ABOUT HOW AND WHY I INTERPRETED THE PROJECT DESCRIPTION REQUIREMENTS THE WAY I DID</w:t>
      </w:r>
    </w:p>
    <w:p w14:paraId="73A3C82C" w14:textId="77777777" w:rsidR="004F5488" w:rsidRDefault="009212B5" w:rsidP="004F5488">
      <w:pPr>
        <w:keepNext/>
        <w:jc w:val="center"/>
      </w:pPr>
      <w:r>
        <w:rPr>
          <w:noProof/>
        </w:rPr>
        <w:lastRenderedPageBreak/>
        <w:drawing>
          <wp:inline distT="0" distB="0" distL="0" distR="0" wp14:anchorId="3C9E30F7" wp14:editId="5D69BDB4">
            <wp:extent cx="3271061" cy="970547"/>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4" t="25167" r="19611" b="42065"/>
                    <a:stretch/>
                  </pic:blipFill>
                  <pic:spPr bwMode="auto">
                    <a:xfrm>
                      <a:off x="0" y="0"/>
                      <a:ext cx="3295269" cy="97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96739" w14:textId="6EB7BD34" w:rsidR="009212B5" w:rsidRPr="009212B5" w:rsidRDefault="004F5488" w:rsidP="004F5488">
      <w:pPr>
        <w:pStyle w:val="Caption"/>
        <w:jc w:val="center"/>
        <w:rPr>
          <w:color w:val="FF0000"/>
          <w:lang w:val="en-GB"/>
        </w:rPr>
      </w:pPr>
      <w:r>
        <w:t xml:space="preserve">Figure </w:t>
      </w:r>
      <w:r>
        <w:fldChar w:fldCharType="begin"/>
      </w:r>
      <w:r>
        <w:instrText xml:space="preserve"> SEQ Figure \* ARABIC </w:instrText>
      </w:r>
      <w:r>
        <w:fldChar w:fldCharType="separate"/>
      </w:r>
      <w:r w:rsidR="0079272E">
        <w:rPr>
          <w:noProof/>
        </w:rPr>
        <w:t>1</w:t>
      </w:r>
      <w:r>
        <w:fldChar w:fldCharType="end"/>
      </w:r>
      <w:r>
        <w:t xml:space="preserve"> Original project suggestion description</w:t>
      </w:r>
    </w:p>
    <w:p w14:paraId="7467FDCA" w14:textId="03510A26" w:rsidR="009066F1" w:rsidRDefault="009066F1" w:rsidP="0055468A">
      <w:pPr>
        <w:jc w:val="left"/>
        <w:rPr>
          <w:lang w:val="en-GB"/>
        </w:rPr>
      </w:pPr>
    </w:p>
    <w:p w14:paraId="56FF173D" w14:textId="19261752" w:rsidR="009066F1" w:rsidRDefault="00016D22" w:rsidP="00016D22">
      <w:pPr>
        <w:pStyle w:val="Heading3"/>
        <w:rPr>
          <w:lang w:val="en-GB"/>
        </w:rPr>
      </w:pPr>
      <w:bookmarkStart w:id="12" w:name="_Toc7347474"/>
      <w:r>
        <w:rPr>
          <w:lang w:val="en-GB"/>
        </w:rPr>
        <w:t>Requirements (Feature List)</w:t>
      </w:r>
      <w:bookmarkEnd w:id="12"/>
    </w:p>
    <w:p w14:paraId="4F190BC1" w14:textId="66A58812" w:rsidR="00C773F7" w:rsidRDefault="006E7A70" w:rsidP="006E7A70">
      <w:pPr>
        <w:jc w:val="left"/>
        <w:rPr>
          <w:lang w:val="en-GB"/>
        </w:rPr>
      </w:pPr>
      <w:r>
        <w:rPr>
          <w:lang w:val="en-GB"/>
        </w:rPr>
        <w:t xml:space="preserve">Shortly after my initial research and learning I produced a feature list; as is process convention in an FDD project. I broke the problem down into functionally valuable features and separated these features into four feature sets with estimated weeks for each feature set. </w:t>
      </w:r>
    </w:p>
    <w:p w14:paraId="776201A3" w14:textId="76A9D42C" w:rsidR="00C773F7" w:rsidRDefault="00C773F7" w:rsidP="006E7A70">
      <w:pPr>
        <w:jc w:val="left"/>
        <w:rPr>
          <w:lang w:val="en-GB"/>
        </w:rPr>
      </w:pPr>
    </w:p>
    <w:p w14:paraId="6C3D9032" w14:textId="77D69CB3" w:rsidR="00C773F7" w:rsidRDefault="00C773F7" w:rsidP="006E7A70">
      <w:pPr>
        <w:jc w:val="left"/>
        <w:rPr>
          <w:lang w:val="en-GB"/>
        </w:rPr>
      </w:pPr>
      <w:r>
        <w:rPr>
          <w:lang w:val="en-GB"/>
        </w:rPr>
        <w:t>The four feature sets were:</w:t>
      </w:r>
    </w:p>
    <w:p w14:paraId="7F4685BF" w14:textId="11E2F872" w:rsidR="00C773F7" w:rsidRDefault="00C773F7" w:rsidP="00D363AF">
      <w:pPr>
        <w:pStyle w:val="ListParagraph"/>
        <w:numPr>
          <w:ilvl w:val="0"/>
          <w:numId w:val="5"/>
        </w:numPr>
        <w:jc w:val="left"/>
        <w:rPr>
          <w:lang w:val="en-GB"/>
        </w:rPr>
      </w:pPr>
      <w:r>
        <w:rPr>
          <w:lang w:val="en-GB"/>
        </w:rPr>
        <w:t>Authentication</w:t>
      </w:r>
    </w:p>
    <w:p w14:paraId="4B61F173" w14:textId="55A7721C" w:rsidR="00C773F7" w:rsidRDefault="00C773F7" w:rsidP="00D363AF">
      <w:pPr>
        <w:pStyle w:val="ListParagraph"/>
        <w:numPr>
          <w:ilvl w:val="0"/>
          <w:numId w:val="5"/>
        </w:numPr>
        <w:jc w:val="left"/>
        <w:rPr>
          <w:lang w:val="en-GB"/>
        </w:rPr>
      </w:pPr>
      <w:r>
        <w:rPr>
          <w:lang w:val="en-GB"/>
        </w:rPr>
        <w:t>Lecture Management</w:t>
      </w:r>
    </w:p>
    <w:p w14:paraId="2A1D4143" w14:textId="4809F608" w:rsidR="00C773F7" w:rsidRDefault="00C773F7" w:rsidP="00D363AF">
      <w:pPr>
        <w:pStyle w:val="ListParagraph"/>
        <w:numPr>
          <w:ilvl w:val="0"/>
          <w:numId w:val="5"/>
        </w:numPr>
        <w:jc w:val="left"/>
        <w:rPr>
          <w:lang w:val="en-GB"/>
        </w:rPr>
      </w:pPr>
      <w:r>
        <w:rPr>
          <w:lang w:val="en-GB"/>
        </w:rPr>
        <w:t>Session Management</w:t>
      </w:r>
    </w:p>
    <w:p w14:paraId="41307BFB" w14:textId="332606D2" w:rsidR="00C773F7" w:rsidRDefault="00C773F7" w:rsidP="00D363AF">
      <w:pPr>
        <w:pStyle w:val="ListParagraph"/>
        <w:numPr>
          <w:ilvl w:val="0"/>
          <w:numId w:val="5"/>
        </w:numPr>
        <w:jc w:val="left"/>
        <w:rPr>
          <w:lang w:val="en-GB"/>
        </w:rPr>
      </w:pPr>
      <w:r>
        <w:rPr>
          <w:lang w:val="en-GB"/>
        </w:rPr>
        <w:t>Providing Feedback</w:t>
      </w:r>
    </w:p>
    <w:p w14:paraId="54E06BF9" w14:textId="3E19D6FC" w:rsidR="00C773F7" w:rsidRDefault="00C773F7" w:rsidP="00C773F7">
      <w:pPr>
        <w:jc w:val="left"/>
        <w:rPr>
          <w:lang w:val="en-GB"/>
        </w:rPr>
      </w:pPr>
    </w:p>
    <w:p w14:paraId="00595698" w14:textId="07A1B987" w:rsidR="00C773F7" w:rsidRDefault="00C773F7" w:rsidP="00C773F7">
      <w:pPr>
        <w:jc w:val="left"/>
        <w:rPr>
          <w:lang w:val="en-GB"/>
        </w:rPr>
      </w:pPr>
      <w:r>
        <w:rPr>
          <w:lang w:val="en-GB"/>
        </w:rPr>
        <w:t>The content of these feature sets evolved throughout the project and were not all ordered by dependency; especially between the last two I found my self frequently jumping from working on Session Management features to working on Feedback features and visa-versa.</w:t>
      </w:r>
    </w:p>
    <w:p w14:paraId="62571F79" w14:textId="553ADD71" w:rsidR="00455365" w:rsidRDefault="00455365" w:rsidP="00C773F7">
      <w:pPr>
        <w:jc w:val="left"/>
        <w:rPr>
          <w:lang w:val="en-GB"/>
        </w:rPr>
      </w:pPr>
    </w:p>
    <w:p w14:paraId="4E4E0C58" w14:textId="016F771A" w:rsidR="00455365" w:rsidRDefault="00455365" w:rsidP="00C773F7">
      <w:pPr>
        <w:jc w:val="left"/>
        <w:rPr>
          <w:lang w:val="en-GB"/>
        </w:rPr>
      </w:pPr>
      <w:r>
        <w:rPr>
          <w:lang w:val="en-GB"/>
        </w:rPr>
        <w:t xml:space="preserve">The authentication feature set </w:t>
      </w:r>
      <w:r w:rsidR="00DD4DF0">
        <w:rPr>
          <w:lang w:val="en-GB"/>
        </w:rPr>
        <w:t>started with only one feature which was LDAP authentication, this was because at the time I was unsure on the difficulty of the feature I later included internationalisation in this feature set due to feature being easier to implement than first expected.</w:t>
      </w:r>
    </w:p>
    <w:p w14:paraId="2C38D1F9" w14:textId="44C6FDC7" w:rsidR="00DD4DF0" w:rsidRDefault="00DD4DF0" w:rsidP="00C773F7">
      <w:pPr>
        <w:jc w:val="left"/>
        <w:rPr>
          <w:lang w:val="en-GB"/>
        </w:rPr>
      </w:pPr>
    </w:p>
    <w:p w14:paraId="3065D0ED" w14:textId="29457A86" w:rsidR="00DD4DF0" w:rsidRDefault="00DD4DF0" w:rsidP="00C773F7">
      <w:pPr>
        <w:jc w:val="left"/>
        <w:rPr>
          <w:lang w:val="en-GB"/>
        </w:rPr>
      </w:pPr>
      <w:r>
        <w:rPr>
          <w:lang w:val="en-GB"/>
        </w:rPr>
        <w:t xml:space="preserve">The motivation for having sperate Lecture Management and Session Management came from the idea that a single lecture may be given many times to different classes. </w:t>
      </w:r>
    </w:p>
    <w:p w14:paraId="697A313B" w14:textId="67E9B89A" w:rsidR="00DD4DF0" w:rsidRDefault="00DD4DF0" w:rsidP="00C773F7">
      <w:pPr>
        <w:jc w:val="left"/>
        <w:rPr>
          <w:lang w:val="en-GB"/>
        </w:rPr>
      </w:pPr>
    </w:p>
    <w:p w14:paraId="0DFAA2E7" w14:textId="77777777" w:rsidR="00DD4DF0" w:rsidRDefault="00DD4DF0" w:rsidP="00C773F7">
      <w:pPr>
        <w:jc w:val="left"/>
        <w:rPr>
          <w:lang w:val="en-GB"/>
        </w:rPr>
      </w:pPr>
      <w:r>
        <w:rPr>
          <w:lang w:val="en-GB"/>
        </w:rPr>
        <w:t>Lecture Management is more basic CRUD functionality which expanded throughout the project to include search query functionality and functionality to work with PDF uploads.</w:t>
      </w:r>
    </w:p>
    <w:p w14:paraId="1B0A837D" w14:textId="77777777" w:rsidR="00DD4DF0" w:rsidRDefault="00DD4DF0" w:rsidP="00C773F7">
      <w:pPr>
        <w:jc w:val="left"/>
        <w:rPr>
          <w:lang w:val="en-GB"/>
        </w:rPr>
      </w:pPr>
    </w:p>
    <w:p w14:paraId="5FCA3BB2" w14:textId="77777777" w:rsidR="00DD4DF0" w:rsidRDefault="00DD4DF0" w:rsidP="00C773F7">
      <w:pPr>
        <w:jc w:val="left"/>
        <w:rPr>
          <w:lang w:val="en-GB"/>
        </w:rPr>
      </w:pPr>
      <w:r>
        <w:rPr>
          <w:lang w:val="en-GB"/>
        </w:rPr>
        <w:t>Session Management is more to do with managing live sessions through a control panel style page this made use of JavaScript, jQuery and AJAX. This feature set also included the feature for visually displaying feedback data.</w:t>
      </w:r>
    </w:p>
    <w:p w14:paraId="58543A74" w14:textId="77777777" w:rsidR="00DD4DF0" w:rsidRDefault="00DD4DF0" w:rsidP="00C773F7">
      <w:pPr>
        <w:jc w:val="left"/>
        <w:rPr>
          <w:lang w:val="en-GB"/>
        </w:rPr>
      </w:pPr>
    </w:p>
    <w:p w14:paraId="0C5BE003" w14:textId="0F658E9B" w:rsidR="00DD4DF0" w:rsidRPr="00C773F7" w:rsidRDefault="00DD4DF0" w:rsidP="00C773F7">
      <w:pPr>
        <w:jc w:val="left"/>
        <w:rPr>
          <w:lang w:val="en-GB"/>
        </w:rPr>
      </w:pPr>
      <w:r>
        <w:rPr>
          <w:lang w:val="en-GB"/>
        </w:rPr>
        <w:t xml:space="preserve">Providing Feedback was meant to be the simpler UI as it was intended for use </w:t>
      </w:r>
      <w:r w:rsidR="002E4ED7">
        <w:rPr>
          <w:lang w:val="en-GB"/>
        </w:rPr>
        <w:t>b</w:t>
      </w:r>
      <w:r>
        <w:rPr>
          <w:lang w:val="en-GB"/>
        </w:rPr>
        <w:t>y students on mobiles</w:t>
      </w:r>
      <w:r w:rsidR="002E4ED7">
        <w:rPr>
          <w:lang w:val="en-GB"/>
        </w:rPr>
        <w:t>. It required connecting to an active session and maintaining user data through use of a session on the server.</w:t>
      </w:r>
    </w:p>
    <w:p w14:paraId="49733A3C" w14:textId="340A8D5A" w:rsidR="0014676A" w:rsidRPr="00391ED4" w:rsidRDefault="0014676A" w:rsidP="0037614C">
      <w:pPr>
        <w:rPr>
          <w:lang w:val="en-GB"/>
        </w:rPr>
      </w:pPr>
    </w:p>
    <w:p w14:paraId="19026B19" w14:textId="77777777" w:rsidR="001F35A4" w:rsidRPr="003C4F45" w:rsidRDefault="004C12FA" w:rsidP="0037614C">
      <w:pPr>
        <w:pStyle w:val="Heading2"/>
        <w:rPr>
          <w:lang w:val="en-GB"/>
        </w:rPr>
      </w:pPr>
      <w:bookmarkStart w:id="13" w:name="_Toc7347475"/>
      <w:r w:rsidRPr="003C4F45">
        <w:rPr>
          <w:lang w:val="en-GB"/>
        </w:rPr>
        <w:t>Process</w:t>
      </w:r>
      <w:bookmarkEnd w:id="13"/>
      <w:r w:rsidRPr="003C4F45">
        <w:rPr>
          <w:lang w:val="en-GB"/>
        </w:rPr>
        <w:t xml:space="preserve"> </w:t>
      </w:r>
    </w:p>
    <w:p w14:paraId="266D58C3" w14:textId="4B7D7F15" w:rsidR="004C12FA" w:rsidRDefault="004571B8" w:rsidP="004754CC">
      <w:pPr>
        <w:jc w:val="left"/>
        <w:rPr>
          <w:lang w:val="en-GB"/>
        </w:rPr>
      </w:pPr>
      <w:r>
        <w:rPr>
          <w:lang w:val="en-GB"/>
        </w:rPr>
        <w:t xml:space="preserve">I originally intended to follow </w:t>
      </w:r>
      <w:r w:rsidR="004754CC">
        <w:rPr>
          <w:lang w:val="en-GB"/>
        </w:rPr>
        <w:t xml:space="preserve">a personalised version of feature-driven development (FDD) as my engineering process. I chose FDD because it is recommended when building a project which is well defined and would allow me to get a lot of design out of the way during the </w:t>
      </w:r>
      <w:r w:rsidR="004754CC">
        <w:rPr>
          <w:lang w:val="en-GB"/>
        </w:rPr>
        <w:lastRenderedPageBreak/>
        <w:t>first three FDD process steps (AKA iteration zero).  This approach worked well at the start of my project as it resulted in me producing a range of high-level design diagrams to model the system which served as a useful starting point to which only incremental updates were necessary throughout the project.</w:t>
      </w:r>
      <w:r w:rsidR="00052C2F">
        <w:rPr>
          <w:lang w:val="en-GB"/>
        </w:rPr>
        <w:t xml:space="preserve"> </w:t>
      </w:r>
      <w:r w:rsidR="00381302">
        <w:rPr>
          <w:lang w:val="en-GB"/>
        </w:rPr>
        <w:t xml:space="preserve"> I also produced an ordered feature list that functioned as a requirements specification and reference point for noting my own progress.</w:t>
      </w:r>
    </w:p>
    <w:p w14:paraId="10553A9E" w14:textId="7655E94E" w:rsidR="00F35793" w:rsidRDefault="00F35793" w:rsidP="004754CC">
      <w:pPr>
        <w:jc w:val="left"/>
        <w:rPr>
          <w:lang w:val="en-GB"/>
        </w:rPr>
      </w:pPr>
    </w:p>
    <w:p w14:paraId="58E45490" w14:textId="22C677E1" w:rsidR="00F35793" w:rsidRDefault="00F35793" w:rsidP="004754CC">
      <w:pPr>
        <w:jc w:val="left"/>
        <w:rPr>
          <w:lang w:val="en-GB"/>
        </w:rPr>
      </w:pPr>
      <w:r>
        <w:rPr>
          <w:lang w:val="en-GB"/>
        </w:rPr>
        <w:t xml:space="preserve">As the project </w:t>
      </w:r>
      <w:r w:rsidR="00381302">
        <w:rPr>
          <w:lang w:val="en-GB"/>
        </w:rPr>
        <w:t>progressed,</w:t>
      </w:r>
      <w:r>
        <w:rPr>
          <w:lang w:val="en-GB"/>
        </w:rPr>
        <w:t xml:space="preserve"> I found that my progress tracking to be </w:t>
      </w:r>
      <w:r w:rsidR="00381302">
        <w:rPr>
          <w:lang w:val="en-GB"/>
        </w:rPr>
        <w:t>unaligned with FDD</w:t>
      </w:r>
      <w:r>
        <w:rPr>
          <w:lang w:val="en-GB"/>
        </w:rPr>
        <w:t xml:space="preserve"> because my iterations did not follow the</w:t>
      </w:r>
      <w:r w:rsidR="00381302">
        <w:rPr>
          <w:lang w:val="en-GB"/>
        </w:rPr>
        <w:t xml:space="preserve"> standard</w:t>
      </w:r>
      <w:r>
        <w:rPr>
          <w:lang w:val="en-GB"/>
        </w:rPr>
        <w:t xml:space="preserve"> 6 FDD </w:t>
      </w:r>
      <w:r w:rsidR="00381302">
        <w:rPr>
          <w:lang w:val="en-GB"/>
        </w:rPr>
        <w:t>iterative milestones</w:t>
      </w:r>
      <w:r w:rsidR="00391ED4">
        <w:rPr>
          <w:lang w:val="en-GB"/>
        </w:rPr>
        <w:t>.</w:t>
      </w:r>
      <w:r w:rsidR="00381302">
        <w:rPr>
          <w:lang w:val="en-GB"/>
        </w:rPr>
        <w:t xml:space="preserve"> I was working through the features on my feature list but was writing code, updating design and tests at the same time. This hinted at my adoption of XP-style iterations and caused me to abandon my attempts at maintaining an FDD progress tracking report.</w:t>
      </w:r>
    </w:p>
    <w:p w14:paraId="271BF4BB" w14:textId="77777777" w:rsidR="00075D10" w:rsidRDefault="00075D10" w:rsidP="0037614C">
      <w:pPr>
        <w:rPr>
          <w:color w:val="FFC000"/>
          <w:lang w:val="en-GB"/>
        </w:rPr>
      </w:pPr>
    </w:p>
    <w:p w14:paraId="341430AD" w14:textId="0E1631E7" w:rsidR="00075D10" w:rsidRPr="00730D01" w:rsidRDefault="00075D10" w:rsidP="0037614C">
      <w:pPr>
        <w:rPr>
          <w:color w:val="FFC000"/>
          <w:lang w:val="en-GB"/>
        </w:rPr>
      </w:pPr>
      <w:r w:rsidRPr="00730D01">
        <w:rPr>
          <w:color w:val="FFC000"/>
          <w:lang w:val="en-GB"/>
        </w:rPr>
        <w:t>Into the second half of the project I found that I was almost entirely writing code and unit tests with very little updates to the formal test or design. This apparent decrease in discipline was due I think to my attempt to make unplanned changes that I was often unsure of and resulted in failures/rollbacks or minor advancements. It is for this reason I have kept this report in the structure of a plan-based project because from an honest perspective</w:t>
      </w:r>
      <w:r w:rsidR="00730D01" w:rsidRPr="00730D01">
        <w:rPr>
          <w:color w:val="FFC000"/>
          <w:lang w:val="en-GB"/>
        </w:rPr>
        <w:t xml:space="preserve"> the project structure now reflects that with investment in design, implementation and testing in that order.</w:t>
      </w:r>
    </w:p>
    <w:p w14:paraId="35D3A85B" w14:textId="49FB574E" w:rsidR="00075D10" w:rsidRDefault="00075D10" w:rsidP="0037614C">
      <w:pPr>
        <w:rPr>
          <w:lang w:val="en-GB"/>
        </w:rPr>
      </w:pPr>
    </w:p>
    <w:p w14:paraId="4BF3074F" w14:textId="4B7C3A60"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456C2CB4" w14:textId="77777777" w:rsidR="00806CFF" w:rsidRPr="003C4F45" w:rsidRDefault="00711DBE" w:rsidP="0037614C">
      <w:pPr>
        <w:pStyle w:val="Heading1"/>
        <w:rPr>
          <w:lang w:val="en-GB"/>
        </w:rPr>
      </w:pPr>
      <w:bookmarkStart w:id="14" w:name="_Toc192777707"/>
      <w:bookmarkStart w:id="15" w:name="_Toc222978596"/>
      <w:bookmarkStart w:id="16" w:name="_Toc7347476"/>
      <w:bookmarkEnd w:id="7"/>
      <w:r w:rsidRPr="003C4F45">
        <w:rPr>
          <w:lang w:val="en-GB"/>
        </w:rPr>
        <w:lastRenderedPageBreak/>
        <w:t>Design</w:t>
      </w:r>
      <w:bookmarkEnd w:id="14"/>
      <w:bookmarkEnd w:id="15"/>
      <w:bookmarkEnd w:id="16"/>
    </w:p>
    <w:p w14:paraId="3290D002" w14:textId="77777777" w:rsidR="00A11B8A" w:rsidRPr="003C4F45" w:rsidRDefault="00A11B8A" w:rsidP="0037614C">
      <w:pPr>
        <w:pStyle w:val="Heading2"/>
        <w:rPr>
          <w:lang w:val="en-GB"/>
        </w:rPr>
      </w:pPr>
      <w:bookmarkStart w:id="17" w:name="_Toc222978597"/>
      <w:bookmarkStart w:id="18" w:name="_Toc7347477"/>
      <w:bookmarkStart w:id="19" w:name="_Toc192777708"/>
      <w:r w:rsidRPr="003C4F45">
        <w:rPr>
          <w:lang w:val="en-GB"/>
        </w:rPr>
        <w:t>Overall Architecture</w:t>
      </w:r>
      <w:bookmarkEnd w:id="17"/>
      <w:bookmarkEnd w:id="18"/>
    </w:p>
    <w:p w14:paraId="7888AAA6" w14:textId="5D3C29F5" w:rsidR="00A11B8A" w:rsidRDefault="003273E4" w:rsidP="0037614C">
      <w:pPr>
        <w:rPr>
          <w:lang w:val="en-GB"/>
        </w:rPr>
      </w:pPr>
      <w:r>
        <w:rPr>
          <w:lang w:val="en-GB"/>
        </w:rPr>
        <w:t>Towards the start of the project I produced several high-level UML designs to model the system; these diagrams were updated as the project progressed.</w:t>
      </w:r>
      <w:r w:rsidR="00BA725D">
        <w:rPr>
          <w:lang w:val="en-GB"/>
        </w:rPr>
        <w:t xml:space="preserve"> I used Visual Paradigm community edition to produce the diagrams.</w:t>
      </w:r>
    </w:p>
    <w:p w14:paraId="4F438A0F" w14:textId="77777777" w:rsidR="002808A8" w:rsidRDefault="002808A8" w:rsidP="002808A8">
      <w:pPr>
        <w:pStyle w:val="Heading3"/>
        <w:rPr>
          <w:lang w:val="en-GB"/>
        </w:rPr>
      </w:pPr>
      <w:bookmarkStart w:id="20" w:name="_Toc7347478"/>
      <w:r>
        <w:rPr>
          <w:lang w:val="en-GB"/>
        </w:rPr>
        <w:t>Behavioural Diagrams</w:t>
      </w:r>
      <w:bookmarkEnd w:id="20"/>
    </w:p>
    <w:p w14:paraId="61BE32B0" w14:textId="63020AC2" w:rsidR="002808A8" w:rsidRDefault="002808A8" w:rsidP="002808A8">
      <w:pPr>
        <w:rPr>
          <w:lang w:val="en-GB"/>
        </w:rPr>
      </w:pPr>
      <w:r>
        <w:rPr>
          <w:lang w:val="en-GB"/>
        </w:rPr>
        <w:t>My behavioural diagrams display the system functionality and detail the intended user workflow.</w:t>
      </w:r>
      <w:r w:rsidR="00D8493D">
        <w:rPr>
          <w:lang w:val="en-GB"/>
        </w:rPr>
        <w:t xml:space="preserve"> </w:t>
      </w:r>
      <w:r>
        <w:rPr>
          <w:lang w:val="en-GB"/>
        </w:rPr>
        <w:t xml:space="preserve">I used a use-case diagram to brainstorm the functions of the system both the staff and student users would want to </w:t>
      </w:r>
      <w:commentRangeStart w:id="21"/>
      <w:r>
        <w:rPr>
          <w:lang w:val="en-GB"/>
        </w:rPr>
        <w:t>access</w:t>
      </w:r>
      <w:commentRangeEnd w:id="21"/>
      <w:r w:rsidR="00E04AA0">
        <w:rPr>
          <w:rStyle w:val="CommentReference"/>
        </w:rPr>
        <w:commentReference w:id="21"/>
      </w:r>
      <w:r>
        <w:rPr>
          <w:lang w:val="en-GB"/>
        </w:rPr>
        <w:t>.</w:t>
      </w:r>
    </w:p>
    <w:p w14:paraId="302227E3" w14:textId="77777777" w:rsidR="00F67751" w:rsidRDefault="00F67751" w:rsidP="002808A8">
      <w:pPr>
        <w:rPr>
          <w:lang w:val="en-GB"/>
        </w:rPr>
      </w:pPr>
    </w:p>
    <w:p w14:paraId="39A5598F" w14:textId="77777777" w:rsidR="00F67751" w:rsidRDefault="00F67751" w:rsidP="00F67751">
      <w:pPr>
        <w:keepNext/>
      </w:pPr>
      <w:r>
        <w:rPr>
          <w:noProof/>
        </w:rPr>
        <w:drawing>
          <wp:inline distT="0" distB="0" distL="0" distR="0" wp14:anchorId="1800269E" wp14:editId="6FF53C77">
            <wp:extent cx="5270500" cy="31000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100070"/>
                    </a:xfrm>
                    <a:prstGeom prst="rect">
                      <a:avLst/>
                    </a:prstGeom>
                    <a:noFill/>
                    <a:ln>
                      <a:noFill/>
                    </a:ln>
                  </pic:spPr>
                </pic:pic>
              </a:graphicData>
            </a:graphic>
          </wp:inline>
        </w:drawing>
      </w:r>
    </w:p>
    <w:p w14:paraId="6F2F6A7B" w14:textId="6763D0D0" w:rsidR="00F67751" w:rsidRDefault="00F67751" w:rsidP="00F67751">
      <w:pPr>
        <w:pStyle w:val="Caption"/>
        <w:jc w:val="center"/>
        <w:rPr>
          <w:lang w:val="en-GB"/>
        </w:rPr>
      </w:pPr>
      <w:r>
        <w:t xml:space="preserve">Figure </w:t>
      </w:r>
      <w:r>
        <w:fldChar w:fldCharType="begin"/>
      </w:r>
      <w:r>
        <w:instrText xml:space="preserve"> SEQ Figure \* ARABIC </w:instrText>
      </w:r>
      <w:r>
        <w:fldChar w:fldCharType="separate"/>
      </w:r>
      <w:r w:rsidR="0079272E">
        <w:rPr>
          <w:noProof/>
        </w:rPr>
        <w:t>2</w:t>
      </w:r>
      <w:r>
        <w:fldChar w:fldCharType="end"/>
      </w:r>
      <w:r>
        <w:t xml:space="preserve"> Use-Case Diagram</w:t>
      </w:r>
    </w:p>
    <w:p w14:paraId="5F0A9EB0" w14:textId="2746E155" w:rsidR="00983BB4" w:rsidRPr="00260B0F" w:rsidRDefault="00983BB4" w:rsidP="002808A8">
      <w:pPr>
        <w:rPr>
          <w:lang w:val="en-GB"/>
        </w:rPr>
      </w:pPr>
    </w:p>
    <w:p w14:paraId="466109F3" w14:textId="33DF60AF" w:rsidR="002808A8" w:rsidRDefault="002808A8" w:rsidP="002808A8">
      <w:pPr>
        <w:rPr>
          <w:lang w:val="en-GB"/>
        </w:rPr>
      </w:pPr>
      <w:r>
        <w:rPr>
          <w:lang w:val="en-GB"/>
        </w:rPr>
        <w:t xml:space="preserve">I used activity diagrams to describe in detail the set of actions and decisions users would take when using the application.  </w:t>
      </w:r>
      <w:r w:rsidR="0054198B">
        <w:rPr>
          <w:lang w:val="en-GB"/>
        </w:rPr>
        <w:t>There is one activity diagram describing typical student workflow and another describing typical staff workflow.</w:t>
      </w:r>
    </w:p>
    <w:p w14:paraId="679A3DA7" w14:textId="77777777" w:rsidR="00983BB4" w:rsidRDefault="00983BB4" w:rsidP="00983BB4">
      <w:pPr>
        <w:keepNext/>
      </w:pPr>
      <w:r>
        <w:rPr>
          <w:noProof/>
        </w:rPr>
        <w:lastRenderedPageBreak/>
        <w:drawing>
          <wp:inline distT="0" distB="0" distL="0" distR="0" wp14:anchorId="7D4FC556" wp14:editId="5224BEFF">
            <wp:extent cx="5270500" cy="541214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931" b="32547"/>
                    <a:stretch/>
                  </pic:blipFill>
                  <pic:spPr bwMode="auto">
                    <a:xfrm>
                      <a:off x="0" y="0"/>
                      <a:ext cx="5270500" cy="5412142"/>
                    </a:xfrm>
                    <a:prstGeom prst="rect">
                      <a:avLst/>
                    </a:prstGeom>
                    <a:noFill/>
                    <a:ln>
                      <a:noFill/>
                    </a:ln>
                    <a:extLst>
                      <a:ext uri="{53640926-AAD7-44D8-BBD7-CCE9431645EC}">
                        <a14:shadowObscured xmlns:a14="http://schemas.microsoft.com/office/drawing/2010/main"/>
                      </a:ext>
                    </a:extLst>
                  </pic:spPr>
                </pic:pic>
              </a:graphicData>
            </a:graphic>
          </wp:inline>
        </w:drawing>
      </w:r>
    </w:p>
    <w:p w14:paraId="4CF8FB06" w14:textId="5ED6F8EF" w:rsidR="00983BB4"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sidR="0079272E">
        <w:rPr>
          <w:noProof/>
        </w:rPr>
        <w:t>3</w:t>
      </w:r>
      <w:r>
        <w:fldChar w:fldCharType="end"/>
      </w:r>
      <w:r>
        <w:t xml:space="preserve">  Staff User Activity Diagram</w:t>
      </w:r>
    </w:p>
    <w:p w14:paraId="617EAD9C" w14:textId="0E753EA5" w:rsidR="00983BB4" w:rsidRDefault="008C25DD" w:rsidP="00983BB4">
      <w:pPr>
        <w:keepNext/>
        <w:jc w:val="center"/>
      </w:pPr>
      <w:r>
        <w:rPr>
          <w:noProof/>
        </w:rPr>
        <w:drawing>
          <wp:inline distT="0" distB="0" distL="0" distR="0" wp14:anchorId="5E42DE7F" wp14:editId="1010B691">
            <wp:extent cx="3162748" cy="287238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2587" cy="2890402"/>
                    </a:xfrm>
                    <a:prstGeom prst="rect">
                      <a:avLst/>
                    </a:prstGeom>
                    <a:noFill/>
                    <a:ln>
                      <a:noFill/>
                    </a:ln>
                  </pic:spPr>
                </pic:pic>
              </a:graphicData>
            </a:graphic>
          </wp:inline>
        </w:drawing>
      </w:r>
    </w:p>
    <w:p w14:paraId="453AF398" w14:textId="21891B78" w:rsidR="00983BB4" w:rsidRPr="00BA725D"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sidR="0079272E">
        <w:rPr>
          <w:noProof/>
        </w:rPr>
        <w:t>4</w:t>
      </w:r>
      <w:r>
        <w:fldChar w:fldCharType="end"/>
      </w:r>
      <w:r>
        <w:t xml:space="preserve">  Student User Activity Diagram - Providing Feedback</w:t>
      </w:r>
    </w:p>
    <w:p w14:paraId="68227BC3" w14:textId="34FEE93B" w:rsidR="002808A8" w:rsidRDefault="00E04AA0" w:rsidP="0037614C">
      <w:commentRangeStart w:id="22"/>
      <w:commentRangeEnd w:id="22"/>
      <w:r>
        <w:rPr>
          <w:rStyle w:val="CommentReference"/>
        </w:rPr>
        <w:lastRenderedPageBreak/>
        <w:commentReference w:id="22"/>
      </w:r>
      <w:r w:rsidR="0054198B" w:rsidRPr="0054198B">
        <w:t xml:space="preserve"> </w:t>
      </w:r>
    </w:p>
    <w:p w14:paraId="00FDD681" w14:textId="77777777" w:rsidR="005E7623" w:rsidRDefault="005E7623" w:rsidP="0037614C">
      <w:pPr>
        <w:rPr>
          <w:lang w:val="en-GB"/>
        </w:rPr>
      </w:pPr>
    </w:p>
    <w:p w14:paraId="0A26B07D" w14:textId="4D1DE6B4" w:rsidR="003273E4" w:rsidRPr="00D8493D" w:rsidRDefault="00BA725D" w:rsidP="0037614C">
      <w:pPr>
        <w:pStyle w:val="Heading3"/>
        <w:rPr>
          <w:lang w:val="en-GB"/>
        </w:rPr>
      </w:pPr>
      <w:bookmarkStart w:id="23" w:name="_Toc7347479"/>
      <w:r>
        <w:rPr>
          <w:lang w:val="en-GB"/>
        </w:rPr>
        <w:t>Structural Diagrams</w:t>
      </w:r>
      <w:bookmarkEnd w:id="23"/>
    </w:p>
    <w:p w14:paraId="6DCED191" w14:textId="5E0E93FB" w:rsidR="00BA725D" w:rsidRDefault="003273E4" w:rsidP="0037614C">
      <w:pPr>
        <w:rPr>
          <w:lang w:val="en-GB"/>
        </w:rPr>
      </w:pPr>
      <w:r>
        <w:rPr>
          <w:lang w:val="en-GB"/>
        </w:rPr>
        <w:t>I started with an entity relationship diagram describing the underlying data the system would need to store in the database. Focusing on data was recommended to me by my tutor during my year in industry.</w:t>
      </w:r>
    </w:p>
    <w:p w14:paraId="6CA1D4AE" w14:textId="77777777" w:rsidR="00BA725D" w:rsidRDefault="00BA725D" w:rsidP="0037614C">
      <w:pPr>
        <w:rPr>
          <w:lang w:val="en-GB"/>
        </w:rPr>
      </w:pPr>
    </w:p>
    <w:p w14:paraId="1D4902EB" w14:textId="59185ED9" w:rsidR="007048DD" w:rsidRDefault="00BA725D" w:rsidP="0037614C">
      <w:pPr>
        <w:rPr>
          <w:lang w:val="en-GB"/>
        </w:rPr>
      </w:pPr>
      <w:r>
        <w:rPr>
          <w:lang w:val="en-GB"/>
        </w:rPr>
        <w:t>I had to redesign the database in the middle of the project to reduce redundant data</w:t>
      </w:r>
      <w:r w:rsidR="007048DD">
        <w:rPr>
          <w:lang w:val="en-GB"/>
        </w:rPr>
        <w:t>, make the addition of extra functionality easier and allow the use of more Django conventions.</w:t>
      </w:r>
    </w:p>
    <w:p w14:paraId="3C394A7B" w14:textId="77777777" w:rsidR="007048DD" w:rsidRDefault="007048DD" w:rsidP="00D363AF">
      <w:pPr>
        <w:pStyle w:val="ListParagraph"/>
        <w:numPr>
          <w:ilvl w:val="0"/>
          <w:numId w:val="6"/>
        </w:numPr>
        <w:rPr>
          <w:lang w:val="en-GB"/>
        </w:rPr>
      </w:pPr>
      <w:r w:rsidRPr="007048DD">
        <w:rPr>
          <w:lang w:val="en-GB"/>
        </w:rPr>
        <w:t>I made</w:t>
      </w:r>
      <w:r w:rsidR="00BA725D" w:rsidRPr="007048DD">
        <w:rPr>
          <w:lang w:val="en-GB"/>
        </w:rPr>
        <w:t xml:space="preserve"> use of </w:t>
      </w:r>
      <w:r>
        <w:rPr>
          <w:lang w:val="en-GB"/>
        </w:rPr>
        <w:t>relations</w:t>
      </w:r>
      <w:r w:rsidR="00BA725D" w:rsidRPr="007048DD">
        <w:rPr>
          <w:lang w:val="en-GB"/>
        </w:rPr>
        <w:t xml:space="preserve"> produced by Django’s authentication contribution </w:t>
      </w:r>
      <w:r>
        <w:rPr>
          <w:lang w:val="en-GB"/>
        </w:rPr>
        <w:t>therefore</w:t>
      </w:r>
      <w:r w:rsidR="00BA725D" w:rsidRPr="007048DD">
        <w:rPr>
          <w:lang w:val="en-GB"/>
        </w:rPr>
        <w:t xml:space="preserve"> </w:t>
      </w:r>
      <w:r w:rsidRPr="007048DD">
        <w:rPr>
          <w:lang w:val="en-GB"/>
        </w:rPr>
        <w:t>removed attributes from the lecture relation.</w:t>
      </w:r>
    </w:p>
    <w:p w14:paraId="1DCE1BF7" w14:textId="2EA0DD49" w:rsidR="003273E4" w:rsidRDefault="007048DD" w:rsidP="00D363AF">
      <w:pPr>
        <w:pStyle w:val="ListParagraph"/>
        <w:numPr>
          <w:ilvl w:val="0"/>
          <w:numId w:val="6"/>
        </w:numPr>
        <w:rPr>
          <w:lang w:val="en-GB"/>
        </w:rPr>
      </w:pPr>
      <w:r>
        <w:rPr>
          <w:lang w:val="en-GB"/>
        </w:rPr>
        <w:t>Added a</w:t>
      </w:r>
      <w:r w:rsidR="00BA725D" w:rsidRPr="007048DD">
        <w:rPr>
          <w:lang w:val="en-GB"/>
        </w:rPr>
        <w:t xml:space="preserve"> ‘Time’ relation </w:t>
      </w:r>
      <w:r>
        <w:rPr>
          <w:lang w:val="en-GB"/>
        </w:rPr>
        <w:t>allowing</w:t>
      </w:r>
      <w:r w:rsidR="00BA725D" w:rsidRPr="007048DD">
        <w:rPr>
          <w:lang w:val="en-GB"/>
        </w:rPr>
        <w:t xml:space="preserve"> feedback sessions to be re-started by introducing multiple start and end times.</w:t>
      </w:r>
    </w:p>
    <w:p w14:paraId="6C560006" w14:textId="6D2C93A0" w:rsidR="0024346F" w:rsidRDefault="0024346F" w:rsidP="00D363AF">
      <w:pPr>
        <w:pStyle w:val="ListParagraph"/>
        <w:numPr>
          <w:ilvl w:val="0"/>
          <w:numId w:val="6"/>
        </w:numPr>
        <w:rPr>
          <w:lang w:val="en-GB"/>
        </w:rPr>
      </w:pPr>
      <w:r>
        <w:rPr>
          <w:lang w:val="en-GB"/>
        </w:rPr>
        <w:t>Shifted attributes from the Lecture relation to the Session relation resulting in more flexibility of the functioning of the application.</w:t>
      </w:r>
    </w:p>
    <w:p w14:paraId="14679D20" w14:textId="2D91D976" w:rsidR="007048DD" w:rsidRDefault="007048DD" w:rsidP="00D363AF">
      <w:pPr>
        <w:pStyle w:val="ListParagraph"/>
        <w:numPr>
          <w:ilvl w:val="0"/>
          <w:numId w:val="6"/>
        </w:numPr>
        <w:rPr>
          <w:lang w:val="en-GB"/>
        </w:rPr>
      </w:pPr>
      <w:r>
        <w:rPr>
          <w:lang w:val="en-GB"/>
        </w:rPr>
        <w:t>Removed my ‘</w:t>
      </w:r>
      <w:proofErr w:type="spellStart"/>
      <w:r>
        <w:rPr>
          <w:lang w:val="en-GB"/>
        </w:rPr>
        <w:t>enum</w:t>
      </w:r>
      <w:proofErr w:type="spellEnd"/>
      <w:r>
        <w:rPr>
          <w:lang w:val="en-GB"/>
        </w:rPr>
        <w:t>’ relations for the type of feedback options available by instead using a simple varchar type attribute on the feedback table which was restricted only by the hard-coded values supplied to a ChoiceField on a Django model class. This is more conventional for fixed drop-down options in Django.</w:t>
      </w:r>
    </w:p>
    <w:p w14:paraId="519C1EDB" w14:textId="77777777" w:rsidR="005060CD" w:rsidRDefault="005060CD" w:rsidP="00D8493D">
      <w:pPr>
        <w:keepNext/>
        <w:jc w:val="center"/>
      </w:pPr>
      <w:r>
        <w:rPr>
          <w:noProof/>
        </w:rPr>
        <w:drawing>
          <wp:inline distT="0" distB="0" distL="0" distR="0" wp14:anchorId="100871E6" wp14:editId="3FEA4EC4">
            <wp:extent cx="4044875" cy="21725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2968" cy="2176883"/>
                    </a:xfrm>
                    <a:prstGeom prst="rect">
                      <a:avLst/>
                    </a:prstGeom>
                    <a:noFill/>
                    <a:ln>
                      <a:noFill/>
                    </a:ln>
                  </pic:spPr>
                </pic:pic>
              </a:graphicData>
            </a:graphic>
          </wp:inline>
        </w:drawing>
      </w:r>
    </w:p>
    <w:p w14:paraId="4F503FE2" w14:textId="461447A6" w:rsidR="00E04AA0" w:rsidRDefault="005060CD" w:rsidP="005060CD">
      <w:pPr>
        <w:pStyle w:val="Caption"/>
        <w:jc w:val="center"/>
        <w:rPr>
          <w:lang w:val="en-GB"/>
        </w:rPr>
      </w:pPr>
      <w:r>
        <w:t xml:space="preserve">Figure </w:t>
      </w:r>
      <w:r>
        <w:fldChar w:fldCharType="begin"/>
      </w:r>
      <w:r>
        <w:instrText xml:space="preserve"> SEQ Figure \* ARABIC </w:instrText>
      </w:r>
      <w:r>
        <w:fldChar w:fldCharType="separate"/>
      </w:r>
      <w:r w:rsidR="0079272E">
        <w:rPr>
          <w:noProof/>
        </w:rPr>
        <w:t>5</w:t>
      </w:r>
      <w:r>
        <w:fldChar w:fldCharType="end"/>
      </w:r>
      <w:r>
        <w:t xml:space="preserve"> Entity Relationship diagram describing the structure of my applications </w:t>
      </w:r>
      <w:r w:rsidR="001461F5">
        <w:t>database</w:t>
      </w:r>
    </w:p>
    <w:p w14:paraId="5FE91EFC" w14:textId="6F0E4564" w:rsidR="005D061E" w:rsidRDefault="00E04AA0" w:rsidP="00E04AA0">
      <w:pPr>
        <w:rPr>
          <w:lang w:val="en-GB"/>
        </w:rPr>
      </w:pPr>
      <w:r>
        <w:rPr>
          <w:lang w:val="en-GB"/>
        </w:rPr>
        <w:t>The component architecture of the system is quite basic, I had</w:t>
      </w:r>
      <w:r w:rsidR="005D061E" w:rsidRPr="005D061E">
        <w:rPr>
          <w:lang w:val="en-GB"/>
        </w:rPr>
        <w:t xml:space="preserve"> </w:t>
      </w:r>
      <w:r w:rsidR="005D061E">
        <w:rPr>
          <w:lang w:val="en-GB"/>
        </w:rPr>
        <w:t>originally</w:t>
      </w:r>
      <w:r>
        <w:rPr>
          <w:lang w:val="en-GB"/>
        </w:rPr>
        <w:t xml:space="preserve"> intended to write a desktop program to go along with the system </w:t>
      </w:r>
      <w:r w:rsidR="005D061E">
        <w:rPr>
          <w:lang w:val="en-GB"/>
        </w:rPr>
        <w:t>but that feature never got implemented.</w:t>
      </w:r>
      <w:r w:rsidR="00591D04">
        <w:rPr>
          <w:lang w:val="en-GB"/>
        </w:rPr>
        <w:t xml:space="preserve"> The exclusion of this feature plus the removal of unnecessary articles on the diagram is the reason for the </w:t>
      </w:r>
      <w:r w:rsidR="009679E7">
        <w:rPr>
          <w:lang w:val="en-GB"/>
        </w:rPr>
        <w:t xml:space="preserve">final </w:t>
      </w:r>
      <w:r w:rsidR="00591D04">
        <w:rPr>
          <w:lang w:val="en-GB"/>
        </w:rPr>
        <w:t>diagram</w:t>
      </w:r>
      <w:r w:rsidR="009679E7">
        <w:rPr>
          <w:lang w:val="en-GB"/>
        </w:rPr>
        <w:t>’s simplicity</w:t>
      </w:r>
      <w:r w:rsidR="00591D0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A56AC" w14:paraId="0FFE7CC4" w14:textId="77777777" w:rsidTr="00C70056">
        <w:tc>
          <w:tcPr>
            <w:tcW w:w="4145" w:type="dxa"/>
          </w:tcPr>
          <w:p w14:paraId="5F17D711" w14:textId="77777777" w:rsidR="007A56AC" w:rsidRDefault="007A56AC" w:rsidP="00591D04">
            <w:pPr>
              <w:keepNext/>
              <w:jc w:val="center"/>
            </w:pPr>
            <w:r>
              <w:rPr>
                <w:noProof/>
              </w:rPr>
              <w:lastRenderedPageBreak/>
              <w:drawing>
                <wp:inline distT="0" distB="0" distL="0" distR="0" wp14:anchorId="3E59D968" wp14:editId="348DB095">
                  <wp:extent cx="2470484" cy="1343884"/>
                  <wp:effectExtent l="0" t="0" r="6350" b="8890"/>
                  <wp:docPr id="86" name="Picture 85" descr="A screenshot of a cell phone&#10;&#10;Description automatically generated">
                    <a:extLst xmlns:a="http://schemas.openxmlformats.org/drawingml/2006/main">
                      <a:ext uri="{FF2B5EF4-FFF2-40B4-BE49-F238E27FC236}">
                        <a16:creationId xmlns:a16="http://schemas.microsoft.com/office/drawing/2014/main" id="{49000619-1664-4C1D-B311-A3553A957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descr="A screenshot of a cell phone&#10;&#10;Description automatically generated">
                            <a:extLst>
                              <a:ext uri="{FF2B5EF4-FFF2-40B4-BE49-F238E27FC236}">
                                <a16:creationId xmlns:a16="http://schemas.microsoft.com/office/drawing/2014/main" id="{49000619-1664-4C1D-B311-A3553A957B56}"/>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0" b="91901" l="0" r="96801">
                                        <a14:foregroundMark x1="87479" y1="17840" x2="87479" y2="17840"/>
                                        <a14:foregroundMark x1="92499" y1="47653" x2="92499" y2="47653"/>
                                        <a14:foregroundMark x1="93271" y1="71244" x2="93271" y2="71244"/>
                                        <a14:foregroundMark x1="87479" y1="14906" x2="87479" y2="14906"/>
                                        <a14:foregroundMark x1="87479" y1="14906" x2="94208" y2="56690"/>
                                        <a14:foregroundMark x1="94208" y1="56690" x2="91947" y2="67840"/>
                                        <a14:foregroundMark x1="91947" y1="67840" x2="62272" y2="59038"/>
                                        <a14:foregroundMark x1="62272" y1="59038" x2="57584" y2="68779"/>
                                        <a14:foregroundMark x1="57584" y1="68779" x2="56922" y2="82981"/>
                                        <a14:foregroundMark x1="56922" y1="82981" x2="45725" y2="87089"/>
                                        <a14:foregroundMark x1="45725" y1="87089" x2="20794" y2="79930"/>
                                        <a14:foregroundMark x1="20794" y1="79930" x2="15554" y2="66080"/>
                                        <a14:foregroundMark x1="15554" y1="66080" x2="17540" y2="38146"/>
                                        <a14:foregroundMark x1="17540" y1="38146" x2="14562" y2="15493"/>
                                        <a14:foregroundMark x1="14562" y1="15493" x2="27082" y2="14437"/>
                                        <a14:foregroundMark x1="27082" y1="14437" x2="61335" y2="18310"/>
                                        <a14:foregroundMark x1="80695" y1="13967" x2="93326" y2="15376"/>
                                        <a14:foregroundMark x1="93326" y1="15376" x2="95643" y2="68075"/>
                                        <a14:foregroundMark x1="95643" y1="68075" x2="87038" y2="70775"/>
                                        <a14:foregroundMark x1="87038" y1="70775" x2="80309" y2="67136"/>
                                        <a14:foregroundMark x1="80309" y1="67136" x2="85549" y2="17371"/>
                                        <a14:foregroundMark x1="85549" y1="17371" x2="91616" y2="15845"/>
                                        <a14:foregroundMark x1="91616" y1="15845" x2="96415" y2="34977"/>
                                        <a14:foregroundMark x1="96415" y1="34977" x2="96911" y2="61972"/>
                                        <a14:foregroundMark x1="96911" y1="61972" x2="90513" y2="67840"/>
                                        <a14:foregroundMark x1="90513" y1="67840" x2="83508" y2="64554"/>
                                        <a14:foregroundMark x1="83508" y1="64554" x2="77882" y2="43192"/>
                                        <a14:foregroundMark x1="77882" y1="43192" x2="78544" y2="32042"/>
                                        <a14:foregroundMark x1="78544" y1="32042" x2="81577" y2="19953"/>
                                        <a14:foregroundMark x1="81577" y1="19953" x2="90237" y2="22300"/>
                                        <a14:foregroundMark x1="90237" y1="22300" x2="93767" y2="30516"/>
                                        <a14:foregroundMark x1="93767" y1="30516" x2="92388" y2="46009"/>
                                        <a14:foregroundMark x1="92388" y1="46009" x2="86597" y2="48944"/>
                                        <a14:foregroundMark x1="86597" y1="48944" x2="85659" y2="48592"/>
                                        <a14:foregroundMark x1="66575" y1="10563" x2="61666" y2="2817"/>
                                        <a14:foregroundMark x1="61666" y1="2817" x2="6950" y2="8099"/>
                                        <a14:foregroundMark x1="6950" y1="8099" x2="2096" y2="15728"/>
                                        <a14:foregroundMark x1="2096" y1="15728" x2="2206" y2="91784"/>
                                        <a14:foregroundMark x1="2206" y1="91784" x2="39934" y2="99648"/>
                                        <a14:foregroundMark x1="39934" y1="99648" x2="65803" y2="96127"/>
                                        <a14:foregroundMark x1="65803" y1="96127" x2="69719" y2="89085"/>
                                        <a14:foregroundMark x1="69719" y1="89085" x2="71539" y2="67136"/>
                                        <a14:foregroundMark x1="71539" y1="67136" x2="70987" y2="28521"/>
                                        <a14:foregroundMark x1="70987" y1="28521" x2="67843" y2="3873"/>
                                        <a14:foregroundMark x1="15223" y1="14437" x2="15554" y2="46009"/>
                                        <a14:foregroundMark x1="15554" y1="46009" x2="12852" y2="59624"/>
                                        <a14:foregroundMark x1="12852" y1="59624" x2="9322" y2="68192"/>
                                        <a14:foregroundMark x1="9322" y1="68192" x2="1710" y2="61268"/>
                                        <a14:foregroundMark x1="1710" y1="61268" x2="1765" y2="117"/>
                                        <a14:foregroundMark x1="1765" y1="117" x2="10094" y2="7512"/>
                                        <a14:foregroundMark x1="10094" y1="7512" x2="11528" y2="14437"/>
                                        <a14:foregroundMark x1="72587" y1="79930" x2="72090" y2="54460"/>
                                        <a14:foregroundMark x1="72090" y1="54460" x2="70160" y2="44601"/>
                                        <a14:foregroundMark x1="70160" y1="44601" x2="13789" y2="51526"/>
                                        <a14:foregroundMark x1="13789" y1="51526" x2="9983" y2="59859"/>
                                        <a14:foregroundMark x1="9983" y1="59859" x2="10370" y2="72066"/>
                                        <a14:foregroundMark x1="10370" y1="72066" x2="14672" y2="84742"/>
                                        <a14:foregroundMark x1="14672" y1="84742" x2="42030" y2="89085"/>
                                        <a14:foregroundMark x1="42030" y1="89085" x2="71760" y2="81690"/>
                                        <a14:foregroundMark x1="71760" y1="81690" x2="73635" y2="77934"/>
                                        <a14:foregroundMark x1="70767" y1="35094" x2="75179" y2="56103"/>
                                        <a14:foregroundMark x1="75179" y1="56103" x2="74297" y2="77934"/>
                                        <a14:foregroundMark x1="74297" y1="77934" x2="60618" y2="81338"/>
                                        <a14:foregroundMark x1="60618" y1="81338" x2="22173" y2="71596"/>
                                        <a14:foregroundMark x1="22173" y1="71596" x2="15940" y2="65376"/>
                                        <a14:foregroundMark x1="15940" y1="65376" x2="16768" y2="51878"/>
                                        <a14:foregroundMark x1="16768" y1="51878" x2="26586" y2="43192"/>
                                        <a14:foregroundMark x1="26586" y1="43192" x2="53227" y2="36620"/>
                                        <a14:foregroundMark x1="53227" y1="36620" x2="69443" y2="40376"/>
                                        <a14:foregroundMark x1="6288" y1="45188" x2="1544" y2="50469"/>
                                        <a14:foregroundMark x1="1544" y1="50469" x2="9377" y2="939"/>
                                        <a14:foregroundMark x1="9377" y1="939" x2="9432" y2="939"/>
                                        <a14:foregroundMark x1="6288" y1="35094" x2="3309" y2="45892"/>
                                        <a14:foregroundMark x1="3309" y1="45892" x2="110" y2="37559"/>
                                        <a14:foregroundMark x1="110" y1="37559" x2="0" y2="3873"/>
                                        <a14:foregroundMark x1="0" y1="3873" x2="4082" y2="11385"/>
                                        <a14:foregroundMark x1="4082" y1="11385" x2="7887" y2="40376"/>
                                        <a14:foregroundMark x1="69167" y1="90493" x2="1269" y2="98826"/>
                                        <a14:foregroundMark x1="1269" y1="98826" x2="36459" y2="90023"/>
                                        <a14:foregroundMark x1="36459" y1="90023" x2="68119" y2="91901"/>
                                        <a14:foregroundMark x1="65251" y1="37089" x2="70712" y2="44249"/>
                                        <a14:foregroundMark x1="70712" y1="44249" x2="74131" y2="54225"/>
                                        <a14:foregroundMark x1="74131" y1="54225" x2="73414" y2="65728"/>
                                        <a14:foregroundMark x1="73414" y1="65728" x2="66575" y2="73357"/>
                                        <a14:foregroundMark x1="66575" y1="73357" x2="24600" y2="73005"/>
                                        <a14:foregroundMark x1="24600" y1="73005" x2="19029" y2="70070"/>
                                        <a14:foregroundMark x1="19029" y1="70070" x2="15499" y2="61972"/>
                                        <a14:foregroundMark x1="15499" y1="61972" x2="17981" y2="50000"/>
                                        <a14:foregroundMark x1="17981" y1="50000" x2="34308" y2="42254"/>
                                        <a14:foregroundMark x1="34308" y1="42254" x2="42747" y2="40845"/>
                                        <a14:foregroundMark x1="42747" y1="40845" x2="49090" y2="40845"/>
                                        <a14:foregroundMark x1="49090" y1="40845" x2="67843" y2="39437"/>
                                        <a14:foregroundMark x1="66023" y1="41432" x2="71373" y2="46831"/>
                                        <a14:foregroundMark x1="71373" y1="46831" x2="75179" y2="56455"/>
                                        <a14:foregroundMark x1="75179" y1="56455" x2="72366" y2="73005"/>
                                        <a14:foregroundMark x1="72366" y1="73005" x2="66299" y2="80869"/>
                                        <a14:foregroundMark x1="66299" y1="80869" x2="26641" y2="64437"/>
                                        <a14:foregroundMark x1="26641" y1="64437" x2="21787" y2="58685"/>
                                        <a14:foregroundMark x1="21787" y1="58685" x2="27248" y2="49178"/>
                                        <a14:foregroundMark x1="27248" y1="49178" x2="44567" y2="45657"/>
                                        <a14:foregroundMark x1="44567" y1="45657" x2="59901" y2="46244"/>
                                        <a14:foregroundMark x1="59901" y1="46244" x2="66575" y2="44718"/>
                                        <a14:foregroundMark x1="66575" y1="44718" x2="70987" y2="44718"/>
                                        <a14:foregroundMark x1="71263" y1="44718" x2="71539" y2="69249"/>
                                        <a14:foregroundMark x1="71539" y1="69249" x2="64644" y2="73005"/>
                                        <a14:foregroundMark x1="64644" y1="73005" x2="43409" y2="71948"/>
                                        <a14:foregroundMark x1="43409" y1="71948" x2="32874" y2="63850"/>
                                        <a14:foregroundMark x1="32874" y1="63850" x2="30723" y2="53052"/>
                                        <a14:foregroundMark x1="30723" y1="53052" x2="37672" y2="45070"/>
                                        <a14:foregroundMark x1="37672" y1="45070" x2="44126" y2="42371"/>
                                        <a14:foregroundMark x1="44126" y1="42371" x2="67071" y2="42488"/>
                                        <a14:foregroundMark x1="67071" y1="42488" x2="71760" y2="48122"/>
                                        <a14:foregroundMark x1="71760" y1="48122" x2="71760" y2="48122"/>
                                        <a14:foregroundMark x1="67843" y1="44249" x2="73138" y2="50822"/>
                                        <a14:foregroundMark x1="73138" y1="50822" x2="74903" y2="62324"/>
                                        <a14:foregroundMark x1="74903" y1="62324" x2="67733" y2="72300"/>
                                        <a14:foregroundMark x1="67733" y1="72300" x2="47049" y2="72653"/>
                                        <a14:foregroundMark x1="47049" y1="72653" x2="40596" y2="67723"/>
                                        <a14:foregroundMark x1="40596" y1="67723" x2="36073" y2="59859"/>
                                        <a14:foregroundMark x1="36073" y1="59859" x2="35962" y2="48239"/>
                                        <a14:foregroundMark x1="35962" y1="48239" x2="43409" y2="45657"/>
                                        <a14:foregroundMark x1="43409" y1="45657" x2="72311" y2="49531"/>
                                        <a14:foregroundMark x1="63927" y1="43779" x2="73028" y2="60211"/>
                                        <a14:foregroundMark x1="73028" y1="60211" x2="73249" y2="71362"/>
                                        <a14:foregroundMark x1="73249" y1="71362" x2="41754" y2="76995"/>
                                        <a14:foregroundMark x1="41754" y1="76995" x2="36459" y2="69718"/>
                                        <a14:foregroundMark x1="36459" y1="69718" x2="34584" y2="59038"/>
                                        <a14:foregroundMark x1="34584" y1="59038" x2="38224" y2="49061"/>
                                        <a14:foregroundMark x1="38224" y1="49061" x2="46167" y2="47183"/>
                                        <a14:foregroundMark x1="46167" y1="47183" x2="67071" y2="47183"/>
                                        <a14:foregroundMark x1="68119" y1="48122" x2="72808" y2="55869"/>
                                        <a14:foregroundMark x1="72808" y1="55869" x2="75896" y2="65258"/>
                                        <a14:foregroundMark x1="75896" y1="65258" x2="73083" y2="75235"/>
                                        <a14:foregroundMark x1="73083" y1="75235" x2="49752" y2="74296"/>
                                        <a14:foregroundMark x1="49752" y1="74296" x2="44622" y2="68192"/>
                                        <a14:foregroundMark x1="44622" y1="68192" x2="40541" y2="59624"/>
                                        <a14:foregroundMark x1="40541" y1="59624" x2="40320" y2="48474"/>
                                        <a14:foregroundMark x1="40320" y1="48474" x2="45780" y2="44953"/>
                                        <a14:foregroundMark x1="45780" y1="44953" x2="54992" y2="44718"/>
                                        <a14:foregroundMark x1="54992" y1="44718" x2="62217" y2="45188"/>
                                        <a14:foregroundMark x1="62217" y1="45188" x2="69167" y2="49061"/>
                                        <a14:foregroundMark x1="39051" y1="44718" x2="38776" y2="66197"/>
                                        <a14:foregroundMark x1="38776" y1="66197" x2="68946" y2="76056"/>
                                        <a14:foregroundMark x1="68946" y1="76056" x2="74573" y2="75352"/>
                                        <a14:foregroundMark x1="74573" y1="75352" x2="73138" y2="64437"/>
                                        <a14:foregroundMark x1="73138" y1="64437" x2="59073" y2="42840"/>
                                        <a14:foregroundMark x1="59073" y1="42840" x2="40871" y2="48592"/>
                                        <a14:foregroundMark x1="52124" y1="40376" x2="65251" y2="48122"/>
                                        <a14:foregroundMark x1="65251" y1="48122" x2="74793" y2="64319"/>
                                        <a14:foregroundMark x1="74793" y1="64319" x2="69388" y2="72887"/>
                                        <a14:foregroundMark x1="69388" y1="72887" x2="55654" y2="75117"/>
                                        <a14:foregroundMark x1="55654" y1="75117" x2="50138" y2="72535"/>
                                        <a14:foregroundMark x1="50138" y1="72535" x2="40265" y2="59390"/>
                                        <a14:foregroundMark x1="40265" y1="59390" x2="41699" y2="48122"/>
                                        <a14:foregroundMark x1="41699" y1="48122" x2="57639" y2="42840"/>
                                        <a14:foregroundMark x1="44015" y1="45657" x2="70767" y2="49061"/>
                                        <a14:foregroundMark x1="70767" y1="49061" x2="75510" y2="59624"/>
                                        <a14:foregroundMark x1="75510" y1="59624" x2="75896" y2="69953"/>
                                        <a14:foregroundMark x1="75896" y1="69953" x2="69498" y2="74061"/>
                                        <a14:foregroundMark x1="69498" y1="74061" x2="49035" y2="73709"/>
                                        <a14:foregroundMark x1="49035" y1="73709" x2="43629" y2="69249"/>
                                        <a14:foregroundMark x1="43629" y1="69249" x2="39051" y2="61385"/>
                                        <a14:foregroundMark x1="39051" y1="61385" x2="37783" y2="51056"/>
                                        <a14:foregroundMark x1="37783" y1="51056" x2="43409" y2="48122"/>
                                        <a14:foregroundMark x1="43409" y1="48122" x2="47711" y2="48122"/>
                                        <a14:foregroundMark x1="48980" y1="45657" x2="41975" y2="50469"/>
                                        <a14:foregroundMark x1="41975" y1="50469" x2="37507" y2="57394"/>
                                        <a14:foregroundMark x1="37507" y1="57394" x2="38500" y2="69484"/>
                                        <a14:foregroundMark x1="38500" y1="69484" x2="46111" y2="78404"/>
                                        <a14:foregroundMark x1="46111" y1="78404" x2="64920" y2="79930"/>
                                        <a14:foregroundMark x1="64920" y1="79930" x2="71649" y2="78286"/>
                                        <a14:foregroundMark x1="71649" y1="78286" x2="74076" y2="68662"/>
                                        <a14:foregroundMark x1="74076" y1="68662" x2="69829" y2="56925"/>
                                        <a14:foregroundMark x1="69829" y1="56925" x2="62548" y2="50000"/>
                                        <a14:foregroundMark x1="62548" y1="50000" x2="47932" y2="45657"/>
                                        <a14:foregroundMark x1="47932" y1="45657" x2="40375" y2="53052"/>
                                        <a14:foregroundMark x1="40375" y1="53052" x2="36680" y2="61150"/>
                                        <a14:foregroundMark x1="36680" y1="61150" x2="40154" y2="73474"/>
                                        <a14:foregroundMark x1="40154" y1="73474" x2="51186" y2="85329"/>
                                        <a14:foregroundMark x1="51186" y1="85329" x2="56591" y2="87911"/>
                                        <a14:foregroundMark x1="56591" y1="87911" x2="64258" y2="87441"/>
                                        <a14:foregroundMark x1="64258" y1="87441" x2="70546" y2="83099"/>
                                        <a14:foregroundMark x1="70546" y1="83099" x2="75786" y2="74296"/>
                                        <a14:foregroundMark x1="75786" y1="74296" x2="74407" y2="62676"/>
                                        <a14:foregroundMark x1="74407" y1="62676" x2="61942" y2="50469"/>
                                        <a14:foregroundMark x1="61942" y1="50469" x2="46111" y2="44249"/>
                                        <a14:foregroundMark x1="64699" y1="47183" x2="42802" y2="39437"/>
                                        <a14:foregroundMark x1="42802" y1="39437" x2="38500" y2="46127"/>
                                        <a14:foregroundMark x1="38500" y1="46127" x2="38279" y2="56338"/>
                                        <a14:foregroundMark x1="38279" y1="56338" x2="42912" y2="69953"/>
                                        <a14:foregroundMark x1="42912" y1="69953" x2="48980" y2="76878"/>
                                        <a14:foregroundMark x1="48980" y1="76878" x2="62107" y2="79460"/>
                                        <a14:foregroundMark x1="62107" y1="79460" x2="69774" y2="76408"/>
                                        <a14:foregroundMark x1="69774" y1="76408" x2="74738" y2="70657"/>
                                        <a14:foregroundMark x1="74738" y1="70657" x2="70215" y2="57981"/>
                                        <a14:foregroundMark x1="70215" y1="57981" x2="61555" y2="47653"/>
                                        <a14:foregroundMark x1="61335" y1="46714" x2="53061" y2="44249"/>
                                        <a14:foregroundMark x1="53061" y1="44249" x2="47215" y2="45657"/>
                                        <a14:foregroundMark x1="47215" y1="45657" x2="41589" y2="51526"/>
                                        <a14:foregroundMark x1="41589" y1="51526" x2="41589" y2="61737"/>
                                        <a14:foregroundMark x1="41589" y1="61737" x2="53061" y2="69718"/>
                                        <a14:foregroundMark x1="53061" y1="69718" x2="59404" y2="70775"/>
                                        <a14:foregroundMark x1="59404" y1="70775" x2="66189" y2="70305"/>
                                        <a14:foregroundMark x1="66189" y1="70305" x2="71980" y2="65845"/>
                                        <a14:foregroundMark x1="71980" y1="65845" x2="68560" y2="54225"/>
                                        <a14:foregroundMark x1="68560" y1="54225" x2="58411" y2="42958"/>
                                        <a14:foregroundMark x1="58411" y1="42958" x2="58191" y2="42840"/>
                                        <a14:foregroundMark x1="57639" y1="43310" x2="45505" y2="50000"/>
                                        <a14:foregroundMark x1="45505" y1="50000" x2="45119" y2="60094"/>
                                        <a14:foregroundMark x1="45119" y1="60094" x2="50965" y2="66315"/>
                                        <a14:foregroundMark x1="50965" y1="66315" x2="58687" y2="66432"/>
                                        <a14:foregroundMark x1="58687" y1="66432" x2="63651" y2="61737"/>
                                        <a14:foregroundMark x1="63651" y1="61737" x2="61114" y2="50117"/>
                                        <a14:foregroundMark x1="61114" y1="50117" x2="56867" y2="43779"/>
                                        <a14:foregroundMark x1="56867" y1="43779" x2="56867" y2="43779"/>
                                        <a14:foregroundMark x1="53999" y1="42371" x2="46001" y2="46948"/>
                                        <a14:foregroundMark x1="46001" y1="46948" x2="43574" y2="56103"/>
                                        <a14:foregroundMark x1="43574" y1="56103" x2="48428" y2="65728"/>
                                        <a14:foregroundMark x1="48428" y1="65728" x2="54109" y2="70775"/>
                                        <a14:foregroundMark x1="54109" y1="70775" x2="61224" y2="67840"/>
                                        <a14:foregroundMark x1="61224" y1="67840" x2="63045" y2="55986"/>
                                        <a14:foregroundMark x1="63045" y1="55986" x2="58687" y2="45070"/>
                                        <a14:foregroundMark x1="58687" y1="45070" x2="53723" y2="41901"/>
                                        <a14:foregroundMark x1="53723" y1="41901" x2="48649" y2="49413"/>
                                        <a14:foregroundMark x1="48649" y1="49413" x2="47711" y2="61620"/>
                                        <a14:foregroundMark x1="47711" y1="61620" x2="50745" y2="71714"/>
                                        <a14:foregroundMark x1="50745" y1="71714" x2="68009" y2="65845"/>
                                        <a14:foregroundMark x1="68009" y1="65845" x2="71760" y2="55986"/>
                                        <a14:foregroundMark x1="71760" y1="55986" x2="65416" y2="44836"/>
                                        <a14:foregroundMark x1="65416" y1="44836" x2="59018" y2="38967"/>
                                        <a14:foregroundMark x1="59018" y1="38967" x2="53172" y2="38028"/>
                                        <a14:foregroundMark x1="53172" y1="38028" x2="52124" y2="42840"/>
                                        <a14:foregroundMark x1="51903" y1="42840" x2="44071" y2="52465"/>
                                        <a14:foregroundMark x1="44071" y1="52465" x2="45450" y2="63028"/>
                                        <a14:foregroundMark x1="45450" y1="63028" x2="52344" y2="68192"/>
                                        <a14:foregroundMark x1="52344" y1="68192" x2="59625" y2="68310"/>
                                        <a14:foregroundMark x1="59625" y1="68310" x2="65361" y2="63967"/>
                                        <a14:foregroundMark x1="65361" y1="63967" x2="63707" y2="49765"/>
                                        <a14:foregroundMark x1="63707" y1="49765" x2="58742" y2="43545"/>
                                        <a14:foregroundMark x1="58742" y1="43545" x2="51076" y2="43310"/>
                                        <a14:foregroundMark x1="51076" y1="43310" x2="45339" y2="69249"/>
                                        <a14:foregroundMark x1="45339" y1="69249" x2="50303" y2="79812"/>
                                        <a14:foregroundMark x1="50303" y1="79812" x2="63431" y2="76878"/>
                                        <a14:foregroundMark x1="63431" y1="76878" x2="70546" y2="71362"/>
                                        <a14:foregroundMark x1="70546" y1="71362" x2="74903" y2="62559"/>
                                        <a14:foregroundMark x1="74903" y1="62559" x2="71594" y2="51995"/>
                                        <a14:foregroundMark x1="71594" y1="51995" x2="58411" y2="43075"/>
                                        <a14:foregroundMark x1="58411" y1="43075" x2="50303" y2="42840"/>
                                        <a14:foregroundMark x1="50303" y1="42840" x2="44732" y2="54343"/>
                                        <a14:foregroundMark x1="44732" y1="54343" x2="44291" y2="65845"/>
                                        <a14:foregroundMark x1="44291" y1="65845" x2="49476" y2="74061"/>
                                        <a14:foregroundMark x1="49476" y1="74061" x2="57419" y2="77465"/>
                                        <a14:foregroundMark x1="57419" y1="77465" x2="63045" y2="76643"/>
                                        <a14:foregroundMark x1="63045" y1="76643" x2="71042" y2="69718"/>
                                        <a14:foregroundMark x1="71042" y1="69718" x2="69884" y2="57277"/>
                                        <a14:foregroundMark x1="69884" y1="57277" x2="49421" y2="45188"/>
                                        <a14:foregroundMark x1="49421" y1="45188" x2="49255" y2="44718"/>
                                        <a14:foregroundMark x1="80143" y1="32277" x2="68671" y2="35563"/>
                                        <a14:foregroundMark x1="68671" y1="35563" x2="75731" y2="37559"/>
                                        <a14:foregroundMark x1="75731" y1="37559" x2="78875" y2="33216"/>
                                        <a14:foregroundMark x1="79095" y1="32277" x2="73028" y2="30634"/>
                                        <a14:foregroundMark x1="73028" y1="30634" x2="78544" y2="33451"/>
                                        <a14:foregroundMark x1="78544" y1="33451" x2="79095" y2="32277"/>
                                      </a14:backgroundRemoval>
                                    </a14:imgEffect>
                                  </a14:imgLayer>
                                </a14:imgProps>
                              </a:ext>
                              <a:ext uri="{28A0092B-C50C-407E-A947-70E740481C1C}">
                                <a14:useLocalDpi xmlns:a14="http://schemas.microsoft.com/office/drawing/2010/main" val="0"/>
                              </a:ext>
                            </a:extLst>
                          </a:blip>
                          <a:stretch>
                            <a:fillRect/>
                          </a:stretch>
                        </pic:blipFill>
                        <pic:spPr>
                          <a:xfrm>
                            <a:off x="0" y="0"/>
                            <a:ext cx="2475307" cy="1346507"/>
                          </a:xfrm>
                          <a:prstGeom prst="rect">
                            <a:avLst/>
                          </a:prstGeom>
                        </pic:spPr>
                      </pic:pic>
                    </a:graphicData>
                  </a:graphic>
                </wp:inline>
              </w:drawing>
            </w:r>
          </w:p>
          <w:p w14:paraId="07F66590" w14:textId="7F0A59A7" w:rsidR="007A56AC" w:rsidRDefault="007A56AC" w:rsidP="007A56AC">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79272E">
              <w:rPr>
                <w:noProof/>
                <w:sz w:val="14"/>
              </w:rPr>
              <w:t>6</w:t>
            </w:r>
            <w:r w:rsidRPr="00C70056">
              <w:rPr>
                <w:sz w:val="14"/>
              </w:rPr>
              <w:fldChar w:fldCharType="end"/>
            </w:r>
            <w:r w:rsidRPr="00C70056">
              <w:rPr>
                <w:sz w:val="14"/>
              </w:rPr>
              <w:t xml:space="preserve"> Original Component Diagram</w:t>
            </w:r>
          </w:p>
        </w:tc>
        <w:tc>
          <w:tcPr>
            <w:tcW w:w="4145" w:type="dxa"/>
          </w:tcPr>
          <w:p w14:paraId="7AF58BCB" w14:textId="77777777" w:rsidR="00591D04" w:rsidRDefault="007A56AC" w:rsidP="00591D04">
            <w:pPr>
              <w:keepNext/>
              <w:jc w:val="center"/>
            </w:pPr>
            <w:r>
              <w:rPr>
                <w:noProof/>
              </w:rPr>
              <w:drawing>
                <wp:inline distT="0" distB="0" distL="0" distR="0" wp14:anchorId="177656C7" wp14:editId="16F7AAE5">
                  <wp:extent cx="1623600" cy="134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3600" cy="1342800"/>
                          </a:xfrm>
                          <a:prstGeom prst="rect">
                            <a:avLst/>
                          </a:prstGeom>
                          <a:noFill/>
                          <a:ln>
                            <a:noFill/>
                          </a:ln>
                        </pic:spPr>
                      </pic:pic>
                    </a:graphicData>
                  </a:graphic>
                </wp:inline>
              </w:drawing>
            </w:r>
          </w:p>
          <w:p w14:paraId="12A2F0D9" w14:textId="013ED2AF" w:rsidR="007A56AC" w:rsidRDefault="00591D04" w:rsidP="00591D04">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79272E">
              <w:rPr>
                <w:noProof/>
                <w:sz w:val="14"/>
              </w:rPr>
              <w:t>7</w:t>
            </w:r>
            <w:r w:rsidRPr="00C70056">
              <w:rPr>
                <w:sz w:val="14"/>
              </w:rPr>
              <w:fldChar w:fldCharType="end"/>
            </w:r>
            <w:r w:rsidRPr="00C70056">
              <w:rPr>
                <w:sz w:val="14"/>
              </w:rPr>
              <w:t xml:space="preserve"> Final Component Diagram</w:t>
            </w:r>
          </w:p>
        </w:tc>
      </w:tr>
    </w:tbl>
    <w:p w14:paraId="2E079EE9" w14:textId="77777777" w:rsidR="00A11B8A" w:rsidRPr="003C4F45" w:rsidRDefault="00A11B8A" w:rsidP="0037614C">
      <w:pPr>
        <w:pStyle w:val="Heading2"/>
        <w:rPr>
          <w:lang w:val="en-GB"/>
        </w:rPr>
      </w:pPr>
      <w:bookmarkStart w:id="24" w:name="_Toc222978598"/>
      <w:bookmarkStart w:id="25" w:name="_Toc7347480"/>
      <w:r w:rsidRPr="003C4F45">
        <w:rPr>
          <w:lang w:val="en-GB"/>
        </w:rPr>
        <w:t>Detailed Design</w:t>
      </w:r>
      <w:bookmarkEnd w:id="24"/>
      <w:bookmarkEnd w:id="25"/>
      <w:r w:rsidRPr="003C4F45">
        <w:rPr>
          <w:lang w:val="en-GB"/>
        </w:rPr>
        <w:t xml:space="preserve"> </w:t>
      </w:r>
    </w:p>
    <w:p w14:paraId="28B1FE95" w14:textId="3EDCE57B" w:rsidR="00AF6813" w:rsidRDefault="002808A8" w:rsidP="0037614C">
      <w:pPr>
        <w:rPr>
          <w:lang w:val="en-GB"/>
        </w:rPr>
      </w:pPr>
      <w:r>
        <w:rPr>
          <w:lang w:val="en-GB"/>
        </w:rPr>
        <w:t xml:space="preserve">I found detailed design difficult and delayed it for most the project. My original goal was to auto-generate it using </w:t>
      </w:r>
      <w:r w:rsidR="00AF6813">
        <w:rPr>
          <w:lang w:val="en-GB"/>
        </w:rPr>
        <w:t xml:space="preserve">some tool, I tried to use the </w:t>
      </w:r>
      <w:proofErr w:type="spellStart"/>
      <w:r w:rsidR="00AF6813">
        <w:rPr>
          <w:lang w:val="en-GB"/>
        </w:rPr>
        <w:t>pygraphviz</w:t>
      </w:r>
      <w:proofErr w:type="spellEnd"/>
      <w:r w:rsidR="00AF6813">
        <w:rPr>
          <w:lang w:val="en-GB"/>
        </w:rPr>
        <w:t xml:space="preserve"> python package to do this however ran into an issue to do with missing C libraries that I could not resolve.</w:t>
      </w:r>
    </w:p>
    <w:p w14:paraId="3B5C7567" w14:textId="77777777" w:rsidR="00AF6813" w:rsidRDefault="00AF6813" w:rsidP="0037614C">
      <w:pPr>
        <w:rPr>
          <w:lang w:val="en-GB"/>
        </w:rPr>
      </w:pPr>
    </w:p>
    <w:p w14:paraId="083DBD01" w14:textId="77777777" w:rsidR="00AF6813" w:rsidRDefault="00AF6813" w:rsidP="0037614C">
      <w:pPr>
        <w:rPr>
          <w:lang w:val="en-GB"/>
        </w:rPr>
      </w:pPr>
      <w:r>
        <w:rPr>
          <w:lang w:val="en-GB"/>
        </w:rPr>
        <w:t>There was a general lack of documentation for the standard of how to model Django applications I think due to that fact that the code you write into a Django application is mostly not class structured albeit the MVC framework is.</w:t>
      </w:r>
    </w:p>
    <w:p w14:paraId="492F6AC5" w14:textId="77777777" w:rsidR="00AF6813" w:rsidRDefault="00AF6813" w:rsidP="0037614C">
      <w:pPr>
        <w:rPr>
          <w:lang w:val="en-GB"/>
        </w:rPr>
      </w:pPr>
    </w:p>
    <w:p w14:paraId="0C665873" w14:textId="3F55EF33" w:rsidR="00A11B8A" w:rsidRDefault="00AF6813" w:rsidP="0037614C">
      <w:pPr>
        <w:rPr>
          <w:lang w:val="en-GB"/>
        </w:rPr>
      </w:pPr>
      <w:r>
        <w:rPr>
          <w:lang w:val="en-GB"/>
        </w:rPr>
        <w:t>A common recommendation for low-level design was to describe the Object-Relational mapping classes with a class diagram. This is only obvious aspect of the code requiring a class diagram of its own since all ORM in Django is always defined in classes.</w:t>
      </w:r>
    </w:p>
    <w:p w14:paraId="5EC63AD0" w14:textId="6AEAD835" w:rsidR="00AF6813" w:rsidRDefault="00AF6813" w:rsidP="0037614C">
      <w:pPr>
        <w:rPr>
          <w:lang w:val="en-GB"/>
        </w:rPr>
      </w:pPr>
    </w:p>
    <w:p w14:paraId="4E7551EE" w14:textId="051F03CA" w:rsidR="00AF6813" w:rsidRDefault="00AF6813" w:rsidP="0037614C">
      <w:pPr>
        <w:rPr>
          <w:lang w:val="en-GB"/>
        </w:rPr>
      </w:pPr>
      <w:r>
        <w:rPr>
          <w:lang w:val="en-GB"/>
        </w:rPr>
        <w:t xml:space="preserve">This in my </w:t>
      </w:r>
      <w:r w:rsidR="00E04B62">
        <w:rPr>
          <w:lang w:val="en-GB"/>
        </w:rPr>
        <w:t>opinion</w:t>
      </w:r>
      <w:r>
        <w:rPr>
          <w:lang w:val="en-GB"/>
        </w:rPr>
        <w:t xml:space="preserve"> does not as that much value as it is close to structure described in the database, as it would be </w:t>
      </w:r>
      <w:r w:rsidR="00E04B62">
        <w:rPr>
          <w:lang w:val="en-GB"/>
        </w:rPr>
        <w:t>considering</w:t>
      </w:r>
      <w:r>
        <w:rPr>
          <w:lang w:val="en-GB"/>
        </w:rPr>
        <w:t xml:space="preserve"> these classes </w:t>
      </w:r>
      <w:r w:rsidR="00E04B62">
        <w:rPr>
          <w:lang w:val="en-GB"/>
        </w:rPr>
        <w:t>are used to build the migrations that in turn build the database.</w:t>
      </w:r>
    </w:p>
    <w:p w14:paraId="11E1085E" w14:textId="080EC795" w:rsidR="00E04B62" w:rsidRDefault="00E04B62" w:rsidP="0037614C">
      <w:pPr>
        <w:rPr>
          <w:lang w:val="en-GB"/>
        </w:rPr>
      </w:pPr>
    </w:p>
    <w:p w14:paraId="3A0B6650" w14:textId="033AA157" w:rsidR="00E04B62" w:rsidRDefault="00E04B62" w:rsidP="0037614C">
      <w:pPr>
        <w:rPr>
          <w:lang w:val="en-GB"/>
        </w:rPr>
      </w:pPr>
      <w:r>
        <w:rPr>
          <w:lang w:val="en-GB"/>
        </w:rPr>
        <w:t xml:space="preserve">Below is the class diagram describing the ORM classes from my applications models.py file. These are the model part of the MVC design pattern on which Django framework is </w:t>
      </w:r>
      <w:commentRangeStart w:id="26"/>
      <w:r>
        <w:rPr>
          <w:lang w:val="en-GB"/>
        </w:rPr>
        <w:t>built</w:t>
      </w:r>
      <w:commentRangeEnd w:id="26"/>
      <w:r w:rsidR="00E04AA0">
        <w:rPr>
          <w:rStyle w:val="CommentReference"/>
        </w:rPr>
        <w:commentReference w:id="26"/>
      </w:r>
      <w:r>
        <w:rPr>
          <w:lang w:val="en-GB"/>
        </w:rPr>
        <w:t>.</w:t>
      </w:r>
    </w:p>
    <w:p w14:paraId="249D42D4" w14:textId="77777777" w:rsidR="00E84FB3" w:rsidRDefault="003522FB" w:rsidP="00D8493D">
      <w:pPr>
        <w:keepNext/>
        <w:jc w:val="center"/>
      </w:pPr>
      <w:r>
        <w:rPr>
          <w:noProof/>
        </w:rPr>
        <w:drawing>
          <wp:inline distT="0" distB="0" distL="0" distR="0" wp14:anchorId="245EAF06" wp14:editId="61B92F70">
            <wp:extent cx="3281082" cy="3143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506" cy="3157334"/>
                    </a:xfrm>
                    <a:prstGeom prst="rect">
                      <a:avLst/>
                    </a:prstGeom>
                    <a:noFill/>
                    <a:ln>
                      <a:noFill/>
                    </a:ln>
                  </pic:spPr>
                </pic:pic>
              </a:graphicData>
            </a:graphic>
          </wp:inline>
        </w:drawing>
      </w:r>
    </w:p>
    <w:p w14:paraId="7BE73855" w14:textId="02A5BD73" w:rsidR="007B5B91" w:rsidRPr="003C4F45" w:rsidRDefault="00E84FB3" w:rsidP="00E84FB3">
      <w:pPr>
        <w:pStyle w:val="Caption"/>
        <w:jc w:val="center"/>
        <w:rPr>
          <w:lang w:val="en-GB"/>
        </w:rPr>
      </w:pPr>
      <w:r>
        <w:t xml:space="preserve">Figure </w:t>
      </w:r>
      <w:r>
        <w:fldChar w:fldCharType="begin"/>
      </w:r>
      <w:r>
        <w:instrText xml:space="preserve"> SEQ Figure \* ARABIC </w:instrText>
      </w:r>
      <w:r>
        <w:fldChar w:fldCharType="separate"/>
      </w:r>
      <w:r w:rsidR="0079272E">
        <w:rPr>
          <w:noProof/>
        </w:rPr>
        <w:t>8</w:t>
      </w:r>
      <w:r>
        <w:fldChar w:fldCharType="end"/>
      </w:r>
      <w:r>
        <w:t xml:space="preserve">  Class Diagram describing structure of ORM classes in models.py</w:t>
      </w:r>
    </w:p>
    <w:p w14:paraId="4D5BF710" w14:textId="77777777" w:rsidR="00A11B8A" w:rsidRPr="003C4F45" w:rsidRDefault="00A11B8A" w:rsidP="0037614C">
      <w:pPr>
        <w:pStyle w:val="Heading2"/>
        <w:rPr>
          <w:lang w:val="en-GB"/>
        </w:rPr>
      </w:pPr>
      <w:bookmarkStart w:id="27" w:name="_Toc222978600"/>
      <w:bookmarkStart w:id="28" w:name="_Toc7347481"/>
      <w:r w:rsidRPr="003C4F45">
        <w:rPr>
          <w:lang w:val="en-GB"/>
        </w:rPr>
        <w:lastRenderedPageBreak/>
        <w:t>User Interface Design</w:t>
      </w:r>
      <w:bookmarkEnd w:id="27"/>
      <w:bookmarkEnd w:id="28"/>
      <w:r w:rsidRPr="003C4F45">
        <w:rPr>
          <w:lang w:val="en-GB"/>
        </w:rPr>
        <w:t xml:space="preserve"> </w:t>
      </w:r>
    </w:p>
    <w:p w14:paraId="5C21FEFF" w14:textId="589DA34C" w:rsidR="00A11B8A" w:rsidRDefault="001F47F9" w:rsidP="0037614C">
      <w:pPr>
        <w:rPr>
          <w:lang w:val="en-GB"/>
        </w:rPr>
      </w:pPr>
      <w:r>
        <w:rPr>
          <w:lang w:val="en-GB"/>
        </w:rPr>
        <w:t xml:space="preserve">During my research and </w:t>
      </w:r>
      <w:r w:rsidR="007000E8">
        <w:rPr>
          <w:lang w:val="en-GB"/>
        </w:rPr>
        <w:t xml:space="preserve">while </w:t>
      </w:r>
      <w:r>
        <w:rPr>
          <w:lang w:val="en-GB"/>
        </w:rPr>
        <w:t>learning</w:t>
      </w:r>
      <w:r w:rsidR="007F10A7">
        <w:rPr>
          <w:lang w:val="en-GB"/>
        </w:rPr>
        <w:t xml:space="preserve"> </w:t>
      </w:r>
      <w:r w:rsidR="00BD4B26">
        <w:rPr>
          <w:lang w:val="en-GB"/>
        </w:rPr>
        <w:t>Bootstrap</w:t>
      </w:r>
      <w:r w:rsidR="007000E8">
        <w:rPr>
          <w:lang w:val="en-GB"/>
        </w:rPr>
        <w:t xml:space="preserve"> </w:t>
      </w:r>
      <w:r w:rsidRPr="001F47F9">
        <w:rPr>
          <w:lang w:val="en-GB"/>
        </w:rPr>
        <w:t xml:space="preserve">I build </w:t>
      </w:r>
      <w:commentRangeStart w:id="29"/>
      <w:r w:rsidRPr="001F47F9">
        <w:rPr>
          <w:lang w:val="en-GB"/>
        </w:rPr>
        <w:t>mock</w:t>
      </w:r>
      <w:commentRangeEnd w:id="29"/>
      <w:r w:rsidRPr="001F47F9">
        <w:rPr>
          <w:rStyle w:val="CommentReference"/>
        </w:rPr>
        <w:commentReference w:id="29"/>
      </w:r>
      <w:r w:rsidRPr="001F47F9">
        <w:rPr>
          <w:lang w:val="en-GB"/>
        </w:rPr>
        <w:t xml:space="preserve"> UI designs of how I imagined different pages of the site would look</w:t>
      </w:r>
      <w:r>
        <w:rPr>
          <w:lang w:val="en-GB"/>
        </w:rPr>
        <w:t xml:space="preserve">. </w:t>
      </w:r>
      <w:r w:rsidRPr="001F47F9">
        <w:rPr>
          <w:lang w:val="en-GB"/>
        </w:rPr>
        <w:t>This allowed me to have a talking point with my supervisor and others about the look of the site it also allowed me to have a detailed starting point for my HTML templates.</w:t>
      </w:r>
    </w:p>
    <w:p w14:paraId="2EC3EA38" w14:textId="43BA3AAD" w:rsidR="000C4EAD" w:rsidRDefault="000C4EAD" w:rsidP="0037614C">
      <w:pPr>
        <w:rPr>
          <w:lang w:val="en-GB"/>
        </w:rPr>
      </w:pPr>
    </w:p>
    <w:p w14:paraId="2F2F8763" w14:textId="7AB85604" w:rsidR="00FD0614" w:rsidRDefault="000C4EAD" w:rsidP="0037614C">
      <w:pPr>
        <w:rPr>
          <w:lang w:val="en-GB"/>
        </w:rPr>
      </w:pPr>
      <w:r>
        <w:rPr>
          <w:lang w:val="en-GB"/>
        </w:rPr>
        <w:t xml:space="preserve">The design of the UI evolved over time as the exact functionality of the pages became </w:t>
      </w:r>
      <w:r w:rsidR="00426469">
        <w:rPr>
          <w:lang w:val="en-GB"/>
        </w:rPr>
        <w:t>clearer</w:t>
      </w:r>
      <w:r>
        <w:rPr>
          <w:lang w:val="en-GB"/>
        </w:rPr>
        <w:t>.</w:t>
      </w:r>
      <w:r w:rsidR="00DE46ED">
        <w:rPr>
          <w:lang w:val="en-GB"/>
        </w:rPr>
        <w:t xml:space="preserve"> Below is a comparison between the original UI design and the final result.</w:t>
      </w:r>
    </w:p>
    <w:p w14:paraId="0CC8D483" w14:textId="77777777" w:rsidR="00645C2C" w:rsidRDefault="00645C2C" w:rsidP="0037614C">
      <w:pPr>
        <w:rPr>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5"/>
        <w:gridCol w:w="4146"/>
      </w:tblGrid>
      <w:tr w:rsidR="000560E8" w14:paraId="255A7851" w14:textId="77777777" w:rsidTr="001D5052">
        <w:tc>
          <w:tcPr>
            <w:tcW w:w="4145" w:type="dxa"/>
          </w:tcPr>
          <w:p w14:paraId="6586EC56" w14:textId="77777777" w:rsidR="00210062" w:rsidRDefault="008309EA" w:rsidP="00210062">
            <w:pPr>
              <w:keepNext/>
            </w:pPr>
            <w:r>
              <w:rPr>
                <w:noProof/>
              </w:rPr>
              <w:drawing>
                <wp:inline distT="0" distB="0" distL="0" distR="0" wp14:anchorId="00324650" wp14:editId="650F5648">
                  <wp:extent cx="2354400" cy="118800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45" b="3642"/>
                          <a:stretch/>
                        </pic:blipFill>
                        <pic:spPr bwMode="auto">
                          <a:xfrm>
                            <a:off x="0" y="0"/>
                            <a:ext cx="23544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0B3E1E" w14:textId="0ED75663" w:rsidR="008309EA" w:rsidRDefault="000560E8" w:rsidP="000560E8">
            <w:pPr>
              <w:pStyle w:val="Caption"/>
              <w:jc w:val="center"/>
              <w:rPr>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79272E">
              <w:rPr>
                <w:noProof/>
                <w:sz w:val="14"/>
              </w:rPr>
              <w:t>9</w:t>
            </w:r>
            <w:r w:rsidR="00210062" w:rsidRPr="00210062">
              <w:rPr>
                <w:sz w:val="14"/>
              </w:rPr>
              <w:fldChar w:fldCharType="end"/>
            </w:r>
            <w:r w:rsidR="00210062" w:rsidRPr="00210062">
              <w:rPr>
                <w:sz w:val="14"/>
              </w:rPr>
              <w:t xml:space="preserve"> Login Page Original</w:t>
            </w:r>
          </w:p>
        </w:tc>
        <w:tc>
          <w:tcPr>
            <w:tcW w:w="4145" w:type="dxa"/>
          </w:tcPr>
          <w:p w14:paraId="088F8A27" w14:textId="77777777" w:rsidR="00210062" w:rsidRDefault="00210062" w:rsidP="00210062">
            <w:pPr>
              <w:keepNext/>
            </w:pPr>
            <w:r>
              <w:rPr>
                <w:noProof/>
              </w:rPr>
              <w:drawing>
                <wp:inline distT="0" distB="0" distL="0" distR="0" wp14:anchorId="22231EE0" wp14:editId="0739365C">
                  <wp:extent cx="2397600" cy="1188000"/>
                  <wp:effectExtent l="19050" t="19050" r="2222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70" b="4571"/>
                          <a:stretch/>
                        </pic:blipFill>
                        <pic:spPr bwMode="auto">
                          <a:xfrm>
                            <a:off x="0" y="0"/>
                            <a:ext cx="23976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5AB18F" w14:textId="2570E36D" w:rsidR="008309EA" w:rsidRPr="00210062" w:rsidRDefault="000560E8" w:rsidP="000560E8">
            <w:pPr>
              <w:pStyle w:val="Caption"/>
              <w:jc w:val="center"/>
              <w:rPr>
                <w:sz w:val="14"/>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79272E">
              <w:rPr>
                <w:noProof/>
                <w:sz w:val="14"/>
              </w:rPr>
              <w:t>10</w:t>
            </w:r>
            <w:r w:rsidR="00210062" w:rsidRPr="00210062">
              <w:rPr>
                <w:sz w:val="14"/>
              </w:rPr>
              <w:fldChar w:fldCharType="end"/>
            </w:r>
            <w:r w:rsidR="00210062" w:rsidRPr="00210062">
              <w:rPr>
                <w:sz w:val="14"/>
              </w:rPr>
              <w:t xml:space="preserve"> Login Page Final</w:t>
            </w:r>
          </w:p>
        </w:tc>
      </w:tr>
      <w:tr w:rsidR="008309EA" w14:paraId="39E3D52C" w14:textId="77777777" w:rsidTr="001D5052">
        <w:tc>
          <w:tcPr>
            <w:tcW w:w="8290" w:type="dxa"/>
            <w:gridSpan w:val="2"/>
          </w:tcPr>
          <w:p w14:paraId="544D708E" w14:textId="0C549283" w:rsidR="00210062" w:rsidRPr="000560E8" w:rsidRDefault="00210062" w:rsidP="000560E8">
            <w:pPr>
              <w:rPr>
                <w:lang w:val="en-GB"/>
              </w:rPr>
            </w:pPr>
          </w:p>
        </w:tc>
      </w:tr>
      <w:tr w:rsidR="000560E8" w14:paraId="0A66E67F" w14:textId="77777777" w:rsidTr="001D5052">
        <w:tc>
          <w:tcPr>
            <w:tcW w:w="4145" w:type="dxa"/>
          </w:tcPr>
          <w:p w14:paraId="00F20717" w14:textId="77777777" w:rsidR="000560E8" w:rsidRDefault="008309EA" w:rsidP="000560E8">
            <w:pPr>
              <w:keepNext/>
            </w:pPr>
            <w:r>
              <w:rPr>
                <w:noProof/>
              </w:rPr>
              <w:drawing>
                <wp:inline distT="0" distB="0" distL="0" distR="0" wp14:anchorId="11D506EB" wp14:editId="1CF7F163">
                  <wp:extent cx="2385666" cy="1205483"/>
                  <wp:effectExtent l="19050" t="19050" r="152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643" b="3530"/>
                          <a:stretch/>
                        </pic:blipFill>
                        <pic:spPr bwMode="auto">
                          <a:xfrm>
                            <a:off x="0" y="0"/>
                            <a:ext cx="2408381" cy="121696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C68C33" w14:textId="295CD8A8"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79272E">
              <w:rPr>
                <w:noProof/>
                <w:sz w:val="14"/>
              </w:rPr>
              <w:t>11</w:t>
            </w:r>
            <w:r w:rsidRPr="000560E8">
              <w:rPr>
                <w:sz w:val="14"/>
              </w:rPr>
              <w:fldChar w:fldCharType="end"/>
            </w:r>
            <w:r w:rsidRPr="000560E8">
              <w:rPr>
                <w:sz w:val="14"/>
              </w:rPr>
              <w:t xml:space="preserve"> Lecture List Page Original</w:t>
            </w:r>
          </w:p>
        </w:tc>
        <w:tc>
          <w:tcPr>
            <w:tcW w:w="4145" w:type="dxa"/>
          </w:tcPr>
          <w:p w14:paraId="04C801C6" w14:textId="77777777" w:rsidR="000560E8" w:rsidRDefault="000560E8" w:rsidP="000560E8">
            <w:pPr>
              <w:keepNext/>
            </w:pPr>
            <w:r>
              <w:rPr>
                <w:noProof/>
              </w:rPr>
              <w:drawing>
                <wp:inline distT="0" distB="0" distL="0" distR="0" wp14:anchorId="40151007" wp14:editId="798333A5">
                  <wp:extent cx="2368800" cy="1188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45" b="4021"/>
                          <a:stretch/>
                        </pic:blipFill>
                        <pic:spPr bwMode="auto">
                          <a:xfrm>
                            <a:off x="0" y="0"/>
                            <a:ext cx="23688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FD5306" w14:textId="15C3BBA3"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79272E">
              <w:rPr>
                <w:noProof/>
                <w:sz w:val="14"/>
              </w:rPr>
              <w:t>12</w:t>
            </w:r>
            <w:r w:rsidRPr="000560E8">
              <w:rPr>
                <w:sz w:val="14"/>
              </w:rPr>
              <w:fldChar w:fldCharType="end"/>
            </w:r>
            <w:r w:rsidRPr="000560E8">
              <w:rPr>
                <w:sz w:val="14"/>
              </w:rPr>
              <w:t xml:space="preserve"> Lecture List Page Final</w:t>
            </w:r>
          </w:p>
        </w:tc>
      </w:tr>
      <w:tr w:rsidR="008309EA" w14:paraId="64CAEAAC" w14:textId="77777777" w:rsidTr="001D5052">
        <w:tc>
          <w:tcPr>
            <w:tcW w:w="8290" w:type="dxa"/>
            <w:gridSpan w:val="2"/>
          </w:tcPr>
          <w:p w14:paraId="7E783660" w14:textId="77777777" w:rsidR="008309EA" w:rsidRDefault="008309EA" w:rsidP="0037614C">
            <w:pPr>
              <w:rPr>
                <w:lang w:val="en-GB"/>
              </w:rPr>
            </w:pPr>
          </w:p>
        </w:tc>
      </w:tr>
      <w:tr w:rsidR="000560E8" w14:paraId="051E4692" w14:textId="77777777" w:rsidTr="001D5052">
        <w:tc>
          <w:tcPr>
            <w:tcW w:w="4145" w:type="dxa"/>
          </w:tcPr>
          <w:p w14:paraId="0F94F4C2" w14:textId="77777777" w:rsidR="000560E8" w:rsidRDefault="00135554" w:rsidP="000560E8">
            <w:pPr>
              <w:keepNext/>
            </w:pPr>
            <w:r>
              <w:rPr>
                <w:noProof/>
              </w:rPr>
              <w:drawing>
                <wp:inline distT="0" distB="0" distL="0" distR="0" wp14:anchorId="01AE57C0" wp14:editId="4B171E02">
                  <wp:extent cx="2376000" cy="1198800"/>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755" b="3486"/>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D67AFA" w14:textId="5D7527EB" w:rsidR="008309EA" w:rsidRDefault="00D637B4" w:rsidP="00D637B4">
            <w:pPr>
              <w:pStyle w:val="Caption"/>
              <w:jc w:val="center"/>
              <w:rPr>
                <w:noProof/>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79272E">
              <w:rPr>
                <w:noProof/>
                <w:sz w:val="14"/>
              </w:rPr>
              <w:t>13</w:t>
            </w:r>
            <w:r w:rsidR="000560E8" w:rsidRPr="00D637B4">
              <w:rPr>
                <w:sz w:val="14"/>
              </w:rPr>
              <w:fldChar w:fldCharType="end"/>
            </w:r>
            <w:r w:rsidR="000560E8" w:rsidRPr="00D637B4">
              <w:rPr>
                <w:sz w:val="14"/>
              </w:rPr>
              <w:t xml:space="preserve"> New/Edit Lecture Page Original</w:t>
            </w:r>
          </w:p>
        </w:tc>
        <w:tc>
          <w:tcPr>
            <w:tcW w:w="4145" w:type="dxa"/>
          </w:tcPr>
          <w:p w14:paraId="1F19CCB7" w14:textId="77777777" w:rsidR="000560E8" w:rsidRDefault="000560E8" w:rsidP="000560E8">
            <w:pPr>
              <w:keepNext/>
            </w:pPr>
            <w:r>
              <w:rPr>
                <w:noProof/>
              </w:rPr>
              <w:drawing>
                <wp:inline distT="0" distB="0" distL="0" distR="0" wp14:anchorId="06D96E45" wp14:editId="50D7CFFB">
                  <wp:extent cx="2456070" cy="1239007"/>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90" b="3632"/>
                          <a:stretch/>
                        </pic:blipFill>
                        <pic:spPr bwMode="auto">
                          <a:xfrm>
                            <a:off x="0" y="0"/>
                            <a:ext cx="2471133" cy="12466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389E50" w14:textId="6A634FC5"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79272E">
              <w:rPr>
                <w:noProof/>
                <w:sz w:val="14"/>
              </w:rPr>
              <w:t>14</w:t>
            </w:r>
            <w:r w:rsidR="000560E8" w:rsidRPr="00D637B4">
              <w:rPr>
                <w:sz w:val="14"/>
              </w:rPr>
              <w:fldChar w:fldCharType="end"/>
            </w:r>
            <w:r w:rsidR="000560E8" w:rsidRPr="00D637B4">
              <w:rPr>
                <w:sz w:val="14"/>
              </w:rPr>
              <w:t xml:space="preserve"> New/Edit Lecture Page Final</w:t>
            </w:r>
          </w:p>
        </w:tc>
      </w:tr>
      <w:tr w:rsidR="008309EA" w14:paraId="5D2237BE" w14:textId="77777777" w:rsidTr="001D5052">
        <w:tc>
          <w:tcPr>
            <w:tcW w:w="8290" w:type="dxa"/>
            <w:gridSpan w:val="2"/>
          </w:tcPr>
          <w:p w14:paraId="0DB7BEDF" w14:textId="77777777" w:rsidR="008309EA" w:rsidRDefault="008309EA" w:rsidP="0037614C">
            <w:pPr>
              <w:rPr>
                <w:lang w:val="en-GB"/>
              </w:rPr>
            </w:pPr>
          </w:p>
        </w:tc>
      </w:tr>
      <w:tr w:rsidR="000560E8" w14:paraId="7CB47546" w14:textId="77777777" w:rsidTr="001D5052">
        <w:tc>
          <w:tcPr>
            <w:tcW w:w="4145" w:type="dxa"/>
          </w:tcPr>
          <w:p w14:paraId="23A36244" w14:textId="77777777" w:rsidR="000560E8" w:rsidRDefault="008309EA" w:rsidP="000560E8">
            <w:pPr>
              <w:keepNext/>
            </w:pPr>
            <w:r>
              <w:rPr>
                <w:noProof/>
              </w:rPr>
              <w:lastRenderedPageBreak/>
              <w:drawing>
                <wp:inline distT="0" distB="0" distL="0" distR="0" wp14:anchorId="09BF3571" wp14:editId="0CE848BB">
                  <wp:extent cx="2407793" cy="1214476"/>
                  <wp:effectExtent l="19050" t="19050" r="1206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A55D65" w14:textId="46C1C912"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79272E">
              <w:rPr>
                <w:noProof/>
                <w:sz w:val="14"/>
              </w:rPr>
              <w:t>15</w:t>
            </w:r>
            <w:r w:rsidR="000560E8" w:rsidRPr="00D637B4">
              <w:rPr>
                <w:sz w:val="14"/>
              </w:rPr>
              <w:fldChar w:fldCharType="end"/>
            </w:r>
            <w:r w:rsidR="000560E8" w:rsidRPr="00D637B4">
              <w:rPr>
                <w:sz w:val="14"/>
              </w:rPr>
              <w:t xml:space="preserve"> Lecture Detail Page Original</w:t>
            </w:r>
          </w:p>
        </w:tc>
        <w:tc>
          <w:tcPr>
            <w:tcW w:w="4145" w:type="dxa"/>
          </w:tcPr>
          <w:p w14:paraId="4B6DCAD3" w14:textId="77777777" w:rsidR="000560E8" w:rsidRDefault="000560E8" w:rsidP="000560E8">
            <w:pPr>
              <w:keepNext/>
            </w:pPr>
            <w:r>
              <w:rPr>
                <w:noProof/>
              </w:rPr>
              <w:drawing>
                <wp:inline distT="0" distB="0" distL="0" distR="0" wp14:anchorId="67785D23" wp14:editId="3F6B8DB0">
                  <wp:extent cx="2376000" cy="1216800"/>
                  <wp:effectExtent l="19050" t="19050" r="2476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FCBB90" w14:textId="6BD47FBA"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79272E">
              <w:rPr>
                <w:noProof/>
                <w:sz w:val="14"/>
              </w:rPr>
              <w:t>16</w:t>
            </w:r>
            <w:r w:rsidR="000560E8" w:rsidRPr="00D637B4">
              <w:rPr>
                <w:sz w:val="14"/>
              </w:rPr>
              <w:fldChar w:fldCharType="end"/>
            </w:r>
            <w:r w:rsidR="000560E8" w:rsidRPr="00D637B4">
              <w:rPr>
                <w:sz w:val="14"/>
              </w:rPr>
              <w:t xml:space="preserve"> Lecture Detail Page Final</w:t>
            </w:r>
          </w:p>
        </w:tc>
      </w:tr>
      <w:tr w:rsidR="00AC0067" w14:paraId="2B9E8CE7" w14:textId="77777777" w:rsidTr="001D5052">
        <w:tc>
          <w:tcPr>
            <w:tcW w:w="4145" w:type="dxa"/>
          </w:tcPr>
          <w:p w14:paraId="5AE23261" w14:textId="77777777" w:rsidR="00AC0067" w:rsidRDefault="00AC0067" w:rsidP="00AC0067">
            <w:pPr>
              <w:keepNext/>
            </w:pPr>
            <w:r>
              <w:rPr>
                <w:noProof/>
              </w:rPr>
              <w:drawing>
                <wp:inline distT="0" distB="0" distL="0" distR="0" wp14:anchorId="39834DB7" wp14:editId="7D49307B">
                  <wp:extent cx="2407793" cy="1214476"/>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7E2FA1" w14:textId="34B14968"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79272E">
              <w:rPr>
                <w:noProof/>
                <w:sz w:val="14"/>
              </w:rPr>
              <w:t>17</w:t>
            </w:r>
            <w:r w:rsidRPr="00AC0067">
              <w:rPr>
                <w:sz w:val="14"/>
              </w:rPr>
              <w:fldChar w:fldCharType="end"/>
            </w:r>
            <w:r w:rsidRPr="00AC0067">
              <w:rPr>
                <w:sz w:val="14"/>
              </w:rPr>
              <w:t xml:space="preserve"> Lecture Detail Page </w:t>
            </w:r>
            <w:r>
              <w:rPr>
                <w:sz w:val="14"/>
              </w:rPr>
              <w:t>(</w:t>
            </w:r>
            <w:r w:rsidRPr="00AC0067">
              <w:rPr>
                <w:sz w:val="14"/>
              </w:rPr>
              <w:t>Canvas Graphs at bottom</w:t>
            </w:r>
            <w:r>
              <w:rPr>
                <w:sz w:val="14"/>
              </w:rPr>
              <w:t>) Original</w:t>
            </w:r>
          </w:p>
        </w:tc>
        <w:tc>
          <w:tcPr>
            <w:tcW w:w="4145" w:type="dxa"/>
          </w:tcPr>
          <w:p w14:paraId="33AD2A41" w14:textId="77777777" w:rsidR="00AC0067" w:rsidRDefault="00AC0067" w:rsidP="00AC0067">
            <w:pPr>
              <w:keepNext/>
            </w:pPr>
            <w:r>
              <w:rPr>
                <w:noProof/>
              </w:rPr>
              <w:drawing>
                <wp:inline distT="0" distB="0" distL="0" distR="0" wp14:anchorId="57007831" wp14:editId="74138506">
                  <wp:extent cx="2372400" cy="1216800"/>
                  <wp:effectExtent l="19050" t="19050" r="279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158" t="6469" r="516" b="3552"/>
                          <a:stretch/>
                        </pic:blipFill>
                        <pic:spPr bwMode="auto">
                          <a:xfrm>
                            <a:off x="0" y="0"/>
                            <a:ext cx="23724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F5F401" w14:textId="0062CBA6"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79272E">
              <w:rPr>
                <w:noProof/>
                <w:sz w:val="14"/>
              </w:rPr>
              <w:t>18</w:t>
            </w:r>
            <w:r w:rsidRPr="00AC0067">
              <w:rPr>
                <w:sz w:val="14"/>
              </w:rPr>
              <w:fldChar w:fldCharType="end"/>
            </w:r>
            <w:r w:rsidRPr="00AC0067">
              <w:rPr>
                <w:sz w:val="14"/>
              </w:rPr>
              <w:t xml:space="preserve">  Feedback Detail Page Final</w:t>
            </w:r>
          </w:p>
        </w:tc>
      </w:tr>
      <w:tr w:rsidR="008309EA" w14:paraId="638EE926" w14:textId="77777777" w:rsidTr="001D5052">
        <w:tc>
          <w:tcPr>
            <w:tcW w:w="8290" w:type="dxa"/>
            <w:gridSpan w:val="2"/>
          </w:tcPr>
          <w:p w14:paraId="0FBD1302" w14:textId="77777777" w:rsidR="008309EA" w:rsidRDefault="008309EA" w:rsidP="0037614C">
            <w:pPr>
              <w:rPr>
                <w:lang w:val="en-GB"/>
              </w:rPr>
            </w:pPr>
          </w:p>
        </w:tc>
      </w:tr>
      <w:tr w:rsidR="000560E8" w14:paraId="5DE4B06A" w14:textId="77777777" w:rsidTr="001D5052">
        <w:tc>
          <w:tcPr>
            <w:tcW w:w="4145" w:type="dxa"/>
          </w:tcPr>
          <w:p w14:paraId="725A5568" w14:textId="77777777" w:rsidR="00D637B4" w:rsidRDefault="008309EA" w:rsidP="00D637B4">
            <w:pPr>
              <w:keepNext/>
            </w:pPr>
            <w:r>
              <w:rPr>
                <w:noProof/>
              </w:rPr>
              <w:drawing>
                <wp:inline distT="0" distB="0" distL="0" distR="0" wp14:anchorId="0377E65C" wp14:editId="24B3C757">
                  <wp:extent cx="2368793" cy="1187982"/>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55" b="4392"/>
                          <a:stretch/>
                        </pic:blipFill>
                        <pic:spPr bwMode="auto">
                          <a:xfrm>
                            <a:off x="0" y="0"/>
                            <a:ext cx="2394136" cy="12006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40946" w14:textId="0C6B2389"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79272E">
              <w:rPr>
                <w:noProof/>
                <w:sz w:val="14"/>
              </w:rPr>
              <w:t>19</w:t>
            </w:r>
            <w:r w:rsidRPr="00D637B4">
              <w:rPr>
                <w:sz w:val="14"/>
              </w:rPr>
              <w:fldChar w:fldCharType="end"/>
            </w:r>
            <w:r w:rsidRPr="00D637B4">
              <w:rPr>
                <w:sz w:val="14"/>
              </w:rPr>
              <w:t xml:space="preserve"> Connect Page Original</w:t>
            </w:r>
          </w:p>
        </w:tc>
        <w:tc>
          <w:tcPr>
            <w:tcW w:w="4145" w:type="dxa"/>
          </w:tcPr>
          <w:p w14:paraId="051B1C3D" w14:textId="77777777" w:rsidR="00D637B4" w:rsidRDefault="000560E8" w:rsidP="00D637B4">
            <w:pPr>
              <w:keepNext/>
            </w:pPr>
            <w:r>
              <w:rPr>
                <w:noProof/>
              </w:rPr>
              <w:drawing>
                <wp:inline distT="0" distB="0" distL="0" distR="0" wp14:anchorId="1B122D15" wp14:editId="0F034A8A">
                  <wp:extent cx="2376000" cy="1198800"/>
                  <wp:effectExtent l="19050" t="19050" r="2476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832" b="3360"/>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E48C3C" w14:textId="566DAFB2"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79272E">
              <w:rPr>
                <w:noProof/>
                <w:sz w:val="14"/>
              </w:rPr>
              <w:t>20</w:t>
            </w:r>
            <w:r w:rsidRPr="00D637B4">
              <w:rPr>
                <w:sz w:val="14"/>
              </w:rPr>
              <w:fldChar w:fldCharType="end"/>
            </w:r>
            <w:r w:rsidRPr="00D637B4">
              <w:rPr>
                <w:sz w:val="14"/>
              </w:rPr>
              <w:t xml:space="preserve"> Connect Page Final</w:t>
            </w:r>
          </w:p>
        </w:tc>
      </w:tr>
      <w:tr w:rsidR="00270B32" w14:paraId="3BCEBC18" w14:textId="77777777" w:rsidTr="001D5052">
        <w:tc>
          <w:tcPr>
            <w:tcW w:w="8290" w:type="dxa"/>
            <w:gridSpan w:val="2"/>
          </w:tcPr>
          <w:p w14:paraId="3068B404" w14:textId="77777777" w:rsidR="00270B32" w:rsidRDefault="00270B32" w:rsidP="0037614C">
            <w:pPr>
              <w:rPr>
                <w:lang w:val="en-GB"/>
              </w:rPr>
            </w:pPr>
          </w:p>
        </w:tc>
      </w:tr>
      <w:tr w:rsidR="000560E8" w14:paraId="7D839D10" w14:textId="77777777" w:rsidTr="001D5052">
        <w:tc>
          <w:tcPr>
            <w:tcW w:w="4145" w:type="dxa"/>
          </w:tcPr>
          <w:p w14:paraId="61D9D623" w14:textId="77777777" w:rsidR="00D637B4" w:rsidRDefault="008309EA" w:rsidP="00D637B4">
            <w:pPr>
              <w:keepNext/>
            </w:pPr>
            <w:r>
              <w:rPr>
                <w:noProof/>
              </w:rPr>
              <w:drawing>
                <wp:inline distT="0" distB="0" distL="0" distR="0" wp14:anchorId="17119E7C" wp14:editId="0AAAAE92">
                  <wp:extent cx="2364714" cy="1199369"/>
                  <wp:effectExtent l="19050" t="19050" r="1714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485" b="3352"/>
                          <a:stretch/>
                        </pic:blipFill>
                        <pic:spPr bwMode="auto">
                          <a:xfrm>
                            <a:off x="0" y="0"/>
                            <a:ext cx="2374989" cy="12045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50AB73" w14:textId="151D480B"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79272E">
              <w:rPr>
                <w:noProof/>
                <w:sz w:val="14"/>
              </w:rPr>
              <w:t>21</w:t>
            </w:r>
            <w:r w:rsidRPr="00D637B4">
              <w:rPr>
                <w:sz w:val="14"/>
              </w:rPr>
              <w:fldChar w:fldCharType="end"/>
            </w:r>
            <w:r w:rsidRPr="00D637B4">
              <w:rPr>
                <w:sz w:val="14"/>
              </w:rPr>
              <w:t xml:space="preserve"> Feedback Page Original</w:t>
            </w:r>
          </w:p>
        </w:tc>
        <w:tc>
          <w:tcPr>
            <w:tcW w:w="4145" w:type="dxa"/>
          </w:tcPr>
          <w:p w14:paraId="74DA2310" w14:textId="77777777" w:rsidR="00D637B4" w:rsidRDefault="000560E8" w:rsidP="00D637B4">
            <w:pPr>
              <w:keepNext/>
            </w:pPr>
            <w:r>
              <w:rPr>
                <w:noProof/>
              </w:rPr>
              <w:drawing>
                <wp:inline distT="0" distB="0" distL="0" distR="0" wp14:anchorId="5D5F532D" wp14:editId="4CB5F55C">
                  <wp:extent cx="2376000" cy="1216800"/>
                  <wp:effectExtent l="19050" t="19050" r="2476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01" r="941" b="3345"/>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CE258F" w14:textId="74CE6111"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79272E">
              <w:rPr>
                <w:noProof/>
                <w:sz w:val="14"/>
              </w:rPr>
              <w:t>22</w:t>
            </w:r>
            <w:r w:rsidRPr="00D637B4">
              <w:rPr>
                <w:sz w:val="14"/>
              </w:rPr>
              <w:fldChar w:fldCharType="end"/>
            </w:r>
            <w:r w:rsidRPr="00D637B4">
              <w:rPr>
                <w:sz w:val="14"/>
              </w:rPr>
              <w:t xml:space="preserve"> Feedback Page Final</w:t>
            </w:r>
          </w:p>
        </w:tc>
      </w:tr>
    </w:tbl>
    <w:p w14:paraId="6E378E0C" w14:textId="77777777" w:rsidR="0069639D" w:rsidRPr="001F47F9" w:rsidRDefault="0069639D" w:rsidP="0037614C">
      <w:pPr>
        <w:rPr>
          <w:lang w:val="en-GB"/>
        </w:rPr>
      </w:pPr>
    </w:p>
    <w:p w14:paraId="041CA2A8" w14:textId="229E84A0" w:rsidR="00A11B8A" w:rsidRPr="003C4F45" w:rsidRDefault="00DA50A3" w:rsidP="00D637B4">
      <w:pPr>
        <w:jc w:val="left"/>
        <w:rPr>
          <w:lang w:val="en-GB"/>
        </w:rPr>
      </w:pPr>
      <w:r>
        <w:rPr>
          <w:lang w:val="en-GB"/>
        </w:rPr>
        <w:t>One of the main changes between my original design and the final design is the simplification of the interface, which is mainly achieved throu</w:t>
      </w:r>
      <w:r w:rsidR="00D637B4">
        <w:rPr>
          <w:lang w:val="en-GB"/>
        </w:rPr>
        <w:t>gh removing unneeded text and separating sections more clearly.</w:t>
      </w:r>
      <w:r w:rsidR="001D5052">
        <w:rPr>
          <w:lang w:val="en-GB"/>
        </w:rPr>
        <w:t xml:space="preserve"> </w:t>
      </w:r>
      <w:r w:rsidR="00061E41" w:rsidRPr="00061E41">
        <w:rPr>
          <w:color w:val="FF0000"/>
          <w:lang w:val="en-GB"/>
        </w:rPr>
        <w:t>TALK ABOUT WHAT I LEARNED FROM READING ‘Don’t Make Me Think’ HERE</w:t>
      </w:r>
    </w:p>
    <w:p w14:paraId="5998C49F"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4BBED70" w14:textId="3CEB19D2" w:rsidR="00806CFF" w:rsidRDefault="00711DBE" w:rsidP="0037614C">
      <w:pPr>
        <w:pStyle w:val="Heading1"/>
        <w:rPr>
          <w:lang w:val="en-GB"/>
        </w:rPr>
      </w:pPr>
      <w:bookmarkStart w:id="30" w:name="_Toc222978602"/>
      <w:bookmarkStart w:id="31" w:name="_Toc7347482"/>
      <w:commentRangeStart w:id="32"/>
      <w:r w:rsidRPr="003C4F45">
        <w:rPr>
          <w:lang w:val="en-GB"/>
        </w:rPr>
        <w:lastRenderedPageBreak/>
        <w:t>Implementation</w:t>
      </w:r>
      <w:bookmarkEnd w:id="19"/>
      <w:bookmarkEnd w:id="30"/>
      <w:commentRangeEnd w:id="32"/>
      <w:r w:rsidR="00957247">
        <w:rPr>
          <w:rStyle w:val="CommentReference"/>
          <w:rFonts w:ascii="Calibri" w:eastAsiaTheme="minorEastAsia" w:hAnsi="Calibri" w:cs="Calibri"/>
          <w:b w:val="0"/>
          <w:bCs w:val="0"/>
          <w:color w:val="auto"/>
        </w:rPr>
        <w:commentReference w:id="32"/>
      </w:r>
      <w:bookmarkEnd w:id="31"/>
    </w:p>
    <w:p w14:paraId="224A5BF7" w14:textId="07EDBA41" w:rsidR="00251FCC" w:rsidRPr="00251FCC" w:rsidRDefault="00251FCC" w:rsidP="00251FCC">
      <w:pPr>
        <w:pStyle w:val="Heading2"/>
        <w:rPr>
          <w:lang w:val="en-GB"/>
        </w:rPr>
      </w:pPr>
      <w:r>
        <w:rPr>
          <w:lang w:val="en-GB"/>
        </w:rPr>
        <w:t>Implementation tools</w:t>
      </w:r>
    </w:p>
    <w:p w14:paraId="562826C6" w14:textId="5390541B" w:rsidR="0037618D" w:rsidRDefault="00A45C4B" w:rsidP="0037618D">
      <w:pPr>
        <w:rPr>
          <w:lang w:val="en-GB"/>
        </w:rPr>
      </w:pPr>
      <w:r>
        <w:rPr>
          <w:lang w:val="en-GB"/>
        </w:rPr>
        <w:t>During implementation m</w:t>
      </w:r>
      <w:r w:rsidR="0037618D">
        <w:rPr>
          <w:lang w:val="en-GB"/>
        </w:rPr>
        <w:t xml:space="preserve">y code was debugged using the pdb interactive source code debugger </w:t>
      </w:r>
      <w:sdt>
        <w:sdtPr>
          <w:rPr>
            <w:lang w:val="en-GB"/>
          </w:rPr>
          <w:id w:val="-1641570893"/>
          <w:citation/>
        </w:sdtPr>
        <w:sdtContent>
          <w:r w:rsidR="0037618D">
            <w:rPr>
              <w:lang w:val="en-GB"/>
            </w:rPr>
            <w:fldChar w:fldCharType="begin"/>
          </w:r>
          <w:r w:rsidR="0037618D">
            <w:rPr>
              <w:lang w:val="en-GB"/>
            </w:rPr>
            <w:instrText xml:space="preserve"> CITATION Doc19 \l 2057 </w:instrText>
          </w:r>
          <w:r w:rsidR="0037618D">
            <w:rPr>
              <w:lang w:val="en-GB"/>
            </w:rPr>
            <w:fldChar w:fldCharType="separate"/>
          </w:r>
          <w:r w:rsidR="0037618D" w:rsidRPr="0037618D">
            <w:rPr>
              <w:noProof/>
              <w:lang w:val="en-GB"/>
            </w:rPr>
            <w:t>[10]</w:t>
          </w:r>
          <w:r w:rsidR="0037618D">
            <w:rPr>
              <w:lang w:val="en-GB"/>
            </w:rPr>
            <w:fldChar w:fldCharType="end"/>
          </w:r>
        </w:sdtContent>
      </w:sdt>
      <w:r w:rsidR="00F31BE5">
        <w:rPr>
          <w:lang w:val="en-GB"/>
        </w:rPr>
        <w:t xml:space="preserve"> </w:t>
      </w:r>
      <w:r w:rsidR="0037618D">
        <w:rPr>
          <w:lang w:val="en-GB"/>
        </w:rPr>
        <w:t>on the command line</w:t>
      </w:r>
      <w:r>
        <w:rPr>
          <w:lang w:val="en-GB"/>
        </w:rPr>
        <w:t>; t</w:t>
      </w:r>
      <w:r w:rsidR="0037618D">
        <w:rPr>
          <w:lang w:val="en-GB"/>
        </w:rPr>
        <w:t>he pdb module is part of the python standard library.</w:t>
      </w:r>
      <w:r>
        <w:rPr>
          <w:lang w:val="en-GB"/>
        </w:rPr>
        <w:t xml:space="preserve"> I created a python virtual environment </w:t>
      </w:r>
      <w:sdt>
        <w:sdtPr>
          <w:rPr>
            <w:lang w:val="en-GB"/>
          </w:rPr>
          <w:id w:val="-1153981582"/>
          <w:citation/>
        </w:sdtPr>
        <w:sdtContent>
          <w:r w:rsidR="00736C0D">
            <w:rPr>
              <w:lang w:val="en-GB"/>
            </w:rPr>
            <w:fldChar w:fldCharType="begin"/>
          </w:r>
          <w:r w:rsidR="00736C0D">
            <w:rPr>
              <w:lang w:val="en-GB"/>
            </w:rPr>
            <w:instrText xml:space="preserve"> CITATION The191 \l 2057 </w:instrText>
          </w:r>
          <w:r w:rsidR="00736C0D">
            <w:rPr>
              <w:lang w:val="en-GB"/>
            </w:rPr>
            <w:fldChar w:fldCharType="separate"/>
          </w:r>
          <w:r w:rsidR="00736C0D" w:rsidRPr="00736C0D">
            <w:rPr>
              <w:noProof/>
              <w:lang w:val="en-GB"/>
            </w:rPr>
            <w:t>[11]</w:t>
          </w:r>
          <w:r w:rsidR="00736C0D">
            <w:rPr>
              <w:lang w:val="en-GB"/>
            </w:rPr>
            <w:fldChar w:fldCharType="end"/>
          </w:r>
        </w:sdtContent>
      </w:sdt>
      <w:r w:rsidR="00736C0D">
        <w:rPr>
          <w:lang w:val="en-GB"/>
        </w:rPr>
        <w:t xml:space="preserve"> </w:t>
      </w:r>
      <w:r>
        <w:rPr>
          <w:lang w:val="en-GB"/>
        </w:rPr>
        <w:t>for my project to have only the dependencies required for the project to run. I used pip</w:t>
      </w:r>
      <w:r w:rsidR="006F646E">
        <w:rPr>
          <w:lang w:val="en-GB"/>
        </w:rPr>
        <w:t xml:space="preserve"> </w:t>
      </w:r>
      <w:r>
        <w:rPr>
          <w:lang w:val="en-GB"/>
        </w:rPr>
        <w:t>to install and manage the project dependencies</w:t>
      </w:r>
      <w:r w:rsidR="006F646E">
        <w:rPr>
          <w:lang w:val="en-GB"/>
        </w:rPr>
        <w:t xml:space="preserve"> </w:t>
      </w:r>
      <w:sdt>
        <w:sdtPr>
          <w:rPr>
            <w:lang w:val="en-GB"/>
          </w:rPr>
          <w:id w:val="-1946604056"/>
          <w:citation/>
        </w:sdtPr>
        <w:sdtContent>
          <w:r w:rsidR="006F646E">
            <w:rPr>
              <w:lang w:val="en-GB"/>
            </w:rPr>
            <w:fldChar w:fldCharType="begin"/>
          </w:r>
          <w:r w:rsidR="006F646E">
            <w:rPr>
              <w:lang w:val="en-GB"/>
            </w:rPr>
            <w:instrText xml:space="preserve"> CITATION pip191 \l 2057 </w:instrText>
          </w:r>
          <w:r w:rsidR="006F646E">
            <w:rPr>
              <w:lang w:val="en-GB"/>
            </w:rPr>
            <w:fldChar w:fldCharType="separate"/>
          </w:r>
          <w:r w:rsidR="006F646E" w:rsidRPr="006F646E">
            <w:rPr>
              <w:noProof/>
              <w:lang w:val="en-GB"/>
            </w:rPr>
            <w:t>[12]</w:t>
          </w:r>
          <w:r w:rsidR="006F646E">
            <w:rPr>
              <w:lang w:val="en-GB"/>
            </w:rPr>
            <w:fldChar w:fldCharType="end"/>
          </w:r>
        </w:sdtContent>
      </w:sdt>
      <w:r>
        <w:rPr>
          <w:lang w:val="en-GB"/>
        </w:rPr>
        <w:t xml:space="preserve">. The requirements.txt file in my project directory is </w:t>
      </w:r>
      <w:r w:rsidR="00442928">
        <w:rPr>
          <w:lang w:val="en-GB"/>
        </w:rPr>
        <w:t>a file that can be used by pip to install all the python packages my project depends upon at once by use of the ‘pip install -r requirements.txt’ command</w:t>
      </w:r>
      <w:r w:rsidR="001C6378">
        <w:rPr>
          <w:lang w:val="en-GB"/>
        </w:rPr>
        <w:t>.</w:t>
      </w:r>
    </w:p>
    <w:p w14:paraId="62F7611B" w14:textId="4E1A4631" w:rsidR="0080500C" w:rsidRDefault="0080500C" w:rsidP="0037618D">
      <w:pPr>
        <w:rPr>
          <w:lang w:val="en-GB"/>
        </w:rPr>
      </w:pPr>
    </w:p>
    <w:p w14:paraId="6103B07F" w14:textId="592DDC3F" w:rsidR="0080500C" w:rsidRDefault="0080500C" w:rsidP="0037618D">
      <w:pPr>
        <w:rPr>
          <w:lang w:val="en-GB"/>
        </w:rPr>
      </w:pPr>
      <w:r>
        <w:rPr>
          <w:lang w:val="en-GB"/>
        </w:rPr>
        <w:t xml:space="preserve">I </w:t>
      </w:r>
      <w:r w:rsidR="0015451B">
        <w:rPr>
          <w:lang w:val="en-GB"/>
        </w:rPr>
        <w:t xml:space="preserve">tried out my system in google chrome on my desktop and mobile device. I used </w:t>
      </w:r>
      <w:r w:rsidR="00C80989">
        <w:rPr>
          <w:lang w:val="en-GB"/>
        </w:rPr>
        <w:t>chromes</w:t>
      </w:r>
      <w:r w:rsidR="0015451B">
        <w:rPr>
          <w:lang w:val="en-GB"/>
        </w:rPr>
        <w:t xml:space="preserve"> developer tools to debug my JavaScript and view the page style and HTML DOM.</w:t>
      </w:r>
    </w:p>
    <w:p w14:paraId="1D693FE9" w14:textId="2D8938BF" w:rsidR="00DA4C6E" w:rsidRDefault="00DA4C6E" w:rsidP="0037618D">
      <w:pPr>
        <w:rPr>
          <w:lang w:val="en-GB"/>
        </w:rPr>
      </w:pPr>
    </w:p>
    <w:p w14:paraId="0452C34B" w14:textId="062D5589" w:rsidR="00DA4C6E" w:rsidRPr="0037618D" w:rsidRDefault="00DA4C6E" w:rsidP="0037618D">
      <w:pPr>
        <w:rPr>
          <w:lang w:val="en-GB"/>
        </w:rPr>
      </w:pPr>
      <w:r>
        <w:rPr>
          <w:lang w:val="en-GB"/>
        </w:rPr>
        <w:t xml:space="preserve">I used git and </w:t>
      </w:r>
      <w:r w:rsidR="004D5012">
        <w:rPr>
          <w:lang w:val="en-GB"/>
        </w:rPr>
        <w:t>GitHub</w:t>
      </w:r>
      <w:r>
        <w:rPr>
          <w:lang w:val="en-GB"/>
        </w:rPr>
        <w:t xml:space="preserve"> for version control and backup during the project. I used a master branch for working commits, a development branch for regular commits and a learning branch for trying out new ideas and spike testing.</w:t>
      </w:r>
    </w:p>
    <w:p w14:paraId="2E218242" w14:textId="0C449E33" w:rsidR="00927BF5" w:rsidRPr="008725E4" w:rsidRDefault="000D69EB" w:rsidP="000D69EB">
      <w:pPr>
        <w:pStyle w:val="Heading2"/>
        <w:rPr>
          <w:lang w:val="en-GB"/>
        </w:rPr>
      </w:pPr>
      <w:r>
        <w:rPr>
          <w:lang w:val="en-GB"/>
        </w:rPr>
        <w:t>Feature Set 1 – Auth &amp; i18n</w:t>
      </w:r>
    </w:p>
    <w:p w14:paraId="133F2167" w14:textId="12DD6E34" w:rsidR="008725E4" w:rsidRPr="008725E4" w:rsidRDefault="00927BF5" w:rsidP="00D1474A">
      <w:pPr>
        <w:rPr>
          <w:lang w:val="en-GB"/>
        </w:rPr>
      </w:pPr>
      <w:r>
        <w:rPr>
          <w:lang w:val="en-GB"/>
        </w:rPr>
        <w:t xml:space="preserve">I used the ldap3 python package to communicate over </w:t>
      </w:r>
      <w:r w:rsidR="00D1474A">
        <w:rPr>
          <w:lang w:val="en-GB"/>
        </w:rPr>
        <w:t xml:space="preserve">the </w:t>
      </w:r>
      <w:r w:rsidR="008725E4">
        <w:rPr>
          <w:lang w:val="en-GB"/>
        </w:rPr>
        <w:t>Lightweight Directory Access Protocol (LDAP)</w:t>
      </w:r>
      <w:r>
        <w:rPr>
          <w:lang w:val="en-GB"/>
        </w:rPr>
        <w:t xml:space="preserve"> to the university’s server (ldap.dcs.aber.ac.uk). I connected to the server with credentials entered into a login form and then ran a search </w:t>
      </w:r>
      <w:r w:rsidR="00E971C6">
        <w:rPr>
          <w:lang w:val="en-GB"/>
        </w:rPr>
        <w:t>query for the entry of the logged in user</w:t>
      </w:r>
      <w:r w:rsidR="00BC372F">
        <w:rPr>
          <w:lang w:val="en-GB"/>
        </w:rPr>
        <w:t xml:space="preserve">. I </w:t>
      </w:r>
      <w:r w:rsidR="00E971C6">
        <w:rPr>
          <w:lang w:val="en-GB"/>
        </w:rPr>
        <w:t>p</w:t>
      </w:r>
      <w:r w:rsidR="00BC372F">
        <w:rPr>
          <w:lang w:val="en-GB"/>
        </w:rPr>
        <w:t>arsed the resulting entry for the ‘gecos’ field which the university uses to represent user type.</w:t>
      </w:r>
      <w:r w:rsidR="004439E9">
        <w:rPr>
          <w:lang w:val="en-GB"/>
        </w:rPr>
        <w:t xml:space="preserve"> </w:t>
      </w:r>
    </w:p>
    <w:tbl>
      <w:tblPr>
        <w:tblStyle w:val="TableGrid"/>
        <w:tblW w:w="0" w:type="auto"/>
        <w:jc w:val="center"/>
        <w:tblLook w:val="04A0" w:firstRow="1" w:lastRow="0" w:firstColumn="1" w:lastColumn="0" w:noHBand="0" w:noVBand="1"/>
      </w:tblPr>
      <w:tblGrid>
        <w:gridCol w:w="3401"/>
      </w:tblGrid>
      <w:tr w:rsidR="008725E4" w14:paraId="3B9BD986" w14:textId="77777777" w:rsidTr="008725E4">
        <w:trPr>
          <w:trHeight w:val="728"/>
          <w:jc w:val="center"/>
        </w:trPr>
        <w:tc>
          <w:tcPr>
            <w:tcW w:w="3401" w:type="dxa"/>
          </w:tcPr>
          <w:p w14:paraId="3D53A082" w14:textId="77777777" w:rsidR="008725E4" w:rsidRDefault="008725E4" w:rsidP="008725E4">
            <w:pPr>
              <w:jc w:val="left"/>
              <w:rPr>
                <w:lang w:val="en-GB"/>
              </w:rPr>
            </w:pPr>
            <w:r>
              <w:rPr>
                <w:lang w:val="en-GB"/>
              </w:rPr>
              <w:t>Example gecos field - [ABSM]:</w:t>
            </w:r>
          </w:p>
          <w:p w14:paraId="67A669C8" w14:textId="77777777" w:rsidR="008725E4" w:rsidRDefault="008725E4" w:rsidP="008725E4">
            <w:pPr>
              <w:pStyle w:val="ListParagraph"/>
              <w:numPr>
                <w:ilvl w:val="0"/>
                <w:numId w:val="80"/>
              </w:numPr>
              <w:jc w:val="left"/>
              <w:rPr>
                <w:lang w:val="en-GB"/>
              </w:rPr>
            </w:pPr>
            <w:r>
              <w:rPr>
                <w:lang w:val="en-GB"/>
              </w:rPr>
              <w:t>AB – Aberystwyth Campus</w:t>
            </w:r>
          </w:p>
          <w:p w14:paraId="798698AB" w14:textId="071FBD1B" w:rsidR="008725E4" w:rsidRDefault="008725E4" w:rsidP="008725E4">
            <w:pPr>
              <w:pStyle w:val="ListParagraph"/>
              <w:numPr>
                <w:ilvl w:val="0"/>
                <w:numId w:val="80"/>
              </w:numPr>
              <w:jc w:val="left"/>
              <w:rPr>
                <w:lang w:val="en-GB"/>
              </w:rPr>
            </w:pPr>
            <w:r w:rsidRPr="00633043">
              <w:rPr>
                <w:lang w:val="en-GB"/>
              </w:rPr>
              <w:t>SM – Staff User</w:t>
            </w:r>
          </w:p>
        </w:tc>
      </w:tr>
    </w:tbl>
    <w:p w14:paraId="099513C9" w14:textId="5932CB04" w:rsidR="00BC372F" w:rsidRDefault="00BC372F" w:rsidP="000D69EB">
      <w:pPr>
        <w:rPr>
          <w:lang w:val="en-GB"/>
        </w:rPr>
      </w:pPr>
    </w:p>
    <w:p w14:paraId="0CA34A46" w14:textId="130DC0AD" w:rsidR="008A4757" w:rsidRDefault="008A4757" w:rsidP="000D69EB">
      <w:pPr>
        <w:rPr>
          <w:lang w:val="en-GB"/>
        </w:rPr>
      </w:pPr>
      <w:r>
        <w:rPr>
          <w:lang w:val="en-GB"/>
        </w:rPr>
        <w:t xml:space="preserve">I used </w:t>
      </w:r>
      <w:r w:rsidR="008725E4">
        <w:rPr>
          <w:lang w:val="en-GB"/>
        </w:rPr>
        <w:t>Django’s</w:t>
      </w:r>
      <w:r>
        <w:rPr>
          <w:lang w:val="en-GB"/>
        </w:rPr>
        <w:t xml:space="preserve"> user authentication system with a custom authentication backend that used </w:t>
      </w:r>
      <w:r w:rsidR="008725E4">
        <w:rPr>
          <w:lang w:val="en-GB"/>
        </w:rPr>
        <w:t>LDAP</w:t>
      </w:r>
      <w:r>
        <w:rPr>
          <w:lang w:val="en-GB"/>
        </w:rPr>
        <w:t xml:space="preserve"> for authenticating staff as described above. The database relations for the user w</w:t>
      </w:r>
      <w:r w:rsidR="00D1474A">
        <w:rPr>
          <w:lang w:val="en-GB"/>
        </w:rPr>
        <w:t>ere</w:t>
      </w:r>
      <w:r>
        <w:rPr>
          <w:lang w:val="en-GB"/>
        </w:rPr>
        <w:t xml:space="preserve"> therefore created by the django authentication contribution code and not by me. Some of the attributes in these relations are used by my application but not all therefore the database does store some data that is not needed for the application to run.</w:t>
      </w:r>
    </w:p>
    <w:p w14:paraId="3EFE73CE" w14:textId="77777777" w:rsidR="008A4757" w:rsidRDefault="008A4757" w:rsidP="000D69EB">
      <w:pPr>
        <w:rPr>
          <w:lang w:val="en-GB"/>
        </w:rPr>
      </w:pPr>
    </w:p>
    <w:p w14:paraId="1ADD6393" w14:textId="6CA217E6" w:rsidR="00BC372F" w:rsidRDefault="00BC372F" w:rsidP="000D69EB">
      <w:pPr>
        <w:rPr>
          <w:lang w:val="en-GB"/>
        </w:rPr>
      </w:pPr>
      <w:r>
        <w:rPr>
          <w:lang w:val="en-GB"/>
        </w:rPr>
        <w:t xml:space="preserve">During development I allowed undergraduate users to log in because I didn’t have a staff account, </w:t>
      </w:r>
      <w:r w:rsidR="008749A4">
        <w:rPr>
          <w:lang w:val="en-GB"/>
        </w:rPr>
        <w:t>I only know it works as intended for staff users because my supervisor has tried it out</w:t>
      </w:r>
      <w:r>
        <w:rPr>
          <w:lang w:val="en-GB"/>
        </w:rPr>
        <w:t>.</w:t>
      </w:r>
      <w:r w:rsidR="008749A4">
        <w:rPr>
          <w:lang w:val="en-GB"/>
        </w:rPr>
        <w:t xml:space="preserve"> It would have been better if I could have got a temporary staff account from IS to use while doing the project</w:t>
      </w:r>
      <w:r>
        <w:rPr>
          <w:lang w:val="en-GB"/>
        </w:rPr>
        <w:t xml:space="preserve"> </w:t>
      </w:r>
      <w:r w:rsidR="008749A4">
        <w:rPr>
          <w:lang w:val="en-GB"/>
        </w:rPr>
        <w:t>that way I wouldn’t have to change the code at the last minute to prevent undergraduates logging in also I wouldn’t have to have my password littered throughout the unit tests.</w:t>
      </w:r>
    </w:p>
    <w:p w14:paraId="61DF561C" w14:textId="7A42F51F" w:rsidR="00E36D09" w:rsidRDefault="00E36D09" w:rsidP="000D69EB">
      <w:pPr>
        <w:rPr>
          <w:lang w:val="en-GB"/>
        </w:rPr>
      </w:pPr>
    </w:p>
    <w:p w14:paraId="75C292FB" w14:textId="6D28D4E8" w:rsidR="00E36D09" w:rsidRDefault="00E36D09" w:rsidP="000D69EB">
      <w:pPr>
        <w:rPr>
          <w:lang w:val="en-GB"/>
        </w:rPr>
      </w:pPr>
      <w:r>
        <w:rPr>
          <w:lang w:val="en-GB"/>
        </w:rPr>
        <w:t xml:space="preserve">For making the application available in Welsh and English I used Django’s LocaleMiddleware. Use of the “djano-admin makemessages” command would create a .po file listing all string in the code that are marked for translation. I would then go through this file and translate the strings to welsh manually.  The “django-admin compilemessages” command was then used to compile messages into a .mo file for use by the middleware. </w:t>
      </w:r>
      <w:r w:rsidR="0054496C">
        <w:rPr>
          <w:lang w:val="en-GB"/>
        </w:rPr>
        <w:t>I</w:t>
      </w:r>
      <w:r>
        <w:rPr>
          <w:lang w:val="en-GB"/>
        </w:rPr>
        <w:t xml:space="preserve"> translated the strings using google translate manually, </w:t>
      </w:r>
      <w:r w:rsidR="00C00F47">
        <w:rPr>
          <w:lang w:val="en-GB"/>
        </w:rPr>
        <w:t xml:space="preserve">to save time </w:t>
      </w:r>
      <w:r>
        <w:rPr>
          <w:lang w:val="en-GB"/>
        </w:rPr>
        <w:t xml:space="preserve">I could have automated this process by making a small program to use google </w:t>
      </w:r>
      <w:r w:rsidR="007E1BEF">
        <w:rPr>
          <w:lang w:val="en-GB"/>
        </w:rPr>
        <w:t xml:space="preserve">cloud’s translation API </w:t>
      </w:r>
      <w:sdt>
        <w:sdtPr>
          <w:rPr>
            <w:lang w:val="en-GB"/>
          </w:rPr>
          <w:id w:val="-1443914702"/>
          <w:citation/>
        </w:sdtPr>
        <w:sdtContent>
          <w:r w:rsidR="007E1BEF">
            <w:rPr>
              <w:lang w:val="en-GB"/>
            </w:rPr>
            <w:fldChar w:fldCharType="begin"/>
          </w:r>
          <w:r w:rsidR="007E1BEF">
            <w:rPr>
              <w:lang w:val="en-GB"/>
            </w:rPr>
            <w:instrText xml:space="preserve"> CITATION Clo19 \l 2057 </w:instrText>
          </w:r>
          <w:r w:rsidR="007E1BEF">
            <w:rPr>
              <w:lang w:val="en-GB"/>
            </w:rPr>
            <w:fldChar w:fldCharType="separate"/>
          </w:r>
          <w:r w:rsidR="007E1BEF" w:rsidRPr="007E1BEF">
            <w:rPr>
              <w:noProof/>
              <w:lang w:val="en-GB"/>
            </w:rPr>
            <w:t>[13]</w:t>
          </w:r>
          <w:r w:rsidR="007E1BEF">
            <w:rPr>
              <w:lang w:val="en-GB"/>
            </w:rPr>
            <w:fldChar w:fldCharType="end"/>
          </w:r>
        </w:sdtContent>
      </w:sdt>
      <w:r w:rsidR="007E1BEF">
        <w:rPr>
          <w:lang w:val="en-GB"/>
        </w:rPr>
        <w:t>.</w:t>
      </w:r>
    </w:p>
    <w:p w14:paraId="298071C6" w14:textId="77777777" w:rsidR="00BF4ED0" w:rsidRPr="000D69EB" w:rsidRDefault="00BF4ED0" w:rsidP="000D69EB">
      <w:pPr>
        <w:rPr>
          <w:lang w:val="en-GB"/>
        </w:rPr>
      </w:pPr>
    </w:p>
    <w:p w14:paraId="6549856A" w14:textId="7BB1E91E" w:rsidR="000D69EB" w:rsidRDefault="000D69EB" w:rsidP="000D69EB">
      <w:pPr>
        <w:pStyle w:val="Heading2"/>
        <w:rPr>
          <w:lang w:val="en-GB"/>
        </w:rPr>
      </w:pPr>
      <w:r>
        <w:rPr>
          <w:lang w:val="en-GB"/>
        </w:rPr>
        <w:t>Feature Set 2 – Lecture Management</w:t>
      </w:r>
    </w:p>
    <w:p w14:paraId="7349273F" w14:textId="5D647C91" w:rsidR="000D69EB" w:rsidRPr="00E402A6" w:rsidRDefault="000D69EB" w:rsidP="000D69EB">
      <w:pPr>
        <w:rPr>
          <w:color w:val="FFC000"/>
          <w:lang w:val="en-GB"/>
        </w:rPr>
      </w:pPr>
      <w:r w:rsidRPr="00E402A6">
        <w:rPr>
          <w:color w:val="FFC000"/>
          <w:lang w:val="en-GB"/>
        </w:rPr>
        <w:t>Getting to grips with CRUD, pagination and search query on Django</w:t>
      </w:r>
    </w:p>
    <w:p w14:paraId="730BB830" w14:textId="2A2ECE20" w:rsidR="00074A01" w:rsidRDefault="00074A01" w:rsidP="000D69EB">
      <w:pPr>
        <w:rPr>
          <w:lang w:val="en-GB"/>
        </w:rPr>
      </w:pPr>
    </w:p>
    <w:p w14:paraId="4748ABAA" w14:textId="6752467F" w:rsidR="00074A01" w:rsidRDefault="00074A01" w:rsidP="00BB3902">
      <w:pPr>
        <w:rPr>
          <w:lang w:val="en-GB"/>
        </w:rPr>
      </w:pPr>
      <w:r>
        <w:rPr>
          <w:lang w:val="en-GB"/>
        </w:rPr>
        <w:t>I created a</w:t>
      </w:r>
      <w:r w:rsidR="00BB3902">
        <w:rPr>
          <w:lang w:val="en-GB"/>
        </w:rPr>
        <w:t>n</w:t>
      </w:r>
      <w:r>
        <w:rPr>
          <w:lang w:val="en-GB"/>
        </w:rPr>
        <w:t xml:space="preserve"> Object-Relational-Mapped class </w:t>
      </w:r>
      <w:r w:rsidR="00BB3902">
        <w:rPr>
          <w:lang w:val="en-GB"/>
        </w:rPr>
        <w:t xml:space="preserve">inside my models.py file </w:t>
      </w:r>
      <w:r>
        <w:rPr>
          <w:lang w:val="en-GB"/>
        </w:rPr>
        <w:t xml:space="preserve">for lecture </w:t>
      </w:r>
      <w:r w:rsidR="00BB3902">
        <w:rPr>
          <w:lang w:val="en-GB"/>
        </w:rPr>
        <w:t xml:space="preserve">objects </w:t>
      </w:r>
      <w:r>
        <w:rPr>
          <w:lang w:val="en-GB"/>
        </w:rPr>
        <w:t>this was to be mapped to the ‘Lecture’ relation in my PostgreSQL database.</w:t>
      </w:r>
      <w:r w:rsidR="00C07C5B">
        <w:rPr>
          <w:lang w:val="en-GB"/>
        </w:rPr>
        <w:t xml:space="preserve"> Attributes and attribute restrictions are defined in this class.</w:t>
      </w:r>
      <w:r w:rsidR="001A1038">
        <w:rPr>
          <w:lang w:val="en-GB"/>
        </w:rPr>
        <w:t xml:space="preserve"> </w:t>
      </w:r>
      <w:r w:rsidR="00003A64">
        <w:rPr>
          <w:lang w:val="en-GB"/>
        </w:rPr>
        <w:t>I used SQL migrations generated as result of the code in my django models to create my database. I found using migrations useful because I didn’t have to switch to write SQL often and all database migrations were saved in order so I could easily switch between different versions or undo incorrect changes.</w:t>
      </w:r>
    </w:p>
    <w:p w14:paraId="1B3B091B" w14:textId="4705C2F9" w:rsidR="00BF4ED0" w:rsidRDefault="00BF4ED0" w:rsidP="00BB3902">
      <w:pPr>
        <w:rPr>
          <w:lang w:val="en-GB"/>
        </w:rPr>
      </w:pPr>
    </w:p>
    <w:p w14:paraId="59935C6D" w14:textId="5504D976" w:rsidR="007A0C6F" w:rsidRDefault="00F87C73" w:rsidP="00BB3902">
      <w:pPr>
        <w:rPr>
          <w:lang w:val="en-GB"/>
        </w:rPr>
      </w:pPr>
      <w:r>
        <w:rPr>
          <w:lang w:val="en-GB"/>
        </w:rPr>
        <w:t>I started by writing all view code in my app’s view.py file as simple function-based views. The views relating to lecture management mostly only covered the Creation, Retrieval, Updating and Deleting (CRUD) of lecture resources</w:t>
      </w:r>
      <w:r w:rsidR="00D75FC2">
        <w:rPr>
          <w:lang w:val="en-GB"/>
        </w:rPr>
        <w:t xml:space="preserve"> so I later changed them to use slightly customised generic class-based views this is highly recommended as it reduces the amount of code and improves the quality of code.</w:t>
      </w:r>
      <w:r w:rsidR="00BB3902">
        <w:rPr>
          <w:lang w:val="en-GB"/>
        </w:rPr>
        <w:t xml:space="preserve"> </w:t>
      </w:r>
      <w:r w:rsidR="00B930F1">
        <w:rPr>
          <w:lang w:val="en-GB"/>
        </w:rPr>
        <w:t>The generic views are inherited from with customisations made in the form of a select few overwritten methods.</w:t>
      </w:r>
    </w:p>
    <w:p w14:paraId="07FF5A27" w14:textId="58BB9B67" w:rsidR="00BB3902" w:rsidRDefault="00BB3902" w:rsidP="00BB3902">
      <w:pPr>
        <w:rPr>
          <w:lang w:val="en-GB"/>
        </w:rPr>
      </w:pPr>
    </w:p>
    <w:p w14:paraId="695D4622" w14:textId="3401F940" w:rsidR="00E402A6" w:rsidRDefault="00BB3902" w:rsidP="00BB3902">
      <w:pPr>
        <w:rPr>
          <w:lang w:val="en-GB"/>
        </w:rPr>
      </w:pPr>
      <w:r>
        <w:rPr>
          <w:lang w:val="en-GB"/>
        </w:rPr>
        <w:t>The class-based views use a multiple inheritance approach for combing view functionality. These classes are called ‘mixins’ and can be brought into a view through inheritance to provide functionality to multiple views without having to repeat code; this keeps the code DRY which is a principle of Django and other web development frameworks. In my application users have to be logged in to access the views so my class-based views make use of the ‘</w:t>
      </w:r>
      <w:r w:rsidRPr="00BB3902">
        <w:rPr>
          <w:lang w:val="en-GB"/>
        </w:rPr>
        <w:t>LoginRequiredMixin</w:t>
      </w:r>
      <w:r>
        <w:rPr>
          <w:lang w:val="en-GB"/>
        </w:rPr>
        <w:t>’ to ensure lecture resources are only accessed by logged in users.</w:t>
      </w:r>
      <w:r w:rsidR="00E402A6">
        <w:rPr>
          <w:lang w:val="en-GB"/>
        </w:rPr>
        <w:t xml:space="preserve"> For other views that are still function-based I have used the @login_required decorator to prevent access if not logged in.</w:t>
      </w:r>
    </w:p>
    <w:p w14:paraId="4AC3D77A" w14:textId="77777777" w:rsidR="00E402A6" w:rsidRDefault="00E402A6" w:rsidP="00BB3902">
      <w:pPr>
        <w:rPr>
          <w:lang w:val="en-GB"/>
        </w:rPr>
      </w:pPr>
    </w:p>
    <w:p w14:paraId="2508ED40" w14:textId="1CCB1AEC" w:rsidR="00E402A6" w:rsidRDefault="00E402A6" w:rsidP="00BB3902">
      <w:pPr>
        <w:rPr>
          <w:lang w:val="en-GB"/>
        </w:rPr>
      </w:pPr>
      <w:r>
        <w:rPr>
          <w:lang w:val="en-GB"/>
        </w:rPr>
        <w:t>If an unauthorized user attempts to access a view that requires the user to be logged in the user is redirected to the login page with a parameter ‘next’ holding the original URL attempt. Upon successful login the user will be redirected to the page they previously tried to access. Both the login_required decorator and the LoginRequiredMixin class are provided by Django’s authentication app (</w:t>
      </w:r>
      <w:proofErr w:type="spellStart"/>
      <w:proofErr w:type="gramStart"/>
      <w:r>
        <w:rPr>
          <w:lang w:val="en-GB"/>
        </w:rPr>
        <w:t>django.contrib</w:t>
      </w:r>
      <w:proofErr w:type="gramEnd"/>
      <w:r>
        <w:rPr>
          <w:lang w:val="en-GB"/>
        </w:rPr>
        <w:t>.auth</w:t>
      </w:r>
      <w:proofErr w:type="spellEnd"/>
      <w:r>
        <w:rPr>
          <w:lang w:val="en-GB"/>
        </w:rPr>
        <w:t>).</w:t>
      </w:r>
    </w:p>
    <w:p w14:paraId="36D496FE" w14:textId="40678431" w:rsidR="007A0C6F" w:rsidRDefault="007A0C6F" w:rsidP="00BB3902">
      <w:pPr>
        <w:rPr>
          <w:lang w:val="en-GB"/>
        </w:rPr>
      </w:pPr>
    </w:p>
    <w:p w14:paraId="5E4726D6" w14:textId="61845832" w:rsidR="007A0C6F" w:rsidRDefault="007A0C6F" w:rsidP="00BB3902">
      <w:pPr>
        <w:rPr>
          <w:lang w:val="en-GB"/>
        </w:rPr>
      </w:pPr>
      <w:r>
        <w:rPr>
          <w:lang w:val="en-GB"/>
        </w:rPr>
        <w:t xml:space="preserve">Later in the project I updated the </w:t>
      </w:r>
      <w:r w:rsidR="001C67CB">
        <w:rPr>
          <w:lang w:val="en-GB"/>
        </w:rPr>
        <w:t>code so each lecture can have an associated</w:t>
      </w:r>
      <w:r>
        <w:rPr>
          <w:lang w:val="en-GB"/>
        </w:rPr>
        <w:t xml:space="preserve"> PDF file that can be downloaded by students as a convenience functionality. The PDF can be uploaded when creating or editing a lecture</w:t>
      </w:r>
      <w:r w:rsidR="000A7D72">
        <w:rPr>
          <w:lang w:val="en-GB"/>
        </w:rPr>
        <w:t xml:space="preserve"> resource and is stored locally on the server in the media/documents/ directory.</w:t>
      </w:r>
      <w:r w:rsidR="00AF6378">
        <w:rPr>
          <w:lang w:val="en-GB"/>
        </w:rPr>
        <w:t xml:space="preserve"> I used a custom validator to only allow PDF files to be uploaded.</w:t>
      </w:r>
      <w:bookmarkStart w:id="33" w:name="_GoBack"/>
      <w:bookmarkEnd w:id="33"/>
      <w:r w:rsidR="004746F5">
        <w:rPr>
          <w:lang w:val="en-GB"/>
        </w:rPr>
        <w:t xml:space="preserve"> My approach was to associate feedback to specific slides so there is a field for entering the number of slides a lecture has. It occurred to me that users may not know the slide count of their lecture so I added a functionality where users can have that information extracted from the PDF file they have uploaded. I use the python package pyPDF2 to extract this detail. At the start I extracted the title, author and page number but in the end only made use of the page number since that was the only thing users may be unsure of.</w:t>
      </w:r>
    </w:p>
    <w:p w14:paraId="60316207" w14:textId="25E5C283" w:rsidR="004746F5" w:rsidRDefault="004746F5" w:rsidP="00BB3902">
      <w:pPr>
        <w:rPr>
          <w:lang w:val="en-GB"/>
        </w:rPr>
      </w:pPr>
    </w:p>
    <w:p w14:paraId="7A63D98D" w14:textId="3043D6E6" w:rsidR="003F601F" w:rsidRDefault="003F601F" w:rsidP="00BB3902">
      <w:pPr>
        <w:rPr>
          <w:lang w:val="en-GB"/>
        </w:rPr>
      </w:pPr>
      <w:r>
        <w:rPr>
          <w:lang w:val="en-GB"/>
        </w:rPr>
        <w:t xml:space="preserve">Lectures are listed after login on the ‘Lecture List’ page. On this page I have implemented pagination and a search functionality for ease of use. The lectures can be searched by either name or date. </w:t>
      </w:r>
      <w:r w:rsidR="00B930F1">
        <w:rPr>
          <w:lang w:val="en-GB"/>
        </w:rPr>
        <w:t xml:space="preserve"> Search queries and current page are added to the URL as query strings for easy bookmarking and navigation.</w:t>
      </w:r>
    </w:p>
    <w:p w14:paraId="4E617FFA" w14:textId="77777777" w:rsidR="00482185" w:rsidRDefault="00482185" w:rsidP="00BB3902">
      <w:pPr>
        <w:rPr>
          <w:lang w:val="en-GB"/>
        </w:rPr>
      </w:pPr>
    </w:p>
    <w:p w14:paraId="7FD5BCD2" w14:textId="16FB4DA9" w:rsidR="00CE51A7" w:rsidRDefault="000D69EB" w:rsidP="00CE51A7">
      <w:pPr>
        <w:pStyle w:val="Heading2"/>
        <w:rPr>
          <w:lang w:val="en-GB"/>
        </w:rPr>
      </w:pPr>
      <w:r>
        <w:rPr>
          <w:lang w:val="en-GB"/>
        </w:rPr>
        <w:lastRenderedPageBreak/>
        <w:t>Feature Set 3 – Session Management</w:t>
      </w:r>
    </w:p>
    <w:p w14:paraId="41DF081D" w14:textId="53DF35BF" w:rsidR="000D69EB" w:rsidRDefault="000D69EB" w:rsidP="000D69EB">
      <w:pPr>
        <w:rPr>
          <w:lang w:val="en-GB"/>
        </w:rPr>
      </w:pPr>
      <w:r>
        <w:rPr>
          <w:lang w:val="en-GB"/>
        </w:rPr>
        <w:t>More focus on client-side heavy features requiring jQuery and AJAX.</w:t>
      </w:r>
    </w:p>
    <w:p w14:paraId="351DD174" w14:textId="50536560" w:rsidR="00A74FC3" w:rsidRDefault="00A74FC3" w:rsidP="000D69EB">
      <w:pPr>
        <w:rPr>
          <w:lang w:val="en-GB"/>
        </w:rPr>
      </w:pPr>
    </w:p>
    <w:p w14:paraId="2DDD41EA" w14:textId="0CD2B6F2" w:rsidR="00801249" w:rsidRDefault="00C91138" w:rsidP="000D69EB">
      <w:pPr>
        <w:rPr>
          <w:lang w:val="en-GB"/>
        </w:rPr>
      </w:pPr>
      <w:r>
        <w:rPr>
          <w:lang w:val="en-GB"/>
        </w:rPr>
        <w:t xml:space="preserve">I wanted to allow for each lecture to have multiple feedback sessions so created a Session model and linked it to the Lecture model. </w:t>
      </w:r>
      <w:r w:rsidR="00801249">
        <w:rPr>
          <w:lang w:val="en-GB"/>
        </w:rPr>
        <w:t>My idea was that feedback would not be provided to the lecture but to a feedback session run for that lecture, this way a lecture could be ran on multiple different occasions</w:t>
      </w:r>
      <w:r w:rsidR="001161ED">
        <w:rPr>
          <w:lang w:val="en-GB"/>
        </w:rPr>
        <w:t xml:space="preserve"> each having its own session</w:t>
      </w:r>
      <w:r w:rsidR="00801249">
        <w:rPr>
          <w:lang w:val="en-GB"/>
        </w:rPr>
        <w:t xml:space="preserve">. </w:t>
      </w:r>
      <w:r w:rsidR="00801249" w:rsidRPr="00801249">
        <w:rPr>
          <w:color w:val="FFC000"/>
          <w:lang w:val="en-GB"/>
        </w:rPr>
        <w:t>In retrospect I think this was a bad design decision.</w:t>
      </w:r>
    </w:p>
    <w:p w14:paraId="1FE84EE2" w14:textId="77777777" w:rsidR="00801249" w:rsidRDefault="00801249" w:rsidP="000D69EB">
      <w:pPr>
        <w:rPr>
          <w:lang w:val="en-GB"/>
        </w:rPr>
      </w:pPr>
    </w:p>
    <w:p w14:paraId="46127E66" w14:textId="61E2A14D" w:rsidR="0079272E" w:rsidRDefault="00C91138" w:rsidP="000D69EB">
      <w:pPr>
        <w:rPr>
          <w:lang w:val="en-GB"/>
        </w:rPr>
      </w:pPr>
      <w:r>
        <w:rPr>
          <w:lang w:val="en-GB"/>
        </w:rPr>
        <w:t>I planned the ‘Lecture Detail’ page to be a form of control page where the staff user</w:t>
      </w:r>
      <w:r w:rsidR="007218ED">
        <w:rPr>
          <w:lang w:val="en-GB"/>
        </w:rPr>
        <w:t>s</w:t>
      </w:r>
      <w:r>
        <w:rPr>
          <w:lang w:val="en-GB"/>
        </w:rPr>
        <w:t xml:space="preserve"> could view the lecture data and control sessions for that lecture.</w:t>
      </w:r>
      <w:r w:rsidR="00801249">
        <w:rPr>
          <w:lang w:val="en-GB"/>
        </w:rPr>
        <w:t xml:space="preserve"> </w:t>
      </w:r>
      <w:r w:rsidR="0079272E">
        <w:rPr>
          <w:lang w:val="en-GB"/>
        </w:rPr>
        <w:t>My layout for this page is shown below, left side has location of the session management buttons and the lecture details and right side is split with session list at top and question list for the selected session at bottom.</w:t>
      </w:r>
    </w:p>
    <w:p w14:paraId="00257056" w14:textId="3ACBBAF4" w:rsidR="0079272E" w:rsidRDefault="0079272E" w:rsidP="000D69EB">
      <w:pPr>
        <w:rPr>
          <w:lang w:val="en-GB"/>
        </w:rPr>
      </w:pPr>
    </w:p>
    <w:p w14:paraId="216310B8" w14:textId="77777777" w:rsidR="0079272E" w:rsidRDefault="0079272E" w:rsidP="0079272E">
      <w:pPr>
        <w:keepNext/>
        <w:jc w:val="center"/>
      </w:pPr>
      <w:r>
        <w:rPr>
          <w:noProof/>
        </w:rPr>
        <w:drawing>
          <wp:inline distT="0" distB="0" distL="0" distR="0" wp14:anchorId="3C959C9F" wp14:editId="52A64811">
            <wp:extent cx="2376000" cy="1216800"/>
            <wp:effectExtent l="19050" t="19050" r="2476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4CFE301" w14:textId="3352B053" w:rsidR="0079272E" w:rsidRDefault="0079272E" w:rsidP="0079272E">
      <w:pPr>
        <w:pStyle w:val="Caption"/>
        <w:jc w:val="center"/>
        <w:rPr>
          <w:lang w:val="en-GB"/>
        </w:rPr>
      </w:pPr>
      <w:r>
        <w:t xml:space="preserve">Figure </w:t>
      </w:r>
      <w:r>
        <w:fldChar w:fldCharType="begin"/>
      </w:r>
      <w:r>
        <w:instrText xml:space="preserve"> SEQ Figure \* ARABIC </w:instrText>
      </w:r>
      <w:r>
        <w:fldChar w:fldCharType="separate"/>
      </w:r>
      <w:r>
        <w:rPr>
          <w:noProof/>
        </w:rPr>
        <w:t>23</w:t>
      </w:r>
      <w:r>
        <w:fldChar w:fldCharType="end"/>
      </w:r>
      <w:r>
        <w:t xml:space="preserve"> Lecture Detail Page Layout Example</w:t>
      </w:r>
    </w:p>
    <w:p w14:paraId="58140CC3" w14:textId="406728E1" w:rsidR="0099392E" w:rsidRDefault="0099392E" w:rsidP="000D69EB">
      <w:pPr>
        <w:rPr>
          <w:lang w:val="en-GB"/>
        </w:rPr>
      </w:pPr>
    </w:p>
    <w:p w14:paraId="50981980" w14:textId="3EB1E15C" w:rsidR="0099392E" w:rsidRDefault="0079272E" w:rsidP="000D69EB">
      <w:pPr>
        <w:rPr>
          <w:lang w:val="en-GB"/>
        </w:rPr>
      </w:pPr>
      <w:r>
        <w:rPr>
          <w:lang w:val="en-GB"/>
        </w:rPr>
        <w:t xml:space="preserve">At </w:t>
      </w:r>
      <w:proofErr w:type="gramStart"/>
      <w:r>
        <w:rPr>
          <w:lang w:val="en-GB"/>
        </w:rPr>
        <w:t>first</w:t>
      </w:r>
      <w:proofErr w:type="gramEnd"/>
      <w:r>
        <w:rPr>
          <w:lang w:val="en-GB"/>
        </w:rPr>
        <w:t xml:space="preserve"> I only allowed sessions to be created if there was not a session running and </w:t>
      </w:r>
      <w:r w:rsidR="00920592">
        <w:rPr>
          <w:lang w:val="en-GB"/>
        </w:rPr>
        <w:t>every session was automatically started upon creation</w:t>
      </w:r>
      <w:r>
        <w:rPr>
          <w:lang w:val="en-GB"/>
        </w:rPr>
        <w:t>. This approach meant only having one session running for one lecture at a time. I felt this was restrictive and my supervisor recommended providing flexibility in use when unsure of exactly what should be the user workflow. I changed the design so any number of sessions could be created and started or restarted at any time.</w:t>
      </w:r>
      <w:r w:rsidRPr="00B058BF">
        <w:rPr>
          <w:color w:val="FFC000"/>
          <w:lang w:val="en-GB"/>
        </w:rPr>
        <w:t xml:space="preserve"> </w:t>
      </w:r>
      <w:r w:rsidR="00DE0BAF" w:rsidRPr="00DE0BAF">
        <w:rPr>
          <w:lang w:val="en-GB"/>
        </w:rPr>
        <w:t>The implementation of this required the addition of another relation to keep track of a session start times and end times which could then be used to sum the total runtime for a session.</w:t>
      </w:r>
    </w:p>
    <w:p w14:paraId="7E5AE50D" w14:textId="5BFC9429" w:rsidR="00931A7F" w:rsidRDefault="00931A7F" w:rsidP="000D69EB">
      <w:pPr>
        <w:rPr>
          <w:lang w:val="en-GB"/>
        </w:rPr>
      </w:pPr>
    </w:p>
    <w:p w14:paraId="7345C3B9" w14:textId="08617E97" w:rsidR="0077523D" w:rsidRDefault="00931A7F" w:rsidP="000D69EB">
      <w:pPr>
        <w:rPr>
          <w:lang w:val="en-GB"/>
        </w:rPr>
      </w:pPr>
      <w:r>
        <w:rPr>
          <w:lang w:val="en-GB"/>
        </w:rPr>
        <w:t>The sessions are displayed in a session</w:t>
      </w:r>
      <w:r w:rsidR="00DE0BAF">
        <w:rPr>
          <w:lang w:val="en-GB"/>
        </w:rPr>
        <w:t>s</w:t>
      </w:r>
      <w:r>
        <w:rPr>
          <w:lang w:val="en-GB"/>
        </w:rPr>
        <w:t xml:space="preserve"> table which is paginated to show only five sessions at a time. </w:t>
      </w:r>
      <w:r w:rsidR="00F052EC">
        <w:rPr>
          <w:lang w:val="en-GB"/>
        </w:rPr>
        <w:t xml:space="preserve">I previous had questions paginated </w:t>
      </w:r>
      <w:r w:rsidR="007963EF">
        <w:rPr>
          <w:lang w:val="en-GB"/>
        </w:rPr>
        <w:t>as we</w:t>
      </w:r>
      <w:r w:rsidR="009179B7">
        <w:rPr>
          <w:lang w:val="en-GB"/>
        </w:rPr>
        <w:t>ll</w:t>
      </w:r>
      <w:r w:rsidR="00F052EC">
        <w:rPr>
          <w:lang w:val="en-GB"/>
        </w:rPr>
        <w:t xml:space="preserve"> but as more functionality was added this became an issue so question pagination was removed.</w:t>
      </w:r>
      <w:r w:rsidR="008C0980">
        <w:rPr>
          <w:lang w:val="en-GB"/>
        </w:rPr>
        <w:t xml:space="preserve"> This will mean the page will get longer and although not too professional it isn’t really an issue because it is assumed a </w:t>
      </w:r>
      <w:r w:rsidR="006B0EA9">
        <w:rPr>
          <w:lang w:val="en-GB"/>
        </w:rPr>
        <w:t>lecturer</w:t>
      </w:r>
      <w:r w:rsidR="008C0980">
        <w:rPr>
          <w:lang w:val="en-GB"/>
        </w:rPr>
        <w:t xml:space="preserve"> would answer the questions in the order they are asked (from the top down) anyway.</w:t>
      </w:r>
    </w:p>
    <w:p w14:paraId="6FE93662" w14:textId="77777777" w:rsidR="00F052EC" w:rsidRDefault="00F052EC" w:rsidP="000D69EB">
      <w:pPr>
        <w:rPr>
          <w:lang w:val="en-GB"/>
        </w:rPr>
      </w:pPr>
    </w:p>
    <w:p w14:paraId="701EB419" w14:textId="394EE07B" w:rsidR="00931A7F" w:rsidRDefault="00E8779E" w:rsidP="000D69EB">
      <w:pPr>
        <w:rPr>
          <w:lang w:val="en-GB"/>
        </w:rPr>
      </w:pPr>
      <w:r>
        <w:rPr>
          <w:lang w:val="en-GB"/>
        </w:rPr>
        <w:t>T</w:t>
      </w:r>
      <w:r w:rsidR="00931A7F">
        <w:rPr>
          <w:lang w:val="en-GB"/>
        </w:rPr>
        <w:t xml:space="preserve">here are buttons to control sessions that are displayed on the right, when a session row is clicked on </w:t>
      </w:r>
      <w:r w:rsidR="00FF41CF">
        <w:rPr>
          <w:lang w:val="en-GB"/>
        </w:rPr>
        <w:t xml:space="preserve">it is highlighted in blue and the </w:t>
      </w:r>
      <w:r w:rsidR="00931A7F">
        <w:rPr>
          <w:lang w:val="en-GB"/>
        </w:rPr>
        <w:t>options for that sessions are displayed.</w:t>
      </w:r>
      <w:r w:rsidR="00FF41CF">
        <w:rPr>
          <w:lang w:val="en-GB"/>
        </w:rPr>
        <w:t xml:space="preserve"> Th</w:t>
      </w:r>
      <w:r w:rsidR="009F7162">
        <w:rPr>
          <w:lang w:val="en-GB"/>
        </w:rPr>
        <w:t xml:space="preserve">is </w:t>
      </w:r>
      <w:r w:rsidR="00FF41CF">
        <w:rPr>
          <w:lang w:val="en-GB"/>
        </w:rPr>
        <w:t>f</w:t>
      </w:r>
      <w:r w:rsidR="009F7162">
        <w:rPr>
          <w:lang w:val="en-GB"/>
        </w:rPr>
        <w:t>unctionality was</w:t>
      </w:r>
      <w:r w:rsidR="00FF41CF">
        <w:rPr>
          <w:lang w:val="en-GB"/>
        </w:rPr>
        <w:t xml:space="preserve"> implemented using the jQuery library to manipulate the page HTML by co</w:t>
      </w:r>
      <w:r w:rsidR="009F7162">
        <w:rPr>
          <w:lang w:val="en-GB"/>
        </w:rPr>
        <w:t>pying</w:t>
      </w:r>
      <w:r w:rsidR="00FF41CF">
        <w:rPr>
          <w:lang w:val="en-GB"/>
        </w:rPr>
        <w:t xml:space="preserve"> across hidden buttons in the table rows to a sperate &lt;div&gt; for display.</w:t>
      </w:r>
      <w:r w:rsidR="00834E6E">
        <w:rPr>
          <w:lang w:val="en-GB"/>
        </w:rPr>
        <w:t xml:space="preserve"> I use JavaScript local storage to save which session is currently highlighted between page reloads.</w:t>
      </w:r>
    </w:p>
    <w:p w14:paraId="47154545" w14:textId="77777777" w:rsidR="00471603" w:rsidRDefault="00471603" w:rsidP="000D69EB">
      <w:pPr>
        <w:rPr>
          <w:lang w:val="en-GB"/>
        </w:rPr>
      </w:pPr>
    </w:p>
    <w:p w14:paraId="3E88464C" w14:textId="7F9E5A3D" w:rsidR="00FF41CF" w:rsidRDefault="00471603" w:rsidP="000D69EB">
      <w:pPr>
        <w:rPr>
          <w:lang w:val="en-GB"/>
        </w:rPr>
      </w:pPr>
      <w:r>
        <w:rPr>
          <w:lang w:val="en-GB"/>
        </w:rPr>
        <w:t xml:space="preserve">I used jQuery to make AJAX calls to refresh session and question data every second without the user having to reload the page. </w:t>
      </w:r>
      <w:r w:rsidR="00B73499">
        <w:rPr>
          <w:lang w:val="en-GB"/>
        </w:rPr>
        <w:t xml:space="preserve">I </w:t>
      </w:r>
      <w:r w:rsidR="008C7060">
        <w:rPr>
          <w:lang w:val="en-GB"/>
        </w:rPr>
        <w:t>made</w:t>
      </w:r>
      <w:r w:rsidR="00B73499">
        <w:rPr>
          <w:lang w:val="en-GB"/>
        </w:rPr>
        <w:t xml:space="preserve"> sub templates in my Django app for the session list and the question list and include</w:t>
      </w:r>
      <w:r w:rsidR="009F41B8">
        <w:rPr>
          <w:lang w:val="en-GB"/>
        </w:rPr>
        <w:t>d</w:t>
      </w:r>
      <w:r w:rsidR="00B73499">
        <w:rPr>
          <w:lang w:val="en-GB"/>
        </w:rPr>
        <w:t xml:space="preserve"> them in the lecture_detail.html template</w:t>
      </w:r>
      <w:r w:rsidR="00F102F7">
        <w:rPr>
          <w:lang w:val="en-GB"/>
        </w:rPr>
        <w:t xml:space="preserve">. The AJAX calls would then query the HTML for these sub templates every second and replace the HTML content in the DOM. My AJAX calls return HTML where I would have ideally wanted to return JSON because this less data to transfer from the server. I did not use JSON because that would </w:t>
      </w:r>
      <w:r w:rsidR="00F102F7">
        <w:rPr>
          <w:lang w:val="en-GB"/>
        </w:rPr>
        <w:lastRenderedPageBreak/>
        <w:t xml:space="preserve">have required more code in the </w:t>
      </w:r>
      <w:r w:rsidR="00990687">
        <w:rPr>
          <w:lang w:val="en-GB"/>
        </w:rPr>
        <w:t>JavaScript,</w:t>
      </w:r>
      <w:r w:rsidR="00F102F7">
        <w:rPr>
          <w:lang w:val="en-GB"/>
        </w:rPr>
        <w:t xml:space="preserve"> and I was struggling with maintaining the client-side code already.</w:t>
      </w:r>
    </w:p>
    <w:p w14:paraId="79481C55" w14:textId="01C8BBE6" w:rsidR="0077523D" w:rsidRDefault="0077523D" w:rsidP="000D69EB">
      <w:pPr>
        <w:rPr>
          <w:lang w:val="en-GB"/>
        </w:rPr>
      </w:pPr>
    </w:p>
    <w:p w14:paraId="0CDD16BD" w14:textId="06351279" w:rsidR="0077523D" w:rsidRDefault="0077523D" w:rsidP="000D69EB">
      <w:pPr>
        <w:rPr>
          <w:lang w:val="en-GB"/>
        </w:rPr>
      </w:pPr>
      <w:r>
        <w:rPr>
          <w:lang w:val="en-GB"/>
        </w:rPr>
        <w:t xml:space="preserve">Sessions display runtime and questions display time ago posted both of these are timedelta objects calculated in the model code. Django templates do not have python code embedded into the HTML because the template code should be about display not logic therefore to better represent the timedelta object I created custom template filters that I then registered for use in my templates. I also created a custom template tag that allowed </w:t>
      </w:r>
      <w:r w:rsidR="009F41B8">
        <w:rPr>
          <w:lang w:val="en-GB"/>
        </w:rPr>
        <w:t>continuous</w:t>
      </w:r>
      <w:r>
        <w:rPr>
          <w:lang w:val="en-GB"/>
        </w:rPr>
        <w:t xml:space="preserve"> numbering of sessions (1</w:t>
      </w:r>
      <w:r w:rsidRPr="0077523D">
        <w:rPr>
          <w:vertAlign w:val="superscript"/>
          <w:lang w:val="en-GB"/>
        </w:rPr>
        <w:t>st</w:t>
      </w:r>
      <w:r>
        <w:rPr>
          <w:lang w:val="en-GB"/>
        </w:rPr>
        <w:t>-n</w:t>
      </w:r>
      <w:r>
        <w:rPr>
          <w:vertAlign w:val="superscript"/>
          <w:lang w:val="en-GB"/>
        </w:rPr>
        <w:t>th</w:t>
      </w:r>
      <w:r>
        <w:rPr>
          <w:lang w:val="en-GB"/>
        </w:rPr>
        <w:t>) across my session list pagination.</w:t>
      </w:r>
    </w:p>
    <w:p w14:paraId="076D821A" w14:textId="08E35509" w:rsidR="001C59CA" w:rsidRDefault="001C59CA" w:rsidP="000D69EB">
      <w:pPr>
        <w:rPr>
          <w:lang w:val="en-GB"/>
        </w:rPr>
      </w:pPr>
    </w:p>
    <w:p w14:paraId="052A19E4" w14:textId="50520661" w:rsidR="00461F12" w:rsidRPr="00550795" w:rsidRDefault="0037126B" w:rsidP="00D60114">
      <w:pPr>
        <w:rPr>
          <w:lang w:val="en-GB"/>
        </w:rPr>
      </w:pPr>
      <w:r>
        <w:rPr>
          <w:lang w:val="en-GB"/>
        </w:rPr>
        <w:t xml:space="preserve">I had an issue with users being able to access resources that do not belong to them. I solved this by writing custom decorators that I could attach to view functions to ensure that users could only access the lectures, sessions or questions that they owned. The decorators act as function wrappers that take in the function they are attached to as a parameter and only allow the function to be called if the target resource is owned by the logged in user. If not owned the decorators raise a PermissionDenied exception and a 403 error is returned to the client. I then went on to overwrite the templates used for 404 (page not found) and 403 (forbidden/permission denied) errors so users could easily navigate away from an error page on my application. These templates are the 404.html and 403.html </w:t>
      </w:r>
      <w:r w:rsidR="00BF024F">
        <w:rPr>
          <w:lang w:val="en-GB"/>
        </w:rPr>
        <w:t xml:space="preserve">files </w:t>
      </w:r>
      <w:r>
        <w:rPr>
          <w:lang w:val="en-GB"/>
        </w:rPr>
        <w:t>respectively.</w:t>
      </w:r>
    </w:p>
    <w:p w14:paraId="53B14352" w14:textId="77777777" w:rsidR="00461F12" w:rsidRPr="006678BA" w:rsidRDefault="00461F12" w:rsidP="00D60114">
      <w:pPr>
        <w:rPr>
          <w:color w:val="FF0000"/>
          <w:lang w:val="en-GB"/>
        </w:rPr>
      </w:pPr>
    </w:p>
    <w:p w14:paraId="0C5C61FB" w14:textId="2E18840E" w:rsidR="00CE16A3" w:rsidRDefault="00CE16A3" w:rsidP="006F646E">
      <w:pPr>
        <w:rPr>
          <w:lang w:val="en-GB"/>
        </w:rPr>
      </w:pPr>
      <w:r>
        <w:rPr>
          <w:lang w:val="en-GB"/>
        </w:rPr>
        <w:t>To display feedback data on the feedback detail page I planned</w:t>
      </w:r>
      <w:r w:rsidRPr="00CE16A3">
        <w:rPr>
          <w:lang w:val="en-GB"/>
        </w:rPr>
        <w:t xml:space="preserve"> </w:t>
      </w:r>
      <w:r>
        <w:rPr>
          <w:lang w:val="en-GB"/>
        </w:rPr>
        <w:t>to use vanilla JavaScript to draw on the HTML canvas. When I cam</w:t>
      </w:r>
      <w:r w:rsidR="00D60114">
        <w:rPr>
          <w:lang w:val="en-GB"/>
        </w:rPr>
        <w:t>e</w:t>
      </w:r>
      <w:r>
        <w:rPr>
          <w:lang w:val="en-GB"/>
        </w:rPr>
        <w:t xml:space="preserve"> to implement this </w:t>
      </w:r>
      <w:r w:rsidR="0022612B">
        <w:rPr>
          <w:lang w:val="en-GB"/>
        </w:rPr>
        <w:t>feature,</w:t>
      </w:r>
      <w:r>
        <w:rPr>
          <w:lang w:val="en-GB"/>
        </w:rPr>
        <w:t xml:space="preserve"> I found an easy to use JavaScript library </w:t>
      </w:r>
      <w:r w:rsidR="00A56ACF">
        <w:rPr>
          <w:lang w:val="en-GB"/>
        </w:rPr>
        <w:t xml:space="preserve">called </w:t>
      </w:r>
      <w:r>
        <w:rPr>
          <w:lang w:val="en-GB"/>
        </w:rPr>
        <w:t xml:space="preserve">chart.js that </w:t>
      </w:r>
      <w:r w:rsidR="00A56ACF">
        <w:rPr>
          <w:lang w:val="en-GB"/>
        </w:rPr>
        <w:t xml:space="preserve">can </w:t>
      </w:r>
      <w:r>
        <w:rPr>
          <w:lang w:val="en-GB"/>
        </w:rPr>
        <w:t>build good quality responsive charts. I used this library to create the bar and pie charts in my application. Use of this library saved me having to write and test a lot of code.</w:t>
      </w:r>
    </w:p>
    <w:p w14:paraId="7D8EE08D" w14:textId="03128CF3" w:rsidR="00550795" w:rsidRDefault="00550795" w:rsidP="006F646E">
      <w:pPr>
        <w:rPr>
          <w:lang w:val="en-GB"/>
        </w:rPr>
      </w:pPr>
    </w:p>
    <w:p w14:paraId="0436B313" w14:textId="326B214A" w:rsidR="00F2004B" w:rsidRDefault="00FB69B2" w:rsidP="006F646E">
      <w:pPr>
        <w:rPr>
          <w:lang w:val="en-GB"/>
        </w:rPr>
      </w:pPr>
      <w:r>
        <w:rPr>
          <w:lang w:val="en-GB"/>
        </w:rPr>
        <w:t xml:space="preserve">Feedback data is provided to the feedback_detail.html page through a jQuery AJAX call that interacts with an API on the server that returns subsets of the feedback data associated with the selected session as JSON. The JavaScript then destroys and recreates the charts </w:t>
      </w:r>
      <w:r w:rsidR="00F2004B">
        <w:rPr>
          <w:lang w:val="en-GB"/>
        </w:rPr>
        <w:t xml:space="preserve">using the new data. The collation of </w:t>
      </w:r>
      <w:r w:rsidR="00F75100">
        <w:rPr>
          <w:lang w:val="en-GB"/>
        </w:rPr>
        <w:t xml:space="preserve">this </w:t>
      </w:r>
      <w:r w:rsidR="00F2004B">
        <w:rPr>
          <w:lang w:val="en-GB"/>
        </w:rPr>
        <w:t>feedback</w:t>
      </w:r>
      <w:r w:rsidR="00F75100">
        <w:rPr>
          <w:lang w:val="en-GB"/>
        </w:rPr>
        <w:t xml:space="preserve"> data on the server</w:t>
      </w:r>
      <w:r w:rsidR="00F2004B">
        <w:rPr>
          <w:lang w:val="en-GB"/>
        </w:rPr>
        <w:t xml:space="preserve"> requires </w:t>
      </w:r>
      <w:r w:rsidR="00F75100">
        <w:rPr>
          <w:lang w:val="en-GB"/>
        </w:rPr>
        <w:t>access across</w:t>
      </w:r>
      <w:r w:rsidR="00F2004B">
        <w:rPr>
          <w:lang w:val="en-GB"/>
        </w:rPr>
        <w:t xml:space="preserve"> multiple feedback instances therefore I wrote a FeedbackManager class to extend the functionality of the default manager used by my Feedback model class. This is the preferred way to add table-level functionality to a Djano model</w:t>
      </w:r>
      <w:r w:rsidR="00F75100">
        <w:rPr>
          <w:lang w:val="en-GB"/>
        </w:rPr>
        <w:t>; it also tidied up my model code by placing a relatively large method in its own class</w:t>
      </w:r>
      <w:r w:rsidR="00F2004B">
        <w:rPr>
          <w:lang w:val="en-GB"/>
        </w:rPr>
        <w:t>.</w:t>
      </w:r>
      <w:r w:rsidR="00F75100">
        <w:rPr>
          <w:lang w:val="en-GB"/>
        </w:rPr>
        <w:t xml:space="preserve"> </w:t>
      </w:r>
    </w:p>
    <w:p w14:paraId="74799E62" w14:textId="77777777" w:rsidR="00550795" w:rsidRPr="006F646E" w:rsidRDefault="00550795" w:rsidP="006F646E">
      <w:pPr>
        <w:rPr>
          <w:lang w:val="en-GB"/>
        </w:rPr>
      </w:pPr>
    </w:p>
    <w:p w14:paraId="4268419C" w14:textId="0E83F73C" w:rsidR="00CE51A7" w:rsidRDefault="000D69EB" w:rsidP="00CE51A7">
      <w:pPr>
        <w:pStyle w:val="Heading2"/>
        <w:rPr>
          <w:lang w:val="en-GB"/>
        </w:rPr>
      </w:pPr>
      <w:r>
        <w:rPr>
          <w:lang w:val="en-GB"/>
        </w:rPr>
        <w:t xml:space="preserve">Feature Set 4 - </w:t>
      </w:r>
      <w:r w:rsidR="00CE51A7">
        <w:rPr>
          <w:lang w:val="en-GB"/>
        </w:rPr>
        <w:t>Providing Feedback</w:t>
      </w:r>
    </w:p>
    <w:p w14:paraId="77B07D34" w14:textId="41607E0E" w:rsidR="00AB7C89" w:rsidRDefault="00AB7C89" w:rsidP="00AB7C89">
      <w:pPr>
        <w:rPr>
          <w:lang w:val="en-GB"/>
        </w:rPr>
      </w:pPr>
      <w:r>
        <w:rPr>
          <w:lang w:val="en-GB"/>
        </w:rPr>
        <w:t>Focus on being simple, accessible by mobile and made use of Django session middleware.</w:t>
      </w:r>
    </w:p>
    <w:p w14:paraId="2DD0A658" w14:textId="0F72A4FE" w:rsidR="00B12D11" w:rsidRDefault="00B12D11" w:rsidP="00AB7C89">
      <w:pPr>
        <w:rPr>
          <w:lang w:val="en-GB"/>
        </w:rPr>
      </w:pPr>
    </w:p>
    <w:p w14:paraId="3C306F5A" w14:textId="6F8049DD" w:rsidR="00B12D11" w:rsidRDefault="00B12D11" w:rsidP="00AB7C89">
      <w:pPr>
        <w:rPr>
          <w:lang w:val="en-GB"/>
        </w:rPr>
      </w:pPr>
      <w:r>
        <w:rPr>
          <w:lang w:val="en-GB"/>
        </w:rPr>
        <w:t xml:space="preserve">Student users are not logged in so to implement </w:t>
      </w:r>
      <w:r w:rsidR="00C8371C">
        <w:rPr>
          <w:lang w:val="en-GB"/>
        </w:rPr>
        <w:t>state</w:t>
      </w:r>
      <w:r>
        <w:rPr>
          <w:lang w:val="en-GB"/>
        </w:rPr>
        <w:t xml:space="preserve"> I made use of Django’s session middleware. There is a relation in the database holding </w:t>
      </w:r>
      <w:r w:rsidR="00C8371C">
        <w:rPr>
          <w:lang w:val="en-GB"/>
        </w:rPr>
        <w:t>each</w:t>
      </w:r>
      <w:r>
        <w:rPr>
          <w:lang w:val="en-GB"/>
        </w:rPr>
        <w:t xml:space="preserve"> user’s session key, encrypted session data and the expiry date of the session.</w:t>
      </w:r>
    </w:p>
    <w:p w14:paraId="279E970D" w14:textId="1A04EFCC" w:rsidR="00EB60FF" w:rsidRDefault="00EB60FF" w:rsidP="00AB7C89">
      <w:pPr>
        <w:rPr>
          <w:lang w:val="en-GB"/>
        </w:rPr>
      </w:pPr>
    </w:p>
    <w:p w14:paraId="4A703069" w14:textId="16616EBF" w:rsidR="00EB60FF" w:rsidRDefault="00EB60FF" w:rsidP="00AB7C89">
      <w:pPr>
        <w:rPr>
          <w:lang w:val="en-GB"/>
        </w:rPr>
      </w:pPr>
      <w:r>
        <w:rPr>
          <w:lang w:val="en-GB"/>
        </w:rPr>
        <w:t xml:space="preserve">When testing this feature </w:t>
      </w:r>
      <w:proofErr w:type="gramStart"/>
      <w:r>
        <w:rPr>
          <w:lang w:val="en-GB"/>
        </w:rPr>
        <w:t>set</w:t>
      </w:r>
      <w:proofErr w:type="gramEnd"/>
      <w:r>
        <w:rPr>
          <w:lang w:val="en-GB"/>
        </w:rPr>
        <w:t xml:space="preserve"> </w:t>
      </w:r>
      <w:r w:rsidR="00E57726">
        <w:rPr>
          <w:lang w:val="en-GB"/>
        </w:rPr>
        <w:t>I found that although functioning well the application was not notifying users very well. I found this was true for most of my application. I used Django’s messaging framework to easily provide application alerts between views. I replaced all my own messages provided to template contexts with either success, warning or error messages provided to Django’s messaging class. The messages could then easily be displayed with the same section of reusable template code.</w:t>
      </w:r>
    </w:p>
    <w:p w14:paraId="50758E95" w14:textId="77777777" w:rsidR="00927BF5" w:rsidRPr="00AB7C89" w:rsidRDefault="00927BF5" w:rsidP="00AB7C89">
      <w:pPr>
        <w:rPr>
          <w:lang w:val="en-GB"/>
        </w:rPr>
      </w:pPr>
    </w:p>
    <w:p w14:paraId="59D97C6A" w14:textId="14AE1059" w:rsidR="001F35A4" w:rsidRPr="00B12D11" w:rsidRDefault="001B459E" w:rsidP="00B12D11">
      <w:pPr>
        <w:rPr>
          <w:lang w:val="en-GB"/>
        </w:rPr>
      </w:pPr>
      <w:bookmarkStart w:id="34" w:name="_Toc192777712"/>
      <w:r w:rsidRPr="00B12D11">
        <w:rPr>
          <w:lang w:val="en-GB"/>
        </w:rPr>
        <w:lastRenderedPageBreak/>
        <w:br w:type="page"/>
      </w:r>
    </w:p>
    <w:p w14:paraId="0786D90F" w14:textId="77777777" w:rsidR="007A3E41" w:rsidRPr="003C4F45" w:rsidRDefault="00711DBE" w:rsidP="0037614C">
      <w:pPr>
        <w:pStyle w:val="Heading1"/>
        <w:rPr>
          <w:lang w:val="en-GB"/>
        </w:rPr>
      </w:pPr>
      <w:bookmarkStart w:id="35" w:name="_Toc222978603"/>
      <w:bookmarkStart w:id="36" w:name="_Toc7347483"/>
      <w:commentRangeStart w:id="37"/>
      <w:r w:rsidRPr="003C4F45">
        <w:rPr>
          <w:lang w:val="en-GB"/>
        </w:rPr>
        <w:lastRenderedPageBreak/>
        <w:t>Testing</w:t>
      </w:r>
      <w:bookmarkEnd w:id="34"/>
      <w:bookmarkEnd w:id="35"/>
      <w:commentRangeEnd w:id="37"/>
      <w:r w:rsidR="00F75BFF">
        <w:rPr>
          <w:rStyle w:val="CommentReference"/>
          <w:rFonts w:ascii="Calibri" w:eastAsiaTheme="minorEastAsia" w:hAnsi="Calibri" w:cs="Calibri"/>
          <w:b w:val="0"/>
          <w:bCs w:val="0"/>
          <w:color w:val="auto"/>
        </w:rPr>
        <w:commentReference w:id="37"/>
      </w:r>
      <w:bookmarkEnd w:id="36"/>
    </w:p>
    <w:p w14:paraId="6610FF0A" w14:textId="77777777" w:rsidR="00694611" w:rsidRPr="003C4F45" w:rsidRDefault="00694611" w:rsidP="0037614C">
      <w:pPr>
        <w:pStyle w:val="Heading2"/>
        <w:rPr>
          <w:lang w:val="en-GB"/>
        </w:rPr>
      </w:pPr>
      <w:bookmarkStart w:id="38" w:name="_Toc222978604"/>
      <w:bookmarkStart w:id="39" w:name="_Toc7347484"/>
      <w:r w:rsidRPr="003C4F45">
        <w:rPr>
          <w:lang w:val="en-GB"/>
        </w:rPr>
        <w:t>Overall Approach to Testing</w:t>
      </w:r>
      <w:bookmarkEnd w:id="38"/>
      <w:bookmarkEnd w:id="39"/>
      <w:r w:rsidRPr="003C4F45">
        <w:rPr>
          <w:lang w:val="en-GB"/>
        </w:rPr>
        <w:t xml:space="preserve"> </w:t>
      </w:r>
    </w:p>
    <w:p w14:paraId="35150FF4" w14:textId="73696C8F" w:rsidR="00694611" w:rsidRPr="003C4F45" w:rsidRDefault="00F75BFF" w:rsidP="0037614C">
      <w:pPr>
        <w:rPr>
          <w:lang w:val="en-GB"/>
        </w:rPr>
      </w:pPr>
      <w:r>
        <w:rPr>
          <w:lang w:val="en-GB"/>
        </w:rPr>
        <w:t>For testing I built up a set of unit test</w:t>
      </w:r>
      <w:r w:rsidR="00207339">
        <w:rPr>
          <w:lang w:val="en-GB"/>
        </w:rPr>
        <w:t>s</w:t>
      </w:r>
      <w:r>
        <w:rPr>
          <w:lang w:val="en-GB"/>
        </w:rPr>
        <w:t xml:space="preserve"> and test cases throughout the project. I then planned to run individual user usability tests to gather feedback on the application. The plan was to do a full documented run through of all the test cases before usability tests and then a full run through of test cases after implementing the changes inspired by the usability test results.</w:t>
      </w:r>
    </w:p>
    <w:p w14:paraId="0411DE02" w14:textId="64ED16A6" w:rsidR="00694611" w:rsidRPr="003C4F45" w:rsidRDefault="00BA42D8" w:rsidP="0037614C">
      <w:pPr>
        <w:pStyle w:val="Heading2"/>
        <w:rPr>
          <w:lang w:val="en-GB"/>
        </w:rPr>
      </w:pPr>
      <w:bookmarkStart w:id="40" w:name="_Toc7347485"/>
      <w:r>
        <w:rPr>
          <w:lang w:val="en-GB"/>
        </w:rPr>
        <w:t>Unit Testing</w:t>
      </w:r>
      <w:bookmarkEnd w:id="40"/>
    </w:p>
    <w:p w14:paraId="3C7EA873" w14:textId="604828D0" w:rsidR="00694611" w:rsidRDefault="00F75BFF" w:rsidP="0037614C">
      <w:pPr>
        <w:rPr>
          <w:lang w:val="en-GB"/>
        </w:rPr>
      </w:pPr>
      <w:r>
        <w:rPr>
          <w:lang w:val="en-GB"/>
        </w:rPr>
        <w:t>My python code was unit tested according to Django’s built in testing framework. As is convention in Django I have structured my unit tests inside a /tests folder with each file of</w:t>
      </w:r>
      <w:r w:rsidR="00982D90">
        <w:rPr>
          <w:lang w:val="en-GB"/>
        </w:rPr>
        <w:t xml:space="preserve"> </w:t>
      </w:r>
      <w:r w:rsidR="00207339">
        <w:rPr>
          <w:lang w:val="en-GB"/>
        </w:rPr>
        <w:t xml:space="preserve">implementation </w:t>
      </w:r>
      <w:r w:rsidR="00982D90">
        <w:rPr>
          <w:lang w:val="en-GB"/>
        </w:rPr>
        <w:t>code having a corresponding file of test code</w:t>
      </w:r>
      <w:r w:rsidR="00207339">
        <w:rPr>
          <w:lang w:val="en-GB"/>
        </w:rPr>
        <w:t>. The test file matches the name of the code file with ‘test_’ prepended to the file name.</w:t>
      </w:r>
      <w:r w:rsidR="0040550B">
        <w:rPr>
          <w:lang w:val="en-GB"/>
        </w:rPr>
        <w:t xml:space="preserve"> </w:t>
      </w:r>
      <w:r w:rsidR="00712DE7">
        <w:t xml:space="preserve">Django’s unit tests use a Python standard library module: </w:t>
      </w:r>
      <w:r w:rsidR="00712DE7" w:rsidRPr="000D0FA8">
        <w:rPr>
          <w:rStyle w:val="pre"/>
          <w:rFonts w:asciiTheme="majorHAnsi" w:hAnsiTheme="majorHAnsi" w:cstheme="majorHAnsi"/>
          <w:sz w:val="20"/>
          <w:szCs w:val="20"/>
        </w:rPr>
        <w:t>unittest</w:t>
      </w:r>
      <w:r w:rsidR="00712DE7">
        <w:t>. This module defines tests using a class-based approach therefore e</w:t>
      </w:r>
      <w:r w:rsidR="00712DE7">
        <w:rPr>
          <w:lang w:val="en-GB"/>
        </w:rPr>
        <w:t>very class or function of code in my project has an associated unit test class to test it.</w:t>
      </w:r>
    </w:p>
    <w:p w14:paraId="0B1B2380" w14:textId="170DC146" w:rsidR="00207339" w:rsidRDefault="00207339" w:rsidP="0037614C">
      <w:pPr>
        <w:rPr>
          <w:lang w:val="en-GB"/>
        </w:rPr>
      </w:pPr>
    </w:p>
    <w:p w14:paraId="05BC5268" w14:textId="4C021F31" w:rsidR="00207339" w:rsidRDefault="00207339" w:rsidP="0037614C">
      <w:pPr>
        <w:rPr>
          <w:lang w:val="en-GB"/>
        </w:rPr>
      </w:pPr>
      <w:r>
        <w:rPr>
          <w:lang w:val="en-GB"/>
        </w:rPr>
        <w:t>I ran the tests through the command line using the ‘python manage.py test’ command.</w:t>
      </w:r>
    </w:p>
    <w:p w14:paraId="08477DFF" w14:textId="2E516C0D" w:rsidR="00F92A72" w:rsidRDefault="00F92A72" w:rsidP="0037614C">
      <w:pPr>
        <w:rPr>
          <w:lang w:val="en-GB"/>
        </w:rPr>
      </w:pPr>
    </w:p>
    <w:p w14:paraId="499F7DA9" w14:textId="77777777" w:rsidR="00FF4E95" w:rsidRDefault="00FF4E95" w:rsidP="0037614C">
      <w:pPr>
        <w:rPr>
          <w:lang w:val="en-GB"/>
        </w:rPr>
      </w:pPr>
    </w:p>
    <w:p w14:paraId="5BB6F22F" w14:textId="77777777" w:rsidR="00FF4E95" w:rsidRDefault="00FF4E95" w:rsidP="00FF4E95">
      <w:pPr>
        <w:keepNext/>
        <w:jc w:val="center"/>
      </w:pPr>
      <w:r>
        <w:rPr>
          <w:noProof/>
        </w:rPr>
        <w:drawing>
          <wp:inline distT="0" distB="0" distL="0" distR="0" wp14:anchorId="4DD31539" wp14:editId="263E7597">
            <wp:extent cx="3734602" cy="2100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855" cy="2105469"/>
                    </a:xfrm>
                    <a:prstGeom prst="rect">
                      <a:avLst/>
                    </a:prstGeom>
                  </pic:spPr>
                </pic:pic>
              </a:graphicData>
            </a:graphic>
          </wp:inline>
        </w:drawing>
      </w:r>
    </w:p>
    <w:p w14:paraId="4AA233EC" w14:textId="36B51734" w:rsidR="00FF4E95" w:rsidRPr="003C4F45" w:rsidRDefault="00FF4E95" w:rsidP="00FF4E95">
      <w:pPr>
        <w:pStyle w:val="Caption"/>
        <w:jc w:val="center"/>
        <w:rPr>
          <w:lang w:val="en-GB"/>
        </w:rPr>
      </w:pPr>
      <w:r>
        <w:t xml:space="preserve">Figure </w:t>
      </w:r>
      <w:r>
        <w:fldChar w:fldCharType="begin"/>
      </w:r>
      <w:r>
        <w:instrText xml:space="preserve"> SEQ Figure \* ARABIC </w:instrText>
      </w:r>
      <w:r>
        <w:fldChar w:fldCharType="separate"/>
      </w:r>
      <w:r w:rsidR="0079272E">
        <w:rPr>
          <w:noProof/>
        </w:rPr>
        <w:t>24</w:t>
      </w:r>
      <w:r>
        <w:fldChar w:fldCharType="end"/>
      </w:r>
      <w:r>
        <w:t xml:space="preserve"> Example of unit testing project through c</w:t>
      </w:r>
      <w:r w:rsidR="0080599E">
        <w:t>omman</w:t>
      </w:r>
      <w:r>
        <w:t>d</w:t>
      </w:r>
      <w:r w:rsidR="0080599E">
        <w:t xml:space="preserve"> line</w:t>
      </w:r>
      <w:r>
        <w:t xml:space="preserve"> while developing inside atom text editor</w:t>
      </w:r>
    </w:p>
    <w:p w14:paraId="72EAA22C" w14:textId="1EE07B7C" w:rsidR="006773C8" w:rsidRPr="000D7BF6" w:rsidRDefault="00E06111" w:rsidP="0037614C">
      <w:pPr>
        <w:pStyle w:val="Heading2"/>
        <w:rPr>
          <w:lang w:val="en-GB"/>
        </w:rPr>
      </w:pPr>
      <w:bookmarkStart w:id="41" w:name="_Toc222978610"/>
      <w:bookmarkStart w:id="42" w:name="_Toc7347486"/>
      <w:r>
        <w:rPr>
          <w:lang w:val="en-GB"/>
        </w:rPr>
        <w:t>System</w:t>
      </w:r>
      <w:r w:rsidR="00694611" w:rsidRPr="003C4F45">
        <w:rPr>
          <w:lang w:val="en-GB"/>
        </w:rPr>
        <w:t xml:space="preserve"> Testing</w:t>
      </w:r>
      <w:bookmarkEnd w:id="41"/>
      <w:bookmarkEnd w:id="42"/>
      <w:r w:rsidR="00694611" w:rsidRPr="003C4F45">
        <w:rPr>
          <w:lang w:val="en-GB"/>
        </w:rPr>
        <w:t xml:space="preserve"> </w:t>
      </w:r>
    </w:p>
    <w:p w14:paraId="6A8AED85" w14:textId="0ADBC584" w:rsidR="007E7B4C" w:rsidRDefault="007E7B4C" w:rsidP="0037614C">
      <w:pPr>
        <w:rPr>
          <w:lang w:val="en-GB"/>
        </w:rPr>
      </w:pPr>
      <w:r>
        <w:rPr>
          <w:lang w:val="en-GB"/>
        </w:rPr>
        <w:t>The test cases for this system are included in appendi</w:t>
      </w:r>
      <w:r w:rsidR="00460DED">
        <w:rPr>
          <w:lang w:val="en-GB"/>
        </w:rPr>
        <w:t>ces</w:t>
      </w:r>
      <w:r>
        <w:rPr>
          <w:lang w:val="en-GB"/>
        </w:rPr>
        <w:t>.</w:t>
      </w:r>
    </w:p>
    <w:p w14:paraId="34FCAAEC" w14:textId="77777777" w:rsidR="007E7B4C" w:rsidRDefault="007E7B4C" w:rsidP="0037614C">
      <w:pPr>
        <w:rPr>
          <w:lang w:val="en-GB"/>
        </w:rPr>
      </w:pPr>
    </w:p>
    <w:p w14:paraId="29093D1B" w14:textId="27C71883" w:rsidR="006773C8" w:rsidRPr="000D7BF6" w:rsidRDefault="006773C8" w:rsidP="0037614C">
      <w:pPr>
        <w:rPr>
          <w:lang w:val="en-GB"/>
        </w:rPr>
      </w:pPr>
      <w:r w:rsidRPr="000D7BF6">
        <w:rPr>
          <w:lang w:val="en-GB"/>
        </w:rPr>
        <w:t>Every feature on the feature list has a corresponding test scenario</w:t>
      </w:r>
      <w:r w:rsidR="00C23FD8" w:rsidRPr="000D7BF6">
        <w:rPr>
          <w:lang w:val="en-GB"/>
        </w:rPr>
        <w:t>; all test cases for a given scenario collectively test a feature has been implemented correctly.</w:t>
      </w:r>
      <w:r w:rsidR="00BD5618">
        <w:rPr>
          <w:lang w:val="en-GB"/>
        </w:rPr>
        <w:t xml:space="preserve"> </w:t>
      </w:r>
      <w:r w:rsidRPr="000D7BF6">
        <w:rPr>
          <w:lang w:val="en-GB"/>
        </w:rPr>
        <w:t xml:space="preserve">Testing is mapped to requirements by each feature in the feature list having a test scenario ID </w:t>
      </w:r>
      <w:r w:rsidR="005E51BB" w:rsidRPr="000D7BF6">
        <w:rPr>
          <w:lang w:val="en-GB"/>
        </w:rPr>
        <w:t>from the test case table.</w:t>
      </w:r>
      <w:r w:rsidRPr="000D7BF6">
        <w:rPr>
          <w:lang w:val="en-GB"/>
        </w:rPr>
        <w:t xml:space="preserve"> </w:t>
      </w:r>
    </w:p>
    <w:p w14:paraId="63DA7C75" w14:textId="77777777" w:rsidR="00694611" w:rsidRPr="003C4F45" w:rsidRDefault="00694611" w:rsidP="0037614C">
      <w:pPr>
        <w:pStyle w:val="Heading2"/>
        <w:rPr>
          <w:lang w:val="en-GB"/>
        </w:rPr>
      </w:pPr>
      <w:bookmarkStart w:id="43" w:name="_Toc222978611"/>
      <w:bookmarkStart w:id="44" w:name="_Toc7347487"/>
      <w:r w:rsidRPr="003C4F45">
        <w:rPr>
          <w:lang w:val="en-GB"/>
        </w:rPr>
        <w:t>User Testing</w:t>
      </w:r>
      <w:bookmarkEnd w:id="43"/>
      <w:bookmarkEnd w:id="44"/>
    </w:p>
    <w:p w14:paraId="4FE58472" w14:textId="57232796" w:rsidR="00462CC0" w:rsidRDefault="009F26B8" w:rsidP="0037614C">
      <w:pPr>
        <w:rPr>
          <w:lang w:val="en-GB"/>
        </w:rPr>
      </w:pPr>
      <w:r>
        <w:rPr>
          <w:lang w:val="en-GB"/>
        </w:rPr>
        <w:t>I</w:t>
      </w:r>
      <w:r w:rsidR="00C523C0">
        <w:rPr>
          <w:lang w:val="en-GB"/>
        </w:rPr>
        <w:t xml:space="preserve"> performed supervised user testing of the system with </w:t>
      </w:r>
      <w:r w:rsidR="000F606C">
        <w:rPr>
          <w:lang w:val="en-GB"/>
        </w:rPr>
        <w:t xml:space="preserve">six </w:t>
      </w:r>
      <w:r w:rsidR="00C523C0">
        <w:rPr>
          <w:lang w:val="en-GB"/>
        </w:rPr>
        <w:t>individuals. The document for this testing is in the appendices.</w:t>
      </w:r>
    </w:p>
    <w:p w14:paraId="4A90B409" w14:textId="789BADFA" w:rsidR="00C523C0" w:rsidRDefault="00C523C0" w:rsidP="0037614C">
      <w:pPr>
        <w:rPr>
          <w:lang w:val="en-GB"/>
        </w:rPr>
      </w:pPr>
    </w:p>
    <w:p w14:paraId="076E57D2" w14:textId="0AC546F9" w:rsidR="00C523C0" w:rsidRDefault="00C523C0" w:rsidP="0037614C">
      <w:pPr>
        <w:rPr>
          <w:lang w:val="en-GB"/>
        </w:rPr>
      </w:pPr>
      <w:r>
        <w:rPr>
          <w:lang w:val="en-GB"/>
        </w:rPr>
        <w:t>A list of tasks was performed by my volunteers some tasks as staff users and some tasks as student users. While the volunteers were performing user tasks I was acting as a staff member to control sessions. While the volunteers were performing staff tasks I was acting as a student user to provide feedback.</w:t>
      </w:r>
    </w:p>
    <w:p w14:paraId="4D407AD9" w14:textId="02D9D153" w:rsidR="006266C9" w:rsidRDefault="006266C9" w:rsidP="0037614C">
      <w:pPr>
        <w:rPr>
          <w:lang w:val="en-GB"/>
        </w:rPr>
      </w:pPr>
    </w:p>
    <w:p w14:paraId="79401652" w14:textId="438E6B31" w:rsidR="006266C9" w:rsidRDefault="006266C9" w:rsidP="0037614C">
      <w:pPr>
        <w:rPr>
          <w:lang w:val="en-GB"/>
        </w:rPr>
      </w:pPr>
      <w:r>
        <w:rPr>
          <w:lang w:val="en-GB"/>
        </w:rPr>
        <w:t xml:space="preserve">The tasks chosen were a selection of standard system use-cases. Every volunteer got the same tasks in the same order </w:t>
      </w:r>
      <w:r w:rsidR="007858DC">
        <w:rPr>
          <w:lang w:val="en-GB"/>
        </w:rPr>
        <w:t>I did not vary the tasks between volunteers because I wanted to be able to easily compare and collate their feedback</w:t>
      </w:r>
      <w:r>
        <w:rPr>
          <w:lang w:val="en-GB"/>
        </w:rPr>
        <w:t>.</w:t>
      </w:r>
    </w:p>
    <w:p w14:paraId="5BAF53FA" w14:textId="0A035EC1" w:rsidR="004F111C" w:rsidRPr="00247E65" w:rsidRDefault="004F111C" w:rsidP="0037614C">
      <w:pPr>
        <w:rPr>
          <w:color w:val="FFC000"/>
          <w:lang w:val="en-GB"/>
        </w:rPr>
      </w:pPr>
    </w:p>
    <w:p w14:paraId="30D5155F" w14:textId="2C45C3C9" w:rsidR="007858DC" w:rsidRDefault="004F111C" w:rsidP="0037614C">
      <w:pPr>
        <w:rPr>
          <w:lang w:val="en-GB"/>
        </w:rPr>
      </w:pPr>
      <w:r w:rsidRPr="000F2EC8">
        <w:rPr>
          <w:lang w:val="en-GB"/>
        </w:rPr>
        <w:t>I had half my volunteers run through tasks using a desktop and half run through the tasks using a mobile. I didn’t have all volunteers use both mobile and desktop because once they had used the system once they would already know its layout and that felt like cheating</w:t>
      </w:r>
      <w:r w:rsidR="000F2EC8" w:rsidRPr="000F2EC8">
        <w:rPr>
          <w:lang w:val="en-GB"/>
        </w:rPr>
        <w:t>.</w:t>
      </w:r>
      <w:r w:rsidR="000F606C">
        <w:rPr>
          <w:lang w:val="en-GB"/>
        </w:rPr>
        <w:t xml:space="preserve"> </w:t>
      </w:r>
      <w:r w:rsidR="007858DC">
        <w:rPr>
          <w:lang w:val="en-GB"/>
        </w:rPr>
        <w:t xml:space="preserve">The results from </w:t>
      </w:r>
      <w:r w:rsidR="00897986">
        <w:rPr>
          <w:lang w:val="en-GB"/>
        </w:rPr>
        <w:t xml:space="preserve">this testing </w:t>
      </w:r>
      <w:r w:rsidR="007858DC">
        <w:rPr>
          <w:lang w:val="en-GB"/>
        </w:rPr>
        <w:t>would I think be better if I had a larger set of tasks and a few welsh speaking users</w:t>
      </w:r>
      <w:r w:rsidR="00897986">
        <w:rPr>
          <w:lang w:val="en-GB"/>
        </w:rPr>
        <w:t xml:space="preserve">. </w:t>
      </w:r>
    </w:p>
    <w:p w14:paraId="0B74CB4B" w14:textId="5C5F14B3" w:rsidR="005848FC" w:rsidRDefault="005848FC" w:rsidP="0037614C">
      <w:pPr>
        <w:rPr>
          <w:lang w:val="en-GB"/>
        </w:rPr>
      </w:pPr>
    </w:p>
    <w:p w14:paraId="46A9FEA7" w14:textId="4EA556FC" w:rsidR="005848FC" w:rsidRDefault="00DA0709" w:rsidP="0037614C">
      <w:pPr>
        <w:rPr>
          <w:lang w:val="en-GB"/>
        </w:rPr>
      </w:pPr>
      <w:r>
        <w:rPr>
          <w:lang w:val="en-GB"/>
        </w:rPr>
        <w:t>The feedback for usability of the application was fairly consistent across all participants. Aside from the general need for more notification and clarity of the various system functions the least usable part of the system was the session management, when accessing through a mobile device workflow was not obvious and parts of the visual ques were hidden from view.</w:t>
      </w:r>
    </w:p>
    <w:p w14:paraId="3806F29D" w14:textId="5867F4AD" w:rsidR="00DA0709" w:rsidRDefault="00DA0709" w:rsidP="0037614C">
      <w:pPr>
        <w:rPr>
          <w:lang w:val="en-GB"/>
        </w:rPr>
      </w:pPr>
    </w:p>
    <w:p w14:paraId="272281EB" w14:textId="28B9298E" w:rsidR="00DA0709" w:rsidRDefault="00DA0709" w:rsidP="0037614C">
      <w:pPr>
        <w:rPr>
          <w:lang w:val="en-GB"/>
        </w:rPr>
      </w:pPr>
      <w:r>
        <w:rPr>
          <w:lang w:val="en-GB"/>
        </w:rPr>
        <w:t xml:space="preserve">The easiest to use part of the application was the student feedback on both desktop and mobile with little to no issues being raised during those tasks. The changing of locale between Welsh and English was also found very easy by the users however none of my users were Welsh speakers so flaws may have been not pointed out if any were </w:t>
      </w:r>
      <w:r w:rsidR="00647ECC">
        <w:rPr>
          <w:lang w:val="en-GB"/>
        </w:rPr>
        <w:t>there</w:t>
      </w:r>
      <w:r>
        <w:rPr>
          <w:lang w:val="en-GB"/>
        </w:rPr>
        <w:t>.</w:t>
      </w:r>
    </w:p>
    <w:p w14:paraId="627BF8DC" w14:textId="61E8C6FB" w:rsidR="005F782E" w:rsidRDefault="005F782E" w:rsidP="0037614C">
      <w:pPr>
        <w:rPr>
          <w:lang w:val="en-GB"/>
        </w:rPr>
      </w:pPr>
    </w:p>
    <w:p w14:paraId="3A267489" w14:textId="577A336A" w:rsidR="005F782E" w:rsidRDefault="005F782E" w:rsidP="0037614C">
      <w:pPr>
        <w:rPr>
          <w:lang w:val="en-GB"/>
        </w:rPr>
      </w:pPr>
      <w:r>
        <w:rPr>
          <w:lang w:val="en-GB"/>
        </w:rPr>
        <w:t>There was a notable comment made by one of my volunteers during testing, he said that it would be better to move all controls to a top section that was consistent across the pages and the content below would change based on what you are working on. I would imagine this would be more like a single page application; something I was considering myself half way through the project.</w:t>
      </w:r>
    </w:p>
    <w:p w14:paraId="3316F17E" w14:textId="77777777" w:rsidR="001F35A4" w:rsidRPr="003C4F45" w:rsidRDefault="001F35A4" w:rsidP="0037614C">
      <w:pPr>
        <w:rPr>
          <w:lang w:val="en-GB"/>
        </w:rPr>
      </w:pPr>
      <w:bookmarkStart w:id="45" w:name="_Toc192777716"/>
    </w:p>
    <w:p w14:paraId="123B2DB7" w14:textId="77777777" w:rsidR="007A3E41" w:rsidRPr="003C4F45" w:rsidRDefault="006C7832" w:rsidP="0037614C">
      <w:pPr>
        <w:pStyle w:val="Heading1"/>
        <w:rPr>
          <w:lang w:val="en-GB"/>
        </w:rPr>
      </w:pPr>
      <w:bookmarkStart w:id="46" w:name="_Toc222978612"/>
      <w:bookmarkStart w:id="47" w:name="_Toc7347488"/>
      <w:r w:rsidRPr="003C4F45">
        <w:rPr>
          <w:lang w:val="en-GB"/>
        </w:rPr>
        <w:t xml:space="preserve">Critical </w:t>
      </w:r>
      <w:commentRangeStart w:id="48"/>
      <w:r w:rsidR="00711DBE" w:rsidRPr="003C4F45">
        <w:rPr>
          <w:lang w:val="en-GB"/>
        </w:rPr>
        <w:t>Evaluation</w:t>
      </w:r>
      <w:bookmarkEnd w:id="45"/>
      <w:bookmarkEnd w:id="46"/>
      <w:commentRangeEnd w:id="48"/>
      <w:r w:rsidR="0041309C">
        <w:rPr>
          <w:rStyle w:val="CommentReference"/>
          <w:rFonts w:ascii="Calibri" w:eastAsiaTheme="minorEastAsia" w:hAnsi="Calibri" w:cs="Calibri"/>
          <w:b w:val="0"/>
          <w:bCs w:val="0"/>
          <w:color w:val="auto"/>
        </w:rPr>
        <w:commentReference w:id="48"/>
      </w:r>
      <w:bookmarkEnd w:id="47"/>
    </w:p>
    <w:p w14:paraId="19C56F30" w14:textId="4E912F16" w:rsidR="00061E41" w:rsidRDefault="00061E41" w:rsidP="00836561">
      <w:pPr>
        <w:rPr>
          <w:color w:val="FF0000"/>
          <w:lang w:val="en-GB"/>
        </w:rPr>
      </w:pPr>
    </w:p>
    <w:p w14:paraId="32C8310A" w14:textId="68FC9233" w:rsidR="00061E41" w:rsidRDefault="001B518F" w:rsidP="00061E41">
      <w:pPr>
        <w:pStyle w:val="Heading2"/>
        <w:rPr>
          <w:lang w:val="en-GB"/>
        </w:rPr>
      </w:pPr>
      <w:bookmarkStart w:id="49" w:name="_Toc7347489"/>
      <w:r>
        <w:rPr>
          <w:lang w:val="en-GB"/>
        </w:rPr>
        <w:t>Technical</w:t>
      </w:r>
      <w:r w:rsidR="0084239E">
        <w:rPr>
          <w:lang w:val="en-GB"/>
        </w:rPr>
        <w:t xml:space="preserve"> Evaluation</w:t>
      </w:r>
      <w:bookmarkEnd w:id="49"/>
    </w:p>
    <w:p w14:paraId="1A1DAF63" w14:textId="3024DE8A" w:rsidR="00CF008A" w:rsidRPr="00D22A22" w:rsidRDefault="00C91138" w:rsidP="00CF008A">
      <w:pPr>
        <w:rPr>
          <w:color w:val="FF0000"/>
          <w:lang w:val="en-GB"/>
        </w:rPr>
      </w:pPr>
      <w:r w:rsidRPr="00D22A22">
        <w:rPr>
          <w:color w:val="FF0000"/>
          <w:lang w:val="en-GB"/>
        </w:rPr>
        <w:t>I think a build tool could have helped</w:t>
      </w:r>
    </w:p>
    <w:p w14:paraId="117A1B65" w14:textId="44C3B05A" w:rsidR="00C91138" w:rsidRDefault="00C91138" w:rsidP="00CF008A">
      <w:pPr>
        <w:rPr>
          <w:color w:val="FF0000"/>
          <w:lang w:val="en-GB"/>
        </w:rPr>
      </w:pPr>
      <w:r w:rsidRPr="00D22A22">
        <w:rPr>
          <w:color w:val="FF0000"/>
          <w:lang w:val="en-GB"/>
        </w:rPr>
        <w:t>I think maybe there should be no lectures only sessions!!!</w:t>
      </w:r>
      <w:r w:rsidR="00EB2619" w:rsidRPr="00D22A22">
        <w:rPr>
          <w:color w:val="FF0000"/>
          <w:lang w:val="en-GB"/>
        </w:rPr>
        <w:t xml:space="preserve"> – if doing this project again I would really think more about how it is to be used (more on </w:t>
      </w:r>
      <w:proofErr w:type="spellStart"/>
      <w:r w:rsidR="00EB2619" w:rsidRPr="00D22A22">
        <w:rPr>
          <w:color w:val="FF0000"/>
          <w:lang w:val="en-GB"/>
        </w:rPr>
        <w:t>requiremnts</w:t>
      </w:r>
      <w:proofErr w:type="spellEnd"/>
      <w:r w:rsidR="00EB2619" w:rsidRPr="00D22A22">
        <w:rPr>
          <w:color w:val="FF0000"/>
          <w:lang w:val="en-GB"/>
        </w:rPr>
        <w:t>)</w:t>
      </w:r>
    </w:p>
    <w:p w14:paraId="5AE02E35" w14:textId="77777777" w:rsidR="00D20B77" w:rsidRPr="00927BF5" w:rsidRDefault="00D20B77" w:rsidP="00D20B77">
      <w:pPr>
        <w:rPr>
          <w:color w:val="FFC000"/>
          <w:lang w:val="en-GB"/>
        </w:rPr>
      </w:pPr>
      <w:r w:rsidRPr="00927BF5">
        <w:rPr>
          <w:color w:val="FFC000"/>
          <w:lang w:val="en-GB"/>
        </w:rPr>
        <w:t>Maybe talk at end about how I would have benefitted from using build tool</w:t>
      </w:r>
    </w:p>
    <w:p w14:paraId="655999BE" w14:textId="77777777" w:rsidR="00D20B77" w:rsidRPr="00927BF5" w:rsidRDefault="00D20B77" w:rsidP="00D20B77">
      <w:pPr>
        <w:pStyle w:val="ListParagraph"/>
        <w:numPr>
          <w:ilvl w:val="0"/>
          <w:numId w:val="79"/>
        </w:numPr>
        <w:rPr>
          <w:color w:val="FFC000"/>
          <w:lang w:val="en-GB"/>
        </w:rPr>
      </w:pPr>
      <w:r w:rsidRPr="00927BF5">
        <w:rPr>
          <w:color w:val="FFC000"/>
          <w:lang w:val="en-GB"/>
        </w:rPr>
        <w:t>Make migrations</w:t>
      </w:r>
    </w:p>
    <w:p w14:paraId="396BFCD8" w14:textId="77777777" w:rsidR="00D20B77" w:rsidRPr="00927BF5" w:rsidRDefault="00D20B77" w:rsidP="00D20B77">
      <w:pPr>
        <w:pStyle w:val="ListParagraph"/>
        <w:numPr>
          <w:ilvl w:val="0"/>
          <w:numId w:val="79"/>
        </w:numPr>
        <w:rPr>
          <w:color w:val="FFC000"/>
          <w:lang w:val="en-GB"/>
        </w:rPr>
      </w:pPr>
      <w:r w:rsidRPr="00927BF5">
        <w:rPr>
          <w:color w:val="FFC000"/>
          <w:lang w:val="en-GB"/>
        </w:rPr>
        <w:t>Migrate database</w:t>
      </w:r>
    </w:p>
    <w:p w14:paraId="7ECFB6BE" w14:textId="77777777" w:rsidR="00D20B77" w:rsidRPr="00927BF5" w:rsidRDefault="00D20B77" w:rsidP="00D20B77">
      <w:pPr>
        <w:pStyle w:val="ListParagraph"/>
        <w:numPr>
          <w:ilvl w:val="0"/>
          <w:numId w:val="79"/>
        </w:numPr>
        <w:rPr>
          <w:color w:val="FFC000"/>
          <w:lang w:val="en-GB"/>
        </w:rPr>
      </w:pPr>
      <w:r w:rsidRPr="00927BF5">
        <w:rPr>
          <w:color w:val="FFC000"/>
          <w:lang w:val="en-GB"/>
        </w:rPr>
        <w:t>Make messages</w:t>
      </w:r>
    </w:p>
    <w:p w14:paraId="01A293C8" w14:textId="77777777" w:rsidR="00D20B77" w:rsidRPr="00927BF5" w:rsidRDefault="00D20B77" w:rsidP="00D20B77">
      <w:pPr>
        <w:pStyle w:val="ListParagraph"/>
        <w:numPr>
          <w:ilvl w:val="0"/>
          <w:numId w:val="79"/>
        </w:numPr>
        <w:rPr>
          <w:color w:val="FFC000"/>
          <w:lang w:val="en-GB"/>
        </w:rPr>
      </w:pPr>
      <w:r w:rsidRPr="00927BF5">
        <w:rPr>
          <w:color w:val="FFC000"/>
          <w:lang w:val="en-GB"/>
        </w:rPr>
        <w:t xml:space="preserve">Translate message (could be done by google translate </w:t>
      </w:r>
      <w:proofErr w:type="spellStart"/>
      <w:r w:rsidRPr="00927BF5">
        <w:rPr>
          <w:color w:val="FFC000"/>
          <w:lang w:val="en-GB"/>
        </w:rPr>
        <w:t>api</w:t>
      </w:r>
      <w:proofErr w:type="spellEnd"/>
      <w:r w:rsidRPr="00927BF5">
        <w:rPr>
          <w:color w:val="FFC000"/>
          <w:lang w:val="en-GB"/>
        </w:rPr>
        <w:t>)</w:t>
      </w:r>
    </w:p>
    <w:p w14:paraId="550C23C4" w14:textId="77777777" w:rsidR="00D20B77" w:rsidRPr="00927BF5" w:rsidRDefault="00D20B77" w:rsidP="00D20B77">
      <w:pPr>
        <w:pStyle w:val="ListParagraph"/>
        <w:numPr>
          <w:ilvl w:val="0"/>
          <w:numId w:val="79"/>
        </w:numPr>
        <w:rPr>
          <w:color w:val="FFC000"/>
          <w:lang w:val="en-GB"/>
        </w:rPr>
      </w:pPr>
      <w:r w:rsidRPr="00927BF5">
        <w:rPr>
          <w:color w:val="FFC000"/>
          <w:lang w:val="en-GB"/>
        </w:rPr>
        <w:t>Compile messages</w:t>
      </w:r>
    </w:p>
    <w:p w14:paraId="4DC4F450" w14:textId="77777777" w:rsidR="00D20B77" w:rsidRPr="00927BF5" w:rsidRDefault="00D20B77" w:rsidP="00D20B77">
      <w:pPr>
        <w:pStyle w:val="ListParagraph"/>
        <w:numPr>
          <w:ilvl w:val="0"/>
          <w:numId w:val="79"/>
        </w:numPr>
        <w:rPr>
          <w:color w:val="FFC000"/>
          <w:lang w:val="en-GB"/>
        </w:rPr>
      </w:pPr>
      <w:r w:rsidRPr="00927BF5">
        <w:rPr>
          <w:color w:val="FFC000"/>
          <w:lang w:val="en-GB"/>
        </w:rPr>
        <w:t xml:space="preserve">Connect to VPN or </w:t>
      </w:r>
      <w:proofErr w:type="spellStart"/>
      <w:r w:rsidRPr="00927BF5">
        <w:rPr>
          <w:color w:val="FFC000"/>
          <w:lang w:val="en-GB"/>
        </w:rPr>
        <w:t>eduram</w:t>
      </w:r>
      <w:proofErr w:type="spellEnd"/>
    </w:p>
    <w:p w14:paraId="17DD8BC3" w14:textId="77777777" w:rsidR="00D20B77" w:rsidRPr="00927BF5" w:rsidRDefault="00D20B77" w:rsidP="00D20B77">
      <w:pPr>
        <w:pStyle w:val="ListParagraph"/>
        <w:numPr>
          <w:ilvl w:val="0"/>
          <w:numId w:val="79"/>
        </w:numPr>
        <w:rPr>
          <w:color w:val="FFC000"/>
          <w:lang w:val="en-GB"/>
        </w:rPr>
      </w:pPr>
      <w:r w:rsidRPr="00927BF5">
        <w:rPr>
          <w:color w:val="FFC000"/>
          <w:lang w:val="en-GB"/>
        </w:rPr>
        <w:t>Run tests</w:t>
      </w:r>
    </w:p>
    <w:p w14:paraId="2947847E" w14:textId="77777777" w:rsidR="00D20B77" w:rsidRPr="00927BF5" w:rsidRDefault="00D20B77" w:rsidP="00D20B77">
      <w:pPr>
        <w:pStyle w:val="ListParagraph"/>
        <w:numPr>
          <w:ilvl w:val="0"/>
          <w:numId w:val="79"/>
        </w:numPr>
        <w:rPr>
          <w:color w:val="FFC000"/>
          <w:lang w:val="en-GB"/>
        </w:rPr>
      </w:pPr>
      <w:proofErr w:type="spellStart"/>
      <w:r w:rsidRPr="00927BF5">
        <w:rPr>
          <w:color w:val="FFC000"/>
          <w:lang w:val="en-GB"/>
        </w:rPr>
        <w:lastRenderedPageBreak/>
        <w:t>runserver</w:t>
      </w:r>
      <w:proofErr w:type="spellEnd"/>
    </w:p>
    <w:p w14:paraId="225136E0" w14:textId="77777777" w:rsidR="00D20B77" w:rsidRPr="00D22A22" w:rsidRDefault="00D20B77" w:rsidP="00CF008A">
      <w:pPr>
        <w:rPr>
          <w:color w:val="FF0000"/>
          <w:lang w:val="en-GB"/>
        </w:rPr>
      </w:pPr>
    </w:p>
    <w:p w14:paraId="7716B04E" w14:textId="5E5FA687" w:rsidR="0084239E" w:rsidRDefault="0084239E" w:rsidP="0084239E">
      <w:pPr>
        <w:pStyle w:val="Heading3"/>
        <w:rPr>
          <w:lang w:val="en-GB"/>
        </w:rPr>
      </w:pPr>
      <w:bookmarkStart w:id="50" w:name="_Toc7347490"/>
      <w:r>
        <w:rPr>
          <w:lang w:val="en-GB"/>
        </w:rPr>
        <w:t>Requirements</w:t>
      </w:r>
      <w:r w:rsidR="00CF008A">
        <w:rPr>
          <w:lang w:val="en-GB"/>
        </w:rPr>
        <w:t xml:space="preserve"> </w:t>
      </w:r>
      <w:r w:rsidR="00082606">
        <w:rPr>
          <w:lang w:val="en-GB"/>
        </w:rPr>
        <w:t>&amp; Design Evaluation</w:t>
      </w:r>
      <w:bookmarkEnd w:id="50"/>
    </w:p>
    <w:p w14:paraId="2EC69E24" w14:textId="71129038" w:rsidR="0084239E" w:rsidRDefault="00082606" w:rsidP="0084239E">
      <w:pPr>
        <w:pStyle w:val="Heading3"/>
        <w:rPr>
          <w:lang w:val="en-GB"/>
        </w:rPr>
      </w:pPr>
      <w:r>
        <w:rPr>
          <w:lang w:val="en-GB"/>
        </w:rPr>
        <w:t>Process &amp; Implementation</w:t>
      </w:r>
      <w:r w:rsidR="004D0446">
        <w:rPr>
          <w:lang w:val="en-GB"/>
        </w:rPr>
        <w:t xml:space="preserve"> Evaluation</w:t>
      </w:r>
    </w:p>
    <w:p w14:paraId="6BDA0060" w14:textId="77777777" w:rsidR="000C127A" w:rsidRPr="000C127A" w:rsidRDefault="000C127A" w:rsidP="000C127A">
      <w:pPr>
        <w:rPr>
          <w:color w:val="FFC000"/>
          <w:lang w:val="en-GB"/>
        </w:rPr>
      </w:pPr>
      <w:r w:rsidRPr="000C127A">
        <w:rPr>
          <w:color w:val="FFC000"/>
          <w:lang w:val="en-GB"/>
        </w:rPr>
        <w:t>I wrote a function to merge two sessions allowing all questions and feedback for the sessions to be combined. In the current version of my system a session can only be merged with the immediately previous or next session this was by design originally but now sessions can be restarted so it makes more sense to allow merging of any arbitrary pair of sessions. I did not have enough time to make this update.</w:t>
      </w:r>
    </w:p>
    <w:p w14:paraId="7033B18C" w14:textId="0D0E9431" w:rsidR="000C127A" w:rsidRDefault="000C127A" w:rsidP="000C127A">
      <w:pPr>
        <w:rPr>
          <w:lang w:val="en-GB"/>
        </w:rPr>
      </w:pPr>
    </w:p>
    <w:p w14:paraId="0357C158" w14:textId="442DABE1" w:rsidR="00550795" w:rsidRPr="00550795" w:rsidRDefault="00550795" w:rsidP="000C127A">
      <w:pPr>
        <w:rPr>
          <w:color w:val="FFC000"/>
          <w:lang w:val="en-GB"/>
        </w:rPr>
      </w:pPr>
      <w:r w:rsidRPr="00550795">
        <w:rPr>
          <w:color w:val="FFC000"/>
          <w:lang w:val="en-GB"/>
        </w:rPr>
        <w:t>Improvement to feedback would be allow multiple session feedback to be viewed as one.</w:t>
      </w:r>
    </w:p>
    <w:p w14:paraId="66B92CC0" w14:textId="133D12FE" w:rsidR="00B5517C" w:rsidRPr="0084509D" w:rsidRDefault="003D266D" w:rsidP="00B5517C">
      <w:pPr>
        <w:pStyle w:val="Heading3"/>
        <w:rPr>
          <w:lang w:val="en-GB"/>
        </w:rPr>
      </w:pPr>
      <w:r>
        <w:rPr>
          <w:lang w:val="en-GB"/>
        </w:rPr>
        <w:t>Testing &amp; Usability Evaluation</w:t>
      </w:r>
    </w:p>
    <w:p w14:paraId="1F3AB00B" w14:textId="2D9AD872" w:rsidR="00061E41" w:rsidRDefault="00061E41" w:rsidP="00061E41">
      <w:pPr>
        <w:pStyle w:val="Heading2"/>
        <w:rPr>
          <w:lang w:val="en-GB"/>
        </w:rPr>
      </w:pPr>
      <w:bookmarkStart w:id="51" w:name="_Toc7347493"/>
      <w:r>
        <w:rPr>
          <w:lang w:val="en-GB"/>
        </w:rPr>
        <w:t>Work to Extend the Project</w:t>
      </w:r>
      <w:bookmarkEnd w:id="51"/>
    </w:p>
    <w:p w14:paraId="286E548F" w14:textId="1BD0BA51" w:rsidR="00061E41" w:rsidRDefault="0085529E" w:rsidP="00007A06">
      <w:pPr>
        <w:rPr>
          <w:lang w:val="en-GB"/>
        </w:rPr>
      </w:pPr>
      <w:r>
        <w:rPr>
          <w:lang w:val="en-GB"/>
        </w:rPr>
        <w:t>The addition of</w:t>
      </w:r>
      <w:r w:rsidR="00061E41">
        <w:rPr>
          <w:lang w:val="en-GB"/>
        </w:rPr>
        <w:t xml:space="preserve"> a desktop python program that could display </w:t>
      </w:r>
      <w:r>
        <w:rPr>
          <w:lang w:val="en-GB"/>
        </w:rPr>
        <w:t xml:space="preserve">feedback </w:t>
      </w:r>
      <w:r w:rsidR="00061E41">
        <w:rPr>
          <w:lang w:val="en-GB"/>
        </w:rPr>
        <w:t>data to a lecturer without the browser having to be open</w:t>
      </w:r>
      <w:r>
        <w:rPr>
          <w:lang w:val="en-GB"/>
        </w:rPr>
        <w:t xml:space="preserve"> may add value to the system</w:t>
      </w:r>
      <w:r w:rsidR="00061E41">
        <w:rPr>
          <w:lang w:val="en-GB"/>
        </w:rPr>
        <w:t>. This program would make use of a web API of my application</w:t>
      </w:r>
      <w:r>
        <w:rPr>
          <w:lang w:val="en-GB"/>
        </w:rPr>
        <w:t xml:space="preserve"> which could be implemented by use of the Django REST framework</w:t>
      </w:r>
      <w:r w:rsidR="00061E41">
        <w:rPr>
          <w:lang w:val="en-GB"/>
        </w:rPr>
        <w:t>.</w:t>
      </w:r>
    </w:p>
    <w:p w14:paraId="788165DC" w14:textId="53F5513F" w:rsidR="00061E41" w:rsidRDefault="00061E41" w:rsidP="00061E41">
      <w:pPr>
        <w:rPr>
          <w:lang w:val="en-GB"/>
        </w:rPr>
      </w:pPr>
    </w:p>
    <w:p w14:paraId="053AC956" w14:textId="3D1C34F7" w:rsidR="00061E41" w:rsidRPr="00061E41" w:rsidRDefault="00061E41" w:rsidP="00007A06">
      <w:pPr>
        <w:rPr>
          <w:lang w:val="en-GB"/>
        </w:rPr>
      </w:pPr>
      <w:r>
        <w:rPr>
          <w:lang w:val="en-GB"/>
        </w:rPr>
        <w:t xml:space="preserve">My program has feedback options that I have defined myself. This is limiting as the feedback that can be given is pre-restricted. It would be an improvement if users running feedback sessions could define </w:t>
      </w:r>
      <w:r w:rsidR="00C21887">
        <w:rPr>
          <w:lang w:val="en-GB"/>
        </w:rPr>
        <w:t>their own</w:t>
      </w:r>
      <w:r>
        <w:rPr>
          <w:lang w:val="en-GB"/>
        </w:rPr>
        <w:t xml:space="preserve"> feedback forms that the application would use allowing each member of staff to </w:t>
      </w:r>
      <w:r w:rsidR="00C21887">
        <w:rPr>
          <w:lang w:val="en-GB"/>
        </w:rPr>
        <w:t>tailor</w:t>
      </w:r>
      <w:r>
        <w:rPr>
          <w:lang w:val="en-GB"/>
        </w:rPr>
        <w:t xml:space="preserve"> </w:t>
      </w:r>
      <w:r w:rsidR="00C21887">
        <w:rPr>
          <w:lang w:val="en-GB"/>
        </w:rPr>
        <w:t>feedback options to their individual needs.</w:t>
      </w:r>
    </w:p>
    <w:p w14:paraId="27095493" w14:textId="39088409" w:rsidR="00061E41" w:rsidRDefault="00061E41" w:rsidP="00061E41">
      <w:pPr>
        <w:pStyle w:val="Heading2"/>
        <w:rPr>
          <w:lang w:val="en-GB"/>
        </w:rPr>
      </w:pPr>
      <w:bookmarkStart w:id="52" w:name="_Toc7347494"/>
      <w:r>
        <w:rPr>
          <w:lang w:val="en-GB"/>
        </w:rPr>
        <w:t>Alternate Approach If Redoing the Project</w:t>
      </w:r>
      <w:bookmarkEnd w:id="52"/>
    </w:p>
    <w:p w14:paraId="3AEF0CAC" w14:textId="2B64ADAA" w:rsidR="00711DBE" w:rsidRDefault="0085529E" w:rsidP="0037614C">
      <w:pPr>
        <w:rPr>
          <w:lang w:val="en-GB"/>
        </w:rPr>
      </w:pPr>
      <w:r>
        <w:rPr>
          <w:lang w:val="en-GB"/>
        </w:rPr>
        <w:t xml:space="preserve">The most difficult aspect of my project was getting the functionality I wanted on the client side. I ran </w:t>
      </w:r>
      <w:r w:rsidR="00007A06">
        <w:rPr>
          <w:lang w:val="en-GB"/>
        </w:rPr>
        <w:t xml:space="preserve">into </w:t>
      </w:r>
      <w:r>
        <w:rPr>
          <w:lang w:val="en-GB"/>
        </w:rPr>
        <w:t xml:space="preserve">multiple issues due to an increase in the amount of JavaScript and jQuery I had to add to the project. In the end I stripped away functionality to get it to a </w:t>
      </w:r>
      <w:r w:rsidR="00007A06">
        <w:rPr>
          <w:lang w:val="en-GB"/>
        </w:rPr>
        <w:t>good enough working state.</w:t>
      </w:r>
    </w:p>
    <w:p w14:paraId="506728ED" w14:textId="4314DF4E" w:rsidR="00007A06" w:rsidRDefault="00007A06" w:rsidP="0037614C">
      <w:pPr>
        <w:rPr>
          <w:lang w:val="en-GB"/>
        </w:rPr>
      </w:pPr>
    </w:p>
    <w:p w14:paraId="12C77E31" w14:textId="538EB8D5" w:rsidR="00007A06" w:rsidRDefault="00007A06" w:rsidP="0037614C">
      <w:pPr>
        <w:rPr>
          <w:lang w:val="en-GB"/>
        </w:rPr>
      </w:pPr>
      <w:r>
        <w:rPr>
          <w:lang w:val="en-GB"/>
        </w:rPr>
        <w:t>These problems would not have been an issue if I had taken a different approach with the technologies I had used. I found myself trying to develop two pages that were themselves needing to be more like control panel style single page apps with heavy use of jQuery code and AJAX calls.</w:t>
      </w:r>
    </w:p>
    <w:p w14:paraId="2555A22A" w14:textId="449B66E9" w:rsidR="00007A06" w:rsidRDefault="00007A06" w:rsidP="0037614C">
      <w:pPr>
        <w:rPr>
          <w:lang w:val="en-GB"/>
        </w:rPr>
      </w:pPr>
    </w:p>
    <w:p w14:paraId="62A1F858" w14:textId="06BDDC0C" w:rsidR="00007A06" w:rsidRDefault="00007A06" w:rsidP="0037614C">
      <w:pPr>
        <w:rPr>
          <w:lang w:val="en-GB"/>
        </w:rPr>
      </w:pPr>
      <w:r>
        <w:rPr>
          <w:lang w:val="en-GB"/>
        </w:rPr>
        <w:t xml:space="preserve">The functionality I wanted could be developed much easier if using a client-side view framework instead of fixed templates build on the server-side. I invested time during the project attempting to fix this by trying to learn and integrate react.js into my project. I found it difficult to get working and due to already falling behind my self-set targets </w:t>
      </w:r>
      <w:r w:rsidR="00510864">
        <w:rPr>
          <w:lang w:val="en-GB"/>
        </w:rPr>
        <w:t>decided to discard my changes and continue with my original plan of using Django templates.</w:t>
      </w:r>
    </w:p>
    <w:p w14:paraId="66C2BDBD" w14:textId="77777777" w:rsidR="00007A06" w:rsidRDefault="00007A06" w:rsidP="0037614C">
      <w:pPr>
        <w:rPr>
          <w:lang w:val="en-GB"/>
        </w:rPr>
      </w:pPr>
    </w:p>
    <w:p w14:paraId="18C7D316" w14:textId="1B85941D" w:rsidR="00007A06" w:rsidRDefault="00007A06" w:rsidP="0037614C">
      <w:pPr>
        <w:rPr>
          <w:lang w:val="en-GB"/>
        </w:rPr>
      </w:pPr>
      <w:r>
        <w:rPr>
          <w:lang w:val="en-GB"/>
        </w:rPr>
        <w:t xml:space="preserve">If doing the project again </w:t>
      </w:r>
      <w:r w:rsidR="00510864">
        <w:rPr>
          <w:lang w:val="en-GB"/>
        </w:rPr>
        <w:t xml:space="preserve">I would almost certainly start using react.js integrated with Django from the get-go. I would convert the Django app into a pure web API using the Django REST framework to serialise all data into JSON; then use react.js as an API client to dynamically build and reload components of the UI. </w:t>
      </w:r>
    </w:p>
    <w:p w14:paraId="168121F7" w14:textId="244C3170" w:rsidR="00510864" w:rsidRDefault="00510864" w:rsidP="0037614C">
      <w:pPr>
        <w:rPr>
          <w:lang w:val="en-GB"/>
        </w:rPr>
      </w:pPr>
    </w:p>
    <w:p w14:paraId="1D751C90" w14:textId="6111DEE7" w:rsidR="004F6731" w:rsidRDefault="00510864" w:rsidP="0037614C">
      <w:pPr>
        <w:rPr>
          <w:lang w:val="en-GB"/>
        </w:rPr>
      </w:pPr>
      <w:r w:rsidRPr="004F6731">
        <w:rPr>
          <w:lang w:val="en-GB"/>
        </w:rPr>
        <w:lastRenderedPageBreak/>
        <w:t>In the final weeks of the project I have been reading about vue.js a client-side framework similar to react but far easier to get started with for beginners</w:t>
      </w:r>
      <w:r w:rsidR="004F6731" w:rsidRPr="004F6731">
        <w:rPr>
          <w:lang w:val="en-GB"/>
        </w:rPr>
        <w:t xml:space="preserve"> due to less initial configuration being required</w:t>
      </w:r>
      <w:r w:rsidRPr="004F6731">
        <w:rPr>
          <w:lang w:val="en-GB"/>
        </w:rPr>
        <w:t xml:space="preserve">. </w:t>
      </w:r>
      <w:r w:rsidR="009C1464">
        <w:rPr>
          <w:lang w:val="en-GB"/>
        </w:rPr>
        <w:t xml:space="preserve"> </w:t>
      </w:r>
      <w:r w:rsidR="004F6731">
        <w:rPr>
          <w:lang w:val="en-GB"/>
        </w:rPr>
        <w:t xml:space="preserve">If I had </w:t>
      </w:r>
      <w:r w:rsidR="00DD3ED4">
        <w:rPr>
          <w:lang w:val="en-GB"/>
        </w:rPr>
        <w:t>discovered</w:t>
      </w:r>
      <w:r w:rsidR="00E90708">
        <w:rPr>
          <w:lang w:val="en-GB"/>
        </w:rPr>
        <w:t xml:space="preserve"> it</w:t>
      </w:r>
      <w:r w:rsidR="00DD3ED4">
        <w:rPr>
          <w:lang w:val="en-GB"/>
        </w:rPr>
        <w:t xml:space="preserve"> </w:t>
      </w:r>
      <w:r w:rsidR="004F6731">
        <w:rPr>
          <w:lang w:val="en-GB"/>
        </w:rPr>
        <w:t>earlier</w:t>
      </w:r>
      <w:r w:rsidR="00DD3ED4">
        <w:rPr>
          <w:lang w:val="en-GB"/>
        </w:rPr>
        <w:t>,</w:t>
      </w:r>
      <w:r w:rsidR="004F6731">
        <w:rPr>
          <w:lang w:val="en-GB"/>
        </w:rPr>
        <w:t xml:space="preserve"> I could have added </w:t>
      </w:r>
      <w:r w:rsidR="00DD3ED4">
        <w:rPr>
          <w:lang w:val="en-GB"/>
        </w:rPr>
        <w:t>vue.js</w:t>
      </w:r>
      <w:r w:rsidR="004F6731">
        <w:rPr>
          <w:lang w:val="en-GB"/>
        </w:rPr>
        <w:t xml:space="preserve"> into my project </w:t>
      </w:r>
      <w:r w:rsidR="004F6731" w:rsidRPr="004F6731">
        <w:rPr>
          <w:lang w:val="en-GB"/>
        </w:rPr>
        <w:t>for use on the two pages that are client-code heavy</w:t>
      </w:r>
      <w:r w:rsidR="004F6731">
        <w:rPr>
          <w:lang w:val="en-GB"/>
        </w:rPr>
        <w:t xml:space="preserve">; which </w:t>
      </w:r>
      <w:r w:rsidR="007A3E72">
        <w:rPr>
          <w:lang w:val="en-GB"/>
        </w:rPr>
        <w:t>c</w:t>
      </w:r>
      <w:r w:rsidR="004F6731">
        <w:rPr>
          <w:lang w:val="en-GB"/>
        </w:rPr>
        <w:t xml:space="preserve">ould have improved the quality of my </w:t>
      </w:r>
      <w:r w:rsidR="001A0AEE">
        <w:rPr>
          <w:lang w:val="en-GB"/>
        </w:rPr>
        <w:t>project</w:t>
      </w:r>
      <w:r w:rsidR="004F6731">
        <w:rPr>
          <w:lang w:val="en-GB"/>
        </w:rPr>
        <w:t xml:space="preserve"> considerably.</w:t>
      </w:r>
      <w:r w:rsidR="00DD3ED4">
        <w:rPr>
          <w:lang w:val="en-GB"/>
        </w:rPr>
        <w:t xml:space="preserve"> </w:t>
      </w:r>
    </w:p>
    <w:p w14:paraId="7448B5AA" w14:textId="1DA048DE" w:rsidR="00973F48" w:rsidRDefault="00973F48" w:rsidP="0037614C">
      <w:pPr>
        <w:rPr>
          <w:lang w:val="en-GB"/>
        </w:rPr>
      </w:pPr>
    </w:p>
    <w:p w14:paraId="29183BA0" w14:textId="369219A8" w:rsidR="00973F48" w:rsidRDefault="00973F48" w:rsidP="00973F48">
      <w:pPr>
        <w:pStyle w:val="Heading2"/>
        <w:rPr>
          <w:lang w:val="en-GB"/>
        </w:rPr>
      </w:pPr>
      <w:bookmarkStart w:id="53" w:name="_Toc7347495"/>
      <w:r>
        <w:rPr>
          <w:lang w:val="en-GB"/>
        </w:rPr>
        <w:t>Overall Evaluation</w:t>
      </w:r>
      <w:bookmarkEnd w:id="53"/>
    </w:p>
    <w:p w14:paraId="59336EA3" w14:textId="2A189D89" w:rsidR="00927CA8" w:rsidRDefault="00927CA8" w:rsidP="0037614C">
      <w:pPr>
        <w:rPr>
          <w:lang w:val="en-GB"/>
        </w:rPr>
      </w:pPr>
      <w:r>
        <w:rPr>
          <w:lang w:val="en-GB"/>
        </w:rPr>
        <w:t>I think the project went well overall.</w:t>
      </w:r>
      <w:r w:rsidR="00AD445D">
        <w:rPr>
          <w:lang w:val="en-GB"/>
        </w:rPr>
        <w:t xml:space="preserve"> </w:t>
      </w:r>
      <w:r>
        <w:rPr>
          <w:lang w:val="en-GB"/>
        </w:rPr>
        <w:t xml:space="preserve">I had to refactor continuously throughout as I learnt better ways to implement things using more advanced topics of the Django framework. I learnt about problems I was not aware of at the start and ways to solve them using </w:t>
      </w:r>
      <w:r w:rsidR="00AD445D">
        <w:rPr>
          <w:lang w:val="en-GB"/>
        </w:rPr>
        <w:t xml:space="preserve">new </w:t>
      </w:r>
      <w:r>
        <w:rPr>
          <w:lang w:val="en-GB"/>
        </w:rPr>
        <w:t>techniques and technologies</w:t>
      </w:r>
      <w:r w:rsidR="00AD445D">
        <w:rPr>
          <w:lang w:val="en-GB"/>
        </w:rPr>
        <w:t>.</w:t>
      </w:r>
    </w:p>
    <w:p w14:paraId="0D606152" w14:textId="5386D7E0" w:rsidR="00AD445D" w:rsidRDefault="00AD445D" w:rsidP="0037614C">
      <w:pPr>
        <w:rPr>
          <w:lang w:val="en-GB"/>
        </w:rPr>
      </w:pPr>
    </w:p>
    <w:p w14:paraId="77149DBD" w14:textId="420F71B9" w:rsidR="00AD445D" w:rsidRDefault="00AD445D" w:rsidP="0037614C">
      <w:pPr>
        <w:rPr>
          <w:lang w:val="en-GB"/>
        </w:rPr>
      </w:pPr>
      <w:r>
        <w:rPr>
          <w:lang w:val="en-GB"/>
        </w:rPr>
        <w:t>The project ga</w:t>
      </w:r>
      <w:r w:rsidR="00BA75B4">
        <w:rPr>
          <w:lang w:val="en-GB"/>
        </w:rPr>
        <w:t>v</w:t>
      </w:r>
      <w:r>
        <w:rPr>
          <w:lang w:val="en-GB"/>
        </w:rPr>
        <w:t>e me more exposure to web development and in that respect was a success. In my opinion the application is functional as a web application and meets the requirements of a basic feedback system. I think the project in its current state would serve as a good starting point for developing a more robust and advanced system if I could start again taking what I have learned and my reflections into consideration.</w:t>
      </w:r>
    </w:p>
    <w:p w14:paraId="5624A7C0" w14:textId="32D71B0E" w:rsidR="00AD445D" w:rsidRDefault="00AD445D" w:rsidP="0037614C">
      <w:pPr>
        <w:rPr>
          <w:lang w:val="en-GB"/>
        </w:rPr>
      </w:pPr>
    </w:p>
    <w:p w14:paraId="0135AD40" w14:textId="17477622" w:rsidR="00AD445D" w:rsidRPr="003C4F45" w:rsidRDefault="00AD445D" w:rsidP="0037614C">
      <w:pPr>
        <w:rPr>
          <w:lang w:val="en-GB"/>
        </w:rPr>
      </w:pPr>
      <w:r>
        <w:rPr>
          <w:lang w:val="en-GB"/>
        </w:rPr>
        <w:t xml:space="preserve">The lack of discipline in my engineering process is something that makes the project weak when compared to the standard of a professional software project. I believe the decrease in </w:t>
      </w:r>
      <w:r w:rsidR="00A0375D">
        <w:rPr>
          <w:lang w:val="en-GB"/>
        </w:rPr>
        <w:t>discipline</w:t>
      </w:r>
      <w:r>
        <w:rPr>
          <w:lang w:val="en-GB"/>
        </w:rPr>
        <w:t xml:space="preserve"> stems from </w:t>
      </w:r>
      <w:r w:rsidR="00A0375D">
        <w:rPr>
          <w:lang w:val="en-GB"/>
        </w:rPr>
        <w:t>an</w:t>
      </w:r>
      <w:r>
        <w:rPr>
          <w:lang w:val="en-GB"/>
        </w:rPr>
        <w:t xml:space="preserve"> uncertainty </w:t>
      </w:r>
      <w:r w:rsidR="00A0375D">
        <w:rPr>
          <w:lang w:val="en-GB"/>
        </w:rPr>
        <w:t>with the requirements, technologies used to implement them and general lack of experience working on large projects. This is something that comes in time and this project has done nothing but help by providing me with a valuable learning experience.</w:t>
      </w:r>
    </w:p>
    <w:p w14:paraId="6646122A" w14:textId="77777777" w:rsidR="00CE5506" w:rsidRPr="003C4F45" w:rsidRDefault="00CE5506" w:rsidP="00973F48">
      <w:pPr>
        <w:pStyle w:val="Heading2"/>
        <w:numPr>
          <w:ilvl w:val="0"/>
          <w:numId w:val="0"/>
        </w:numPr>
        <w:ind w:left="794" w:hanging="794"/>
        <w:rPr>
          <w:lang w:val="en-GB"/>
        </w:rPr>
      </w:pPr>
      <w:r w:rsidRPr="003C4F45">
        <w:rPr>
          <w:lang w:val="en-GB"/>
        </w:rPr>
        <w:br w:type="page"/>
      </w:r>
    </w:p>
    <w:p w14:paraId="13A81351" w14:textId="53E8EFFE" w:rsidR="001B0A81" w:rsidRDefault="00CE5506" w:rsidP="00A519BB">
      <w:pPr>
        <w:pStyle w:val="Heading1"/>
        <w:rPr>
          <w:rFonts w:asciiTheme="minorHAnsi" w:hAnsiTheme="minorHAnsi" w:cstheme="minorBidi"/>
          <w:noProof/>
          <w:sz w:val="20"/>
          <w:szCs w:val="20"/>
          <w:lang w:val="en-GB"/>
        </w:rPr>
      </w:pPr>
      <w:bookmarkStart w:id="54" w:name="_Toc222978616"/>
      <w:bookmarkStart w:id="55" w:name="_Toc7347496"/>
      <w:r w:rsidRPr="003C4F45">
        <w:rPr>
          <w:lang w:val="en-GB"/>
        </w:rPr>
        <w:lastRenderedPageBreak/>
        <w:t>Annotated Bibliography</w:t>
      </w:r>
      <w:bookmarkEnd w:id="54"/>
      <w:bookmarkEnd w:id="55"/>
      <w:r w:rsidR="007D0F10">
        <w:rPr>
          <w:lang w:val="en-GB"/>
        </w:rPr>
        <w:fldChar w:fldCharType="begin"/>
      </w:r>
      <w:r w:rsidR="007D0F10" w:rsidRPr="007D0F10">
        <w:rPr>
          <w:lang w:val="en-GB"/>
        </w:rPr>
        <w:instrText xml:space="preserve"> BIBLIOGRAPHY  \l 2057 </w:instrText>
      </w:r>
      <w:r w:rsidR="007D0F10">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67"/>
      </w:tblGrid>
      <w:tr w:rsidR="001B0A81" w14:paraId="404DA601" w14:textId="77777777">
        <w:trPr>
          <w:divId w:val="1602954576"/>
          <w:tblCellSpacing w:w="15" w:type="dxa"/>
        </w:trPr>
        <w:tc>
          <w:tcPr>
            <w:tcW w:w="50" w:type="pct"/>
            <w:hideMark/>
          </w:tcPr>
          <w:p w14:paraId="07164B41" w14:textId="71D857AA" w:rsidR="001B0A81" w:rsidRDefault="001B0A81">
            <w:pPr>
              <w:pStyle w:val="Bibliography"/>
              <w:rPr>
                <w:noProof/>
                <w:sz w:val="24"/>
              </w:rPr>
            </w:pPr>
            <w:r>
              <w:rPr>
                <w:noProof/>
              </w:rPr>
              <w:t xml:space="preserve">[1] </w:t>
            </w:r>
          </w:p>
        </w:tc>
        <w:tc>
          <w:tcPr>
            <w:tcW w:w="0" w:type="auto"/>
            <w:hideMark/>
          </w:tcPr>
          <w:p w14:paraId="7D51A5AC" w14:textId="77777777" w:rsidR="001B0A81" w:rsidRPr="001B0A81" w:rsidRDefault="001B0A81">
            <w:pPr>
              <w:pStyle w:val="Bibliography"/>
              <w:rPr>
                <w:noProof/>
                <w:sz w:val="18"/>
              </w:rPr>
            </w:pPr>
            <w:r w:rsidRPr="001B0A81">
              <w:rPr>
                <w:noProof/>
                <w:sz w:val="18"/>
              </w:rPr>
              <w:t>“Ruby On rails Guides,” [Online]. Available: https://guides.rubyonrails.org/. [Accessed 26 January 2019].</w:t>
            </w:r>
          </w:p>
        </w:tc>
      </w:tr>
      <w:tr w:rsidR="001B0A81" w14:paraId="592FCC39" w14:textId="77777777">
        <w:trPr>
          <w:divId w:val="1602954576"/>
          <w:tblCellSpacing w:w="15" w:type="dxa"/>
        </w:trPr>
        <w:tc>
          <w:tcPr>
            <w:tcW w:w="50" w:type="pct"/>
            <w:hideMark/>
          </w:tcPr>
          <w:p w14:paraId="7DE64B34" w14:textId="77777777" w:rsidR="001B0A81" w:rsidRDefault="001B0A81">
            <w:pPr>
              <w:pStyle w:val="Bibliography"/>
              <w:rPr>
                <w:noProof/>
              </w:rPr>
            </w:pPr>
            <w:r>
              <w:rPr>
                <w:noProof/>
              </w:rPr>
              <w:t xml:space="preserve">[2] </w:t>
            </w:r>
          </w:p>
        </w:tc>
        <w:tc>
          <w:tcPr>
            <w:tcW w:w="0" w:type="auto"/>
            <w:hideMark/>
          </w:tcPr>
          <w:p w14:paraId="06DFF7BD" w14:textId="77777777" w:rsidR="001B0A81" w:rsidRPr="001B0A81" w:rsidRDefault="001B0A81">
            <w:pPr>
              <w:pStyle w:val="Bibliography"/>
              <w:rPr>
                <w:noProof/>
                <w:sz w:val="18"/>
              </w:rPr>
            </w:pPr>
            <w:r w:rsidRPr="001B0A81">
              <w:rPr>
                <w:noProof/>
                <w:sz w:val="18"/>
              </w:rPr>
              <w:t>“Django documentation,” Django Software Foundation, [Online]. Available: https://docs.djangoproject.com/en/2.1/. [Accessed 26 January 2019].</w:t>
            </w:r>
          </w:p>
        </w:tc>
      </w:tr>
      <w:tr w:rsidR="001B0A81" w14:paraId="1EF6B74C" w14:textId="77777777">
        <w:trPr>
          <w:divId w:val="1602954576"/>
          <w:tblCellSpacing w:w="15" w:type="dxa"/>
        </w:trPr>
        <w:tc>
          <w:tcPr>
            <w:tcW w:w="50" w:type="pct"/>
            <w:hideMark/>
          </w:tcPr>
          <w:p w14:paraId="19BA9A40" w14:textId="77777777" w:rsidR="001B0A81" w:rsidRDefault="001B0A81">
            <w:pPr>
              <w:pStyle w:val="Bibliography"/>
              <w:rPr>
                <w:noProof/>
              </w:rPr>
            </w:pPr>
            <w:r>
              <w:rPr>
                <w:noProof/>
              </w:rPr>
              <w:t xml:space="preserve">[3] </w:t>
            </w:r>
          </w:p>
        </w:tc>
        <w:tc>
          <w:tcPr>
            <w:tcW w:w="0" w:type="auto"/>
            <w:hideMark/>
          </w:tcPr>
          <w:p w14:paraId="26BC402D" w14:textId="77777777" w:rsidR="001B0A81" w:rsidRPr="001B0A81" w:rsidRDefault="001B0A81">
            <w:pPr>
              <w:pStyle w:val="Bibliography"/>
              <w:rPr>
                <w:noProof/>
                <w:sz w:val="18"/>
              </w:rPr>
            </w:pPr>
            <w:r w:rsidRPr="001B0A81">
              <w:rPr>
                <w:noProof/>
                <w:sz w:val="18"/>
              </w:rPr>
              <w:t>“Sublime Text,” [Online]. Available: https://www.sublimetext.com/. [Accessed 22 April 2019].</w:t>
            </w:r>
          </w:p>
        </w:tc>
      </w:tr>
      <w:tr w:rsidR="001B0A81" w14:paraId="11976BAD" w14:textId="77777777">
        <w:trPr>
          <w:divId w:val="1602954576"/>
          <w:tblCellSpacing w:w="15" w:type="dxa"/>
        </w:trPr>
        <w:tc>
          <w:tcPr>
            <w:tcW w:w="50" w:type="pct"/>
            <w:hideMark/>
          </w:tcPr>
          <w:p w14:paraId="79E293E1" w14:textId="77777777" w:rsidR="001B0A81" w:rsidRDefault="001B0A81">
            <w:pPr>
              <w:pStyle w:val="Bibliography"/>
              <w:rPr>
                <w:noProof/>
              </w:rPr>
            </w:pPr>
            <w:r>
              <w:rPr>
                <w:noProof/>
              </w:rPr>
              <w:t xml:space="preserve">[4] </w:t>
            </w:r>
          </w:p>
        </w:tc>
        <w:tc>
          <w:tcPr>
            <w:tcW w:w="0" w:type="auto"/>
            <w:hideMark/>
          </w:tcPr>
          <w:p w14:paraId="04502490" w14:textId="77777777" w:rsidR="001B0A81" w:rsidRPr="001B0A81" w:rsidRDefault="001B0A81">
            <w:pPr>
              <w:pStyle w:val="Bibliography"/>
              <w:rPr>
                <w:noProof/>
                <w:sz w:val="18"/>
              </w:rPr>
            </w:pPr>
            <w:r w:rsidRPr="001B0A81">
              <w:rPr>
                <w:noProof/>
                <w:sz w:val="18"/>
              </w:rPr>
              <w:t>“Atom Homepage,” [Online]. Available: https://atom.io/. [Accessed 22 April 2019].</w:t>
            </w:r>
          </w:p>
        </w:tc>
      </w:tr>
      <w:tr w:rsidR="001B0A81" w14:paraId="4888419B" w14:textId="77777777">
        <w:trPr>
          <w:divId w:val="1602954576"/>
          <w:tblCellSpacing w:w="15" w:type="dxa"/>
        </w:trPr>
        <w:tc>
          <w:tcPr>
            <w:tcW w:w="50" w:type="pct"/>
            <w:hideMark/>
          </w:tcPr>
          <w:p w14:paraId="790A8AA2" w14:textId="77777777" w:rsidR="001B0A81" w:rsidRDefault="001B0A81">
            <w:pPr>
              <w:pStyle w:val="Bibliography"/>
              <w:rPr>
                <w:noProof/>
              </w:rPr>
            </w:pPr>
            <w:r>
              <w:rPr>
                <w:noProof/>
              </w:rPr>
              <w:t xml:space="preserve">[5] </w:t>
            </w:r>
          </w:p>
        </w:tc>
        <w:tc>
          <w:tcPr>
            <w:tcW w:w="0" w:type="auto"/>
            <w:hideMark/>
          </w:tcPr>
          <w:p w14:paraId="2475714C" w14:textId="77777777" w:rsidR="001B0A81" w:rsidRPr="001B0A81" w:rsidRDefault="001B0A81">
            <w:pPr>
              <w:pStyle w:val="Bibliography"/>
              <w:rPr>
                <w:noProof/>
                <w:sz w:val="18"/>
              </w:rPr>
            </w:pPr>
            <w:r w:rsidRPr="001B0A81">
              <w:rPr>
                <w:noProof/>
                <w:sz w:val="18"/>
              </w:rPr>
              <w:t>“Atom Terminal-Plus,” [Online]. Available: https://atom.io/packages/terminal-plus. [Accessed 2019 January 30].</w:t>
            </w:r>
          </w:p>
        </w:tc>
      </w:tr>
      <w:tr w:rsidR="001B0A81" w14:paraId="769C8FEB" w14:textId="77777777">
        <w:trPr>
          <w:divId w:val="1602954576"/>
          <w:tblCellSpacing w:w="15" w:type="dxa"/>
        </w:trPr>
        <w:tc>
          <w:tcPr>
            <w:tcW w:w="50" w:type="pct"/>
            <w:hideMark/>
          </w:tcPr>
          <w:p w14:paraId="2E49BEB6" w14:textId="77777777" w:rsidR="001B0A81" w:rsidRDefault="001B0A81">
            <w:pPr>
              <w:pStyle w:val="Bibliography"/>
              <w:rPr>
                <w:noProof/>
              </w:rPr>
            </w:pPr>
            <w:r>
              <w:rPr>
                <w:noProof/>
              </w:rPr>
              <w:t xml:space="preserve">[6] </w:t>
            </w:r>
          </w:p>
        </w:tc>
        <w:tc>
          <w:tcPr>
            <w:tcW w:w="0" w:type="auto"/>
            <w:hideMark/>
          </w:tcPr>
          <w:p w14:paraId="5E261911" w14:textId="77777777" w:rsidR="001B0A81" w:rsidRPr="001B0A81" w:rsidRDefault="001B0A81">
            <w:pPr>
              <w:pStyle w:val="Bibliography"/>
              <w:rPr>
                <w:noProof/>
                <w:sz w:val="18"/>
              </w:rPr>
            </w:pPr>
            <w:r w:rsidRPr="001B0A81">
              <w:rPr>
                <w:noProof/>
                <w:sz w:val="18"/>
              </w:rPr>
              <w:t>“Atom Beautify,” [Online]. Available: https://atom.io/packages/atom-beautify. [Accessed 2019 April 22].</w:t>
            </w:r>
          </w:p>
        </w:tc>
      </w:tr>
      <w:tr w:rsidR="001B0A81" w14:paraId="13D10B33" w14:textId="77777777">
        <w:trPr>
          <w:divId w:val="1602954576"/>
          <w:tblCellSpacing w:w="15" w:type="dxa"/>
        </w:trPr>
        <w:tc>
          <w:tcPr>
            <w:tcW w:w="50" w:type="pct"/>
            <w:hideMark/>
          </w:tcPr>
          <w:p w14:paraId="6F4A160A" w14:textId="77777777" w:rsidR="001B0A81" w:rsidRDefault="001B0A81">
            <w:pPr>
              <w:pStyle w:val="Bibliography"/>
              <w:rPr>
                <w:noProof/>
              </w:rPr>
            </w:pPr>
            <w:r>
              <w:rPr>
                <w:noProof/>
              </w:rPr>
              <w:t xml:space="preserve">[7] </w:t>
            </w:r>
          </w:p>
        </w:tc>
        <w:tc>
          <w:tcPr>
            <w:tcW w:w="0" w:type="auto"/>
            <w:hideMark/>
          </w:tcPr>
          <w:p w14:paraId="083C7E97" w14:textId="77777777" w:rsidR="001B0A81" w:rsidRPr="001B0A81" w:rsidRDefault="001B0A81">
            <w:pPr>
              <w:pStyle w:val="Bibliography"/>
              <w:rPr>
                <w:noProof/>
                <w:sz w:val="18"/>
              </w:rPr>
            </w:pPr>
            <w:r w:rsidRPr="001B0A81">
              <w:rPr>
                <w:noProof/>
                <w:sz w:val="18"/>
              </w:rPr>
              <w:t>“Bootstrap Documentation Introduction,” Bootstrap, [Online]. Available: https://getbootstrap.com/docs/4.0/getting-started/introduction/. [Accessed 31 January 2019].</w:t>
            </w:r>
          </w:p>
        </w:tc>
      </w:tr>
      <w:tr w:rsidR="001B0A81" w14:paraId="2BACDE4E" w14:textId="77777777">
        <w:trPr>
          <w:divId w:val="1602954576"/>
          <w:tblCellSpacing w:w="15" w:type="dxa"/>
        </w:trPr>
        <w:tc>
          <w:tcPr>
            <w:tcW w:w="50" w:type="pct"/>
            <w:hideMark/>
          </w:tcPr>
          <w:p w14:paraId="55A75AAC" w14:textId="77777777" w:rsidR="001B0A81" w:rsidRDefault="001B0A81">
            <w:pPr>
              <w:pStyle w:val="Bibliography"/>
              <w:rPr>
                <w:noProof/>
              </w:rPr>
            </w:pPr>
            <w:r>
              <w:rPr>
                <w:noProof/>
              </w:rPr>
              <w:t xml:space="preserve">[8] </w:t>
            </w:r>
          </w:p>
        </w:tc>
        <w:tc>
          <w:tcPr>
            <w:tcW w:w="0" w:type="auto"/>
            <w:hideMark/>
          </w:tcPr>
          <w:p w14:paraId="104E6CB4" w14:textId="77777777" w:rsidR="001B0A81" w:rsidRPr="001B0A81" w:rsidRDefault="001B0A81">
            <w:pPr>
              <w:pStyle w:val="Bibliography"/>
              <w:rPr>
                <w:noProof/>
                <w:sz w:val="18"/>
              </w:rPr>
            </w:pPr>
            <w:r w:rsidRPr="001B0A81">
              <w:rPr>
                <w:noProof/>
                <w:sz w:val="18"/>
              </w:rPr>
              <w:t>“PostgreSQL 11.1 Documentation,” The PostgreSQL Global Development Group, [Online]. Available: https://www.postgresql.org/docs/11/index.html. [Accessed 26 January 2019].</w:t>
            </w:r>
          </w:p>
        </w:tc>
      </w:tr>
      <w:tr w:rsidR="001B0A81" w14:paraId="4C6D0B58" w14:textId="77777777">
        <w:trPr>
          <w:divId w:val="1602954576"/>
          <w:tblCellSpacing w:w="15" w:type="dxa"/>
        </w:trPr>
        <w:tc>
          <w:tcPr>
            <w:tcW w:w="50" w:type="pct"/>
            <w:hideMark/>
          </w:tcPr>
          <w:p w14:paraId="21D9108F" w14:textId="77777777" w:rsidR="001B0A81" w:rsidRDefault="001B0A81">
            <w:pPr>
              <w:pStyle w:val="Bibliography"/>
              <w:rPr>
                <w:noProof/>
              </w:rPr>
            </w:pPr>
            <w:r>
              <w:rPr>
                <w:noProof/>
              </w:rPr>
              <w:t xml:space="preserve">[9] </w:t>
            </w:r>
          </w:p>
        </w:tc>
        <w:tc>
          <w:tcPr>
            <w:tcW w:w="0" w:type="auto"/>
            <w:hideMark/>
          </w:tcPr>
          <w:p w14:paraId="1F5CF699" w14:textId="77777777" w:rsidR="001B0A81" w:rsidRPr="001B0A81" w:rsidRDefault="001B0A81">
            <w:pPr>
              <w:pStyle w:val="Bibliography"/>
              <w:rPr>
                <w:noProof/>
                <w:sz w:val="18"/>
              </w:rPr>
            </w:pPr>
            <w:r w:rsidRPr="001B0A81">
              <w:rPr>
                <w:noProof/>
                <w:sz w:val="18"/>
              </w:rPr>
              <w:t>“The ldap3 Project,” [Online]. Available: https://ldap3.readthedocs.io. [Accessed 28 January 2019].</w:t>
            </w:r>
          </w:p>
        </w:tc>
      </w:tr>
      <w:tr w:rsidR="001B0A81" w14:paraId="05D25027" w14:textId="77777777">
        <w:trPr>
          <w:divId w:val="1602954576"/>
          <w:tblCellSpacing w:w="15" w:type="dxa"/>
        </w:trPr>
        <w:tc>
          <w:tcPr>
            <w:tcW w:w="50" w:type="pct"/>
            <w:hideMark/>
          </w:tcPr>
          <w:p w14:paraId="0E591EEA" w14:textId="77777777" w:rsidR="001B0A81" w:rsidRDefault="001B0A81">
            <w:pPr>
              <w:pStyle w:val="Bibliography"/>
              <w:rPr>
                <w:noProof/>
              </w:rPr>
            </w:pPr>
            <w:r>
              <w:rPr>
                <w:noProof/>
              </w:rPr>
              <w:t xml:space="preserve">[10] </w:t>
            </w:r>
          </w:p>
        </w:tc>
        <w:tc>
          <w:tcPr>
            <w:tcW w:w="0" w:type="auto"/>
            <w:hideMark/>
          </w:tcPr>
          <w:p w14:paraId="0C03B8B9" w14:textId="77777777" w:rsidR="001B0A81" w:rsidRPr="001B0A81" w:rsidRDefault="001B0A81">
            <w:pPr>
              <w:pStyle w:val="Bibliography"/>
              <w:rPr>
                <w:noProof/>
                <w:sz w:val="18"/>
              </w:rPr>
            </w:pPr>
            <w:r w:rsidRPr="001B0A81">
              <w:rPr>
                <w:noProof/>
                <w:sz w:val="18"/>
              </w:rPr>
              <w:t>“Documentation of pdb module,” [Online]. Available: https://docs.python.org/3/library/pdb.html. [Accessed 28 04 2019].</w:t>
            </w:r>
          </w:p>
        </w:tc>
      </w:tr>
      <w:tr w:rsidR="001B0A81" w14:paraId="01CA3A32" w14:textId="77777777">
        <w:trPr>
          <w:divId w:val="1602954576"/>
          <w:tblCellSpacing w:w="15" w:type="dxa"/>
        </w:trPr>
        <w:tc>
          <w:tcPr>
            <w:tcW w:w="50" w:type="pct"/>
            <w:hideMark/>
          </w:tcPr>
          <w:p w14:paraId="70598B75" w14:textId="77777777" w:rsidR="001B0A81" w:rsidRDefault="001B0A81">
            <w:pPr>
              <w:pStyle w:val="Bibliography"/>
              <w:rPr>
                <w:noProof/>
              </w:rPr>
            </w:pPr>
            <w:r>
              <w:rPr>
                <w:noProof/>
              </w:rPr>
              <w:t xml:space="preserve">[11] </w:t>
            </w:r>
          </w:p>
        </w:tc>
        <w:tc>
          <w:tcPr>
            <w:tcW w:w="0" w:type="auto"/>
            <w:hideMark/>
          </w:tcPr>
          <w:p w14:paraId="3647F68C" w14:textId="77777777" w:rsidR="001B0A81" w:rsidRPr="001B0A81" w:rsidRDefault="001B0A81">
            <w:pPr>
              <w:pStyle w:val="Bibliography"/>
              <w:rPr>
                <w:noProof/>
                <w:sz w:val="18"/>
              </w:rPr>
            </w:pPr>
            <w:r w:rsidRPr="001B0A81">
              <w:rPr>
                <w:noProof/>
                <w:sz w:val="18"/>
              </w:rPr>
              <w:t>“The Django Project,” [Online]. Available: https://www.djangoproject.com/. [Accessed 2019 04 27].</w:t>
            </w:r>
          </w:p>
        </w:tc>
      </w:tr>
      <w:tr w:rsidR="001B0A81" w14:paraId="4E147C60" w14:textId="77777777">
        <w:trPr>
          <w:divId w:val="1602954576"/>
          <w:tblCellSpacing w:w="15" w:type="dxa"/>
        </w:trPr>
        <w:tc>
          <w:tcPr>
            <w:tcW w:w="50" w:type="pct"/>
            <w:hideMark/>
          </w:tcPr>
          <w:p w14:paraId="462741C4" w14:textId="77777777" w:rsidR="001B0A81" w:rsidRDefault="001B0A81">
            <w:pPr>
              <w:pStyle w:val="Bibliography"/>
              <w:rPr>
                <w:noProof/>
              </w:rPr>
            </w:pPr>
            <w:r>
              <w:rPr>
                <w:noProof/>
              </w:rPr>
              <w:t xml:space="preserve">[12] </w:t>
            </w:r>
          </w:p>
        </w:tc>
        <w:tc>
          <w:tcPr>
            <w:tcW w:w="0" w:type="auto"/>
            <w:hideMark/>
          </w:tcPr>
          <w:p w14:paraId="6B12DF7C" w14:textId="77777777" w:rsidR="001B0A81" w:rsidRPr="001B0A81" w:rsidRDefault="001B0A81">
            <w:pPr>
              <w:pStyle w:val="Bibliography"/>
              <w:rPr>
                <w:noProof/>
                <w:sz w:val="18"/>
              </w:rPr>
            </w:pPr>
            <w:r w:rsidRPr="001B0A81">
              <w:rPr>
                <w:noProof/>
                <w:sz w:val="18"/>
              </w:rPr>
              <w:t>“Get Bootstrap,” [Online]. Available: https://getbootstrap.com/. [Accessed 27 April 2019].</w:t>
            </w:r>
          </w:p>
        </w:tc>
      </w:tr>
    </w:tbl>
    <w:p w14:paraId="02F4511C" w14:textId="77777777" w:rsidR="001B0A81" w:rsidRDefault="001B0A81">
      <w:pPr>
        <w:divId w:val="1602954576"/>
        <w:rPr>
          <w:rFonts w:eastAsia="Times New Roman"/>
          <w:noProof/>
        </w:rPr>
      </w:pPr>
    </w:p>
    <w:p w14:paraId="43E21B04" w14:textId="5D49433A" w:rsidR="009B764F" w:rsidRDefault="007D0F10" w:rsidP="007D0F10">
      <w:pPr>
        <w:pStyle w:val="Heading1"/>
        <w:numPr>
          <w:ilvl w:val="0"/>
          <w:numId w:val="0"/>
        </w:numPr>
        <w:rPr>
          <w:lang w:val="en-GB"/>
        </w:rPr>
      </w:pPr>
      <w:r>
        <w:rPr>
          <w:lang w:val="en-GB"/>
        </w:rPr>
        <w:fldChar w:fldCharType="end"/>
      </w:r>
    </w:p>
    <w:p w14:paraId="2205B45B" w14:textId="003B4CE7" w:rsidR="00730922" w:rsidRDefault="00730922" w:rsidP="00730922">
      <w:pPr>
        <w:rPr>
          <w:lang w:val="en-GB"/>
        </w:rPr>
      </w:pPr>
    </w:p>
    <w:p w14:paraId="7E01FBDA" w14:textId="693A7D78" w:rsidR="00730922" w:rsidRDefault="00730922" w:rsidP="00730922">
      <w:pPr>
        <w:rPr>
          <w:lang w:val="en-GB"/>
        </w:rPr>
      </w:pPr>
    </w:p>
    <w:p w14:paraId="03EC64A6" w14:textId="6CD5CC5A" w:rsidR="00730922" w:rsidRDefault="00730922" w:rsidP="00730922">
      <w:pPr>
        <w:rPr>
          <w:lang w:val="en-GB"/>
        </w:rPr>
      </w:pPr>
    </w:p>
    <w:p w14:paraId="610D7F45" w14:textId="76DE3E48" w:rsidR="00730922" w:rsidRDefault="00730922" w:rsidP="00730922">
      <w:pPr>
        <w:rPr>
          <w:lang w:val="en-GB"/>
        </w:rPr>
      </w:pPr>
    </w:p>
    <w:p w14:paraId="47083695" w14:textId="219F5ABC" w:rsidR="00730922" w:rsidRDefault="00730922" w:rsidP="00730922">
      <w:pPr>
        <w:rPr>
          <w:lang w:val="en-GB"/>
        </w:rPr>
      </w:pPr>
    </w:p>
    <w:p w14:paraId="7968A39A" w14:textId="7AD242F2" w:rsidR="00730922" w:rsidRDefault="00730922" w:rsidP="00730922">
      <w:pPr>
        <w:rPr>
          <w:lang w:val="en-GB"/>
        </w:rPr>
      </w:pPr>
    </w:p>
    <w:p w14:paraId="6F5F3486" w14:textId="1EDEC2EA" w:rsidR="00730922" w:rsidRDefault="00730922" w:rsidP="00730922">
      <w:pPr>
        <w:rPr>
          <w:lang w:val="en-GB"/>
        </w:rPr>
      </w:pPr>
    </w:p>
    <w:p w14:paraId="62E84EF7" w14:textId="2C683113" w:rsidR="00730922" w:rsidRDefault="00730922" w:rsidP="00730922">
      <w:pPr>
        <w:rPr>
          <w:lang w:val="en-GB"/>
        </w:rPr>
      </w:pPr>
    </w:p>
    <w:p w14:paraId="342F65F8" w14:textId="3433B9A9" w:rsidR="00730922" w:rsidRDefault="00730922" w:rsidP="00730922">
      <w:pPr>
        <w:rPr>
          <w:lang w:val="en-GB"/>
        </w:rPr>
      </w:pPr>
    </w:p>
    <w:p w14:paraId="3F665E56" w14:textId="2EB958FD" w:rsidR="00730922" w:rsidRDefault="00730922" w:rsidP="00730922">
      <w:pPr>
        <w:rPr>
          <w:lang w:val="en-GB"/>
        </w:rPr>
      </w:pPr>
    </w:p>
    <w:p w14:paraId="1797B396" w14:textId="4288DDF4" w:rsidR="00730922" w:rsidRDefault="00730922" w:rsidP="00730922">
      <w:pPr>
        <w:rPr>
          <w:lang w:val="en-GB"/>
        </w:rPr>
      </w:pPr>
    </w:p>
    <w:p w14:paraId="17B7B5CE" w14:textId="792DAA2F" w:rsidR="00730922" w:rsidRDefault="00730922" w:rsidP="00730922">
      <w:pPr>
        <w:rPr>
          <w:lang w:val="en-GB"/>
        </w:rPr>
      </w:pPr>
    </w:p>
    <w:p w14:paraId="67E6D31E" w14:textId="1EACC844" w:rsidR="00730922" w:rsidRDefault="00730922" w:rsidP="00730922">
      <w:pPr>
        <w:rPr>
          <w:lang w:val="en-GB"/>
        </w:rPr>
      </w:pPr>
    </w:p>
    <w:p w14:paraId="658B9445" w14:textId="578225D4" w:rsidR="00730922" w:rsidRDefault="00730922" w:rsidP="00730922">
      <w:pPr>
        <w:rPr>
          <w:lang w:val="en-GB"/>
        </w:rPr>
      </w:pPr>
    </w:p>
    <w:p w14:paraId="36F22B5B" w14:textId="30900271" w:rsidR="00730922" w:rsidRDefault="00730922" w:rsidP="00730922">
      <w:pPr>
        <w:rPr>
          <w:lang w:val="en-GB"/>
        </w:rPr>
      </w:pPr>
    </w:p>
    <w:p w14:paraId="1FBA7A20" w14:textId="25718A6F" w:rsidR="00730922" w:rsidRDefault="00730922" w:rsidP="00730922">
      <w:pPr>
        <w:rPr>
          <w:lang w:val="en-GB"/>
        </w:rPr>
      </w:pPr>
    </w:p>
    <w:p w14:paraId="0FD87ACD" w14:textId="6E032D63" w:rsidR="00730922" w:rsidRDefault="00730922" w:rsidP="00730922">
      <w:pPr>
        <w:rPr>
          <w:lang w:val="en-GB"/>
        </w:rPr>
      </w:pPr>
    </w:p>
    <w:p w14:paraId="0AF112D9" w14:textId="53FE6CF4" w:rsidR="00730922" w:rsidRDefault="00730922" w:rsidP="00730922">
      <w:pPr>
        <w:rPr>
          <w:lang w:val="en-GB"/>
        </w:rPr>
      </w:pPr>
    </w:p>
    <w:p w14:paraId="62A6A68E" w14:textId="0635D8AA" w:rsidR="00730922" w:rsidRDefault="00730922" w:rsidP="00730922">
      <w:pPr>
        <w:rPr>
          <w:lang w:val="en-GB"/>
        </w:rPr>
      </w:pPr>
    </w:p>
    <w:p w14:paraId="5AC59B7E" w14:textId="16956184" w:rsidR="00730922" w:rsidRDefault="00730922" w:rsidP="00730922">
      <w:pPr>
        <w:rPr>
          <w:lang w:val="en-GB"/>
        </w:rPr>
      </w:pPr>
    </w:p>
    <w:p w14:paraId="7BCAD413" w14:textId="27C3C656" w:rsidR="00730922" w:rsidRDefault="00730922" w:rsidP="00730922">
      <w:pPr>
        <w:rPr>
          <w:lang w:val="en-GB"/>
        </w:rPr>
      </w:pPr>
    </w:p>
    <w:p w14:paraId="1C9C889E" w14:textId="73D369D4" w:rsidR="00730922" w:rsidRDefault="00730922" w:rsidP="00730922">
      <w:pPr>
        <w:rPr>
          <w:lang w:val="en-GB"/>
        </w:rPr>
      </w:pPr>
    </w:p>
    <w:p w14:paraId="108FF0BD" w14:textId="636335D1" w:rsidR="00730922" w:rsidRDefault="00730922" w:rsidP="00730922">
      <w:pPr>
        <w:rPr>
          <w:lang w:val="en-GB"/>
        </w:rPr>
      </w:pPr>
    </w:p>
    <w:p w14:paraId="70147F92" w14:textId="69AF1577" w:rsidR="00730922" w:rsidRDefault="00730922" w:rsidP="00730922">
      <w:pPr>
        <w:rPr>
          <w:lang w:val="en-GB"/>
        </w:rPr>
      </w:pPr>
    </w:p>
    <w:p w14:paraId="4E5C4B49" w14:textId="228F67FA" w:rsidR="00730922" w:rsidRDefault="00730922" w:rsidP="00730922">
      <w:pPr>
        <w:rPr>
          <w:lang w:val="en-GB"/>
        </w:rPr>
      </w:pPr>
      <w:bookmarkStart w:id="56" w:name="_Toc192777717"/>
    </w:p>
    <w:p w14:paraId="52B1F594" w14:textId="7A77D38F" w:rsidR="007068B4" w:rsidRPr="0053131D" w:rsidRDefault="00711DBE" w:rsidP="0053131D">
      <w:pPr>
        <w:pStyle w:val="Heading1"/>
        <w:rPr>
          <w:lang w:val="en-GB"/>
        </w:rPr>
      </w:pPr>
      <w:bookmarkStart w:id="57" w:name="_Toc222978613"/>
      <w:bookmarkStart w:id="58" w:name="_Toc7347497"/>
      <w:commentRangeStart w:id="59"/>
      <w:r w:rsidRPr="003C4F45">
        <w:rPr>
          <w:lang w:val="en-GB"/>
        </w:rPr>
        <w:lastRenderedPageBreak/>
        <w:t>Appendices</w:t>
      </w:r>
      <w:bookmarkEnd w:id="56"/>
      <w:bookmarkEnd w:id="57"/>
      <w:commentRangeEnd w:id="59"/>
      <w:r w:rsidR="00A14342">
        <w:rPr>
          <w:rStyle w:val="CommentReference"/>
          <w:rFonts w:ascii="Calibri" w:eastAsiaTheme="minorEastAsia" w:hAnsi="Calibri" w:cs="Calibri"/>
          <w:b w:val="0"/>
          <w:bCs w:val="0"/>
          <w:color w:val="auto"/>
        </w:rPr>
        <w:commentReference w:id="59"/>
      </w:r>
      <w:bookmarkEnd w:id="58"/>
    </w:p>
    <w:p w14:paraId="0E68D5A0" w14:textId="0F577A5D" w:rsidR="00EC518D" w:rsidRPr="00A66410" w:rsidRDefault="002B67EA" w:rsidP="00EC518D">
      <w:pPr>
        <w:pStyle w:val="AppendixSection"/>
        <w:rPr>
          <w:lang w:val="en-GB"/>
        </w:rPr>
      </w:pPr>
      <w:bookmarkStart w:id="60" w:name="_Toc222978614"/>
      <w:bookmarkStart w:id="61" w:name="_Toc7347498"/>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60"/>
      <w:bookmarkEnd w:id="61"/>
    </w:p>
    <w:p w14:paraId="3CCA0603" w14:textId="0DE39601" w:rsidR="00EC518D" w:rsidRDefault="00EC518D" w:rsidP="00EC518D">
      <w:pPr>
        <w:rPr>
          <w:lang w:val="en-GB"/>
        </w:rPr>
      </w:pPr>
    </w:p>
    <w:p w14:paraId="6EFE6C24" w14:textId="069EC55D" w:rsidR="001F3069" w:rsidRDefault="001F3069" w:rsidP="00EC518D">
      <w:pPr>
        <w:rPr>
          <w:lang w:val="en-GB"/>
        </w:rPr>
      </w:pPr>
      <w:r w:rsidRPr="00A87EC1">
        <w:rPr>
          <w:b/>
          <w:lang w:val="en-GB"/>
        </w:rPr>
        <w:t>Django</w:t>
      </w:r>
      <w:r>
        <w:rPr>
          <w:lang w:val="en-GB"/>
        </w:rPr>
        <w:t xml:space="preserve"> – This is the framework I have used to build my application. It is open source and available from the Django Software Foundation </w:t>
      </w:r>
      <w:sdt>
        <w:sdtPr>
          <w:rPr>
            <w:lang w:val="en-GB"/>
          </w:rPr>
          <w:id w:val="-631636904"/>
          <w:citation/>
        </w:sdtPr>
        <w:sdtContent>
          <w:r>
            <w:rPr>
              <w:lang w:val="en-GB"/>
            </w:rPr>
            <w:fldChar w:fldCharType="begin"/>
          </w:r>
          <w:r w:rsidR="00A87EC1">
            <w:rPr>
              <w:lang w:val="en-GB"/>
            </w:rPr>
            <w:instrText xml:space="preserve">CITATION 2704 \l 2057 </w:instrText>
          </w:r>
          <w:r>
            <w:rPr>
              <w:lang w:val="en-GB"/>
            </w:rPr>
            <w:fldChar w:fldCharType="separate"/>
          </w:r>
          <w:r w:rsidR="00A87EC1" w:rsidRPr="00A87EC1">
            <w:rPr>
              <w:noProof/>
              <w:lang w:val="en-GB"/>
            </w:rPr>
            <w:t>[10]</w:t>
          </w:r>
          <w:r>
            <w:rPr>
              <w:lang w:val="en-GB"/>
            </w:rPr>
            <w:fldChar w:fldCharType="end"/>
          </w:r>
        </w:sdtContent>
      </w:sdt>
      <w:r>
        <w:rPr>
          <w:lang w:val="en-GB"/>
        </w:rPr>
        <w:t>.</w:t>
      </w:r>
      <w:r w:rsidR="00A87EC1">
        <w:rPr>
          <w:lang w:val="en-GB"/>
        </w:rPr>
        <w:t xml:space="preserve"> The framework is released using a BSD license. The framework was used without modification.</w:t>
      </w:r>
    </w:p>
    <w:p w14:paraId="14062DD2" w14:textId="4D2458D3" w:rsidR="001332A1" w:rsidRDefault="001332A1" w:rsidP="00EC518D">
      <w:pPr>
        <w:rPr>
          <w:lang w:val="en-GB"/>
        </w:rPr>
      </w:pPr>
    </w:p>
    <w:p w14:paraId="06706F85" w14:textId="56A80A23" w:rsidR="001332A1" w:rsidRDefault="001332A1" w:rsidP="00EC518D">
      <w:pPr>
        <w:rPr>
          <w:lang w:val="en-GB"/>
        </w:rPr>
      </w:pPr>
      <w:r w:rsidRPr="001332A1">
        <w:rPr>
          <w:b/>
          <w:lang w:val="en-GB"/>
        </w:rPr>
        <w:t>Bootstrap</w:t>
      </w:r>
      <w:r>
        <w:rPr>
          <w:lang w:val="en-GB"/>
        </w:rPr>
        <w:t xml:space="preserve"> – This is a CSS </w:t>
      </w:r>
      <w:r w:rsidR="00A66410">
        <w:rPr>
          <w:lang w:val="en-GB"/>
        </w:rPr>
        <w:t>framework</w:t>
      </w:r>
      <w:r>
        <w:rPr>
          <w:lang w:val="en-GB"/>
        </w:rPr>
        <w:t xml:space="preserve"> used to add style and responsive design to my application. </w:t>
      </w:r>
      <w:r w:rsidR="00A66410">
        <w:rPr>
          <w:lang w:val="en-GB"/>
        </w:rPr>
        <w:t xml:space="preserve">It is open source and available </w:t>
      </w:r>
      <w:r w:rsidR="00EA4F60">
        <w:rPr>
          <w:lang w:val="en-GB"/>
        </w:rPr>
        <w:t xml:space="preserve">the Bootstrap Core Team </w:t>
      </w:r>
      <w:sdt>
        <w:sdtPr>
          <w:rPr>
            <w:lang w:val="en-GB"/>
          </w:rPr>
          <w:id w:val="-266388012"/>
          <w:citation/>
        </w:sdtPr>
        <w:sdtContent>
          <w:r w:rsidR="00EA4F60">
            <w:rPr>
              <w:lang w:val="en-GB"/>
            </w:rPr>
            <w:fldChar w:fldCharType="begin"/>
          </w:r>
          <w:r w:rsidR="001B0A81">
            <w:rPr>
              <w:lang w:val="en-GB"/>
            </w:rPr>
            <w:instrText xml:space="preserve">CITATION 19Ap \l 2057 </w:instrText>
          </w:r>
          <w:r w:rsidR="00EA4F60">
            <w:rPr>
              <w:lang w:val="en-GB"/>
            </w:rPr>
            <w:fldChar w:fldCharType="separate"/>
          </w:r>
          <w:r w:rsidR="001B0A81" w:rsidRPr="001B0A81">
            <w:rPr>
              <w:noProof/>
              <w:lang w:val="en-GB"/>
            </w:rPr>
            <w:t>[12]</w:t>
          </w:r>
          <w:r w:rsidR="00EA4F60">
            <w:rPr>
              <w:lang w:val="en-GB"/>
            </w:rPr>
            <w:fldChar w:fldCharType="end"/>
          </w:r>
        </w:sdtContent>
      </w:sdt>
      <w:r w:rsidR="00EA4F60">
        <w:rPr>
          <w:lang w:val="en-GB"/>
        </w:rPr>
        <w:t>. The framework is released under the MIT License. The framework was used without modification.</w:t>
      </w:r>
    </w:p>
    <w:p w14:paraId="3275229D" w14:textId="6EF26875" w:rsidR="00EA4F60" w:rsidRDefault="00EA4F60" w:rsidP="00EC518D">
      <w:pPr>
        <w:rPr>
          <w:lang w:val="en-GB"/>
        </w:rPr>
      </w:pPr>
    </w:p>
    <w:p w14:paraId="649E3402" w14:textId="1E0185D9" w:rsidR="00EA4F60" w:rsidRDefault="00EA4F60" w:rsidP="00EC518D">
      <w:pPr>
        <w:rPr>
          <w:lang w:val="en-GB"/>
        </w:rPr>
      </w:pPr>
      <w:r w:rsidRPr="00EA4F60">
        <w:rPr>
          <w:b/>
          <w:lang w:val="en-GB"/>
        </w:rPr>
        <w:t>jQuery</w:t>
      </w:r>
      <w:r>
        <w:rPr>
          <w:lang w:val="en-GB"/>
        </w:rPr>
        <w:t xml:space="preserve"> – This is a JavaScript Library used for DOM manipulation and event handling on the client-side. It is open source and available from the jQuery Foundation</w:t>
      </w:r>
      <w:r w:rsidR="00060713">
        <w:rPr>
          <w:lang w:val="en-GB"/>
        </w:rPr>
        <w:t xml:space="preserve"> </w:t>
      </w:r>
      <w:sdt>
        <w:sdtPr>
          <w:rPr>
            <w:lang w:val="en-GB"/>
          </w:rPr>
          <w:id w:val="-618609632"/>
          <w:citation/>
        </w:sdtPr>
        <w:sdtContent>
          <w:r w:rsidR="00060713">
            <w:rPr>
              <w:lang w:val="en-GB"/>
            </w:rPr>
            <w:fldChar w:fldCharType="begin"/>
          </w:r>
          <w:r w:rsidR="00060713">
            <w:rPr>
              <w:lang w:val="en-GB"/>
            </w:rPr>
            <w:instrText xml:space="preserve"> CITATION jQu19 \l 2057 </w:instrText>
          </w:r>
          <w:r w:rsidR="00060713">
            <w:rPr>
              <w:lang w:val="en-GB"/>
            </w:rPr>
            <w:fldChar w:fldCharType="separate"/>
          </w:r>
          <w:r w:rsidR="00060713" w:rsidRPr="00060713">
            <w:rPr>
              <w:noProof/>
              <w:lang w:val="en-GB"/>
            </w:rPr>
            <w:t>[15]</w:t>
          </w:r>
          <w:r w:rsidR="00060713">
            <w:rPr>
              <w:lang w:val="en-GB"/>
            </w:rPr>
            <w:fldChar w:fldCharType="end"/>
          </w:r>
        </w:sdtContent>
      </w:sdt>
      <w:r>
        <w:rPr>
          <w:lang w:val="en-GB"/>
        </w:rPr>
        <w:t xml:space="preserve">. The library is released using the MIT License. The library was used without modification. </w:t>
      </w:r>
    </w:p>
    <w:p w14:paraId="5669B5B2" w14:textId="4EC7403F" w:rsidR="00D64757" w:rsidRDefault="00D64757" w:rsidP="00EC518D">
      <w:pPr>
        <w:rPr>
          <w:lang w:val="en-GB"/>
        </w:rPr>
      </w:pPr>
    </w:p>
    <w:p w14:paraId="197E5618" w14:textId="633ED818" w:rsidR="00D64757" w:rsidRDefault="00D64757" w:rsidP="00D64757">
      <w:pPr>
        <w:rPr>
          <w:lang w:val="en-GB"/>
        </w:rPr>
      </w:pPr>
      <w:r>
        <w:rPr>
          <w:b/>
          <w:lang w:val="en-GB"/>
        </w:rPr>
        <w:t>Django-autofixture</w:t>
      </w:r>
      <w:r>
        <w:rPr>
          <w:lang w:val="en-GB"/>
        </w:rPr>
        <w:t xml:space="preserve"> – This is a python package written </w:t>
      </w:r>
      <w:r w:rsidR="00033068">
        <w:rPr>
          <w:lang w:val="en-GB"/>
        </w:rPr>
        <w:t xml:space="preserve">by </w:t>
      </w:r>
      <w:r w:rsidR="00033068" w:rsidRPr="00033068">
        <w:rPr>
          <w:lang w:val="en-GB"/>
        </w:rPr>
        <w:t>Gregor Müllegger</w:t>
      </w:r>
      <w:r w:rsidR="00033068">
        <w:rPr>
          <w:lang w:val="en-GB"/>
        </w:rPr>
        <w:t xml:space="preserve"> </w:t>
      </w:r>
      <w:r>
        <w:rPr>
          <w:lang w:val="en-GB"/>
        </w:rPr>
        <w:t xml:space="preserve">for use with the Django framework that allows me to generate random data </w:t>
      </w:r>
      <w:r w:rsidR="00481D1B">
        <w:rPr>
          <w:lang w:val="en-GB"/>
        </w:rPr>
        <w:t>which I used while testing the system</w:t>
      </w:r>
      <w:r>
        <w:rPr>
          <w:lang w:val="en-GB"/>
        </w:rPr>
        <w:t xml:space="preserve">. It is open source and available from the </w:t>
      </w:r>
      <w:r w:rsidR="00033068">
        <w:rPr>
          <w:lang w:val="en-GB"/>
        </w:rPr>
        <w:t>Python Software Foundation</w:t>
      </w:r>
      <w:r w:rsidR="00D81290">
        <w:rPr>
          <w:lang w:val="en-GB"/>
        </w:rPr>
        <w:t xml:space="preserve"> </w:t>
      </w:r>
      <w:sdt>
        <w:sdtPr>
          <w:rPr>
            <w:lang w:val="en-GB"/>
          </w:rPr>
          <w:id w:val="-542140774"/>
          <w:citation/>
        </w:sdtPr>
        <w:sdtContent>
          <w:r w:rsidR="00D81290">
            <w:rPr>
              <w:lang w:val="en-GB"/>
            </w:rPr>
            <w:fldChar w:fldCharType="begin"/>
          </w:r>
          <w:r w:rsidR="00D81290">
            <w:rPr>
              <w:lang w:val="en-GB"/>
            </w:rPr>
            <w:instrText xml:space="preserve"> CITATION dja191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w:t>
      </w:r>
      <w:r w:rsidR="00481D1B">
        <w:rPr>
          <w:lang w:val="en-GB"/>
        </w:rPr>
        <w:t>BSD</w:t>
      </w:r>
      <w:r>
        <w:rPr>
          <w:lang w:val="en-GB"/>
        </w:rPr>
        <w:t xml:space="preserve"> License. The </w:t>
      </w:r>
      <w:r w:rsidR="00481D1B">
        <w:rPr>
          <w:lang w:val="en-GB"/>
        </w:rPr>
        <w:t>library</w:t>
      </w:r>
      <w:r>
        <w:rPr>
          <w:lang w:val="en-GB"/>
        </w:rPr>
        <w:t xml:space="preserve"> was used without modification. </w:t>
      </w:r>
    </w:p>
    <w:p w14:paraId="1C257D6C" w14:textId="40B896D6" w:rsidR="000C6C51" w:rsidRDefault="000C6C51" w:rsidP="00D64757">
      <w:pPr>
        <w:rPr>
          <w:lang w:val="en-GB"/>
        </w:rPr>
      </w:pPr>
    </w:p>
    <w:p w14:paraId="0276F4FF" w14:textId="00BADB8A" w:rsidR="000C6C51" w:rsidRDefault="000C6C51" w:rsidP="000C6C51">
      <w:pPr>
        <w:rPr>
          <w:lang w:val="en-GB"/>
        </w:rPr>
      </w:pPr>
      <w:r>
        <w:rPr>
          <w:b/>
          <w:lang w:val="en-GB"/>
        </w:rPr>
        <w:t>Django</w:t>
      </w:r>
      <w:r w:rsidRPr="000C6C51">
        <w:rPr>
          <w:b/>
          <w:lang w:val="en-GB"/>
        </w:rPr>
        <w:t>-bootstrap3</w:t>
      </w:r>
      <w:r>
        <w:rPr>
          <w:lang w:val="en-GB"/>
        </w:rPr>
        <w:t xml:space="preserve">– This is a python package written by </w:t>
      </w:r>
      <w:r w:rsidR="007A7523">
        <w:rPr>
          <w:lang w:val="en-GB"/>
        </w:rPr>
        <w:t>Dylan Verheul</w:t>
      </w:r>
      <w:r>
        <w:rPr>
          <w:lang w:val="en-GB"/>
        </w:rPr>
        <w:t xml:space="preserve"> for use with the Django framework that </w:t>
      </w:r>
      <w:r w:rsidR="007A7523">
        <w:rPr>
          <w:lang w:val="en-GB"/>
        </w:rPr>
        <w:t>allows bootstrap to work better with Django</w:t>
      </w:r>
      <w:r>
        <w:rPr>
          <w:lang w:val="en-GB"/>
        </w:rPr>
        <w:t>. It is open source and available from the Python Software Foundation</w:t>
      </w:r>
      <w:r w:rsidR="00D81290">
        <w:rPr>
          <w:lang w:val="en-GB"/>
        </w:rPr>
        <w:t xml:space="preserve"> </w:t>
      </w:r>
      <w:sdt>
        <w:sdtPr>
          <w:rPr>
            <w:lang w:val="en-GB"/>
          </w:rPr>
          <w:id w:val="-2099782472"/>
          <w:citation/>
        </w:sdtPr>
        <w:sdtContent>
          <w:r w:rsidR="00D81290">
            <w:rPr>
              <w:lang w:val="en-GB"/>
            </w:rPr>
            <w:fldChar w:fldCharType="begin"/>
          </w:r>
          <w:r w:rsidR="00D81290">
            <w:rPr>
              <w:lang w:val="en-GB"/>
            </w:rPr>
            <w:instrText xml:space="preserve"> CITATION dja19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BSD License. The library was used without modification. </w:t>
      </w:r>
    </w:p>
    <w:p w14:paraId="047F5654" w14:textId="635C53B0" w:rsidR="000C6C51" w:rsidRDefault="000C6C51" w:rsidP="00D64757">
      <w:pPr>
        <w:rPr>
          <w:lang w:val="en-GB"/>
        </w:rPr>
      </w:pPr>
    </w:p>
    <w:p w14:paraId="2ED78166" w14:textId="3B0BF44E" w:rsidR="000C6C51" w:rsidRDefault="007A7523" w:rsidP="000C6C51">
      <w:pPr>
        <w:rPr>
          <w:lang w:val="en-GB"/>
        </w:rPr>
      </w:pPr>
      <w:r>
        <w:rPr>
          <w:b/>
          <w:lang w:val="en-GB"/>
        </w:rPr>
        <w:t>Ldap3</w:t>
      </w:r>
      <w:r w:rsidR="000C6C51">
        <w:rPr>
          <w:lang w:val="en-GB"/>
        </w:rPr>
        <w:t xml:space="preserve">– This is a python package written by </w:t>
      </w:r>
      <w:r>
        <w:rPr>
          <w:lang w:val="en-GB"/>
        </w:rPr>
        <w:t>Giovanni Cannata</w:t>
      </w:r>
      <w:r w:rsidR="000C6C51">
        <w:rPr>
          <w:lang w:val="en-GB"/>
        </w:rPr>
        <w:t xml:space="preserve"> </w:t>
      </w:r>
      <w:r>
        <w:rPr>
          <w:lang w:val="en-GB"/>
        </w:rPr>
        <w:t>it provides a ldap API to my system that is needed for authentication</w:t>
      </w:r>
      <w:r w:rsidR="000C6C51">
        <w:rPr>
          <w:lang w:val="en-GB"/>
        </w:rPr>
        <w:t>. It is open source and available from the Python Software Foundation</w:t>
      </w:r>
      <w:r w:rsidR="00D81290">
        <w:rPr>
          <w:lang w:val="en-GB"/>
        </w:rPr>
        <w:t xml:space="preserve"> </w:t>
      </w:r>
      <w:sdt>
        <w:sdtPr>
          <w:rPr>
            <w:lang w:val="en-GB"/>
          </w:rPr>
          <w:id w:val="163520816"/>
          <w:citation/>
        </w:sdtPr>
        <w:sdtContent>
          <w:r w:rsidR="00D81290">
            <w:rPr>
              <w:lang w:val="en-GB"/>
            </w:rPr>
            <w:fldChar w:fldCharType="begin"/>
          </w:r>
          <w:r w:rsidR="00D81290">
            <w:rPr>
              <w:lang w:val="en-GB"/>
            </w:rPr>
            <w:instrText xml:space="preserve"> CITATION lda19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5572F8">
        <w:t>GNU Lesser General Public License</w:t>
      </w:r>
      <w:r w:rsidR="000C6C51">
        <w:rPr>
          <w:lang w:val="en-GB"/>
        </w:rPr>
        <w:t xml:space="preserve">. The library was used without modification. </w:t>
      </w:r>
    </w:p>
    <w:p w14:paraId="680381D1" w14:textId="57546160" w:rsidR="000C6C51" w:rsidRDefault="000C6C51" w:rsidP="00D64757">
      <w:pPr>
        <w:rPr>
          <w:lang w:val="en-GB"/>
        </w:rPr>
      </w:pPr>
    </w:p>
    <w:p w14:paraId="3062112C" w14:textId="7FC496A6" w:rsidR="000C6C51" w:rsidRDefault="007A7523" w:rsidP="000C6C51">
      <w:pPr>
        <w:rPr>
          <w:lang w:val="en-GB"/>
        </w:rPr>
      </w:pPr>
      <w:r w:rsidRPr="007A7523">
        <w:rPr>
          <w:b/>
          <w:lang w:val="en-GB"/>
        </w:rPr>
        <w:t>Psycopg2</w:t>
      </w:r>
      <w:r>
        <w:rPr>
          <w:lang w:val="en-GB"/>
        </w:rPr>
        <w:t xml:space="preserve"> </w:t>
      </w:r>
      <w:r w:rsidR="000C6C51">
        <w:rPr>
          <w:lang w:val="en-GB"/>
        </w:rPr>
        <w:t xml:space="preserve">– This is a python package written by </w:t>
      </w:r>
      <w:r>
        <w:rPr>
          <w:lang w:val="en-GB"/>
        </w:rPr>
        <w:t>Federico Di Gregorio</w:t>
      </w:r>
      <w:r w:rsidR="000C6C51">
        <w:rPr>
          <w:lang w:val="en-GB"/>
        </w:rPr>
        <w:t xml:space="preserve"> </w:t>
      </w:r>
      <w:r>
        <w:rPr>
          <w:lang w:val="en-GB"/>
        </w:rPr>
        <w:t xml:space="preserve">it is PostgreSQL database adapter that allows my application to use </w:t>
      </w:r>
      <w:r w:rsidR="00C153F7">
        <w:rPr>
          <w:lang w:val="en-GB"/>
        </w:rPr>
        <w:t xml:space="preserve">a PostgreSQL </w:t>
      </w:r>
      <w:r>
        <w:rPr>
          <w:lang w:val="en-GB"/>
        </w:rPr>
        <w:t>database</w:t>
      </w:r>
      <w:r w:rsidR="000C6C51">
        <w:rPr>
          <w:lang w:val="en-GB"/>
        </w:rPr>
        <w:t>. It is open source and available from the Python Software Foundation</w:t>
      </w:r>
      <w:r w:rsidR="00D81290">
        <w:rPr>
          <w:lang w:val="en-GB"/>
        </w:rPr>
        <w:t xml:space="preserve"> </w:t>
      </w:r>
      <w:sdt>
        <w:sdtPr>
          <w:rPr>
            <w:lang w:val="en-GB"/>
          </w:rPr>
          <w:id w:val="-1375230540"/>
          <w:citation/>
        </w:sdtPr>
        <w:sdtContent>
          <w:r w:rsidR="00D81290">
            <w:rPr>
              <w:lang w:val="en-GB"/>
            </w:rPr>
            <w:fldChar w:fldCharType="begin"/>
          </w:r>
          <w:r w:rsidR="00D81290">
            <w:rPr>
              <w:lang w:val="en-GB"/>
            </w:rPr>
            <w:instrText xml:space="preserve"> CITATION psy19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730922">
        <w:rPr>
          <w:lang w:val="en-GB"/>
        </w:rPr>
        <w:t>GNU Library or Lesser General Public</w:t>
      </w:r>
      <w:r w:rsidR="000C6C51">
        <w:rPr>
          <w:lang w:val="en-GB"/>
        </w:rPr>
        <w:t xml:space="preserve"> License. The library was used without modification. </w:t>
      </w:r>
    </w:p>
    <w:p w14:paraId="5B288F11" w14:textId="57FA5332" w:rsidR="000C6C51" w:rsidRDefault="000C6C51" w:rsidP="00D64757">
      <w:pPr>
        <w:rPr>
          <w:lang w:val="en-GB"/>
        </w:rPr>
      </w:pPr>
    </w:p>
    <w:p w14:paraId="149472FF" w14:textId="3C0A8B13" w:rsidR="00730922" w:rsidRDefault="00730922" w:rsidP="00730922">
      <w:pPr>
        <w:rPr>
          <w:lang w:val="en-GB"/>
        </w:rPr>
      </w:pPr>
      <w:r>
        <w:rPr>
          <w:b/>
          <w:lang w:val="en-GB"/>
        </w:rPr>
        <w:t>PyPDF2</w:t>
      </w:r>
      <w:r>
        <w:rPr>
          <w:lang w:val="en-GB"/>
        </w:rPr>
        <w:t xml:space="preserve"> – This is a python package </w:t>
      </w:r>
      <w:r w:rsidR="009206EF">
        <w:rPr>
          <w:lang w:val="en-GB"/>
        </w:rPr>
        <w:t>used in my application to extract meta data from uploaded pdf files</w:t>
      </w:r>
      <w:r>
        <w:rPr>
          <w:lang w:val="en-GB"/>
        </w:rPr>
        <w:t>. It is open source and available from the Python Software Foundation</w:t>
      </w:r>
      <w:r w:rsidR="00AB1A02">
        <w:rPr>
          <w:lang w:val="en-GB"/>
        </w:rPr>
        <w:t xml:space="preserve"> </w:t>
      </w:r>
      <w:sdt>
        <w:sdtPr>
          <w:rPr>
            <w:lang w:val="en-GB"/>
          </w:rPr>
          <w:id w:val="-765843875"/>
          <w:citation/>
        </w:sdtPr>
        <w:sdtContent>
          <w:r w:rsidR="00AB1A02">
            <w:rPr>
              <w:lang w:val="en-GB"/>
            </w:rPr>
            <w:fldChar w:fldCharType="begin"/>
          </w:r>
          <w:r w:rsidR="00AB1A02">
            <w:rPr>
              <w:lang w:val="en-GB"/>
            </w:rPr>
            <w:instrText xml:space="preserve"> CITATION PyP19 \l 2057 </w:instrText>
          </w:r>
          <w:r w:rsidR="00AB1A02">
            <w:rPr>
              <w:lang w:val="en-GB"/>
            </w:rPr>
            <w:fldChar w:fldCharType="separate"/>
          </w:r>
          <w:r w:rsidR="00AB1A02" w:rsidRPr="00AB1A02">
            <w:rPr>
              <w:noProof/>
              <w:lang w:val="en-GB"/>
            </w:rPr>
            <w:t>[16]</w:t>
          </w:r>
          <w:r w:rsidR="00AB1A02">
            <w:rPr>
              <w:lang w:val="en-GB"/>
            </w:rPr>
            <w:fldChar w:fldCharType="end"/>
          </w:r>
        </w:sdtContent>
      </w:sdt>
      <w:r>
        <w:rPr>
          <w:lang w:val="en-GB"/>
        </w:rPr>
        <w:t xml:space="preserve">. The library is released using the BSD License. The library was used without modification. </w:t>
      </w:r>
    </w:p>
    <w:p w14:paraId="39568659" w14:textId="7B70AA22" w:rsidR="00730922" w:rsidRDefault="00730922" w:rsidP="00D64757">
      <w:pPr>
        <w:rPr>
          <w:lang w:val="en-GB"/>
        </w:rPr>
      </w:pPr>
    </w:p>
    <w:p w14:paraId="2C3BC653" w14:textId="0C512910" w:rsidR="006F646E" w:rsidRDefault="006F646E" w:rsidP="00D64757">
      <w:pPr>
        <w:rPr>
          <w:lang w:val="en-GB"/>
        </w:rPr>
      </w:pPr>
      <w:r w:rsidRPr="006F646E">
        <w:rPr>
          <w:b/>
          <w:lang w:val="en-GB"/>
        </w:rPr>
        <w:t>Chart.js</w:t>
      </w:r>
      <w:r>
        <w:rPr>
          <w:lang w:val="en-GB"/>
        </w:rPr>
        <w:t xml:space="preserve"> – This is a JavaScript library used to create responsive pie and bar charts in my application. It is open source and available from GitHub</w:t>
      </w:r>
      <w:r w:rsidR="00F567FC">
        <w:rPr>
          <w:lang w:val="en-GB"/>
        </w:rPr>
        <w:t xml:space="preserve"> </w:t>
      </w:r>
      <w:sdt>
        <w:sdtPr>
          <w:rPr>
            <w:lang w:val="en-GB"/>
          </w:rPr>
          <w:id w:val="-1760905785"/>
          <w:citation/>
        </w:sdtPr>
        <w:sdtContent>
          <w:r w:rsidR="00F567FC">
            <w:rPr>
              <w:lang w:val="en-GB"/>
            </w:rPr>
            <w:fldChar w:fldCharType="begin"/>
          </w:r>
          <w:r w:rsidR="00F567FC">
            <w:rPr>
              <w:lang w:val="en-GB"/>
            </w:rPr>
            <w:instrText xml:space="preserve"> CITATION Cha19 \l 2057 </w:instrText>
          </w:r>
          <w:r w:rsidR="00F567FC">
            <w:rPr>
              <w:lang w:val="en-GB"/>
            </w:rPr>
            <w:fldChar w:fldCharType="separate"/>
          </w:r>
          <w:r w:rsidR="00F567FC" w:rsidRPr="00F567FC">
            <w:rPr>
              <w:noProof/>
              <w:lang w:val="en-GB"/>
            </w:rPr>
            <w:t>[15]</w:t>
          </w:r>
          <w:r w:rsidR="00F567FC">
            <w:rPr>
              <w:lang w:val="en-GB"/>
            </w:rPr>
            <w:fldChar w:fldCharType="end"/>
          </w:r>
        </w:sdtContent>
      </w:sdt>
      <w:r>
        <w:rPr>
          <w:lang w:val="en-GB"/>
        </w:rPr>
        <w:t>. The library is available under the MIT License.</w:t>
      </w:r>
      <w:r w:rsidR="002027A2">
        <w:rPr>
          <w:lang w:val="en-GB"/>
        </w:rPr>
        <w:t xml:space="preserve"> The library was used without modification.</w:t>
      </w:r>
      <w:r>
        <w:rPr>
          <w:lang w:val="en-GB"/>
        </w:rPr>
        <w:t xml:space="preserve"> </w:t>
      </w:r>
    </w:p>
    <w:p w14:paraId="4CF896CA" w14:textId="77777777" w:rsidR="00D64757" w:rsidRDefault="00D64757" w:rsidP="00EC518D">
      <w:pPr>
        <w:rPr>
          <w:lang w:val="en-GB"/>
        </w:rPr>
      </w:pPr>
    </w:p>
    <w:p w14:paraId="74389D94" w14:textId="1DFE0F6C" w:rsidR="00A87EC1" w:rsidRDefault="00A87EC1" w:rsidP="00EC518D">
      <w:pPr>
        <w:rPr>
          <w:lang w:val="en-GB"/>
        </w:rPr>
      </w:pPr>
    </w:p>
    <w:p w14:paraId="2AF7941A" w14:textId="77777777" w:rsidR="009A54F2" w:rsidRPr="003C4F45" w:rsidRDefault="009A54F2" w:rsidP="0037614C">
      <w:pPr>
        <w:rPr>
          <w:lang w:val="en-GB"/>
        </w:rPr>
      </w:pPr>
    </w:p>
    <w:p w14:paraId="76F9622A"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5837D25A" w14:textId="77777777" w:rsidR="00D61D84" w:rsidRPr="003C4F45" w:rsidRDefault="00D61D84" w:rsidP="0037614C">
      <w:pPr>
        <w:pStyle w:val="AppendixSection"/>
        <w:rPr>
          <w:lang w:val="en-GB"/>
        </w:rPr>
      </w:pPr>
      <w:bookmarkStart w:id="62" w:name="_Toc7347499"/>
      <w:bookmarkStart w:id="63" w:name="_Toc222978615"/>
      <w:r w:rsidRPr="003C4F45">
        <w:rPr>
          <w:lang w:val="en-GB"/>
        </w:rPr>
        <w:lastRenderedPageBreak/>
        <w:t>Ethics Submission</w:t>
      </w:r>
      <w:bookmarkEnd w:id="62"/>
    </w:p>
    <w:p w14:paraId="0AFCB9A0" w14:textId="77777777" w:rsidR="007777AC" w:rsidRDefault="007777AC" w:rsidP="0037614C">
      <w:pPr>
        <w:rPr>
          <w:lang w:val="en-GB"/>
        </w:rPr>
      </w:pPr>
      <w:r>
        <w:rPr>
          <w:noProof/>
        </w:rPr>
        <w:drawing>
          <wp:inline distT="0" distB="0" distL="0" distR="0" wp14:anchorId="1AFA773E" wp14:editId="4ED6BF8C">
            <wp:extent cx="5197108" cy="6754022"/>
            <wp:effectExtent l="19050" t="19050" r="228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429" t="7746" r="31516" b="6649"/>
                    <a:stretch/>
                  </pic:blipFill>
                  <pic:spPr bwMode="auto">
                    <a:xfrm>
                      <a:off x="0" y="0"/>
                      <a:ext cx="5206063" cy="67656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68F6B" w14:textId="77777777" w:rsidR="007777AC" w:rsidRDefault="007777AC" w:rsidP="0037614C">
      <w:pPr>
        <w:rPr>
          <w:lang w:val="en-GB"/>
        </w:rPr>
      </w:pPr>
      <w:r>
        <w:rPr>
          <w:noProof/>
        </w:rPr>
        <w:lastRenderedPageBreak/>
        <w:drawing>
          <wp:inline distT="0" distB="0" distL="0" distR="0" wp14:anchorId="7841FF6D" wp14:editId="2928A8FA">
            <wp:extent cx="5198400" cy="6969600"/>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66" t="9741" r="31971" b="5001"/>
                    <a:stretch/>
                  </pic:blipFill>
                  <pic:spPr bwMode="auto">
                    <a:xfrm>
                      <a:off x="0" y="0"/>
                      <a:ext cx="5198400" cy="696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65A68" w14:textId="344E6CDA" w:rsidR="00D61D84" w:rsidRPr="003C4F45" w:rsidRDefault="007777AC" w:rsidP="0037614C">
      <w:pPr>
        <w:rPr>
          <w:rFonts w:asciiTheme="majorHAnsi" w:eastAsiaTheme="majorEastAsia" w:hAnsiTheme="majorHAnsi" w:cstheme="majorBidi"/>
          <w:sz w:val="26"/>
          <w:szCs w:val="26"/>
          <w:lang w:val="en-GB"/>
        </w:rPr>
      </w:pPr>
      <w:r>
        <w:rPr>
          <w:noProof/>
        </w:rPr>
        <w:lastRenderedPageBreak/>
        <w:drawing>
          <wp:inline distT="0" distB="0" distL="0" distR="0" wp14:anchorId="3FB2B280" wp14:editId="7014EF74">
            <wp:extent cx="5198400" cy="711000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367" t="8872" r="32255" b="5108"/>
                    <a:stretch/>
                  </pic:blipFill>
                  <pic:spPr bwMode="auto">
                    <a:xfrm>
                      <a:off x="0" y="0"/>
                      <a:ext cx="5198400" cy="71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1D84" w:rsidRPr="003C4F45">
        <w:rPr>
          <w:lang w:val="en-GB"/>
        </w:rPr>
        <w:br w:type="page"/>
      </w:r>
    </w:p>
    <w:p w14:paraId="19C7035A" w14:textId="0288EAED" w:rsidR="002B0070" w:rsidRDefault="0053131D" w:rsidP="0037614C">
      <w:pPr>
        <w:pStyle w:val="AppendixSection"/>
        <w:rPr>
          <w:lang w:val="en-GB"/>
        </w:rPr>
      </w:pPr>
      <w:bookmarkStart w:id="64" w:name="_Toc7347500"/>
      <w:bookmarkEnd w:id="63"/>
      <w:r>
        <w:rPr>
          <w:lang w:val="en-GB"/>
        </w:rPr>
        <w:lastRenderedPageBreak/>
        <w:t>Feature List</w:t>
      </w:r>
      <w:bookmarkEnd w:id="64"/>
    </w:p>
    <w:tbl>
      <w:tblPr>
        <w:tblStyle w:val="TableGrid"/>
        <w:tblW w:w="0" w:type="auto"/>
        <w:tblInd w:w="720" w:type="dxa"/>
        <w:tblLook w:val="04A0" w:firstRow="1" w:lastRow="0" w:firstColumn="1" w:lastColumn="0" w:noHBand="0" w:noVBand="1"/>
      </w:tblPr>
      <w:tblGrid>
        <w:gridCol w:w="5679"/>
        <w:gridCol w:w="891"/>
        <w:gridCol w:w="1000"/>
      </w:tblGrid>
      <w:tr w:rsidR="0053131D" w:rsidRPr="00702D47" w14:paraId="5F8FCFFF" w14:textId="77777777" w:rsidTr="00EC518D">
        <w:tc>
          <w:tcPr>
            <w:tcW w:w="6548" w:type="dxa"/>
          </w:tcPr>
          <w:p w14:paraId="564DBDE3" w14:textId="77777777" w:rsidR="0053131D" w:rsidRPr="005F549C" w:rsidRDefault="0053131D" w:rsidP="00EC518D">
            <w:pPr>
              <w:rPr>
                <w:b/>
              </w:rPr>
            </w:pPr>
            <w:r w:rsidRPr="005F549C">
              <w:rPr>
                <w:b/>
              </w:rPr>
              <w:t>Feature</w:t>
            </w:r>
          </w:p>
        </w:tc>
        <w:tc>
          <w:tcPr>
            <w:tcW w:w="907" w:type="dxa"/>
          </w:tcPr>
          <w:p w14:paraId="7F7A9B4E" w14:textId="77777777" w:rsidR="0053131D" w:rsidRPr="005F549C" w:rsidRDefault="0053131D" w:rsidP="00EC518D">
            <w:pPr>
              <w:pStyle w:val="ListParagraph"/>
              <w:ind w:left="0"/>
              <w:rPr>
                <w:b/>
              </w:rPr>
            </w:pPr>
            <w:r w:rsidRPr="005F549C">
              <w:rPr>
                <w:b/>
              </w:rPr>
              <w:t>Done?</w:t>
            </w:r>
          </w:p>
        </w:tc>
        <w:tc>
          <w:tcPr>
            <w:tcW w:w="841" w:type="dxa"/>
          </w:tcPr>
          <w:p w14:paraId="1DA50A7B" w14:textId="77777777" w:rsidR="0053131D" w:rsidRPr="005F549C" w:rsidRDefault="0053131D" w:rsidP="00EC518D">
            <w:pPr>
              <w:pStyle w:val="ListParagraph"/>
              <w:ind w:left="0"/>
              <w:rPr>
                <w:b/>
              </w:rPr>
            </w:pPr>
            <w:r w:rsidRPr="005F549C">
              <w:rPr>
                <w:b/>
              </w:rPr>
              <w:t>Test Scenario</w:t>
            </w:r>
          </w:p>
        </w:tc>
      </w:tr>
    </w:tbl>
    <w:p w14:paraId="2B2B5622" w14:textId="77777777" w:rsidR="0053131D" w:rsidRPr="0053131D" w:rsidRDefault="0053131D" w:rsidP="0053131D">
      <w:pPr>
        <w:rPr>
          <w:b/>
        </w:rPr>
      </w:pPr>
      <w:r w:rsidRPr="0053131D">
        <w:rPr>
          <w:b/>
        </w:rPr>
        <w:t>Authenticating User – Feature Set – 1 Week – (20th-27th February)</w:t>
      </w:r>
      <w:r w:rsidRPr="0053131D">
        <w:rPr>
          <w:b/>
        </w:rPr>
        <w:tab/>
      </w:r>
    </w:p>
    <w:tbl>
      <w:tblPr>
        <w:tblStyle w:val="TableGrid"/>
        <w:tblW w:w="0" w:type="auto"/>
        <w:tblInd w:w="720" w:type="dxa"/>
        <w:tblLook w:val="04A0" w:firstRow="1" w:lastRow="0" w:firstColumn="1" w:lastColumn="0" w:noHBand="0" w:noVBand="1"/>
      </w:tblPr>
      <w:tblGrid>
        <w:gridCol w:w="5877"/>
        <w:gridCol w:w="878"/>
        <w:gridCol w:w="815"/>
      </w:tblGrid>
      <w:tr w:rsidR="0053131D" w:rsidRPr="00702D47" w14:paraId="557DF62E" w14:textId="77777777" w:rsidTr="00EC518D">
        <w:tc>
          <w:tcPr>
            <w:tcW w:w="6548" w:type="dxa"/>
          </w:tcPr>
          <w:p w14:paraId="389430CA" w14:textId="77777777" w:rsidR="0053131D" w:rsidRPr="00702D47" w:rsidRDefault="0053131D" w:rsidP="00EC518D">
            <w:r w:rsidRPr="00702D47">
              <w:t>Login form for staff with authentication through use of LDAP server via python LDAP API</w:t>
            </w:r>
          </w:p>
        </w:tc>
        <w:tc>
          <w:tcPr>
            <w:tcW w:w="907" w:type="dxa"/>
          </w:tcPr>
          <w:p w14:paraId="28209871" w14:textId="77777777" w:rsidR="0053131D" w:rsidRPr="00702D47" w:rsidRDefault="0053131D" w:rsidP="00EC518D">
            <w:pPr>
              <w:pStyle w:val="ListParagraph"/>
              <w:ind w:left="0"/>
            </w:pPr>
            <w:r>
              <w:t>Done</w:t>
            </w:r>
          </w:p>
        </w:tc>
        <w:tc>
          <w:tcPr>
            <w:tcW w:w="841" w:type="dxa"/>
          </w:tcPr>
          <w:p w14:paraId="0584DF7A" w14:textId="77777777" w:rsidR="0053131D" w:rsidRDefault="0053131D" w:rsidP="00EC518D">
            <w:pPr>
              <w:pStyle w:val="ListParagraph"/>
              <w:ind w:left="0"/>
            </w:pPr>
            <w:r>
              <w:t>TS01</w:t>
            </w:r>
          </w:p>
        </w:tc>
      </w:tr>
      <w:tr w:rsidR="0053131D" w:rsidRPr="00702D47" w14:paraId="02F4A7D0" w14:textId="77777777" w:rsidTr="00EC518D">
        <w:tc>
          <w:tcPr>
            <w:tcW w:w="6548" w:type="dxa"/>
          </w:tcPr>
          <w:p w14:paraId="5C5A18A7" w14:textId="77777777" w:rsidR="0053131D" w:rsidRPr="00702D47" w:rsidRDefault="0053131D" w:rsidP="00EC518D">
            <w:r w:rsidRPr="00702D47">
              <w:t xml:space="preserve">Add I18n with Welsh </w:t>
            </w:r>
            <w:proofErr w:type="spellStart"/>
            <w:r w:rsidRPr="00702D47">
              <w:t>localisation</w:t>
            </w:r>
            <w:proofErr w:type="spellEnd"/>
          </w:p>
        </w:tc>
        <w:tc>
          <w:tcPr>
            <w:tcW w:w="907" w:type="dxa"/>
          </w:tcPr>
          <w:p w14:paraId="0770A5A0" w14:textId="77777777" w:rsidR="0053131D" w:rsidRPr="00702D47" w:rsidRDefault="0053131D" w:rsidP="00EC518D">
            <w:pPr>
              <w:pStyle w:val="ListParagraph"/>
              <w:ind w:left="0"/>
            </w:pPr>
            <w:r>
              <w:t>Done</w:t>
            </w:r>
          </w:p>
        </w:tc>
        <w:tc>
          <w:tcPr>
            <w:tcW w:w="841" w:type="dxa"/>
          </w:tcPr>
          <w:p w14:paraId="078E8E45" w14:textId="77777777" w:rsidR="0053131D" w:rsidRDefault="0053131D" w:rsidP="00EC518D">
            <w:pPr>
              <w:pStyle w:val="ListParagraph"/>
              <w:ind w:left="0"/>
            </w:pPr>
            <w:r>
              <w:t>TS02</w:t>
            </w:r>
          </w:p>
        </w:tc>
      </w:tr>
    </w:tbl>
    <w:p w14:paraId="7ED6999F" w14:textId="6669942E" w:rsidR="0053131D" w:rsidRPr="0053131D" w:rsidRDefault="0053131D" w:rsidP="0053131D">
      <w:pPr>
        <w:rPr>
          <w:b/>
        </w:rPr>
      </w:pPr>
      <w:r w:rsidRPr="0053131D">
        <w:rPr>
          <w:b/>
        </w:rPr>
        <w:t>Lecture Management – FS– 2 Weeks – (27</w:t>
      </w:r>
      <w:r w:rsidRPr="0053131D">
        <w:rPr>
          <w:b/>
          <w:vertAlign w:val="superscript"/>
        </w:rPr>
        <w:t>th</w:t>
      </w:r>
      <w:r w:rsidRPr="0053131D">
        <w:rPr>
          <w:b/>
        </w:rPr>
        <w:t>-13</w:t>
      </w:r>
      <w:r w:rsidRPr="0053131D">
        <w:rPr>
          <w:b/>
          <w:vertAlign w:val="superscript"/>
        </w:rPr>
        <w:t>th</w:t>
      </w:r>
      <w:r w:rsidRPr="0053131D">
        <w:rPr>
          <w:b/>
        </w:rPr>
        <w:t>)</w:t>
      </w:r>
    </w:p>
    <w:tbl>
      <w:tblPr>
        <w:tblStyle w:val="TableGrid"/>
        <w:tblW w:w="0" w:type="auto"/>
        <w:tblInd w:w="720" w:type="dxa"/>
        <w:tblLook w:val="04A0" w:firstRow="1" w:lastRow="0" w:firstColumn="1" w:lastColumn="0" w:noHBand="0" w:noVBand="1"/>
      </w:tblPr>
      <w:tblGrid>
        <w:gridCol w:w="5885"/>
        <w:gridCol w:w="875"/>
        <w:gridCol w:w="810"/>
      </w:tblGrid>
      <w:tr w:rsidR="0053131D" w:rsidRPr="00702D47" w14:paraId="44AB69F0" w14:textId="77777777" w:rsidTr="00EC518D">
        <w:tc>
          <w:tcPr>
            <w:tcW w:w="6554" w:type="dxa"/>
          </w:tcPr>
          <w:p w14:paraId="09D05869" w14:textId="77777777" w:rsidR="0053131D" w:rsidRPr="00702D47" w:rsidRDefault="0053131D" w:rsidP="00EC518D">
            <w:r>
              <w:t>Create new lecture</w:t>
            </w:r>
          </w:p>
        </w:tc>
        <w:tc>
          <w:tcPr>
            <w:tcW w:w="905" w:type="dxa"/>
          </w:tcPr>
          <w:p w14:paraId="18DC7110" w14:textId="77777777" w:rsidR="0053131D" w:rsidRDefault="0053131D" w:rsidP="00EC518D">
            <w:r>
              <w:t>Done</w:t>
            </w:r>
          </w:p>
        </w:tc>
        <w:tc>
          <w:tcPr>
            <w:tcW w:w="837" w:type="dxa"/>
          </w:tcPr>
          <w:p w14:paraId="5BEA4023" w14:textId="77777777" w:rsidR="0053131D" w:rsidRDefault="0053131D" w:rsidP="00EC518D">
            <w:r>
              <w:t>TS03</w:t>
            </w:r>
          </w:p>
        </w:tc>
      </w:tr>
      <w:tr w:rsidR="0053131D" w:rsidRPr="00702D47" w14:paraId="0E7C44A7" w14:textId="77777777" w:rsidTr="00EC518D">
        <w:tc>
          <w:tcPr>
            <w:tcW w:w="6554" w:type="dxa"/>
          </w:tcPr>
          <w:p w14:paraId="7F0BF340" w14:textId="77777777" w:rsidR="0053131D" w:rsidRDefault="0053131D" w:rsidP="00EC518D">
            <w:r w:rsidRPr="00702D47">
              <w:t xml:space="preserve">List &amp; delete any/all </w:t>
            </w:r>
            <w:r>
              <w:t>lectures</w:t>
            </w:r>
          </w:p>
          <w:p w14:paraId="087FE101" w14:textId="77777777" w:rsidR="0053131D" w:rsidRPr="00702D47" w:rsidRDefault="0053131D" w:rsidP="00D363AF">
            <w:pPr>
              <w:pStyle w:val="ListParagraph"/>
              <w:numPr>
                <w:ilvl w:val="0"/>
                <w:numId w:val="8"/>
              </w:numPr>
              <w:jc w:val="left"/>
            </w:pPr>
            <w:r>
              <w:t>Only those created by the currently logged in user</w:t>
            </w:r>
          </w:p>
        </w:tc>
        <w:tc>
          <w:tcPr>
            <w:tcW w:w="905" w:type="dxa"/>
          </w:tcPr>
          <w:p w14:paraId="2CE7957E" w14:textId="77777777" w:rsidR="0053131D" w:rsidRPr="00702D47" w:rsidRDefault="0053131D" w:rsidP="00EC518D">
            <w:r>
              <w:t>Done</w:t>
            </w:r>
          </w:p>
        </w:tc>
        <w:tc>
          <w:tcPr>
            <w:tcW w:w="837" w:type="dxa"/>
          </w:tcPr>
          <w:p w14:paraId="4B5ECA1B" w14:textId="77777777" w:rsidR="0053131D" w:rsidRDefault="0053131D" w:rsidP="00EC518D">
            <w:r>
              <w:t>TS04</w:t>
            </w:r>
          </w:p>
        </w:tc>
      </w:tr>
      <w:tr w:rsidR="0053131D" w:rsidRPr="00702D47" w14:paraId="433CF076" w14:textId="77777777" w:rsidTr="00EC518D">
        <w:tc>
          <w:tcPr>
            <w:tcW w:w="6554" w:type="dxa"/>
          </w:tcPr>
          <w:p w14:paraId="50628226" w14:textId="77777777" w:rsidR="0053131D" w:rsidRPr="00702D47" w:rsidRDefault="0053131D" w:rsidP="00EC518D">
            <w:r w:rsidRPr="00702D47">
              <w:t xml:space="preserve">View each </w:t>
            </w:r>
            <w:r>
              <w:t xml:space="preserve">lecture </w:t>
            </w:r>
            <w:r w:rsidRPr="00702D47">
              <w:t>data</w:t>
            </w:r>
          </w:p>
        </w:tc>
        <w:tc>
          <w:tcPr>
            <w:tcW w:w="905" w:type="dxa"/>
          </w:tcPr>
          <w:p w14:paraId="6E27D095" w14:textId="77777777" w:rsidR="0053131D" w:rsidRPr="00702D47" w:rsidRDefault="0053131D" w:rsidP="00EC518D">
            <w:r>
              <w:t>Done</w:t>
            </w:r>
          </w:p>
        </w:tc>
        <w:tc>
          <w:tcPr>
            <w:tcW w:w="837" w:type="dxa"/>
          </w:tcPr>
          <w:p w14:paraId="0879C9BC" w14:textId="77777777" w:rsidR="0053131D" w:rsidRDefault="0053131D" w:rsidP="00EC518D">
            <w:r>
              <w:t>TS05</w:t>
            </w:r>
          </w:p>
        </w:tc>
      </w:tr>
      <w:tr w:rsidR="0053131D" w:rsidRPr="00702D47" w14:paraId="1AD9FBEA" w14:textId="77777777" w:rsidTr="00EC518D">
        <w:tc>
          <w:tcPr>
            <w:tcW w:w="6554" w:type="dxa"/>
          </w:tcPr>
          <w:p w14:paraId="13E1BD6E" w14:textId="77777777" w:rsidR="0053131D" w:rsidRPr="00702D47" w:rsidRDefault="0053131D" w:rsidP="00EC518D">
            <w:r>
              <w:t>Edit</w:t>
            </w:r>
            <w:r w:rsidRPr="00702D47">
              <w:t xml:space="preserve"> each </w:t>
            </w:r>
            <w:r>
              <w:t xml:space="preserve">lecture </w:t>
            </w:r>
            <w:r w:rsidRPr="00702D47">
              <w:t>data</w:t>
            </w:r>
          </w:p>
        </w:tc>
        <w:tc>
          <w:tcPr>
            <w:tcW w:w="905" w:type="dxa"/>
          </w:tcPr>
          <w:p w14:paraId="562CE147" w14:textId="77777777" w:rsidR="0053131D" w:rsidRDefault="0053131D" w:rsidP="00EC518D">
            <w:r>
              <w:t>Done</w:t>
            </w:r>
          </w:p>
        </w:tc>
        <w:tc>
          <w:tcPr>
            <w:tcW w:w="837" w:type="dxa"/>
          </w:tcPr>
          <w:p w14:paraId="12CB431A" w14:textId="77777777" w:rsidR="0053131D" w:rsidRDefault="0053131D" w:rsidP="00EC518D">
            <w:r>
              <w:t>TS06</w:t>
            </w:r>
          </w:p>
        </w:tc>
      </w:tr>
      <w:tr w:rsidR="0053131D" w:rsidRPr="00702D47" w14:paraId="73CFBD68" w14:textId="77777777" w:rsidTr="00EC518D">
        <w:tc>
          <w:tcPr>
            <w:tcW w:w="6554" w:type="dxa"/>
          </w:tcPr>
          <w:p w14:paraId="37A1EDB7" w14:textId="77777777" w:rsidR="0053131D" w:rsidRPr="00702D47" w:rsidRDefault="0053131D" w:rsidP="00EC518D">
            <w:r w:rsidRPr="00702D47">
              <w:t xml:space="preserve">Search the list of </w:t>
            </w:r>
            <w:r>
              <w:t>lectures</w:t>
            </w:r>
            <w:r w:rsidRPr="00702D47">
              <w:t xml:space="preserve"> for a </w:t>
            </w:r>
            <w:r>
              <w:t>lecture</w:t>
            </w:r>
            <w:r w:rsidRPr="00702D47">
              <w:t xml:space="preserve"> with a specific title or date</w:t>
            </w:r>
          </w:p>
        </w:tc>
        <w:tc>
          <w:tcPr>
            <w:tcW w:w="905" w:type="dxa"/>
          </w:tcPr>
          <w:p w14:paraId="5A2957AD" w14:textId="77777777" w:rsidR="0053131D" w:rsidRPr="00702D47" w:rsidRDefault="0053131D" w:rsidP="00EC518D">
            <w:r>
              <w:t>Done</w:t>
            </w:r>
          </w:p>
        </w:tc>
        <w:tc>
          <w:tcPr>
            <w:tcW w:w="837" w:type="dxa"/>
          </w:tcPr>
          <w:p w14:paraId="7F156BA6" w14:textId="77777777" w:rsidR="0053131D" w:rsidRDefault="0053131D" w:rsidP="00EC518D">
            <w:r>
              <w:t>TS07</w:t>
            </w:r>
          </w:p>
        </w:tc>
      </w:tr>
      <w:tr w:rsidR="0053131D" w:rsidRPr="00702D47" w14:paraId="5C382198" w14:textId="77777777" w:rsidTr="00EC518D">
        <w:tc>
          <w:tcPr>
            <w:tcW w:w="6554" w:type="dxa"/>
          </w:tcPr>
          <w:p w14:paraId="03A23399" w14:textId="77777777" w:rsidR="0053131D" w:rsidRPr="00702D47" w:rsidRDefault="0053131D" w:rsidP="00EC518D">
            <w:r w:rsidRPr="00702D47">
              <w:t>Have download PDF functionality for students and staff on the app</w:t>
            </w:r>
          </w:p>
        </w:tc>
        <w:tc>
          <w:tcPr>
            <w:tcW w:w="905" w:type="dxa"/>
          </w:tcPr>
          <w:p w14:paraId="00A22EF5" w14:textId="77777777" w:rsidR="0053131D" w:rsidRDefault="0053131D" w:rsidP="00EC518D">
            <w:r>
              <w:t>Done</w:t>
            </w:r>
          </w:p>
        </w:tc>
        <w:tc>
          <w:tcPr>
            <w:tcW w:w="837" w:type="dxa"/>
          </w:tcPr>
          <w:p w14:paraId="68F00D39" w14:textId="77777777" w:rsidR="0053131D" w:rsidRDefault="0053131D" w:rsidP="00EC518D">
            <w:r>
              <w:t>TS08</w:t>
            </w:r>
          </w:p>
        </w:tc>
      </w:tr>
      <w:tr w:rsidR="0053131D" w:rsidRPr="00702D47" w14:paraId="4FDCF42B" w14:textId="77777777" w:rsidTr="00EC518D">
        <w:tc>
          <w:tcPr>
            <w:tcW w:w="6554" w:type="dxa"/>
          </w:tcPr>
          <w:p w14:paraId="706D9A02" w14:textId="77777777" w:rsidR="0053131D" w:rsidRDefault="0053131D" w:rsidP="00EC518D">
            <w:r w:rsidRPr="00702D47">
              <w:t>Extract the meta-data of a lecture/workshop</w:t>
            </w:r>
          </w:p>
          <w:p w14:paraId="37BA3E1B" w14:textId="77777777" w:rsidR="0053131D" w:rsidRPr="00702D47" w:rsidRDefault="0053131D" w:rsidP="00D363AF">
            <w:pPr>
              <w:pStyle w:val="ListParagraph"/>
              <w:numPr>
                <w:ilvl w:val="0"/>
                <w:numId w:val="7"/>
              </w:numPr>
              <w:jc w:val="left"/>
            </w:pPr>
            <w:r>
              <w:t>Number of Slides</w:t>
            </w:r>
          </w:p>
        </w:tc>
        <w:tc>
          <w:tcPr>
            <w:tcW w:w="905" w:type="dxa"/>
          </w:tcPr>
          <w:p w14:paraId="7EED638D" w14:textId="77777777" w:rsidR="0053131D" w:rsidRPr="00702D47" w:rsidRDefault="0053131D" w:rsidP="00EC518D">
            <w:r>
              <w:t>Done</w:t>
            </w:r>
          </w:p>
        </w:tc>
        <w:tc>
          <w:tcPr>
            <w:tcW w:w="837" w:type="dxa"/>
          </w:tcPr>
          <w:p w14:paraId="74111EF1" w14:textId="77777777" w:rsidR="0053131D" w:rsidRDefault="0053131D" w:rsidP="00EC518D">
            <w:r>
              <w:t>TS09</w:t>
            </w:r>
          </w:p>
        </w:tc>
      </w:tr>
    </w:tbl>
    <w:p w14:paraId="6A8FEFC2" w14:textId="77777777" w:rsidR="0053131D" w:rsidRPr="0053131D" w:rsidRDefault="0053131D" w:rsidP="0053131D">
      <w:pPr>
        <w:rPr>
          <w:b/>
        </w:rPr>
      </w:pPr>
      <w:r w:rsidRPr="0053131D">
        <w:rPr>
          <w:b/>
        </w:rPr>
        <w:t>Session Management – FS – 1 week – (13</w:t>
      </w:r>
      <w:r w:rsidRPr="0053131D">
        <w:rPr>
          <w:b/>
          <w:vertAlign w:val="superscript"/>
        </w:rPr>
        <w:t>th</w:t>
      </w:r>
      <w:r w:rsidRPr="0053131D">
        <w:rPr>
          <w:b/>
        </w:rPr>
        <w:t xml:space="preserve"> – 22</w:t>
      </w:r>
      <w:r w:rsidRPr="0053131D">
        <w:rPr>
          <w:b/>
          <w:vertAlign w:val="superscript"/>
        </w:rPr>
        <w:t>nd</w:t>
      </w:r>
      <w:r w:rsidRPr="0053131D">
        <w:rPr>
          <w:b/>
        </w:rPr>
        <w:t xml:space="preserve"> March)</w:t>
      </w:r>
    </w:p>
    <w:tbl>
      <w:tblPr>
        <w:tblStyle w:val="TableGrid"/>
        <w:tblW w:w="0" w:type="auto"/>
        <w:tblInd w:w="720" w:type="dxa"/>
        <w:tblLook w:val="04A0" w:firstRow="1" w:lastRow="0" w:firstColumn="1" w:lastColumn="0" w:noHBand="0" w:noVBand="1"/>
      </w:tblPr>
      <w:tblGrid>
        <w:gridCol w:w="5870"/>
        <w:gridCol w:w="886"/>
        <w:gridCol w:w="814"/>
      </w:tblGrid>
      <w:tr w:rsidR="0053131D" w:rsidRPr="00702D47" w14:paraId="5D72A582" w14:textId="77777777" w:rsidTr="009D0D1C">
        <w:tc>
          <w:tcPr>
            <w:tcW w:w="5870" w:type="dxa"/>
          </w:tcPr>
          <w:p w14:paraId="2EEDD306" w14:textId="77777777" w:rsidR="0053131D" w:rsidRPr="00702D47" w:rsidRDefault="0053131D" w:rsidP="00EC518D">
            <w:r w:rsidRPr="00702D47">
              <w:t>Start a feedback session for a lecture</w:t>
            </w:r>
          </w:p>
        </w:tc>
        <w:tc>
          <w:tcPr>
            <w:tcW w:w="886" w:type="dxa"/>
          </w:tcPr>
          <w:p w14:paraId="74C55615" w14:textId="77777777" w:rsidR="0053131D" w:rsidRDefault="0053131D" w:rsidP="00EC518D">
            <w:pPr>
              <w:pStyle w:val="ListParagraph"/>
              <w:ind w:left="0"/>
            </w:pPr>
            <w:r>
              <w:t>Done</w:t>
            </w:r>
          </w:p>
        </w:tc>
        <w:tc>
          <w:tcPr>
            <w:tcW w:w="814" w:type="dxa"/>
          </w:tcPr>
          <w:p w14:paraId="518459B7" w14:textId="77777777" w:rsidR="0053131D" w:rsidRDefault="0053131D" w:rsidP="00EC518D">
            <w:pPr>
              <w:pStyle w:val="ListParagraph"/>
              <w:ind w:left="0"/>
            </w:pPr>
            <w:r>
              <w:t>TS10</w:t>
            </w:r>
          </w:p>
        </w:tc>
      </w:tr>
      <w:tr w:rsidR="0053131D" w:rsidRPr="00702D47" w14:paraId="501584D3" w14:textId="77777777" w:rsidTr="009D0D1C">
        <w:tc>
          <w:tcPr>
            <w:tcW w:w="5870" w:type="dxa"/>
          </w:tcPr>
          <w:p w14:paraId="124458E0" w14:textId="77777777" w:rsidR="0053131D" w:rsidRPr="00702D47" w:rsidRDefault="0053131D" w:rsidP="00EC518D">
            <w:r w:rsidRPr="00702D47">
              <w:t>Generate the 6-digit code for a session</w:t>
            </w:r>
          </w:p>
        </w:tc>
        <w:tc>
          <w:tcPr>
            <w:tcW w:w="886" w:type="dxa"/>
          </w:tcPr>
          <w:p w14:paraId="63124B63" w14:textId="77777777" w:rsidR="0053131D" w:rsidRPr="00702D47" w:rsidRDefault="0053131D" w:rsidP="00EC518D">
            <w:pPr>
              <w:pStyle w:val="ListParagraph"/>
              <w:ind w:left="0"/>
            </w:pPr>
            <w:r>
              <w:t>Done</w:t>
            </w:r>
          </w:p>
        </w:tc>
        <w:tc>
          <w:tcPr>
            <w:tcW w:w="814" w:type="dxa"/>
          </w:tcPr>
          <w:p w14:paraId="4FE2EFC7" w14:textId="77777777" w:rsidR="0053131D" w:rsidRDefault="0053131D" w:rsidP="00EC518D">
            <w:pPr>
              <w:pStyle w:val="ListParagraph"/>
              <w:ind w:left="0"/>
            </w:pPr>
            <w:r>
              <w:t>TS11</w:t>
            </w:r>
          </w:p>
        </w:tc>
      </w:tr>
      <w:tr w:rsidR="0053131D" w:rsidRPr="00702D47" w14:paraId="4507B780" w14:textId="77777777" w:rsidTr="009D0D1C">
        <w:tc>
          <w:tcPr>
            <w:tcW w:w="5870" w:type="dxa"/>
          </w:tcPr>
          <w:p w14:paraId="64958331" w14:textId="77777777" w:rsidR="0053131D" w:rsidRPr="00702D47" w:rsidRDefault="0053131D" w:rsidP="00EC518D">
            <w:r w:rsidRPr="00702D47">
              <w:t>View the questions of a session</w:t>
            </w:r>
            <w:r>
              <w:t xml:space="preserve"> as they are asked</w:t>
            </w:r>
          </w:p>
        </w:tc>
        <w:tc>
          <w:tcPr>
            <w:tcW w:w="886" w:type="dxa"/>
          </w:tcPr>
          <w:p w14:paraId="56D6E842" w14:textId="77777777" w:rsidR="0053131D" w:rsidRDefault="0053131D" w:rsidP="00EC518D">
            <w:pPr>
              <w:pStyle w:val="ListParagraph"/>
              <w:ind w:left="0"/>
            </w:pPr>
            <w:r>
              <w:t>Done</w:t>
            </w:r>
          </w:p>
        </w:tc>
        <w:tc>
          <w:tcPr>
            <w:tcW w:w="814" w:type="dxa"/>
          </w:tcPr>
          <w:p w14:paraId="0D9916AE" w14:textId="77777777" w:rsidR="0053131D" w:rsidRDefault="0053131D" w:rsidP="00EC518D">
            <w:pPr>
              <w:pStyle w:val="ListParagraph"/>
              <w:ind w:left="0"/>
            </w:pPr>
            <w:r>
              <w:t>TS12</w:t>
            </w:r>
          </w:p>
        </w:tc>
      </w:tr>
      <w:tr w:rsidR="0053131D" w:rsidRPr="00702D47" w14:paraId="33C0CE7A" w14:textId="77777777" w:rsidTr="009D0D1C">
        <w:tc>
          <w:tcPr>
            <w:tcW w:w="5870" w:type="dxa"/>
          </w:tcPr>
          <w:p w14:paraId="13504C69" w14:textId="77777777" w:rsidR="0053131D" w:rsidRPr="00702D47" w:rsidRDefault="0053131D" w:rsidP="00EC518D">
            <w:r w:rsidRPr="00702D47">
              <w:t>Stop a feedback session for a lecture</w:t>
            </w:r>
          </w:p>
        </w:tc>
        <w:tc>
          <w:tcPr>
            <w:tcW w:w="886" w:type="dxa"/>
          </w:tcPr>
          <w:p w14:paraId="0A902267" w14:textId="77777777" w:rsidR="0053131D" w:rsidRPr="00702D47" w:rsidRDefault="0053131D" w:rsidP="00EC518D">
            <w:pPr>
              <w:pStyle w:val="ListParagraph"/>
              <w:ind w:left="0"/>
            </w:pPr>
            <w:r>
              <w:t>Done</w:t>
            </w:r>
          </w:p>
        </w:tc>
        <w:tc>
          <w:tcPr>
            <w:tcW w:w="814" w:type="dxa"/>
          </w:tcPr>
          <w:p w14:paraId="56847D1E" w14:textId="292FB0A3" w:rsidR="0053131D" w:rsidRDefault="0053131D" w:rsidP="00EC518D">
            <w:pPr>
              <w:pStyle w:val="ListParagraph"/>
              <w:ind w:left="0"/>
            </w:pPr>
            <w:r>
              <w:t>TS1</w:t>
            </w:r>
            <w:r w:rsidR="009D0D1C">
              <w:t>3</w:t>
            </w:r>
          </w:p>
        </w:tc>
      </w:tr>
      <w:tr w:rsidR="0053131D" w:rsidRPr="00702D47" w14:paraId="239489BB" w14:textId="77777777" w:rsidTr="009D0D1C">
        <w:tc>
          <w:tcPr>
            <w:tcW w:w="5870" w:type="dxa"/>
          </w:tcPr>
          <w:p w14:paraId="06BDEB5A" w14:textId="77777777" w:rsidR="0053131D" w:rsidRPr="00702D47" w:rsidRDefault="0053131D" w:rsidP="00EC518D">
            <w:r>
              <w:t>Delete a feedback session</w:t>
            </w:r>
          </w:p>
        </w:tc>
        <w:tc>
          <w:tcPr>
            <w:tcW w:w="886" w:type="dxa"/>
          </w:tcPr>
          <w:p w14:paraId="3EFA84AE" w14:textId="77777777" w:rsidR="0053131D" w:rsidRDefault="0053131D" w:rsidP="00EC518D">
            <w:pPr>
              <w:pStyle w:val="ListParagraph"/>
              <w:ind w:left="0"/>
            </w:pPr>
            <w:r>
              <w:t>Done</w:t>
            </w:r>
          </w:p>
        </w:tc>
        <w:tc>
          <w:tcPr>
            <w:tcW w:w="814" w:type="dxa"/>
          </w:tcPr>
          <w:p w14:paraId="2BC0EEC3" w14:textId="1DBF56B1" w:rsidR="0053131D" w:rsidRDefault="0053131D" w:rsidP="00EC518D">
            <w:pPr>
              <w:pStyle w:val="ListParagraph"/>
              <w:ind w:left="0"/>
            </w:pPr>
            <w:r>
              <w:t>TS1</w:t>
            </w:r>
            <w:r w:rsidR="009D0D1C">
              <w:t>4</w:t>
            </w:r>
          </w:p>
        </w:tc>
      </w:tr>
      <w:tr w:rsidR="0053131D" w:rsidRPr="00702D47" w14:paraId="0921ADEC" w14:textId="77777777" w:rsidTr="009D0D1C">
        <w:tc>
          <w:tcPr>
            <w:tcW w:w="5870" w:type="dxa"/>
          </w:tcPr>
          <w:p w14:paraId="14748B13" w14:textId="77777777" w:rsidR="0053131D" w:rsidRPr="00702D47" w:rsidRDefault="0053131D" w:rsidP="00EC518D">
            <w:r w:rsidRPr="00702D47">
              <w:t>Mark an asked Question as Answered</w:t>
            </w:r>
          </w:p>
        </w:tc>
        <w:tc>
          <w:tcPr>
            <w:tcW w:w="886" w:type="dxa"/>
          </w:tcPr>
          <w:p w14:paraId="56081DF6" w14:textId="77777777" w:rsidR="0053131D" w:rsidRPr="00702D47" w:rsidRDefault="0053131D" w:rsidP="00EC518D">
            <w:pPr>
              <w:pStyle w:val="ListParagraph"/>
              <w:ind w:left="0"/>
            </w:pPr>
            <w:r>
              <w:t>Done</w:t>
            </w:r>
          </w:p>
        </w:tc>
        <w:tc>
          <w:tcPr>
            <w:tcW w:w="814" w:type="dxa"/>
          </w:tcPr>
          <w:p w14:paraId="107239D7" w14:textId="07C73313" w:rsidR="0053131D" w:rsidRDefault="0053131D" w:rsidP="00EC518D">
            <w:pPr>
              <w:pStyle w:val="ListParagraph"/>
              <w:ind w:left="0"/>
            </w:pPr>
            <w:r>
              <w:t>TS1</w:t>
            </w:r>
            <w:r w:rsidR="009D0D1C">
              <w:t>5</w:t>
            </w:r>
          </w:p>
        </w:tc>
      </w:tr>
      <w:tr w:rsidR="0053131D" w:rsidRPr="00702D47" w14:paraId="0D5CFAE6" w14:textId="77777777" w:rsidTr="009D0D1C">
        <w:tc>
          <w:tcPr>
            <w:tcW w:w="5870" w:type="dxa"/>
          </w:tcPr>
          <w:p w14:paraId="6C19EEC7" w14:textId="77777777" w:rsidR="0053131D" w:rsidRPr="00702D47" w:rsidRDefault="0053131D" w:rsidP="00EC518D">
            <w:r>
              <w:t>Toggle Questions for a session</w:t>
            </w:r>
          </w:p>
        </w:tc>
        <w:tc>
          <w:tcPr>
            <w:tcW w:w="886" w:type="dxa"/>
          </w:tcPr>
          <w:p w14:paraId="39EA4367" w14:textId="77777777" w:rsidR="0053131D" w:rsidRDefault="0053131D" w:rsidP="00EC518D">
            <w:pPr>
              <w:pStyle w:val="ListParagraph"/>
              <w:ind w:left="0"/>
            </w:pPr>
            <w:r>
              <w:t>Done</w:t>
            </w:r>
          </w:p>
        </w:tc>
        <w:tc>
          <w:tcPr>
            <w:tcW w:w="814" w:type="dxa"/>
          </w:tcPr>
          <w:p w14:paraId="6B288AAD" w14:textId="3A03F06D" w:rsidR="0053131D" w:rsidRDefault="0053131D" w:rsidP="00EC518D">
            <w:pPr>
              <w:pStyle w:val="ListParagraph"/>
              <w:ind w:left="0"/>
            </w:pPr>
            <w:r>
              <w:t>TS1</w:t>
            </w:r>
            <w:r w:rsidR="009D0D1C">
              <w:t>6</w:t>
            </w:r>
          </w:p>
        </w:tc>
      </w:tr>
      <w:tr w:rsidR="0053131D" w:rsidRPr="00702D47" w14:paraId="2A122575" w14:textId="77777777" w:rsidTr="009D0D1C">
        <w:tc>
          <w:tcPr>
            <w:tcW w:w="5870" w:type="dxa"/>
          </w:tcPr>
          <w:p w14:paraId="4311FA55" w14:textId="77777777" w:rsidR="0053131D" w:rsidRPr="00702D47" w:rsidRDefault="0053131D" w:rsidP="00EC518D">
            <w:r>
              <w:t>Merge a session with the immediately previous session</w:t>
            </w:r>
          </w:p>
        </w:tc>
        <w:tc>
          <w:tcPr>
            <w:tcW w:w="886" w:type="dxa"/>
          </w:tcPr>
          <w:p w14:paraId="23BD723C" w14:textId="18472276" w:rsidR="0053131D" w:rsidRDefault="003169F9" w:rsidP="00EC518D">
            <w:pPr>
              <w:pStyle w:val="ListParagraph"/>
              <w:ind w:left="0"/>
            </w:pPr>
            <w:r>
              <w:t>Done</w:t>
            </w:r>
          </w:p>
        </w:tc>
        <w:tc>
          <w:tcPr>
            <w:tcW w:w="814" w:type="dxa"/>
          </w:tcPr>
          <w:p w14:paraId="35D43C18" w14:textId="2DE7053A" w:rsidR="0053131D" w:rsidRDefault="009D0D1C" w:rsidP="00EC518D">
            <w:pPr>
              <w:pStyle w:val="ListParagraph"/>
              <w:ind w:left="0"/>
            </w:pPr>
            <w:r>
              <w:t>TS17</w:t>
            </w:r>
          </w:p>
        </w:tc>
      </w:tr>
      <w:tr w:rsidR="0053131D" w:rsidRPr="00702D47" w14:paraId="254B15E8" w14:textId="77777777" w:rsidTr="009D0D1C">
        <w:tc>
          <w:tcPr>
            <w:tcW w:w="5870" w:type="dxa"/>
          </w:tcPr>
          <w:p w14:paraId="1533D0F3" w14:textId="77777777" w:rsidR="0053131D" w:rsidRDefault="0053131D" w:rsidP="00EC518D">
            <w:r>
              <w:t>Merge a session with the immediately next session</w:t>
            </w:r>
          </w:p>
        </w:tc>
        <w:tc>
          <w:tcPr>
            <w:tcW w:w="886" w:type="dxa"/>
          </w:tcPr>
          <w:p w14:paraId="7FE3ACC7" w14:textId="4A5F30F4" w:rsidR="0053131D" w:rsidRDefault="003169F9" w:rsidP="00EC518D">
            <w:pPr>
              <w:pStyle w:val="ListParagraph"/>
              <w:ind w:left="0"/>
            </w:pPr>
            <w:r>
              <w:t>Done</w:t>
            </w:r>
          </w:p>
        </w:tc>
        <w:tc>
          <w:tcPr>
            <w:tcW w:w="814" w:type="dxa"/>
          </w:tcPr>
          <w:p w14:paraId="5C683877" w14:textId="67539E29" w:rsidR="0053131D" w:rsidRDefault="009D0D1C" w:rsidP="00EC518D">
            <w:pPr>
              <w:pStyle w:val="ListParagraph"/>
              <w:ind w:left="0"/>
            </w:pPr>
            <w:r>
              <w:t>TS18</w:t>
            </w:r>
          </w:p>
        </w:tc>
      </w:tr>
      <w:tr w:rsidR="0053131D" w:rsidRPr="00702D47" w14:paraId="7E13E59A" w14:textId="77777777" w:rsidTr="009D0D1C">
        <w:tc>
          <w:tcPr>
            <w:tcW w:w="5870" w:type="dxa"/>
          </w:tcPr>
          <w:p w14:paraId="4C94359B" w14:textId="77777777" w:rsidR="0053131D" w:rsidRPr="00702D47" w:rsidRDefault="0053131D" w:rsidP="00EC518D">
            <w:r w:rsidRPr="00702D47">
              <w:t>Use AJAX to update page data with having to reload page</w:t>
            </w:r>
          </w:p>
        </w:tc>
        <w:tc>
          <w:tcPr>
            <w:tcW w:w="886" w:type="dxa"/>
          </w:tcPr>
          <w:p w14:paraId="6CD94A5B" w14:textId="7FEB0616" w:rsidR="0053131D" w:rsidRPr="00702D47" w:rsidRDefault="007E7C89" w:rsidP="00EC518D">
            <w:pPr>
              <w:pStyle w:val="ListParagraph"/>
              <w:ind w:left="0"/>
            </w:pPr>
            <w:r>
              <w:t>Done</w:t>
            </w:r>
          </w:p>
        </w:tc>
        <w:tc>
          <w:tcPr>
            <w:tcW w:w="814" w:type="dxa"/>
          </w:tcPr>
          <w:p w14:paraId="67067719" w14:textId="6FE2A08C" w:rsidR="0053131D" w:rsidRPr="00702D47" w:rsidRDefault="007E7C89" w:rsidP="00EC518D">
            <w:pPr>
              <w:pStyle w:val="ListParagraph"/>
              <w:ind w:left="0"/>
            </w:pPr>
            <w:r>
              <w:t>------</w:t>
            </w:r>
          </w:p>
        </w:tc>
      </w:tr>
      <w:tr w:rsidR="0053131D" w:rsidRPr="00702D47" w14:paraId="151BA53D" w14:textId="77777777" w:rsidTr="009D0D1C">
        <w:tc>
          <w:tcPr>
            <w:tcW w:w="5870" w:type="dxa"/>
          </w:tcPr>
          <w:p w14:paraId="5C5C37E2" w14:textId="77777777" w:rsidR="0053131D" w:rsidRPr="00702D47" w:rsidRDefault="0053131D" w:rsidP="00EC518D">
            <w:r w:rsidRPr="00702D47">
              <w:t>Graphically display the feedback of a session using JavaScript and canvas on separate page</w:t>
            </w:r>
          </w:p>
        </w:tc>
        <w:tc>
          <w:tcPr>
            <w:tcW w:w="886" w:type="dxa"/>
          </w:tcPr>
          <w:p w14:paraId="58D8CB84" w14:textId="77777777" w:rsidR="0053131D" w:rsidRPr="00702D47" w:rsidRDefault="0053131D" w:rsidP="00EC518D">
            <w:pPr>
              <w:pStyle w:val="ListParagraph"/>
              <w:ind w:left="0"/>
            </w:pPr>
            <w:r>
              <w:t>Done</w:t>
            </w:r>
          </w:p>
        </w:tc>
        <w:tc>
          <w:tcPr>
            <w:tcW w:w="814" w:type="dxa"/>
          </w:tcPr>
          <w:p w14:paraId="10046ECF" w14:textId="5F103CC7" w:rsidR="0053131D" w:rsidRDefault="009D0D1C" w:rsidP="00EC518D">
            <w:pPr>
              <w:pStyle w:val="ListParagraph"/>
              <w:ind w:left="0"/>
            </w:pPr>
            <w:r>
              <w:t>TS19</w:t>
            </w:r>
          </w:p>
        </w:tc>
      </w:tr>
    </w:tbl>
    <w:p w14:paraId="609EC4D0" w14:textId="77777777" w:rsidR="0053131D" w:rsidRPr="00C07220" w:rsidRDefault="0053131D" w:rsidP="0053131D">
      <w:pPr>
        <w:pStyle w:val="ListParagraph"/>
      </w:pPr>
    </w:p>
    <w:p w14:paraId="45F14D7B" w14:textId="3434373D" w:rsidR="0053131D" w:rsidRPr="0053131D" w:rsidRDefault="0053131D" w:rsidP="0053131D">
      <w:pPr>
        <w:rPr>
          <w:b/>
        </w:rPr>
      </w:pPr>
      <w:r w:rsidRPr="0053131D">
        <w:rPr>
          <w:b/>
        </w:rPr>
        <w:t xml:space="preserve">Providing Feedback - FS – 2 weeks– </w:t>
      </w:r>
      <w:r>
        <w:rPr>
          <w:b/>
        </w:rPr>
        <w:t>user</w:t>
      </w:r>
      <w:r w:rsidRPr="0053131D">
        <w:rPr>
          <w:b/>
        </w:rPr>
        <w:t xml:space="preserve"> Testing Upon Completion</w:t>
      </w:r>
    </w:p>
    <w:tbl>
      <w:tblPr>
        <w:tblStyle w:val="TableGrid"/>
        <w:tblW w:w="0" w:type="auto"/>
        <w:tblInd w:w="720" w:type="dxa"/>
        <w:tblLook w:val="04A0" w:firstRow="1" w:lastRow="0" w:firstColumn="1" w:lastColumn="0" w:noHBand="0" w:noVBand="1"/>
      </w:tblPr>
      <w:tblGrid>
        <w:gridCol w:w="6079"/>
        <w:gridCol w:w="773"/>
        <w:gridCol w:w="718"/>
      </w:tblGrid>
      <w:tr w:rsidR="0053131D" w:rsidRPr="00702D47" w14:paraId="39E5C849" w14:textId="77777777" w:rsidTr="00EC518D">
        <w:tc>
          <w:tcPr>
            <w:tcW w:w="6781" w:type="dxa"/>
          </w:tcPr>
          <w:p w14:paraId="5536536E" w14:textId="77777777" w:rsidR="0053131D" w:rsidRDefault="0053131D" w:rsidP="00EC518D">
            <w:r w:rsidRPr="00702D47">
              <w:t>Connect the users to a session</w:t>
            </w:r>
          </w:p>
          <w:p w14:paraId="202B8472" w14:textId="77777777" w:rsidR="0053131D" w:rsidRPr="00702D47" w:rsidRDefault="0053131D" w:rsidP="00D363AF">
            <w:pPr>
              <w:pStyle w:val="ListParagraph"/>
              <w:numPr>
                <w:ilvl w:val="0"/>
                <w:numId w:val="9"/>
              </w:numPr>
              <w:jc w:val="left"/>
            </w:pPr>
            <w:r w:rsidRPr="00702D47">
              <w:t>Only if they have the session code and the session is active</w:t>
            </w:r>
          </w:p>
        </w:tc>
        <w:tc>
          <w:tcPr>
            <w:tcW w:w="786" w:type="dxa"/>
          </w:tcPr>
          <w:p w14:paraId="4084C8F4" w14:textId="77777777" w:rsidR="0053131D" w:rsidRPr="00702D47" w:rsidRDefault="0053131D" w:rsidP="00EC518D">
            <w:r>
              <w:t>Done</w:t>
            </w:r>
          </w:p>
        </w:tc>
        <w:tc>
          <w:tcPr>
            <w:tcW w:w="729" w:type="dxa"/>
          </w:tcPr>
          <w:p w14:paraId="411E13AE" w14:textId="5DACCB1D" w:rsidR="0053131D" w:rsidRDefault="009D0D1C" w:rsidP="00EC518D">
            <w:r>
              <w:t>TS20</w:t>
            </w:r>
          </w:p>
        </w:tc>
      </w:tr>
      <w:tr w:rsidR="0053131D" w:rsidRPr="00702D47" w14:paraId="0CC39362" w14:textId="77777777" w:rsidTr="00EC518D">
        <w:tc>
          <w:tcPr>
            <w:tcW w:w="6781" w:type="dxa"/>
          </w:tcPr>
          <w:p w14:paraId="3F417CB3" w14:textId="77777777" w:rsidR="0053131D" w:rsidRPr="00702D47" w:rsidRDefault="0053131D" w:rsidP="00EC518D">
            <w:r w:rsidRPr="00702D47">
              <w:t>Associate Feedback to a specific lecture slide</w:t>
            </w:r>
            <w:r>
              <w:t xml:space="preserve"> or </w:t>
            </w:r>
            <w:proofErr w:type="gramStart"/>
            <w:r>
              <w:t>provide</w:t>
            </w:r>
            <w:proofErr w:type="gramEnd"/>
            <w:r>
              <w:t xml:space="preserve"> overall feedback</w:t>
            </w:r>
          </w:p>
        </w:tc>
        <w:tc>
          <w:tcPr>
            <w:tcW w:w="786" w:type="dxa"/>
          </w:tcPr>
          <w:p w14:paraId="4E59B33F" w14:textId="77777777" w:rsidR="0053131D" w:rsidRPr="00702D47" w:rsidRDefault="0053131D" w:rsidP="00EC518D">
            <w:r>
              <w:t>Done</w:t>
            </w:r>
          </w:p>
        </w:tc>
        <w:tc>
          <w:tcPr>
            <w:tcW w:w="729" w:type="dxa"/>
          </w:tcPr>
          <w:p w14:paraId="623E5805" w14:textId="7145E33F" w:rsidR="0053131D" w:rsidRDefault="009D0D1C" w:rsidP="00EC518D">
            <w:r>
              <w:t>TS21</w:t>
            </w:r>
          </w:p>
        </w:tc>
      </w:tr>
      <w:tr w:rsidR="0053131D" w:rsidRPr="00702D47" w14:paraId="1D0C2A58" w14:textId="77777777" w:rsidTr="00EC518D">
        <w:tc>
          <w:tcPr>
            <w:tcW w:w="6781" w:type="dxa"/>
          </w:tcPr>
          <w:p w14:paraId="45F9C8BB" w14:textId="77777777" w:rsidR="0053131D" w:rsidRPr="00702D47" w:rsidRDefault="0053131D" w:rsidP="00EC518D">
            <w:r w:rsidRPr="00702D47">
              <w:t>Change feedback for a specific lecture slide</w:t>
            </w:r>
          </w:p>
        </w:tc>
        <w:tc>
          <w:tcPr>
            <w:tcW w:w="786" w:type="dxa"/>
          </w:tcPr>
          <w:p w14:paraId="1A967545" w14:textId="77777777" w:rsidR="0053131D" w:rsidRPr="00702D47" w:rsidRDefault="0053131D" w:rsidP="00EC518D">
            <w:r>
              <w:t>Done</w:t>
            </w:r>
          </w:p>
        </w:tc>
        <w:tc>
          <w:tcPr>
            <w:tcW w:w="729" w:type="dxa"/>
          </w:tcPr>
          <w:p w14:paraId="191D888C" w14:textId="4998796F" w:rsidR="0053131D" w:rsidRDefault="009D0D1C" w:rsidP="00EC518D">
            <w:r>
              <w:t>TS22</w:t>
            </w:r>
          </w:p>
        </w:tc>
      </w:tr>
      <w:tr w:rsidR="0053131D" w:rsidRPr="00702D47" w14:paraId="23AFC482" w14:textId="77777777" w:rsidTr="00EC518D">
        <w:tc>
          <w:tcPr>
            <w:tcW w:w="6781" w:type="dxa"/>
          </w:tcPr>
          <w:p w14:paraId="76C13062" w14:textId="77777777" w:rsidR="0053131D" w:rsidRPr="00702D47" w:rsidRDefault="0053131D" w:rsidP="00EC518D">
            <w:r w:rsidRPr="00702D47">
              <w:t>Ask a question to the person running the session</w:t>
            </w:r>
          </w:p>
        </w:tc>
        <w:tc>
          <w:tcPr>
            <w:tcW w:w="786" w:type="dxa"/>
          </w:tcPr>
          <w:p w14:paraId="6C6A0534" w14:textId="77777777" w:rsidR="0053131D" w:rsidRPr="00702D47" w:rsidRDefault="0053131D" w:rsidP="00EC518D">
            <w:r>
              <w:t>Done</w:t>
            </w:r>
          </w:p>
        </w:tc>
        <w:tc>
          <w:tcPr>
            <w:tcW w:w="729" w:type="dxa"/>
          </w:tcPr>
          <w:p w14:paraId="3A56816B" w14:textId="68FD4897" w:rsidR="0053131D" w:rsidRDefault="009D0D1C" w:rsidP="00EC518D">
            <w:r>
              <w:t>TS23</w:t>
            </w:r>
          </w:p>
        </w:tc>
      </w:tr>
      <w:tr w:rsidR="0053131D" w:rsidRPr="00702D47" w14:paraId="02E7E3E7" w14:textId="77777777" w:rsidTr="00CD522B">
        <w:tc>
          <w:tcPr>
            <w:tcW w:w="6781" w:type="dxa"/>
            <w:tcBorders>
              <w:bottom w:val="single" w:sz="4" w:space="0" w:color="auto"/>
            </w:tcBorders>
          </w:tcPr>
          <w:p w14:paraId="29127284" w14:textId="77777777" w:rsidR="0053131D" w:rsidRPr="00702D47" w:rsidRDefault="0053131D" w:rsidP="00EC518D">
            <w:r w:rsidRPr="00702D47">
              <w:t>Delete a previously asked question</w:t>
            </w:r>
          </w:p>
        </w:tc>
        <w:tc>
          <w:tcPr>
            <w:tcW w:w="786" w:type="dxa"/>
            <w:tcBorders>
              <w:bottom w:val="single" w:sz="4" w:space="0" w:color="auto"/>
            </w:tcBorders>
          </w:tcPr>
          <w:p w14:paraId="43BFE9C6" w14:textId="77777777" w:rsidR="0053131D" w:rsidRPr="00702D47" w:rsidRDefault="0053131D" w:rsidP="00EC518D">
            <w:r>
              <w:t>Done</w:t>
            </w:r>
          </w:p>
        </w:tc>
        <w:tc>
          <w:tcPr>
            <w:tcW w:w="729" w:type="dxa"/>
            <w:tcBorders>
              <w:bottom w:val="single" w:sz="4" w:space="0" w:color="auto"/>
            </w:tcBorders>
          </w:tcPr>
          <w:p w14:paraId="34783722" w14:textId="3452CA46" w:rsidR="0053131D" w:rsidRDefault="009D0D1C" w:rsidP="00EC518D">
            <w:r>
              <w:t>T</w:t>
            </w:r>
            <w:r w:rsidR="001032CD">
              <w:t>S</w:t>
            </w:r>
            <w:r>
              <w:t>24</w:t>
            </w:r>
          </w:p>
        </w:tc>
      </w:tr>
      <w:tr w:rsidR="00CD522B" w:rsidRPr="00702D47" w14:paraId="31D2F236" w14:textId="77777777" w:rsidTr="00CD522B">
        <w:tc>
          <w:tcPr>
            <w:tcW w:w="6781" w:type="dxa"/>
            <w:tcBorders>
              <w:top w:val="single" w:sz="4" w:space="0" w:color="auto"/>
              <w:left w:val="nil"/>
              <w:bottom w:val="nil"/>
              <w:right w:val="nil"/>
            </w:tcBorders>
          </w:tcPr>
          <w:p w14:paraId="7C9ABB4C" w14:textId="77777777" w:rsidR="00CD522B" w:rsidRDefault="00CD522B" w:rsidP="00EC518D"/>
          <w:p w14:paraId="099CFE27" w14:textId="77777777" w:rsidR="00CD522B" w:rsidRDefault="00CD522B" w:rsidP="00EC518D"/>
          <w:p w14:paraId="5EA7D777" w14:textId="22329579" w:rsidR="00CD522B" w:rsidRPr="00702D47" w:rsidRDefault="00CD522B" w:rsidP="00EC518D"/>
        </w:tc>
        <w:tc>
          <w:tcPr>
            <w:tcW w:w="786" w:type="dxa"/>
            <w:tcBorders>
              <w:top w:val="single" w:sz="4" w:space="0" w:color="auto"/>
              <w:left w:val="nil"/>
              <w:bottom w:val="nil"/>
              <w:right w:val="nil"/>
            </w:tcBorders>
          </w:tcPr>
          <w:p w14:paraId="6801C93E" w14:textId="77777777" w:rsidR="00CD522B" w:rsidRDefault="00CD522B" w:rsidP="00EC518D"/>
        </w:tc>
        <w:tc>
          <w:tcPr>
            <w:tcW w:w="729" w:type="dxa"/>
            <w:tcBorders>
              <w:top w:val="single" w:sz="4" w:space="0" w:color="auto"/>
              <w:left w:val="nil"/>
              <w:bottom w:val="nil"/>
              <w:right w:val="nil"/>
            </w:tcBorders>
          </w:tcPr>
          <w:p w14:paraId="279247A3" w14:textId="77777777" w:rsidR="00CD522B" w:rsidRDefault="00CD522B" w:rsidP="00EC518D"/>
        </w:tc>
      </w:tr>
    </w:tbl>
    <w:p w14:paraId="5619833E" w14:textId="60BF5E5A" w:rsidR="0053131D" w:rsidRPr="003C4F45" w:rsidRDefault="0053131D" w:rsidP="0037614C">
      <w:pPr>
        <w:pStyle w:val="AppendixSection"/>
        <w:rPr>
          <w:lang w:val="en-GB"/>
        </w:rPr>
      </w:pPr>
      <w:bookmarkStart w:id="65" w:name="_Toc7347501"/>
      <w:r>
        <w:rPr>
          <w:lang w:val="en-GB"/>
        </w:rPr>
        <w:lastRenderedPageBreak/>
        <w:t>Test Cases</w:t>
      </w:r>
      <w:bookmarkEnd w:id="65"/>
    </w:p>
    <w:tbl>
      <w:tblPr>
        <w:tblStyle w:val="TableGrid"/>
        <w:tblW w:w="0" w:type="auto"/>
        <w:tblLook w:val="04A0" w:firstRow="1" w:lastRow="0" w:firstColumn="1" w:lastColumn="0" w:noHBand="0" w:noVBand="1"/>
      </w:tblPr>
      <w:tblGrid>
        <w:gridCol w:w="646"/>
        <w:gridCol w:w="836"/>
        <w:gridCol w:w="462"/>
        <w:gridCol w:w="968"/>
        <w:gridCol w:w="2334"/>
        <w:gridCol w:w="1018"/>
        <w:gridCol w:w="2026"/>
      </w:tblGrid>
      <w:tr w:rsidR="00C35A66" w:rsidRPr="00C35A66" w14:paraId="5403ADA2" w14:textId="77777777" w:rsidTr="00C35A66">
        <w:trPr>
          <w:trHeight w:val="808"/>
        </w:trPr>
        <w:tc>
          <w:tcPr>
            <w:tcW w:w="0" w:type="auto"/>
          </w:tcPr>
          <w:p w14:paraId="0544DCE3" w14:textId="77777777" w:rsidR="00C35A66" w:rsidRPr="00C35A66" w:rsidRDefault="00C35A66" w:rsidP="00C35A66">
            <w:pPr>
              <w:rPr>
                <w:b/>
                <w:sz w:val="12"/>
              </w:rPr>
            </w:pPr>
            <w:r w:rsidRPr="00C35A66">
              <w:rPr>
                <w:b/>
                <w:sz w:val="12"/>
              </w:rPr>
              <w:t>Test Scenario ID</w:t>
            </w:r>
          </w:p>
        </w:tc>
        <w:tc>
          <w:tcPr>
            <w:tcW w:w="0" w:type="auto"/>
          </w:tcPr>
          <w:p w14:paraId="3DDA9B8D" w14:textId="77777777" w:rsidR="00C35A66" w:rsidRPr="00C35A66" w:rsidRDefault="00C35A66" w:rsidP="00C35A66">
            <w:pPr>
              <w:rPr>
                <w:b/>
                <w:sz w:val="12"/>
              </w:rPr>
            </w:pPr>
            <w:r w:rsidRPr="00C35A66">
              <w:rPr>
                <w:b/>
                <w:sz w:val="12"/>
              </w:rPr>
              <w:t>Test Scenario</w:t>
            </w:r>
          </w:p>
        </w:tc>
        <w:tc>
          <w:tcPr>
            <w:tcW w:w="0" w:type="auto"/>
          </w:tcPr>
          <w:p w14:paraId="068E34B6" w14:textId="77777777" w:rsidR="00C35A66" w:rsidRPr="00C35A66" w:rsidRDefault="00C35A66" w:rsidP="00C35A66">
            <w:pPr>
              <w:rPr>
                <w:b/>
                <w:sz w:val="12"/>
              </w:rPr>
            </w:pPr>
            <w:r w:rsidRPr="00C35A66">
              <w:rPr>
                <w:b/>
                <w:sz w:val="12"/>
              </w:rPr>
              <w:t>Test Case ID</w:t>
            </w:r>
          </w:p>
        </w:tc>
        <w:tc>
          <w:tcPr>
            <w:tcW w:w="0" w:type="auto"/>
          </w:tcPr>
          <w:p w14:paraId="323C96A4" w14:textId="77777777" w:rsidR="00C35A66" w:rsidRDefault="00C35A66" w:rsidP="00C35A66">
            <w:pPr>
              <w:jc w:val="center"/>
              <w:rPr>
                <w:b/>
                <w:sz w:val="12"/>
              </w:rPr>
            </w:pPr>
            <w:r w:rsidRPr="00C35A66">
              <w:rPr>
                <w:b/>
                <w:sz w:val="12"/>
              </w:rPr>
              <w:t>Test Case Name</w:t>
            </w:r>
          </w:p>
          <w:p w14:paraId="44017BFA" w14:textId="77777777" w:rsidR="00C35A66" w:rsidRDefault="00C35A66" w:rsidP="00C35A66">
            <w:pPr>
              <w:jc w:val="center"/>
              <w:rPr>
                <w:b/>
                <w:sz w:val="12"/>
              </w:rPr>
            </w:pPr>
          </w:p>
          <w:p w14:paraId="1888DE58" w14:textId="23CE7F97" w:rsidR="00C35A66" w:rsidRPr="00C35A66" w:rsidRDefault="00C35A66" w:rsidP="00C35A66">
            <w:pPr>
              <w:jc w:val="center"/>
              <w:rPr>
                <w:sz w:val="12"/>
              </w:rPr>
            </w:pPr>
          </w:p>
        </w:tc>
        <w:tc>
          <w:tcPr>
            <w:tcW w:w="0" w:type="auto"/>
          </w:tcPr>
          <w:p w14:paraId="55C6A099" w14:textId="77777777" w:rsidR="00C35A66" w:rsidRPr="00C35A66" w:rsidRDefault="00C35A66" w:rsidP="00C35A66">
            <w:pPr>
              <w:rPr>
                <w:b/>
                <w:sz w:val="12"/>
              </w:rPr>
            </w:pPr>
            <w:r w:rsidRPr="00C35A66">
              <w:rPr>
                <w:b/>
                <w:sz w:val="12"/>
              </w:rPr>
              <w:t>Test Steps</w:t>
            </w:r>
          </w:p>
        </w:tc>
        <w:tc>
          <w:tcPr>
            <w:tcW w:w="0" w:type="auto"/>
          </w:tcPr>
          <w:p w14:paraId="400BE420" w14:textId="77777777" w:rsidR="00C35A66" w:rsidRPr="00C35A66" w:rsidRDefault="00C35A66" w:rsidP="00C35A66">
            <w:pPr>
              <w:rPr>
                <w:b/>
                <w:sz w:val="12"/>
              </w:rPr>
            </w:pPr>
            <w:r w:rsidRPr="00C35A66">
              <w:rPr>
                <w:b/>
                <w:sz w:val="12"/>
              </w:rPr>
              <w:t>Test Data</w:t>
            </w:r>
          </w:p>
        </w:tc>
        <w:tc>
          <w:tcPr>
            <w:tcW w:w="0" w:type="auto"/>
          </w:tcPr>
          <w:p w14:paraId="233B7199" w14:textId="77777777" w:rsidR="00C35A66" w:rsidRPr="00C35A66" w:rsidRDefault="00C35A66" w:rsidP="00C35A66">
            <w:pPr>
              <w:rPr>
                <w:b/>
                <w:sz w:val="12"/>
              </w:rPr>
            </w:pPr>
            <w:r w:rsidRPr="00C35A66">
              <w:rPr>
                <w:b/>
                <w:sz w:val="12"/>
              </w:rPr>
              <w:t>Expected Outcome</w:t>
            </w:r>
          </w:p>
        </w:tc>
      </w:tr>
      <w:tr w:rsidR="00C35A66" w:rsidRPr="00C35A66" w14:paraId="06E0D024" w14:textId="77777777" w:rsidTr="00C35A66">
        <w:trPr>
          <w:trHeight w:val="817"/>
        </w:trPr>
        <w:tc>
          <w:tcPr>
            <w:tcW w:w="0" w:type="auto"/>
          </w:tcPr>
          <w:p w14:paraId="2C29041B" w14:textId="77777777" w:rsidR="00C35A66" w:rsidRPr="00C35A66" w:rsidRDefault="00C35A66" w:rsidP="007A2FEE">
            <w:pPr>
              <w:jc w:val="center"/>
              <w:rPr>
                <w:sz w:val="12"/>
              </w:rPr>
            </w:pPr>
            <w:r w:rsidRPr="00C35A66">
              <w:rPr>
                <w:sz w:val="12"/>
              </w:rPr>
              <w:t>TS01</w:t>
            </w:r>
          </w:p>
        </w:tc>
        <w:tc>
          <w:tcPr>
            <w:tcW w:w="0" w:type="auto"/>
          </w:tcPr>
          <w:p w14:paraId="3C8F5AFF" w14:textId="77777777" w:rsidR="00C35A66" w:rsidRPr="00C35A66" w:rsidRDefault="00C35A66" w:rsidP="007A2FEE">
            <w:pPr>
              <w:jc w:val="center"/>
              <w:rPr>
                <w:sz w:val="12"/>
              </w:rPr>
            </w:pPr>
            <w:r w:rsidRPr="00C35A66">
              <w:rPr>
                <w:sz w:val="12"/>
              </w:rPr>
              <w:t>Check Staff Login</w:t>
            </w:r>
          </w:p>
        </w:tc>
        <w:tc>
          <w:tcPr>
            <w:tcW w:w="0" w:type="auto"/>
          </w:tcPr>
          <w:p w14:paraId="62A2C4A6" w14:textId="77777777" w:rsidR="00C35A66" w:rsidRPr="00C35A66" w:rsidRDefault="00C35A66" w:rsidP="007A2FEE">
            <w:pPr>
              <w:jc w:val="center"/>
              <w:rPr>
                <w:sz w:val="12"/>
              </w:rPr>
            </w:pPr>
            <w:r w:rsidRPr="00C35A66">
              <w:rPr>
                <w:sz w:val="12"/>
              </w:rPr>
              <w:t>TC01</w:t>
            </w:r>
          </w:p>
        </w:tc>
        <w:tc>
          <w:tcPr>
            <w:tcW w:w="0" w:type="auto"/>
          </w:tcPr>
          <w:p w14:paraId="195EF03F" w14:textId="7830E6CA" w:rsidR="00C35A66" w:rsidRPr="00C35A66" w:rsidRDefault="00C35A66" w:rsidP="007A2FEE">
            <w:pPr>
              <w:jc w:val="center"/>
              <w:rPr>
                <w:sz w:val="12"/>
              </w:rPr>
            </w:pPr>
            <w:r w:rsidRPr="00C35A66">
              <w:rPr>
                <w:sz w:val="12"/>
              </w:rPr>
              <w:t>Check</w:t>
            </w:r>
            <w:r>
              <w:rPr>
                <w:sz w:val="12"/>
              </w:rPr>
              <w:t xml:space="preserve"> </w:t>
            </w:r>
            <w:r w:rsidRPr="00C35A66">
              <w:rPr>
                <w:sz w:val="12"/>
              </w:rPr>
              <w:t>staff login with correct data</w:t>
            </w:r>
          </w:p>
        </w:tc>
        <w:tc>
          <w:tcPr>
            <w:tcW w:w="0" w:type="auto"/>
          </w:tcPr>
          <w:p w14:paraId="6A334F7D" w14:textId="77777777" w:rsidR="00C35A66" w:rsidRPr="00C35A66" w:rsidRDefault="00C35A66" w:rsidP="00D363AF">
            <w:pPr>
              <w:pStyle w:val="ListParagraph"/>
              <w:numPr>
                <w:ilvl w:val="0"/>
                <w:numId w:val="10"/>
              </w:numPr>
              <w:jc w:val="left"/>
              <w:rPr>
                <w:sz w:val="12"/>
              </w:rPr>
            </w:pPr>
            <w:r w:rsidRPr="00C35A66">
              <w:rPr>
                <w:sz w:val="12"/>
              </w:rPr>
              <w:t xml:space="preserve">Go to </w:t>
            </w:r>
            <w:hyperlink r:id="rId38" w:history="1">
              <w:r w:rsidRPr="00C35A66">
                <w:rPr>
                  <w:rStyle w:val="Hyperlink"/>
                  <w:sz w:val="12"/>
                </w:rPr>
                <w:t>http://localhost:8000/login/</w:t>
              </w:r>
            </w:hyperlink>
          </w:p>
          <w:p w14:paraId="4D7D6DDD" w14:textId="77777777" w:rsidR="00C35A66" w:rsidRPr="00C35A66" w:rsidRDefault="00C35A66" w:rsidP="00D363AF">
            <w:pPr>
              <w:pStyle w:val="ListParagraph"/>
              <w:numPr>
                <w:ilvl w:val="0"/>
                <w:numId w:val="10"/>
              </w:numPr>
              <w:jc w:val="left"/>
              <w:rPr>
                <w:sz w:val="12"/>
              </w:rPr>
            </w:pPr>
            <w:r w:rsidRPr="00C35A66">
              <w:rPr>
                <w:sz w:val="12"/>
              </w:rPr>
              <w:t>Enter Username</w:t>
            </w:r>
          </w:p>
          <w:p w14:paraId="5FEC9000" w14:textId="77777777" w:rsidR="00C35A66" w:rsidRPr="00C35A66" w:rsidRDefault="00C35A66" w:rsidP="00D363AF">
            <w:pPr>
              <w:pStyle w:val="ListParagraph"/>
              <w:numPr>
                <w:ilvl w:val="0"/>
                <w:numId w:val="10"/>
              </w:numPr>
              <w:jc w:val="left"/>
              <w:rPr>
                <w:sz w:val="12"/>
              </w:rPr>
            </w:pPr>
            <w:r w:rsidRPr="00C35A66">
              <w:rPr>
                <w:sz w:val="12"/>
              </w:rPr>
              <w:t>Enter Password</w:t>
            </w:r>
          </w:p>
          <w:p w14:paraId="115D2C3D" w14:textId="77777777" w:rsidR="00C35A66" w:rsidRPr="00C35A66" w:rsidRDefault="00C35A66" w:rsidP="00D363AF">
            <w:pPr>
              <w:pStyle w:val="ListParagraph"/>
              <w:numPr>
                <w:ilvl w:val="0"/>
                <w:numId w:val="10"/>
              </w:numPr>
              <w:jc w:val="left"/>
              <w:rPr>
                <w:sz w:val="12"/>
              </w:rPr>
            </w:pPr>
            <w:r w:rsidRPr="00C35A66">
              <w:rPr>
                <w:sz w:val="12"/>
              </w:rPr>
              <w:t>Click Login</w:t>
            </w:r>
          </w:p>
        </w:tc>
        <w:tc>
          <w:tcPr>
            <w:tcW w:w="0" w:type="auto"/>
          </w:tcPr>
          <w:p w14:paraId="3E76EAA4" w14:textId="77777777" w:rsidR="00C35A66" w:rsidRPr="00C35A66" w:rsidRDefault="00C35A66" w:rsidP="00C35A66">
            <w:pPr>
              <w:rPr>
                <w:sz w:val="12"/>
              </w:rPr>
            </w:pPr>
            <w:r w:rsidRPr="00C35A66">
              <w:rPr>
                <w:sz w:val="12"/>
              </w:rPr>
              <w:t>username = mwj7</w:t>
            </w:r>
          </w:p>
          <w:p w14:paraId="73145E2E"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p w14:paraId="6F6E0B49" w14:textId="77777777" w:rsidR="00C35A66" w:rsidRPr="00C35A66" w:rsidRDefault="00C35A66" w:rsidP="00C35A66">
            <w:pPr>
              <w:rPr>
                <w:i/>
                <w:sz w:val="12"/>
              </w:rPr>
            </w:pPr>
            <w:r w:rsidRPr="00C35A66">
              <w:rPr>
                <w:i/>
                <w:sz w:val="12"/>
              </w:rPr>
              <w:t xml:space="preserve">(Currently allowing me to login as staff) </w:t>
            </w:r>
          </w:p>
          <w:p w14:paraId="6BB3E408" w14:textId="77777777" w:rsidR="00C35A66" w:rsidRPr="00C35A66" w:rsidRDefault="00C35A66" w:rsidP="00C35A66">
            <w:pPr>
              <w:rPr>
                <w:sz w:val="12"/>
              </w:rPr>
            </w:pPr>
          </w:p>
        </w:tc>
        <w:tc>
          <w:tcPr>
            <w:tcW w:w="0" w:type="auto"/>
          </w:tcPr>
          <w:p w14:paraId="6F3FF220" w14:textId="77777777" w:rsidR="00C35A66" w:rsidRPr="00C35A66" w:rsidRDefault="00C35A66" w:rsidP="00CF5F6D">
            <w:pPr>
              <w:jc w:val="left"/>
              <w:rPr>
                <w:sz w:val="12"/>
              </w:rPr>
            </w:pPr>
            <w:r w:rsidRPr="00C35A66">
              <w:rPr>
                <w:sz w:val="12"/>
              </w:rPr>
              <w:t>User should be redirected to Lecture List page (</w:t>
            </w:r>
            <w:hyperlink r:id="rId39" w:history="1">
              <w:r w:rsidRPr="00C35A66">
                <w:rPr>
                  <w:rStyle w:val="Hyperlink"/>
                  <w:sz w:val="12"/>
                </w:rPr>
                <w:t>http://localhost:8000/en/lectures/</w:t>
              </w:r>
            </w:hyperlink>
            <w:r w:rsidRPr="00C35A66">
              <w:rPr>
                <w:sz w:val="12"/>
              </w:rPr>
              <w:t xml:space="preserve">) User name and email should be displayed in the left of the navigation bar  </w:t>
            </w:r>
          </w:p>
        </w:tc>
      </w:tr>
      <w:tr w:rsidR="00C35A66" w:rsidRPr="00C35A66" w14:paraId="6F188CA1" w14:textId="77777777" w:rsidTr="00C35A66">
        <w:trPr>
          <w:trHeight w:val="808"/>
        </w:trPr>
        <w:tc>
          <w:tcPr>
            <w:tcW w:w="0" w:type="auto"/>
          </w:tcPr>
          <w:p w14:paraId="799DA255" w14:textId="77777777" w:rsidR="00C35A66" w:rsidRPr="00C35A66" w:rsidRDefault="00C35A66" w:rsidP="007A2FEE">
            <w:pPr>
              <w:jc w:val="center"/>
              <w:rPr>
                <w:sz w:val="12"/>
              </w:rPr>
            </w:pPr>
          </w:p>
        </w:tc>
        <w:tc>
          <w:tcPr>
            <w:tcW w:w="0" w:type="auto"/>
          </w:tcPr>
          <w:p w14:paraId="2F698BFE" w14:textId="77777777" w:rsidR="00C35A66" w:rsidRPr="00C35A66" w:rsidRDefault="00C35A66" w:rsidP="007A2FEE">
            <w:pPr>
              <w:jc w:val="center"/>
              <w:rPr>
                <w:sz w:val="12"/>
              </w:rPr>
            </w:pPr>
          </w:p>
        </w:tc>
        <w:tc>
          <w:tcPr>
            <w:tcW w:w="0" w:type="auto"/>
          </w:tcPr>
          <w:p w14:paraId="7F2C6583" w14:textId="77777777" w:rsidR="00C35A66" w:rsidRPr="00C35A66" w:rsidRDefault="00C35A66" w:rsidP="007A2FEE">
            <w:pPr>
              <w:jc w:val="center"/>
              <w:rPr>
                <w:sz w:val="12"/>
              </w:rPr>
            </w:pPr>
            <w:r w:rsidRPr="00C35A66">
              <w:rPr>
                <w:sz w:val="12"/>
              </w:rPr>
              <w:t>TC02</w:t>
            </w:r>
          </w:p>
        </w:tc>
        <w:tc>
          <w:tcPr>
            <w:tcW w:w="0" w:type="auto"/>
          </w:tcPr>
          <w:p w14:paraId="653F556A" w14:textId="77777777" w:rsidR="00C35A66" w:rsidRPr="00C35A66" w:rsidRDefault="00C35A66" w:rsidP="007A2FEE">
            <w:pPr>
              <w:jc w:val="center"/>
              <w:rPr>
                <w:sz w:val="12"/>
              </w:rPr>
            </w:pPr>
            <w:r w:rsidRPr="00C35A66">
              <w:rPr>
                <w:sz w:val="12"/>
              </w:rPr>
              <w:t>Check staff login with invalid data</w:t>
            </w:r>
          </w:p>
        </w:tc>
        <w:tc>
          <w:tcPr>
            <w:tcW w:w="0" w:type="auto"/>
          </w:tcPr>
          <w:p w14:paraId="49BCA30B" w14:textId="77777777" w:rsidR="00C35A66" w:rsidRPr="00C35A66" w:rsidRDefault="00C35A66" w:rsidP="00D363AF">
            <w:pPr>
              <w:pStyle w:val="ListParagraph"/>
              <w:numPr>
                <w:ilvl w:val="0"/>
                <w:numId w:val="11"/>
              </w:numPr>
              <w:jc w:val="left"/>
              <w:rPr>
                <w:sz w:val="12"/>
              </w:rPr>
            </w:pPr>
            <w:r w:rsidRPr="00C35A66">
              <w:rPr>
                <w:sz w:val="12"/>
              </w:rPr>
              <w:t xml:space="preserve">Go to </w:t>
            </w:r>
            <w:hyperlink r:id="rId40" w:history="1">
              <w:r w:rsidRPr="00C35A66">
                <w:rPr>
                  <w:rStyle w:val="Hyperlink"/>
                  <w:sz w:val="12"/>
                </w:rPr>
                <w:t>http://localhost:8000/login/</w:t>
              </w:r>
            </w:hyperlink>
          </w:p>
          <w:p w14:paraId="64C7A72C" w14:textId="77777777" w:rsidR="00C35A66" w:rsidRPr="00C35A66" w:rsidRDefault="00C35A66" w:rsidP="00D363AF">
            <w:pPr>
              <w:pStyle w:val="ListParagraph"/>
              <w:numPr>
                <w:ilvl w:val="0"/>
                <w:numId w:val="11"/>
              </w:numPr>
              <w:jc w:val="left"/>
              <w:rPr>
                <w:sz w:val="12"/>
              </w:rPr>
            </w:pPr>
            <w:r w:rsidRPr="00C35A66">
              <w:rPr>
                <w:sz w:val="12"/>
              </w:rPr>
              <w:t>Enter Username</w:t>
            </w:r>
          </w:p>
          <w:p w14:paraId="5A653C71" w14:textId="77777777" w:rsidR="00C35A66" w:rsidRPr="00C35A66" w:rsidRDefault="00C35A66" w:rsidP="00D363AF">
            <w:pPr>
              <w:pStyle w:val="ListParagraph"/>
              <w:numPr>
                <w:ilvl w:val="0"/>
                <w:numId w:val="11"/>
              </w:numPr>
              <w:jc w:val="left"/>
              <w:rPr>
                <w:sz w:val="12"/>
              </w:rPr>
            </w:pPr>
            <w:r w:rsidRPr="00C35A66">
              <w:rPr>
                <w:sz w:val="12"/>
              </w:rPr>
              <w:t>Enter Password</w:t>
            </w:r>
          </w:p>
          <w:p w14:paraId="78CCA5BF" w14:textId="77777777" w:rsidR="00C35A66" w:rsidRPr="00C35A66" w:rsidRDefault="00C35A66" w:rsidP="00D363AF">
            <w:pPr>
              <w:pStyle w:val="ListParagraph"/>
              <w:numPr>
                <w:ilvl w:val="0"/>
                <w:numId w:val="11"/>
              </w:numPr>
              <w:jc w:val="left"/>
              <w:rPr>
                <w:sz w:val="12"/>
              </w:rPr>
            </w:pPr>
            <w:r w:rsidRPr="00C35A66">
              <w:rPr>
                <w:sz w:val="12"/>
              </w:rPr>
              <w:t>Click Login</w:t>
            </w:r>
          </w:p>
        </w:tc>
        <w:tc>
          <w:tcPr>
            <w:tcW w:w="0" w:type="auto"/>
          </w:tcPr>
          <w:p w14:paraId="5DFF8366" w14:textId="77777777" w:rsidR="00C35A66" w:rsidRPr="00C35A66" w:rsidRDefault="00C35A66" w:rsidP="00C35A66">
            <w:pPr>
              <w:rPr>
                <w:sz w:val="12"/>
              </w:rPr>
            </w:pPr>
            <w:r w:rsidRPr="00C35A66">
              <w:rPr>
                <w:sz w:val="12"/>
              </w:rPr>
              <w:t>username = mwj7</w:t>
            </w:r>
          </w:p>
          <w:p w14:paraId="2E60D95D" w14:textId="77777777" w:rsidR="00C35A66" w:rsidRPr="00C35A66" w:rsidRDefault="00C35A66" w:rsidP="00C35A66">
            <w:pPr>
              <w:rPr>
                <w:sz w:val="12"/>
              </w:rPr>
            </w:pPr>
            <w:r w:rsidRPr="00C35A66">
              <w:rPr>
                <w:sz w:val="12"/>
              </w:rPr>
              <w:t>password = wrong123</w:t>
            </w:r>
          </w:p>
        </w:tc>
        <w:tc>
          <w:tcPr>
            <w:tcW w:w="0" w:type="auto"/>
          </w:tcPr>
          <w:p w14:paraId="547FA18C" w14:textId="77777777" w:rsidR="00C35A66" w:rsidRPr="00C35A66" w:rsidRDefault="00C35A66" w:rsidP="00CF5F6D">
            <w:pPr>
              <w:jc w:val="left"/>
              <w:rPr>
                <w:sz w:val="12"/>
              </w:rPr>
            </w:pPr>
            <w:r w:rsidRPr="00C35A66">
              <w:rPr>
                <w:sz w:val="12"/>
              </w:rPr>
              <w:t xml:space="preserve">User should be redirected </w:t>
            </w:r>
            <w:hyperlink r:id="rId41"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0AD60D34" w14:textId="77777777" w:rsidTr="00C35A66">
        <w:trPr>
          <w:trHeight w:val="1083"/>
        </w:trPr>
        <w:tc>
          <w:tcPr>
            <w:tcW w:w="0" w:type="auto"/>
          </w:tcPr>
          <w:p w14:paraId="1BD7FEB7" w14:textId="77777777" w:rsidR="00C35A66" w:rsidRPr="00C35A66" w:rsidRDefault="00C35A66" w:rsidP="007A2FEE">
            <w:pPr>
              <w:jc w:val="center"/>
              <w:rPr>
                <w:sz w:val="12"/>
              </w:rPr>
            </w:pPr>
          </w:p>
        </w:tc>
        <w:tc>
          <w:tcPr>
            <w:tcW w:w="0" w:type="auto"/>
          </w:tcPr>
          <w:p w14:paraId="485380A1" w14:textId="77777777" w:rsidR="00C35A66" w:rsidRPr="00C35A66" w:rsidRDefault="00C35A66" w:rsidP="007A2FEE">
            <w:pPr>
              <w:jc w:val="center"/>
              <w:rPr>
                <w:sz w:val="12"/>
              </w:rPr>
            </w:pPr>
          </w:p>
        </w:tc>
        <w:tc>
          <w:tcPr>
            <w:tcW w:w="0" w:type="auto"/>
          </w:tcPr>
          <w:p w14:paraId="467A8BA3" w14:textId="77777777" w:rsidR="00C35A66" w:rsidRPr="00C35A66" w:rsidRDefault="00C35A66" w:rsidP="007A2FEE">
            <w:pPr>
              <w:jc w:val="center"/>
              <w:rPr>
                <w:sz w:val="12"/>
              </w:rPr>
            </w:pPr>
            <w:r w:rsidRPr="00C35A66">
              <w:rPr>
                <w:sz w:val="12"/>
              </w:rPr>
              <w:t>TC03</w:t>
            </w:r>
          </w:p>
        </w:tc>
        <w:tc>
          <w:tcPr>
            <w:tcW w:w="0" w:type="auto"/>
          </w:tcPr>
          <w:p w14:paraId="664BBC50" w14:textId="77777777" w:rsidR="00C35A66" w:rsidRPr="00C35A66" w:rsidRDefault="00C35A66" w:rsidP="007A2FEE">
            <w:pPr>
              <w:jc w:val="center"/>
              <w:rPr>
                <w:sz w:val="12"/>
              </w:rPr>
            </w:pPr>
            <w:r w:rsidRPr="00C35A66">
              <w:rPr>
                <w:sz w:val="12"/>
              </w:rPr>
              <w:t>Check undergraduate valid data cannot login</w:t>
            </w:r>
          </w:p>
        </w:tc>
        <w:tc>
          <w:tcPr>
            <w:tcW w:w="0" w:type="auto"/>
          </w:tcPr>
          <w:p w14:paraId="02842993" w14:textId="77777777" w:rsidR="00C35A66" w:rsidRPr="00C35A66" w:rsidRDefault="00C35A66" w:rsidP="00D363AF">
            <w:pPr>
              <w:pStyle w:val="ListParagraph"/>
              <w:numPr>
                <w:ilvl w:val="0"/>
                <w:numId w:val="12"/>
              </w:numPr>
              <w:jc w:val="left"/>
              <w:rPr>
                <w:sz w:val="12"/>
              </w:rPr>
            </w:pPr>
            <w:r w:rsidRPr="00C35A66">
              <w:rPr>
                <w:sz w:val="12"/>
              </w:rPr>
              <w:t xml:space="preserve">Go to </w:t>
            </w:r>
            <w:hyperlink r:id="rId42" w:history="1">
              <w:r w:rsidRPr="00C35A66">
                <w:rPr>
                  <w:rStyle w:val="Hyperlink"/>
                  <w:sz w:val="12"/>
                </w:rPr>
                <w:t>http://localhost:8000/login/</w:t>
              </w:r>
            </w:hyperlink>
          </w:p>
          <w:p w14:paraId="233B9E15" w14:textId="77777777" w:rsidR="00C35A66" w:rsidRPr="00C35A66" w:rsidRDefault="00C35A66" w:rsidP="00D363AF">
            <w:pPr>
              <w:pStyle w:val="ListParagraph"/>
              <w:numPr>
                <w:ilvl w:val="0"/>
                <w:numId w:val="12"/>
              </w:numPr>
              <w:jc w:val="left"/>
              <w:rPr>
                <w:sz w:val="12"/>
              </w:rPr>
            </w:pPr>
            <w:r w:rsidRPr="00C35A66">
              <w:rPr>
                <w:sz w:val="12"/>
              </w:rPr>
              <w:t>Enter Username</w:t>
            </w:r>
          </w:p>
          <w:p w14:paraId="412C4F84" w14:textId="77777777" w:rsidR="00C35A66" w:rsidRPr="00C35A66" w:rsidRDefault="00C35A66" w:rsidP="00D363AF">
            <w:pPr>
              <w:pStyle w:val="ListParagraph"/>
              <w:numPr>
                <w:ilvl w:val="0"/>
                <w:numId w:val="12"/>
              </w:numPr>
              <w:jc w:val="left"/>
              <w:rPr>
                <w:sz w:val="12"/>
              </w:rPr>
            </w:pPr>
            <w:r w:rsidRPr="00C35A66">
              <w:rPr>
                <w:sz w:val="12"/>
              </w:rPr>
              <w:t>Enter Password</w:t>
            </w:r>
          </w:p>
          <w:p w14:paraId="5BF35B29" w14:textId="77777777" w:rsidR="00C35A66" w:rsidRPr="00C35A66" w:rsidRDefault="00C35A66" w:rsidP="00D363AF">
            <w:pPr>
              <w:pStyle w:val="ListParagraph"/>
              <w:numPr>
                <w:ilvl w:val="0"/>
                <w:numId w:val="12"/>
              </w:numPr>
              <w:jc w:val="left"/>
              <w:rPr>
                <w:sz w:val="12"/>
              </w:rPr>
            </w:pPr>
            <w:r w:rsidRPr="00C35A66">
              <w:rPr>
                <w:sz w:val="12"/>
              </w:rPr>
              <w:t>Click Login</w:t>
            </w:r>
          </w:p>
        </w:tc>
        <w:tc>
          <w:tcPr>
            <w:tcW w:w="0" w:type="auto"/>
          </w:tcPr>
          <w:p w14:paraId="21FD166D" w14:textId="77777777" w:rsidR="00C35A66" w:rsidRPr="00C35A66" w:rsidRDefault="00C35A66" w:rsidP="00C35A66">
            <w:pPr>
              <w:rPr>
                <w:sz w:val="12"/>
              </w:rPr>
            </w:pPr>
            <w:r w:rsidRPr="00C35A66">
              <w:rPr>
                <w:sz w:val="12"/>
              </w:rPr>
              <w:t>username = mwj7</w:t>
            </w:r>
          </w:p>
          <w:p w14:paraId="055227F9"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3BD41CCD" w14:textId="77777777" w:rsidR="00C35A66" w:rsidRPr="00C35A66" w:rsidRDefault="00C35A66" w:rsidP="00CF5F6D">
            <w:pPr>
              <w:jc w:val="left"/>
              <w:rPr>
                <w:sz w:val="12"/>
              </w:rPr>
            </w:pPr>
            <w:r w:rsidRPr="00C35A66">
              <w:rPr>
                <w:sz w:val="12"/>
              </w:rPr>
              <w:t xml:space="preserve">User should be redirected </w:t>
            </w:r>
            <w:hyperlink r:id="rId43"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2A144799" w14:textId="77777777" w:rsidTr="00C35A66">
        <w:trPr>
          <w:trHeight w:val="1083"/>
        </w:trPr>
        <w:tc>
          <w:tcPr>
            <w:tcW w:w="0" w:type="auto"/>
          </w:tcPr>
          <w:p w14:paraId="50C53185" w14:textId="77777777" w:rsidR="00C35A66" w:rsidRPr="00C35A66" w:rsidRDefault="00C35A66" w:rsidP="007A2FEE">
            <w:pPr>
              <w:jc w:val="center"/>
              <w:rPr>
                <w:sz w:val="12"/>
              </w:rPr>
            </w:pPr>
          </w:p>
        </w:tc>
        <w:tc>
          <w:tcPr>
            <w:tcW w:w="0" w:type="auto"/>
          </w:tcPr>
          <w:p w14:paraId="3809ACE9" w14:textId="77777777" w:rsidR="00C35A66" w:rsidRPr="00C35A66" w:rsidRDefault="00C35A66" w:rsidP="007A2FEE">
            <w:pPr>
              <w:jc w:val="center"/>
              <w:rPr>
                <w:sz w:val="12"/>
              </w:rPr>
            </w:pPr>
          </w:p>
        </w:tc>
        <w:tc>
          <w:tcPr>
            <w:tcW w:w="0" w:type="auto"/>
          </w:tcPr>
          <w:p w14:paraId="663B2834" w14:textId="77777777" w:rsidR="00C35A66" w:rsidRPr="00C35A66" w:rsidRDefault="00C35A66" w:rsidP="007A2FEE">
            <w:pPr>
              <w:jc w:val="center"/>
              <w:rPr>
                <w:sz w:val="12"/>
              </w:rPr>
            </w:pPr>
            <w:r w:rsidRPr="00C35A66">
              <w:rPr>
                <w:sz w:val="12"/>
              </w:rPr>
              <w:t>TC04</w:t>
            </w:r>
          </w:p>
        </w:tc>
        <w:tc>
          <w:tcPr>
            <w:tcW w:w="0" w:type="auto"/>
          </w:tcPr>
          <w:p w14:paraId="068250A0" w14:textId="77777777" w:rsidR="00C35A66" w:rsidRPr="00C35A66" w:rsidRDefault="00C35A66" w:rsidP="007A2FEE">
            <w:pPr>
              <w:jc w:val="center"/>
              <w:rPr>
                <w:sz w:val="12"/>
              </w:rPr>
            </w:pPr>
            <w:r w:rsidRPr="00C35A66">
              <w:rPr>
                <w:sz w:val="12"/>
              </w:rPr>
              <w:t>Check login with required data missing</w:t>
            </w:r>
          </w:p>
        </w:tc>
        <w:tc>
          <w:tcPr>
            <w:tcW w:w="0" w:type="auto"/>
          </w:tcPr>
          <w:p w14:paraId="505BB5A8" w14:textId="77777777" w:rsidR="00C35A66" w:rsidRPr="00C35A66" w:rsidRDefault="00C35A66" w:rsidP="00D363AF">
            <w:pPr>
              <w:pStyle w:val="ListParagraph"/>
              <w:numPr>
                <w:ilvl w:val="0"/>
                <w:numId w:val="20"/>
              </w:numPr>
              <w:jc w:val="left"/>
              <w:rPr>
                <w:sz w:val="12"/>
              </w:rPr>
            </w:pPr>
            <w:r w:rsidRPr="00C35A66">
              <w:rPr>
                <w:sz w:val="12"/>
              </w:rPr>
              <w:t xml:space="preserve">Go to </w:t>
            </w:r>
            <w:hyperlink r:id="rId44" w:history="1">
              <w:r w:rsidRPr="00C35A66">
                <w:rPr>
                  <w:rStyle w:val="Hyperlink"/>
                  <w:sz w:val="12"/>
                </w:rPr>
                <w:t>http://localhost:8000/login/</w:t>
              </w:r>
            </w:hyperlink>
          </w:p>
          <w:p w14:paraId="6954DC53" w14:textId="77777777" w:rsidR="00C35A66" w:rsidRPr="00C35A66" w:rsidRDefault="00C35A66" w:rsidP="00D363AF">
            <w:pPr>
              <w:pStyle w:val="ListParagraph"/>
              <w:numPr>
                <w:ilvl w:val="0"/>
                <w:numId w:val="20"/>
              </w:numPr>
              <w:jc w:val="left"/>
              <w:rPr>
                <w:sz w:val="12"/>
              </w:rPr>
            </w:pPr>
            <w:r w:rsidRPr="00C35A66">
              <w:rPr>
                <w:sz w:val="12"/>
              </w:rPr>
              <w:t>Miss out either or both the username and passwords fields</w:t>
            </w:r>
          </w:p>
          <w:p w14:paraId="77954460" w14:textId="77777777" w:rsidR="00C35A66" w:rsidRPr="00C35A66" w:rsidRDefault="00C35A66" w:rsidP="00D363AF">
            <w:pPr>
              <w:pStyle w:val="ListParagraph"/>
              <w:numPr>
                <w:ilvl w:val="0"/>
                <w:numId w:val="20"/>
              </w:numPr>
              <w:jc w:val="left"/>
              <w:rPr>
                <w:sz w:val="12"/>
              </w:rPr>
            </w:pPr>
            <w:r w:rsidRPr="00C35A66">
              <w:rPr>
                <w:sz w:val="12"/>
              </w:rPr>
              <w:t>Click Login</w:t>
            </w:r>
          </w:p>
        </w:tc>
        <w:tc>
          <w:tcPr>
            <w:tcW w:w="0" w:type="auto"/>
          </w:tcPr>
          <w:p w14:paraId="346D0A1E" w14:textId="77777777" w:rsidR="00C35A66" w:rsidRPr="00C35A66" w:rsidRDefault="00C35A66" w:rsidP="00C35A66">
            <w:pPr>
              <w:rPr>
                <w:sz w:val="12"/>
              </w:rPr>
            </w:pPr>
            <w:r w:rsidRPr="00C35A66">
              <w:rPr>
                <w:sz w:val="12"/>
              </w:rPr>
              <w:t>N/A</w:t>
            </w:r>
          </w:p>
        </w:tc>
        <w:tc>
          <w:tcPr>
            <w:tcW w:w="0" w:type="auto"/>
          </w:tcPr>
          <w:p w14:paraId="5629E276" w14:textId="77777777" w:rsidR="00C35A66" w:rsidRPr="00C35A66" w:rsidRDefault="00C35A66" w:rsidP="00CF5F6D">
            <w:pPr>
              <w:jc w:val="left"/>
              <w:rPr>
                <w:sz w:val="12"/>
              </w:rPr>
            </w:pPr>
            <w:r w:rsidRPr="00C35A66">
              <w:rPr>
                <w:sz w:val="12"/>
              </w:rPr>
              <w:t>Should display prompt next to first empty field with text “Please fill in this field”</w:t>
            </w:r>
          </w:p>
        </w:tc>
      </w:tr>
      <w:tr w:rsidR="00C35A66" w:rsidRPr="00C35A66" w14:paraId="51BDBFC7" w14:textId="77777777" w:rsidTr="00C35A66">
        <w:trPr>
          <w:trHeight w:val="2443"/>
        </w:trPr>
        <w:tc>
          <w:tcPr>
            <w:tcW w:w="0" w:type="auto"/>
          </w:tcPr>
          <w:p w14:paraId="670B7A71" w14:textId="77777777" w:rsidR="00C35A66" w:rsidRPr="00C35A66" w:rsidRDefault="00C35A66" w:rsidP="007A2FEE">
            <w:pPr>
              <w:jc w:val="center"/>
              <w:rPr>
                <w:sz w:val="12"/>
              </w:rPr>
            </w:pPr>
          </w:p>
        </w:tc>
        <w:tc>
          <w:tcPr>
            <w:tcW w:w="0" w:type="auto"/>
          </w:tcPr>
          <w:p w14:paraId="3E65344A" w14:textId="77777777" w:rsidR="00C35A66" w:rsidRPr="00C35A66" w:rsidRDefault="00C35A66" w:rsidP="007A2FEE">
            <w:pPr>
              <w:jc w:val="center"/>
              <w:rPr>
                <w:sz w:val="12"/>
              </w:rPr>
            </w:pPr>
          </w:p>
        </w:tc>
        <w:tc>
          <w:tcPr>
            <w:tcW w:w="0" w:type="auto"/>
          </w:tcPr>
          <w:p w14:paraId="4B93E2A8" w14:textId="77777777" w:rsidR="00C35A66" w:rsidRPr="00C35A66" w:rsidRDefault="00C35A66" w:rsidP="007A2FEE">
            <w:pPr>
              <w:jc w:val="center"/>
              <w:rPr>
                <w:sz w:val="12"/>
              </w:rPr>
            </w:pPr>
            <w:r w:rsidRPr="00C35A66">
              <w:rPr>
                <w:sz w:val="12"/>
              </w:rPr>
              <w:t>TC05</w:t>
            </w:r>
          </w:p>
        </w:tc>
        <w:tc>
          <w:tcPr>
            <w:tcW w:w="0" w:type="auto"/>
          </w:tcPr>
          <w:p w14:paraId="036B36D4" w14:textId="77777777" w:rsidR="00C35A66" w:rsidRPr="00C35A66" w:rsidRDefault="00C35A66" w:rsidP="007A2FEE">
            <w:pPr>
              <w:jc w:val="center"/>
              <w:rPr>
                <w:sz w:val="12"/>
              </w:rPr>
            </w:pPr>
            <w:r w:rsidRPr="00C35A66">
              <w:rPr>
                <w:sz w:val="12"/>
              </w:rPr>
              <w:t>Check Redirect to login page when attempting URL navigation to another part of staff site without being logged in</w:t>
            </w:r>
          </w:p>
        </w:tc>
        <w:tc>
          <w:tcPr>
            <w:tcW w:w="0" w:type="auto"/>
          </w:tcPr>
          <w:p w14:paraId="432316CB" w14:textId="77777777" w:rsidR="00C35A66" w:rsidRPr="00C35A66" w:rsidRDefault="00C35A66" w:rsidP="00D363AF">
            <w:pPr>
              <w:pStyle w:val="ListParagraph"/>
              <w:numPr>
                <w:ilvl w:val="0"/>
                <w:numId w:val="13"/>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42E30EE" w14:textId="77777777" w:rsidR="00C35A66" w:rsidRPr="00C35A66" w:rsidRDefault="00C35A66" w:rsidP="00C35A66">
            <w:pPr>
              <w:rPr>
                <w:sz w:val="12"/>
              </w:rPr>
            </w:pPr>
          </w:p>
          <w:p w14:paraId="6B17E35D" w14:textId="77777777" w:rsidR="00C35A66" w:rsidRPr="00C35A66" w:rsidRDefault="00C35A66" w:rsidP="00C35A66">
            <w:pPr>
              <w:rPr>
                <w:sz w:val="12"/>
              </w:rPr>
            </w:pPr>
          </w:p>
          <w:p w14:paraId="0E7A5CE0" w14:textId="77777777" w:rsidR="00C35A66" w:rsidRPr="00C35A66" w:rsidRDefault="00C35A66" w:rsidP="00C35A66">
            <w:pPr>
              <w:rPr>
                <w:sz w:val="12"/>
              </w:rPr>
            </w:pPr>
          </w:p>
          <w:p w14:paraId="0749BB0B" w14:textId="77777777" w:rsidR="00C35A66" w:rsidRPr="00C35A66" w:rsidRDefault="00C35A66" w:rsidP="00C35A66">
            <w:pPr>
              <w:rPr>
                <w:sz w:val="12"/>
              </w:rPr>
            </w:pPr>
          </w:p>
          <w:p w14:paraId="32995B48" w14:textId="77777777" w:rsidR="00C35A66" w:rsidRPr="00C35A66" w:rsidRDefault="00C35A66" w:rsidP="00C35A66">
            <w:pPr>
              <w:rPr>
                <w:sz w:val="12"/>
              </w:rPr>
            </w:pPr>
          </w:p>
          <w:p w14:paraId="404F9B2B" w14:textId="77777777" w:rsidR="00C35A66" w:rsidRPr="00C35A66" w:rsidRDefault="00C35A66" w:rsidP="00C35A66">
            <w:pPr>
              <w:jc w:val="right"/>
              <w:rPr>
                <w:sz w:val="12"/>
              </w:rPr>
            </w:pPr>
          </w:p>
        </w:tc>
        <w:tc>
          <w:tcPr>
            <w:tcW w:w="0" w:type="auto"/>
          </w:tcPr>
          <w:p w14:paraId="49009B6F" w14:textId="77777777" w:rsidR="00C35A66" w:rsidRPr="00C35A66" w:rsidRDefault="00C35A66" w:rsidP="00C35A66">
            <w:pPr>
              <w:rPr>
                <w:sz w:val="12"/>
              </w:rPr>
            </w:pPr>
            <w:r w:rsidRPr="00C35A66">
              <w:rPr>
                <w:sz w:val="12"/>
              </w:rPr>
              <w:t>See Possible Site URLs above</w:t>
            </w:r>
          </w:p>
        </w:tc>
        <w:tc>
          <w:tcPr>
            <w:tcW w:w="0" w:type="auto"/>
          </w:tcPr>
          <w:p w14:paraId="3757D0DC" w14:textId="77777777" w:rsidR="00C35A66" w:rsidRPr="00C35A66" w:rsidRDefault="00C35A66" w:rsidP="00CF5F6D">
            <w:pPr>
              <w:jc w:val="left"/>
              <w:rPr>
                <w:sz w:val="12"/>
              </w:rPr>
            </w:pPr>
            <w:r w:rsidRPr="00C35A66">
              <w:rPr>
                <w:sz w:val="12"/>
              </w:rPr>
              <w:t xml:space="preserve">Should redirect to </w:t>
            </w:r>
            <w:hyperlink r:id="rId45" w:history="1">
              <w:r w:rsidRPr="00C35A66">
                <w:rPr>
                  <w:rStyle w:val="Hyperlink"/>
                  <w:sz w:val="12"/>
                </w:rPr>
                <w:t>http://localhost:8000/en/login/</w:t>
              </w:r>
            </w:hyperlink>
            <w:r w:rsidRPr="00C35A66">
              <w:rPr>
                <w:sz w:val="12"/>
              </w:rPr>
              <w:t xml:space="preserve"> with a GET parameter next in the URL set to the URL you attempted to navigate </w:t>
            </w:r>
            <w:commentRangeStart w:id="66"/>
            <w:r w:rsidRPr="00C35A66">
              <w:rPr>
                <w:sz w:val="12"/>
              </w:rPr>
              <w:t>to</w:t>
            </w:r>
            <w:commentRangeEnd w:id="66"/>
            <w:r w:rsidRPr="00C35A66">
              <w:rPr>
                <w:rStyle w:val="CommentReference"/>
                <w:sz w:val="12"/>
              </w:rPr>
              <w:commentReference w:id="66"/>
            </w:r>
            <w:r w:rsidRPr="00C35A66">
              <w:rPr>
                <w:sz w:val="12"/>
              </w:rPr>
              <w:t>.</w:t>
            </w:r>
          </w:p>
          <w:p w14:paraId="3EF4521A" w14:textId="77777777" w:rsidR="00C35A66" w:rsidRPr="00C35A66" w:rsidRDefault="00C35A66" w:rsidP="00CF5F6D">
            <w:pPr>
              <w:jc w:val="left"/>
              <w:rPr>
                <w:sz w:val="12"/>
              </w:rPr>
            </w:pPr>
          </w:p>
          <w:p w14:paraId="3DFE828B" w14:textId="77777777" w:rsidR="00C35A66" w:rsidRPr="00C35A66" w:rsidRDefault="00C35A66" w:rsidP="00CF5F6D">
            <w:pPr>
              <w:jc w:val="left"/>
              <w:rPr>
                <w:sz w:val="12"/>
              </w:rPr>
            </w:pPr>
          </w:p>
        </w:tc>
      </w:tr>
      <w:tr w:rsidR="00C35A66" w:rsidRPr="00C35A66" w14:paraId="0FA41393" w14:textId="77777777" w:rsidTr="00C35A66">
        <w:trPr>
          <w:trHeight w:val="2443"/>
        </w:trPr>
        <w:tc>
          <w:tcPr>
            <w:tcW w:w="0" w:type="auto"/>
          </w:tcPr>
          <w:p w14:paraId="77730B15" w14:textId="77777777" w:rsidR="00C35A66" w:rsidRPr="00C35A66" w:rsidRDefault="00C35A66" w:rsidP="007A2FEE">
            <w:pPr>
              <w:jc w:val="center"/>
              <w:rPr>
                <w:sz w:val="12"/>
              </w:rPr>
            </w:pPr>
          </w:p>
        </w:tc>
        <w:tc>
          <w:tcPr>
            <w:tcW w:w="0" w:type="auto"/>
          </w:tcPr>
          <w:p w14:paraId="137D2403" w14:textId="77777777" w:rsidR="00C35A66" w:rsidRPr="00C35A66" w:rsidRDefault="00C35A66" w:rsidP="007A2FEE">
            <w:pPr>
              <w:jc w:val="center"/>
              <w:rPr>
                <w:sz w:val="12"/>
              </w:rPr>
            </w:pPr>
          </w:p>
        </w:tc>
        <w:tc>
          <w:tcPr>
            <w:tcW w:w="0" w:type="auto"/>
          </w:tcPr>
          <w:p w14:paraId="42DB3279" w14:textId="77777777" w:rsidR="00C35A66" w:rsidRPr="00C35A66" w:rsidRDefault="00C35A66" w:rsidP="007A2FEE">
            <w:pPr>
              <w:jc w:val="center"/>
              <w:rPr>
                <w:sz w:val="12"/>
              </w:rPr>
            </w:pPr>
          </w:p>
        </w:tc>
        <w:tc>
          <w:tcPr>
            <w:tcW w:w="0" w:type="auto"/>
          </w:tcPr>
          <w:p w14:paraId="6E2C2C50" w14:textId="77777777" w:rsidR="00C35A66" w:rsidRPr="00C35A66" w:rsidRDefault="00C35A66" w:rsidP="007A2FEE">
            <w:pPr>
              <w:jc w:val="center"/>
              <w:rPr>
                <w:sz w:val="12"/>
              </w:rPr>
            </w:pPr>
            <w:r w:rsidRPr="00C35A66">
              <w:rPr>
                <w:sz w:val="12"/>
              </w:rPr>
              <w:t>Check alerts user when trying to login if already logged in</w:t>
            </w:r>
          </w:p>
        </w:tc>
        <w:tc>
          <w:tcPr>
            <w:tcW w:w="0" w:type="auto"/>
          </w:tcPr>
          <w:p w14:paraId="2FACE988" w14:textId="77777777" w:rsidR="00C35A66" w:rsidRPr="00C35A66" w:rsidRDefault="00C35A66" w:rsidP="00D363AF">
            <w:pPr>
              <w:pStyle w:val="ListParagraph"/>
              <w:numPr>
                <w:ilvl w:val="0"/>
                <w:numId w:val="21"/>
              </w:numPr>
              <w:jc w:val="left"/>
              <w:rPr>
                <w:sz w:val="12"/>
              </w:rPr>
            </w:pPr>
            <w:r w:rsidRPr="00C35A66">
              <w:rPr>
                <w:sz w:val="12"/>
              </w:rPr>
              <w:t>Login as described in TC01</w:t>
            </w:r>
          </w:p>
          <w:p w14:paraId="1787D29C" w14:textId="77777777" w:rsidR="00C35A66" w:rsidRPr="00C35A66" w:rsidRDefault="00C35A66" w:rsidP="00D363AF">
            <w:pPr>
              <w:pStyle w:val="ListParagraph"/>
              <w:numPr>
                <w:ilvl w:val="0"/>
                <w:numId w:val="21"/>
              </w:numPr>
              <w:jc w:val="left"/>
              <w:rPr>
                <w:sz w:val="12"/>
              </w:rPr>
            </w:pPr>
            <w:r w:rsidRPr="00C35A66">
              <w:rPr>
                <w:sz w:val="12"/>
              </w:rPr>
              <w:t>Navigate to URL /login/</w:t>
            </w:r>
          </w:p>
        </w:tc>
        <w:tc>
          <w:tcPr>
            <w:tcW w:w="0" w:type="auto"/>
          </w:tcPr>
          <w:p w14:paraId="50A77A18" w14:textId="77777777" w:rsidR="00C35A66" w:rsidRPr="00C35A66" w:rsidRDefault="00C35A66" w:rsidP="00C35A66">
            <w:pPr>
              <w:rPr>
                <w:sz w:val="12"/>
              </w:rPr>
            </w:pPr>
            <w:r w:rsidRPr="00C35A66">
              <w:rPr>
                <w:sz w:val="12"/>
              </w:rPr>
              <w:t>N/A</w:t>
            </w:r>
          </w:p>
        </w:tc>
        <w:tc>
          <w:tcPr>
            <w:tcW w:w="0" w:type="auto"/>
          </w:tcPr>
          <w:p w14:paraId="4403D93D" w14:textId="77777777" w:rsidR="00C35A66" w:rsidRPr="00C35A66" w:rsidRDefault="00C35A66" w:rsidP="00D363AF">
            <w:pPr>
              <w:pStyle w:val="ListParagraph"/>
              <w:numPr>
                <w:ilvl w:val="0"/>
                <w:numId w:val="23"/>
              </w:numPr>
              <w:jc w:val="left"/>
              <w:rPr>
                <w:sz w:val="12"/>
              </w:rPr>
            </w:pPr>
            <w:r w:rsidRPr="00C35A66">
              <w:rPr>
                <w:sz w:val="12"/>
              </w:rPr>
              <w:t>Should display blue alert with text “You are already logged in”</w:t>
            </w:r>
          </w:p>
          <w:p w14:paraId="62B1CFED" w14:textId="77777777" w:rsidR="00C35A66" w:rsidRPr="00C35A66" w:rsidRDefault="00C35A66" w:rsidP="00D363AF">
            <w:pPr>
              <w:pStyle w:val="ListParagraph"/>
              <w:numPr>
                <w:ilvl w:val="0"/>
                <w:numId w:val="23"/>
              </w:numPr>
              <w:jc w:val="left"/>
              <w:rPr>
                <w:sz w:val="12"/>
              </w:rPr>
            </w:pPr>
            <w:r w:rsidRPr="00C35A66">
              <w:rPr>
                <w:sz w:val="12"/>
              </w:rPr>
              <w:t>Should also display “Lecture List” and “Logout” links in the right side of the navigation bar.</w:t>
            </w:r>
          </w:p>
          <w:p w14:paraId="5A829DF9" w14:textId="77777777" w:rsidR="00C35A66" w:rsidRPr="00C35A66" w:rsidRDefault="00C35A66" w:rsidP="00D363AF">
            <w:pPr>
              <w:pStyle w:val="ListParagraph"/>
              <w:numPr>
                <w:ilvl w:val="0"/>
                <w:numId w:val="23"/>
              </w:numPr>
              <w:jc w:val="left"/>
              <w:rPr>
                <w:sz w:val="12"/>
              </w:rPr>
            </w:pPr>
            <w:r w:rsidRPr="00C35A66">
              <w:rPr>
                <w:sz w:val="12"/>
              </w:rPr>
              <w:t>Should display name and email at the left side of the navigation bar</w:t>
            </w:r>
          </w:p>
        </w:tc>
      </w:tr>
      <w:tr w:rsidR="00C35A66" w:rsidRPr="00C35A66" w14:paraId="4A4D06F6" w14:textId="77777777" w:rsidTr="00C35A66">
        <w:trPr>
          <w:trHeight w:val="2443"/>
        </w:trPr>
        <w:tc>
          <w:tcPr>
            <w:tcW w:w="0" w:type="auto"/>
          </w:tcPr>
          <w:p w14:paraId="248F94D8" w14:textId="77777777" w:rsidR="00C35A66" w:rsidRPr="00C35A66" w:rsidRDefault="00C35A66" w:rsidP="007A2FEE">
            <w:pPr>
              <w:jc w:val="center"/>
              <w:rPr>
                <w:sz w:val="12"/>
              </w:rPr>
            </w:pPr>
          </w:p>
        </w:tc>
        <w:tc>
          <w:tcPr>
            <w:tcW w:w="0" w:type="auto"/>
          </w:tcPr>
          <w:p w14:paraId="334DDCEA" w14:textId="77777777" w:rsidR="00C35A66" w:rsidRPr="00C35A66" w:rsidRDefault="00C35A66" w:rsidP="007A2FEE">
            <w:pPr>
              <w:jc w:val="center"/>
              <w:rPr>
                <w:sz w:val="12"/>
              </w:rPr>
            </w:pPr>
          </w:p>
        </w:tc>
        <w:tc>
          <w:tcPr>
            <w:tcW w:w="0" w:type="auto"/>
          </w:tcPr>
          <w:p w14:paraId="4D20CA8F" w14:textId="77777777" w:rsidR="00C35A66" w:rsidRPr="00C35A66" w:rsidRDefault="00C35A66" w:rsidP="007A2FEE">
            <w:pPr>
              <w:jc w:val="center"/>
              <w:rPr>
                <w:sz w:val="12"/>
              </w:rPr>
            </w:pPr>
            <w:r w:rsidRPr="00C35A66">
              <w:rPr>
                <w:sz w:val="12"/>
              </w:rPr>
              <w:t>TC06</w:t>
            </w:r>
          </w:p>
        </w:tc>
        <w:tc>
          <w:tcPr>
            <w:tcW w:w="0" w:type="auto"/>
          </w:tcPr>
          <w:p w14:paraId="7E07A9B6" w14:textId="30137F2C" w:rsidR="00C35A66" w:rsidRPr="00C35A66" w:rsidRDefault="00C35A66" w:rsidP="007A2FEE">
            <w:pPr>
              <w:jc w:val="center"/>
              <w:rPr>
                <w:sz w:val="12"/>
              </w:rPr>
            </w:pPr>
            <w:r w:rsidRPr="00C35A66">
              <w:rPr>
                <w:sz w:val="12"/>
              </w:rPr>
              <w:t>Check logout</w:t>
            </w:r>
          </w:p>
        </w:tc>
        <w:tc>
          <w:tcPr>
            <w:tcW w:w="0" w:type="auto"/>
          </w:tcPr>
          <w:p w14:paraId="07069C30" w14:textId="77777777" w:rsidR="00C35A66" w:rsidRPr="00C35A66" w:rsidRDefault="00C35A66" w:rsidP="00D363AF">
            <w:pPr>
              <w:pStyle w:val="ListParagraph"/>
              <w:numPr>
                <w:ilvl w:val="0"/>
                <w:numId w:val="22"/>
              </w:numPr>
              <w:jc w:val="left"/>
              <w:rPr>
                <w:sz w:val="12"/>
              </w:rPr>
            </w:pPr>
            <w:r w:rsidRPr="00C35A66">
              <w:rPr>
                <w:sz w:val="12"/>
              </w:rPr>
              <w:t>Login as described in TC01</w:t>
            </w:r>
          </w:p>
          <w:p w14:paraId="23A294A9" w14:textId="77777777" w:rsidR="00C35A66" w:rsidRPr="00C35A66" w:rsidRDefault="00C35A66" w:rsidP="00D363AF">
            <w:pPr>
              <w:pStyle w:val="ListParagraph"/>
              <w:numPr>
                <w:ilvl w:val="0"/>
                <w:numId w:val="22"/>
              </w:numPr>
              <w:jc w:val="left"/>
              <w:rPr>
                <w:sz w:val="12"/>
              </w:rPr>
            </w:pPr>
            <w:r w:rsidRPr="00C35A66">
              <w:rPr>
                <w:sz w:val="12"/>
              </w:rPr>
              <w:t>Click ‘Logout’ in the navigation bar</w:t>
            </w:r>
          </w:p>
        </w:tc>
        <w:tc>
          <w:tcPr>
            <w:tcW w:w="0" w:type="auto"/>
          </w:tcPr>
          <w:p w14:paraId="2F2DEC37" w14:textId="77777777" w:rsidR="00C35A66" w:rsidRPr="00C35A66" w:rsidRDefault="00C35A66" w:rsidP="00C35A66">
            <w:pPr>
              <w:rPr>
                <w:sz w:val="12"/>
              </w:rPr>
            </w:pPr>
            <w:r w:rsidRPr="00C35A66">
              <w:rPr>
                <w:sz w:val="12"/>
              </w:rPr>
              <w:t>N/A</w:t>
            </w:r>
          </w:p>
        </w:tc>
        <w:tc>
          <w:tcPr>
            <w:tcW w:w="0" w:type="auto"/>
          </w:tcPr>
          <w:p w14:paraId="0FCBC523" w14:textId="77777777" w:rsidR="00C35A66" w:rsidRPr="00C35A66" w:rsidRDefault="00C35A66" w:rsidP="00CF5F6D">
            <w:pPr>
              <w:jc w:val="left"/>
              <w:rPr>
                <w:sz w:val="12"/>
              </w:rPr>
            </w:pPr>
            <w:r w:rsidRPr="00C35A66">
              <w:rPr>
                <w:sz w:val="12"/>
              </w:rPr>
              <w:t>Should Redirect to /</w:t>
            </w:r>
            <w:proofErr w:type="spellStart"/>
            <w:r w:rsidRPr="00C35A66">
              <w:rPr>
                <w:sz w:val="12"/>
              </w:rPr>
              <w:t>en</w:t>
            </w:r>
            <w:proofErr w:type="spellEnd"/>
            <w:r w:rsidRPr="00C35A66">
              <w:rPr>
                <w:sz w:val="12"/>
              </w:rPr>
              <w:t>/login/ page and no longer display name and email in the navigation bar.</w:t>
            </w:r>
          </w:p>
        </w:tc>
      </w:tr>
      <w:tr w:rsidR="00C35A66" w:rsidRPr="00C35A66" w14:paraId="280DD53E" w14:textId="77777777" w:rsidTr="00C35A66">
        <w:trPr>
          <w:trHeight w:val="2443"/>
        </w:trPr>
        <w:tc>
          <w:tcPr>
            <w:tcW w:w="0" w:type="auto"/>
          </w:tcPr>
          <w:p w14:paraId="0810D6D3" w14:textId="77777777" w:rsidR="00C35A66" w:rsidRPr="00C35A66" w:rsidRDefault="00C35A66" w:rsidP="007A2FEE">
            <w:pPr>
              <w:jc w:val="center"/>
              <w:rPr>
                <w:sz w:val="12"/>
              </w:rPr>
            </w:pPr>
          </w:p>
        </w:tc>
        <w:tc>
          <w:tcPr>
            <w:tcW w:w="0" w:type="auto"/>
          </w:tcPr>
          <w:p w14:paraId="090E0CC3" w14:textId="77777777" w:rsidR="00C35A66" w:rsidRPr="00C35A66" w:rsidRDefault="00C35A66" w:rsidP="007A2FEE">
            <w:pPr>
              <w:jc w:val="center"/>
              <w:rPr>
                <w:sz w:val="12"/>
              </w:rPr>
            </w:pPr>
          </w:p>
        </w:tc>
        <w:tc>
          <w:tcPr>
            <w:tcW w:w="0" w:type="auto"/>
          </w:tcPr>
          <w:p w14:paraId="7B0C397A" w14:textId="77777777" w:rsidR="00C35A66" w:rsidRPr="00C35A66" w:rsidRDefault="00C35A66" w:rsidP="007A2FEE">
            <w:pPr>
              <w:jc w:val="center"/>
              <w:rPr>
                <w:sz w:val="12"/>
              </w:rPr>
            </w:pPr>
            <w:r w:rsidRPr="00C35A66">
              <w:rPr>
                <w:sz w:val="12"/>
              </w:rPr>
              <w:t>TC07</w:t>
            </w:r>
          </w:p>
        </w:tc>
        <w:tc>
          <w:tcPr>
            <w:tcW w:w="0" w:type="auto"/>
          </w:tcPr>
          <w:p w14:paraId="1F05F6B5" w14:textId="77777777" w:rsidR="00C35A66" w:rsidRPr="00C35A66" w:rsidRDefault="00C35A66" w:rsidP="007A2FEE">
            <w:pPr>
              <w:jc w:val="center"/>
              <w:rPr>
                <w:sz w:val="12"/>
              </w:rPr>
            </w:pPr>
            <w:r w:rsidRPr="00C35A66">
              <w:rPr>
                <w:sz w:val="12"/>
              </w:rPr>
              <w:t>Check the if being redirected to the login page that the ‘next’ GET parameter works in redirecting the user to the page they first tried to access</w:t>
            </w:r>
          </w:p>
        </w:tc>
        <w:tc>
          <w:tcPr>
            <w:tcW w:w="0" w:type="auto"/>
          </w:tcPr>
          <w:p w14:paraId="42D63B1F" w14:textId="77777777" w:rsidR="00C35A66" w:rsidRPr="00C35A66" w:rsidRDefault="00C35A66" w:rsidP="00D363AF">
            <w:pPr>
              <w:pStyle w:val="ListParagraph"/>
              <w:numPr>
                <w:ilvl w:val="0"/>
                <w:numId w:val="29"/>
              </w:numPr>
              <w:jc w:val="left"/>
              <w:rPr>
                <w:sz w:val="12"/>
              </w:rPr>
            </w:pPr>
            <w:r w:rsidRPr="00C35A66">
              <w:rPr>
                <w:sz w:val="12"/>
              </w:rPr>
              <w:t>Enter /</w:t>
            </w:r>
            <w:proofErr w:type="spellStart"/>
            <w:r w:rsidRPr="00C35A66">
              <w:rPr>
                <w:sz w:val="12"/>
              </w:rPr>
              <w:t>en</w:t>
            </w:r>
            <w:proofErr w:type="spellEnd"/>
            <w:r w:rsidRPr="00C35A66">
              <w:rPr>
                <w:sz w:val="12"/>
              </w:rPr>
              <w:t>/lectures/ in the URL bar</w:t>
            </w:r>
          </w:p>
          <w:p w14:paraId="2FA6E509" w14:textId="77777777" w:rsidR="00C35A66" w:rsidRPr="00C35A66" w:rsidRDefault="00C35A66" w:rsidP="00D363AF">
            <w:pPr>
              <w:pStyle w:val="ListParagraph"/>
              <w:numPr>
                <w:ilvl w:val="0"/>
                <w:numId w:val="29"/>
              </w:numPr>
              <w:jc w:val="left"/>
              <w:rPr>
                <w:sz w:val="12"/>
              </w:rPr>
            </w:pPr>
            <w:r w:rsidRPr="00C35A66">
              <w:rPr>
                <w:sz w:val="12"/>
              </w:rPr>
              <w:t>Enter Username</w:t>
            </w:r>
          </w:p>
          <w:p w14:paraId="30AD5CC4" w14:textId="77777777" w:rsidR="00C35A66" w:rsidRPr="00C35A66" w:rsidRDefault="00C35A66" w:rsidP="00D363AF">
            <w:pPr>
              <w:pStyle w:val="ListParagraph"/>
              <w:numPr>
                <w:ilvl w:val="0"/>
                <w:numId w:val="29"/>
              </w:numPr>
              <w:jc w:val="left"/>
              <w:rPr>
                <w:sz w:val="12"/>
              </w:rPr>
            </w:pPr>
            <w:r w:rsidRPr="00C35A66">
              <w:rPr>
                <w:sz w:val="12"/>
              </w:rPr>
              <w:t>Enter Password</w:t>
            </w:r>
          </w:p>
          <w:p w14:paraId="05CCA486" w14:textId="77777777" w:rsidR="00C35A66" w:rsidRPr="00C35A66" w:rsidRDefault="00C35A66" w:rsidP="00D363AF">
            <w:pPr>
              <w:pStyle w:val="ListParagraph"/>
              <w:numPr>
                <w:ilvl w:val="0"/>
                <w:numId w:val="29"/>
              </w:numPr>
              <w:jc w:val="left"/>
              <w:rPr>
                <w:sz w:val="12"/>
              </w:rPr>
            </w:pPr>
            <w:r w:rsidRPr="00C35A66">
              <w:rPr>
                <w:sz w:val="12"/>
              </w:rPr>
              <w:t>Click Login</w:t>
            </w:r>
          </w:p>
        </w:tc>
        <w:tc>
          <w:tcPr>
            <w:tcW w:w="0" w:type="auto"/>
          </w:tcPr>
          <w:p w14:paraId="16D04993" w14:textId="77777777" w:rsidR="00C35A66" w:rsidRPr="00C35A66" w:rsidRDefault="00C35A66" w:rsidP="00C35A66">
            <w:pPr>
              <w:rPr>
                <w:sz w:val="12"/>
              </w:rPr>
            </w:pPr>
            <w:r w:rsidRPr="00C35A66">
              <w:rPr>
                <w:sz w:val="12"/>
              </w:rPr>
              <w:t>Username = mwj7</w:t>
            </w:r>
          </w:p>
          <w:p w14:paraId="4FA35C46"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4917DB65" w14:textId="77777777" w:rsidR="00C35A66" w:rsidRPr="00C35A66" w:rsidRDefault="00C35A66" w:rsidP="00CF5F6D">
            <w:pPr>
              <w:jc w:val="left"/>
              <w:rPr>
                <w:sz w:val="12"/>
              </w:rPr>
            </w:pPr>
            <w:r w:rsidRPr="00C35A66">
              <w:rPr>
                <w:sz w:val="12"/>
              </w:rPr>
              <w:t>Should be redirected to Lecture List page (/</w:t>
            </w:r>
            <w:proofErr w:type="spellStart"/>
            <w:r w:rsidRPr="00C35A66">
              <w:rPr>
                <w:sz w:val="12"/>
              </w:rPr>
              <w:t>en</w:t>
            </w:r>
            <w:proofErr w:type="spellEnd"/>
            <w:r w:rsidRPr="00C35A66">
              <w:rPr>
                <w:sz w:val="12"/>
              </w:rPr>
              <w:t xml:space="preserve">/lectures/) and logged in with name and email displayed in the left of the navigation bar. </w:t>
            </w:r>
          </w:p>
        </w:tc>
      </w:tr>
      <w:tr w:rsidR="00C35A66" w:rsidRPr="00C35A66" w14:paraId="4BFEDD71" w14:textId="77777777" w:rsidTr="00C35A66">
        <w:trPr>
          <w:trHeight w:val="266"/>
        </w:trPr>
        <w:tc>
          <w:tcPr>
            <w:tcW w:w="0" w:type="auto"/>
          </w:tcPr>
          <w:p w14:paraId="35BA61DA" w14:textId="77777777" w:rsidR="00C35A66" w:rsidRPr="00C35A66" w:rsidRDefault="00C35A66" w:rsidP="007A2FEE">
            <w:pPr>
              <w:jc w:val="center"/>
              <w:rPr>
                <w:sz w:val="12"/>
              </w:rPr>
            </w:pPr>
            <w:r w:rsidRPr="00C35A66">
              <w:rPr>
                <w:sz w:val="12"/>
              </w:rPr>
              <w:t>TS02</w:t>
            </w:r>
          </w:p>
        </w:tc>
        <w:tc>
          <w:tcPr>
            <w:tcW w:w="0" w:type="auto"/>
          </w:tcPr>
          <w:p w14:paraId="4A48A6C3" w14:textId="77777777" w:rsidR="00C35A66" w:rsidRPr="00C35A66" w:rsidRDefault="00C35A66" w:rsidP="007A2FEE">
            <w:pPr>
              <w:jc w:val="center"/>
              <w:rPr>
                <w:sz w:val="12"/>
              </w:rPr>
            </w:pPr>
            <w:r w:rsidRPr="00C35A66">
              <w:rPr>
                <w:sz w:val="12"/>
              </w:rPr>
              <w:t xml:space="preserve">Check welsh language </w:t>
            </w:r>
            <w:proofErr w:type="spellStart"/>
            <w:r w:rsidRPr="00C35A66">
              <w:rPr>
                <w:sz w:val="12"/>
              </w:rPr>
              <w:t>localisation</w:t>
            </w:r>
            <w:proofErr w:type="spellEnd"/>
          </w:p>
        </w:tc>
        <w:tc>
          <w:tcPr>
            <w:tcW w:w="0" w:type="auto"/>
          </w:tcPr>
          <w:p w14:paraId="60325404" w14:textId="77777777" w:rsidR="00C35A66" w:rsidRPr="00C35A66" w:rsidRDefault="00C35A66" w:rsidP="007A2FEE">
            <w:pPr>
              <w:jc w:val="center"/>
              <w:rPr>
                <w:sz w:val="12"/>
              </w:rPr>
            </w:pPr>
            <w:r w:rsidRPr="00C35A66">
              <w:rPr>
                <w:sz w:val="12"/>
              </w:rPr>
              <w:t>TC08</w:t>
            </w:r>
          </w:p>
        </w:tc>
        <w:tc>
          <w:tcPr>
            <w:tcW w:w="0" w:type="auto"/>
          </w:tcPr>
          <w:p w14:paraId="05CDFABE" w14:textId="77777777" w:rsidR="00C35A66" w:rsidRPr="00C35A66" w:rsidRDefault="00C35A66" w:rsidP="007A2FEE">
            <w:pPr>
              <w:jc w:val="center"/>
              <w:rPr>
                <w:sz w:val="12"/>
              </w:rPr>
            </w:pPr>
            <w:r w:rsidRPr="00C35A66">
              <w:rPr>
                <w:sz w:val="12"/>
              </w:rPr>
              <w:t>Check site displays in Welsh</w:t>
            </w:r>
          </w:p>
        </w:tc>
        <w:tc>
          <w:tcPr>
            <w:tcW w:w="0" w:type="auto"/>
          </w:tcPr>
          <w:p w14:paraId="4A1903F8" w14:textId="77777777" w:rsidR="00C35A66" w:rsidRPr="00C35A66" w:rsidRDefault="00C35A66" w:rsidP="00D363AF">
            <w:pPr>
              <w:pStyle w:val="ListParagraph"/>
              <w:numPr>
                <w:ilvl w:val="0"/>
                <w:numId w:val="14"/>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CBA1CBB" w14:textId="77777777" w:rsidR="00C35A66" w:rsidRPr="00C35A66" w:rsidRDefault="00C35A66" w:rsidP="00D363AF">
            <w:pPr>
              <w:pStyle w:val="ListParagraph"/>
              <w:numPr>
                <w:ilvl w:val="0"/>
                <w:numId w:val="14"/>
              </w:numPr>
              <w:jc w:val="left"/>
              <w:rPr>
                <w:sz w:val="12"/>
              </w:rPr>
            </w:pPr>
            <w:r w:rsidRPr="00C35A66">
              <w:rPr>
                <w:sz w:val="12"/>
              </w:rPr>
              <w:t>Click on Cymraeg in the bottom left corner of the screen</w:t>
            </w:r>
          </w:p>
        </w:tc>
        <w:tc>
          <w:tcPr>
            <w:tcW w:w="0" w:type="auto"/>
          </w:tcPr>
          <w:p w14:paraId="4AED1164" w14:textId="77777777" w:rsidR="00C35A66" w:rsidRPr="00C35A66" w:rsidRDefault="00C35A66" w:rsidP="00C35A66">
            <w:pPr>
              <w:rPr>
                <w:sz w:val="12"/>
              </w:rPr>
            </w:pPr>
            <w:r w:rsidRPr="00C35A66">
              <w:rPr>
                <w:sz w:val="12"/>
              </w:rPr>
              <w:t>See Possible Site URLs above</w:t>
            </w:r>
          </w:p>
        </w:tc>
        <w:tc>
          <w:tcPr>
            <w:tcW w:w="0" w:type="auto"/>
          </w:tcPr>
          <w:p w14:paraId="03C112E8" w14:textId="77777777" w:rsidR="00C35A66" w:rsidRPr="00C35A66" w:rsidRDefault="00C35A66" w:rsidP="00CF5F6D">
            <w:pPr>
              <w:jc w:val="left"/>
              <w:rPr>
                <w:sz w:val="12"/>
              </w:rPr>
            </w:pPr>
            <w:r w:rsidRPr="00C35A66">
              <w:rPr>
                <w:sz w:val="12"/>
              </w:rPr>
              <w:t>Redirects to the same URL with /cy/ prepended on the URL</w:t>
            </w:r>
          </w:p>
          <w:p w14:paraId="20FEFF23" w14:textId="77777777" w:rsidR="00C35A66" w:rsidRPr="00C35A66" w:rsidRDefault="00C35A66" w:rsidP="00CF5F6D">
            <w:pPr>
              <w:jc w:val="left"/>
              <w:rPr>
                <w:sz w:val="12"/>
              </w:rPr>
            </w:pPr>
            <w:r w:rsidRPr="00C35A66">
              <w:rPr>
                <w:sz w:val="12"/>
              </w:rPr>
              <w:t>All static display text should be in Welsh</w:t>
            </w:r>
          </w:p>
        </w:tc>
      </w:tr>
      <w:tr w:rsidR="00C35A66" w:rsidRPr="00C35A66" w14:paraId="61148DBC" w14:textId="77777777" w:rsidTr="00C35A66">
        <w:trPr>
          <w:trHeight w:val="275"/>
        </w:trPr>
        <w:tc>
          <w:tcPr>
            <w:tcW w:w="0" w:type="auto"/>
          </w:tcPr>
          <w:p w14:paraId="0B8219E9" w14:textId="77777777" w:rsidR="00C35A66" w:rsidRPr="00C35A66" w:rsidRDefault="00C35A66" w:rsidP="007A2FEE">
            <w:pPr>
              <w:jc w:val="center"/>
              <w:rPr>
                <w:sz w:val="12"/>
              </w:rPr>
            </w:pPr>
          </w:p>
        </w:tc>
        <w:tc>
          <w:tcPr>
            <w:tcW w:w="0" w:type="auto"/>
          </w:tcPr>
          <w:p w14:paraId="1928BBAA" w14:textId="77777777" w:rsidR="00C35A66" w:rsidRPr="00C35A66" w:rsidRDefault="00C35A66" w:rsidP="007A2FEE">
            <w:pPr>
              <w:jc w:val="center"/>
              <w:rPr>
                <w:sz w:val="12"/>
              </w:rPr>
            </w:pPr>
          </w:p>
        </w:tc>
        <w:tc>
          <w:tcPr>
            <w:tcW w:w="0" w:type="auto"/>
          </w:tcPr>
          <w:p w14:paraId="4AB42F31" w14:textId="77777777" w:rsidR="00C35A66" w:rsidRPr="00C35A66" w:rsidRDefault="00C35A66" w:rsidP="007A2FEE">
            <w:pPr>
              <w:jc w:val="center"/>
              <w:rPr>
                <w:sz w:val="12"/>
              </w:rPr>
            </w:pPr>
            <w:r w:rsidRPr="00C35A66">
              <w:rPr>
                <w:sz w:val="12"/>
              </w:rPr>
              <w:t>TC09</w:t>
            </w:r>
          </w:p>
        </w:tc>
        <w:tc>
          <w:tcPr>
            <w:tcW w:w="0" w:type="auto"/>
          </w:tcPr>
          <w:p w14:paraId="7D833ABF" w14:textId="4E9DDEEF" w:rsidR="00C35A66" w:rsidRPr="00C35A66" w:rsidRDefault="00C35A66" w:rsidP="007A2FEE">
            <w:pPr>
              <w:jc w:val="center"/>
              <w:rPr>
                <w:sz w:val="12"/>
              </w:rPr>
            </w:pPr>
            <w:r w:rsidRPr="00C35A66">
              <w:rPr>
                <w:sz w:val="12"/>
              </w:rPr>
              <w:t>Check I18n URLs work</w:t>
            </w:r>
          </w:p>
        </w:tc>
        <w:tc>
          <w:tcPr>
            <w:tcW w:w="0" w:type="auto"/>
          </w:tcPr>
          <w:p w14:paraId="2E71AA53"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with /</w:t>
            </w:r>
            <w:proofErr w:type="spellStart"/>
            <w:r w:rsidRPr="00C35A66">
              <w:rPr>
                <w:sz w:val="12"/>
              </w:rPr>
              <w:t>en</w:t>
            </w:r>
            <w:proofErr w:type="spellEnd"/>
            <w:r w:rsidRPr="00C35A66">
              <w:rPr>
                <w:sz w:val="12"/>
              </w:rPr>
              <w:t>/ appended to URL</w:t>
            </w:r>
          </w:p>
          <w:p w14:paraId="599FEC38"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appended with /cy/</w:t>
            </w:r>
          </w:p>
          <w:p w14:paraId="673617C7" w14:textId="77777777" w:rsidR="00C35A66" w:rsidRPr="00C35A66" w:rsidRDefault="00C35A66" w:rsidP="00C35A66">
            <w:pPr>
              <w:rPr>
                <w:sz w:val="12"/>
              </w:rPr>
            </w:pPr>
          </w:p>
        </w:tc>
        <w:tc>
          <w:tcPr>
            <w:tcW w:w="0" w:type="auto"/>
          </w:tcPr>
          <w:p w14:paraId="213B1BAA" w14:textId="77777777" w:rsidR="00C35A66" w:rsidRPr="00C35A66" w:rsidRDefault="00C35A66" w:rsidP="00C35A66">
            <w:pPr>
              <w:rPr>
                <w:sz w:val="12"/>
              </w:rPr>
            </w:pPr>
            <w:r w:rsidRPr="00C35A66">
              <w:rPr>
                <w:sz w:val="12"/>
              </w:rPr>
              <w:t>See possible Site URLs above</w:t>
            </w:r>
          </w:p>
        </w:tc>
        <w:tc>
          <w:tcPr>
            <w:tcW w:w="0" w:type="auto"/>
          </w:tcPr>
          <w:p w14:paraId="73A11196" w14:textId="77777777" w:rsidR="00C35A66" w:rsidRPr="00C35A66" w:rsidRDefault="00C35A66" w:rsidP="00D363AF">
            <w:pPr>
              <w:pStyle w:val="ListParagraph"/>
              <w:numPr>
                <w:ilvl w:val="0"/>
                <w:numId w:val="33"/>
              </w:numPr>
              <w:jc w:val="left"/>
              <w:rPr>
                <w:sz w:val="12"/>
              </w:rPr>
            </w:pPr>
            <w:r w:rsidRPr="00C35A66">
              <w:rPr>
                <w:sz w:val="12"/>
              </w:rPr>
              <w:t>All static text is displayed in English for /</w:t>
            </w:r>
            <w:proofErr w:type="spellStart"/>
            <w:r w:rsidRPr="00C35A66">
              <w:rPr>
                <w:sz w:val="12"/>
              </w:rPr>
              <w:t>en</w:t>
            </w:r>
            <w:proofErr w:type="spellEnd"/>
            <w:r w:rsidRPr="00C35A66">
              <w:rPr>
                <w:sz w:val="12"/>
              </w:rPr>
              <w:t>/ URLs</w:t>
            </w:r>
          </w:p>
          <w:p w14:paraId="052C969D" w14:textId="77777777" w:rsidR="00C35A66" w:rsidRPr="00C35A66" w:rsidRDefault="00C35A66" w:rsidP="00D363AF">
            <w:pPr>
              <w:pStyle w:val="ListParagraph"/>
              <w:numPr>
                <w:ilvl w:val="0"/>
                <w:numId w:val="33"/>
              </w:numPr>
              <w:jc w:val="left"/>
              <w:rPr>
                <w:sz w:val="12"/>
              </w:rPr>
            </w:pPr>
            <w:r w:rsidRPr="00C35A66">
              <w:rPr>
                <w:sz w:val="12"/>
              </w:rPr>
              <w:t>All static text is displayed in Welsh for /cy/ URLs</w:t>
            </w:r>
          </w:p>
        </w:tc>
      </w:tr>
      <w:tr w:rsidR="00C35A66" w:rsidRPr="00C35A66" w14:paraId="526E90CF" w14:textId="77777777" w:rsidTr="00C35A66">
        <w:trPr>
          <w:trHeight w:val="275"/>
        </w:trPr>
        <w:tc>
          <w:tcPr>
            <w:tcW w:w="0" w:type="auto"/>
          </w:tcPr>
          <w:p w14:paraId="6C8E5516" w14:textId="77777777" w:rsidR="00C35A66" w:rsidRPr="00C35A66" w:rsidRDefault="00C35A66" w:rsidP="007A2FEE">
            <w:pPr>
              <w:jc w:val="center"/>
              <w:rPr>
                <w:sz w:val="12"/>
              </w:rPr>
            </w:pPr>
            <w:r w:rsidRPr="00C35A66">
              <w:rPr>
                <w:sz w:val="12"/>
              </w:rPr>
              <w:t>TS03</w:t>
            </w:r>
          </w:p>
        </w:tc>
        <w:tc>
          <w:tcPr>
            <w:tcW w:w="0" w:type="auto"/>
          </w:tcPr>
          <w:p w14:paraId="2B632D7F" w14:textId="77777777" w:rsidR="00C35A66" w:rsidRPr="00C35A66" w:rsidRDefault="00C35A66" w:rsidP="007A2FEE">
            <w:pPr>
              <w:jc w:val="center"/>
              <w:rPr>
                <w:sz w:val="12"/>
              </w:rPr>
            </w:pPr>
            <w:r w:rsidRPr="00C35A66">
              <w:rPr>
                <w:sz w:val="12"/>
              </w:rPr>
              <w:t>Check create lecture</w:t>
            </w:r>
          </w:p>
        </w:tc>
        <w:tc>
          <w:tcPr>
            <w:tcW w:w="0" w:type="auto"/>
          </w:tcPr>
          <w:p w14:paraId="16D52865" w14:textId="77777777" w:rsidR="00C35A66" w:rsidRPr="00C35A66" w:rsidRDefault="00C35A66" w:rsidP="007A2FEE">
            <w:pPr>
              <w:jc w:val="center"/>
              <w:rPr>
                <w:sz w:val="12"/>
              </w:rPr>
            </w:pPr>
            <w:r w:rsidRPr="00C35A66">
              <w:rPr>
                <w:sz w:val="12"/>
              </w:rPr>
              <w:t>TC10</w:t>
            </w:r>
          </w:p>
        </w:tc>
        <w:tc>
          <w:tcPr>
            <w:tcW w:w="0" w:type="auto"/>
          </w:tcPr>
          <w:p w14:paraId="0A7B7A92" w14:textId="77777777" w:rsidR="00C35A66" w:rsidRPr="00C35A66" w:rsidRDefault="00C35A66" w:rsidP="007A2FEE">
            <w:pPr>
              <w:jc w:val="center"/>
              <w:rPr>
                <w:sz w:val="12"/>
              </w:rPr>
            </w:pPr>
            <w:r w:rsidRPr="00C35A66">
              <w:rPr>
                <w:sz w:val="12"/>
              </w:rPr>
              <w:t>Check create new lecture with valid data</w:t>
            </w:r>
          </w:p>
        </w:tc>
        <w:tc>
          <w:tcPr>
            <w:tcW w:w="0" w:type="auto"/>
          </w:tcPr>
          <w:p w14:paraId="3E19D847" w14:textId="77777777" w:rsidR="00C35A66" w:rsidRPr="00C35A66" w:rsidRDefault="00C35A66" w:rsidP="00D363AF">
            <w:pPr>
              <w:pStyle w:val="ListParagraph"/>
              <w:numPr>
                <w:ilvl w:val="0"/>
                <w:numId w:val="16"/>
              </w:numPr>
              <w:jc w:val="left"/>
              <w:rPr>
                <w:sz w:val="12"/>
              </w:rPr>
            </w:pPr>
            <w:r w:rsidRPr="00C35A66">
              <w:rPr>
                <w:sz w:val="12"/>
              </w:rPr>
              <w:t>Login as described in TC01</w:t>
            </w:r>
          </w:p>
          <w:p w14:paraId="008B0033" w14:textId="77777777" w:rsidR="00C35A66" w:rsidRPr="00C35A66" w:rsidRDefault="00C35A66" w:rsidP="00D363AF">
            <w:pPr>
              <w:pStyle w:val="ListParagraph"/>
              <w:numPr>
                <w:ilvl w:val="0"/>
                <w:numId w:val="16"/>
              </w:numPr>
              <w:jc w:val="left"/>
              <w:rPr>
                <w:sz w:val="12"/>
              </w:rPr>
            </w:pPr>
            <w:r w:rsidRPr="00C35A66">
              <w:rPr>
                <w:sz w:val="12"/>
              </w:rPr>
              <w:t>Click on ‘New Lecture’ in the navigation bar</w:t>
            </w:r>
          </w:p>
          <w:p w14:paraId="6F936749" w14:textId="77777777" w:rsidR="00C35A66" w:rsidRPr="00C35A66" w:rsidRDefault="00C35A66" w:rsidP="00D363AF">
            <w:pPr>
              <w:pStyle w:val="ListParagraph"/>
              <w:numPr>
                <w:ilvl w:val="0"/>
                <w:numId w:val="16"/>
              </w:numPr>
              <w:jc w:val="left"/>
              <w:rPr>
                <w:sz w:val="12"/>
              </w:rPr>
            </w:pPr>
            <w:r w:rsidRPr="00C35A66">
              <w:rPr>
                <w:sz w:val="12"/>
              </w:rPr>
              <w:t>Enter title</w:t>
            </w:r>
          </w:p>
          <w:p w14:paraId="04EE55A8" w14:textId="77777777" w:rsidR="00C35A66" w:rsidRPr="00C35A66" w:rsidRDefault="00C35A66" w:rsidP="00D363AF">
            <w:pPr>
              <w:pStyle w:val="ListParagraph"/>
              <w:numPr>
                <w:ilvl w:val="0"/>
                <w:numId w:val="16"/>
              </w:numPr>
              <w:jc w:val="left"/>
              <w:rPr>
                <w:sz w:val="12"/>
              </w:rPr>
            </w:pPr>
            <w:r w:rsidRPr="00C35A66">
              <w:rPr>
                <w:sz w:val="12"/>
              </w:rPr>
              <w:t>Enter Number of slides</w:t>
            </w:r>
          </w:p>
          <w:p w14:paraId="4658CFE5" w14:textId="77777777" w:rsidR="00C35A66" w:rsidRPr="00C35A66" w:rsidRDefault="00C35A66" w:rsidP="00D363AF">
            <w:pPr>
              <w:pStyle w:val="ListParagraph"/>
              <w:numPr>
                <w:ilvl w:val="0"/>
                <w:numId w:val="16"/>
              </w:numPr>
              <w:jc w:val="left"/>
              <w:rPr>
                <w:sz w:val="12"/>
              </w:rPr>
            </w:pPr>
            <w:r w:rsidRPr="00C35A66">
              <w:rPr>
                <w:sz w:val="12"/>
              </w:rPr>
              <w:t>Enter Notes</w:t>
            </w:r>
          </w:p>
          <w:p w14:paraId="582C5111" w14:textId="77777777" w:rsidR="00C35A66" w:rsidRPr="00C35A66" w:rsidRDefault="00C35A66" w:rsidP="00D363AF">
            <w:pPr>
              <w:pStyle w:val="ListParagraph"/>
              <w:numPr>
                <w:ilvl w:val="0"/>
                <w:numId w:val="16"/>
              </w:numPr>
              <w:jc w:val="left"/>
              <w:rPr>
                <w:sz w:val="12"/>
              </w:rPr>
            </w:pPr>
            <w:r w:rsidRPr="00C35A66">
              <w:rPr>
                <w:sz w:val="12"/>
              </w:rPr>
              <w:t>Click Choose and select the test lecture</w:t>
            </w:r>
          </w:p>
          <w:p w14:paraId="372EE0F4" w14:textId="77777777" w:rsidR="00C35A66" w:rsidRPr="00C35A66" w:rsidRDefault="00C35A66" w:rsidP="00D363AF">
            <w:pPr>
              <w:pStyle w:val="ListParagraph"/>
              <w:numPr>
                <w:ilvl w:val="0"/>
                <w:numId w:val="16"/>
              </w:numPr>
              <w:jc w:val="left"/>
              <w:rPr>
                <w:sz w:val="12"/>
              </w:rPr>
            </w:pPr>
            <w:r w:rsidRPr="00C35A66">
              <w:rPr>
                <w:sz w:val="12"/>
              </w:rPr>
              <w:t>Click Create</w:t>
            </w:r>
          </w:p>
        </w:tc>
        <w:tc>
          <w:tcPr>
            <w:tcW w:w="0" w:type="auto"/>
          </w:tcPr>
          <w:p w14:paraId="1C78BA13" w14:textId="77777777" w:rsidR="00C35A66" w:rsidRPr="00C35A66" w:rsidRDefault="00C35A66" w:rsidP="00C35A66">
            <w:pPr>
              <w:rPr>
                <w:sz w:val="12"/>
              </w:rPr>
            </w:pPr>
            <w:r w:rsidRPr="00C35A66">
              <w:rPr>
                <w:sz w:val="12"/>
              </w:rPr>
              <w:t>title = My Lecture</w:t>
            </w:r>
          </w:p>
          <w:p w14:paraId="5E871EAD" w14:textId="77777777" w:rsidR="00C35A66" w:rsidRPr="00C35A66" w:rsidRDefault="00C35A66" w:rsidP="00C35A66">
            <w:pPr>
              <w:rPr>
                <w:sz w:val="12"/>
              </w:rPr>
            </w:pPr>
            <w:r w:rsidRPr="00C35A66">
              <w:rPr>
                <w:sz w:val="12"/>
              </w:rPr>
              <w:t>number of slides = 15</w:t>
            </w:r>
          </w:p>
          <w:p w14:paraId="00B0C066" w14:textId="77777777" w:rsidR="00C35A66" w:rsidRPr="00C35A66" w:rsidRDefault="00C35A66" w:rsidP="00C35A66">
            <w:pPr>
              <w:rPr>
                <w:sz w:val="12"/>
              </w:rPr>
            </w:pPr>
            <w:r w:rsidRPr="00C35A66">
              <w:rPr>
                <w:sz w:val="12"/>
              </w:rPr>
              <w:t>notes = &lt;text&gt;</w:t>
            </w:r>
          </w:p>
          <w:p w14:paraId="17D1AB99" w14:textId="77777777" w:rsidR="00C35A66" w:rsidRPr="00C35A66" w:rsidRDefault="00C35A66" w:rsidP="00C35A66">
            <w:pPr>
              <w:rPr>
                <w:sz w:val="12"/>
              </w:rPr>
            </w:pPr>
            <w:r w:rsidRPr="00C35A66">
              <w:rPr>
                <w:sz w:val="12"/>
              </w:rPr>
              <w:t>See test lecture location above.</w:t>
            </w:r>
          </w:p>
        </w:tc>
        <w:tc>
          <w:tcPr>
            <w:tcW w:w="0" w:type="auto"/>
          </w:tcPr>
          <w:p w14:paraId="61B0DC4E"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59008BDE"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0502989F"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4FA5BE7D"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24899A21" w14:textId="77777777" w:rsidR="00C35A66" w:rsidRPr="00C35A66" w:rsidRDefault="00C35A66" w:rsidP="00D363AF">
            <w:pPr>
              <w:pStyle w:val="ListParagraph"/>
              <w:numPr>
                <w:ilvl w:val="0"/>
                <w:numId w:val="30"/>
              </w:numPr>
              <w:jc w:val="left"/>
              <w:rPr>
                <w:sz w:val="12"/>
              </w:rPr>
            </w:pPr>
            <w:r w:rsidRPr="00C35A66">
              <w:rPr>
                <w:sz w:val="12"/>
              </w:rPr>
              <w:t>When then clicking on ‘View Lecture PDF’ in the navigation bar the PDF will be displayed in the browser.</w:t>
            </w:r>
          </w:p>
        </w:tc>
      </w:tr>
      <w:tr w:rsidR="00C35A66" w:rsidRPr="00C35A66" w14:paraId="2B75B893" w14:textId="77777777" w:rsidTr="00C35A66">
        <w:trPr>
          <w:trHeight w:val="275"/>
        </w:trPr>
        <w:tc>
          <w:tcPr>
            <w:tcW w:w="0" w:type="auto"/>
          </w:tcPr>
          <w:p w14:paraId="76B62F69" w14:textId="77777777" w:rsidR="00C35A66" w:rsidRPr="00C35A66" w:rsidRDefault="00C35A66" w:rsidP="007A2FEE">
            <w:pPr>
              <w:jc w:val="center"/>
              <w:rPr>
                <w:sz w:val="12"/>
              </w:rPr>
            </w:pPr>
          </w:p>
        </w:tc>
        <w:tc>
          <w:tcPr>
            <w:tcW w:w="0" w:type="auto"/>
          </w:tcPr>
          <w:p w14:paraId="4645C3A8" w14:textId="77777777" w:rsidR="00C35A66" w:rsidRPr="00C35A66" w:rsidRDefault="00C35A66" w:rsidP="007A2FEE">
            <w:pPr>
              <w:jc w:val="center"/>
              <w:rPr>
                <w:sz w:val="12"/>
              </w:rPr>
            </w:pPr>
          </w:p>
        </w:tc>
        <w:tc>
          <w:tcPr>
            <w:tcW w:w="0" w:type="auto"/>
          </w:tcPr>
          <w:p w14:paraId="7D6FEF40" w14:textId="77777777" w:rsidR="00C35A66" w:rsidRPr="00C35A66" w:rsidRDefault="00C35A66" w:rsidP="007A2FEE">
            <w:pPr>
              <w:jc w:val="center"/>
              <w:rPr>
                <w:sz w:val="12"/>
              </w:rPr>
            </w:pPr>
            <w:r w:rsidRPr="00C35A66">
              <w:rPr>
                <w:sz w:val="12"/>
              </w:rPr>
              <w:t>TC11</w:t>
            </w:r>
          </w:p>
        </w:tc>
        <w:tc>
          <w:tcPr>
            <w:tcW w:w="0" w:type="auto"/>
          </w:tcPr>
          <w:p w14:paraId="4A3A67AE" w14:textId="77777777" w:rsidR="00C35A66" w:rsidRPr="00C35A66" w:rsidRDefault="00C35A66" w:rsidP="007A2FEE">
            <w:pPr>
              <w:jc w:val="center"/>
              <w:rPr>
                <w:sz w:val="12"/>
              </w:rPr>
            </w:pPr>
            <w:r w:rsidRPr="00C35A66">
              <w:rPr>
                <w:sz w:val="12"/>
              </w:rPr>
              <w:t>Check create new lecture with valid data and optional data missed out</w:t>
            </w:r>
          </w:p>
        </w:tc>
        <w:tc>
          <w:tcPr>
            <w:tcW w:w="0" w:type="auto"/>
          </w:tcPr>
          <w:p w14:paraId="3DA85ABF" w14:textId="77777777" w:rsidR="00C35A66" w:rsidRPr="00C35A66" w:rsidRDefault="00C35A66" w:rsidP="00D363AF">
            <w:pPr>
              <w:pStyle w:val="ListParagraph"/>
              <w:numPr>
                <w:ilvl w:val="0"/>
                <w:numId w:val="17"/>
              </w:numPr>
              <w:jc w:val="left"/>
              <w:rPr>
                <w:sz w:val="12"/>
              </w:rPr>
            </w:pPr>
            <w:r w:rsidRPr="00C35A66">
              <w:rPr>
                <w:sz w:val="12"/>
              </w:rPr>
              <w:t>Login as described in TC01</w:t>
            </w:r>
          </w:p>
          <w:p w14:paraId="7EAE37BC" w14:textId="77777777" w:rsidR="00C35A66" w:rsidRPr="00C35A66" w:rsidRDefault="00C35A66" w:rsidP="00D363AF">
            <w:pPr>
              <w:pStyle w:val="ListParagraph"/>
              <w:numPr>
                <w:ilvl w:val="0"/>
                <w:numId w:val="17"/>
              </w:numPr>
              <w:jc w:val="left"/>
              <w:rPr>
                <w:sz w:val="12"/>
              </w:rPr>
            </w:pPr>
            <w:r w:rsidRPr="00C35A66">
              <w:rPr>
                <w:sz w:val="12"/>
              </w:rPr>
              <w:t>Click on ‘New Lecture’ in the navigation bar</w:t>
            </w:r>
          </w:p>
          <w:p w14:paraId="7C9D2C24" w14:textId="77777777" w:rsidR="00C35A66" w:rsidRPr="00C35A66" w:rsidRDefault="00C35A66" w:rsidP="00D363AF">
            <w:pPr>
              <w:pStyle w:val="ListParagraph"/>
              <w:numPr>
                <w:ilvl w:val="0"/>
                <w:numId w:val="17"/>
              </w:numPr>
              <w:jc w:val="left"/>
              <w:rPr>
                <w:sz w:val="12"/>
              </w:rPr>
            </w:pPr>
            <w:r w:rsidRPr="00C35A66">
              <w:rPr>
                <w:sz w:val="12"/>
              </w:rPr>
              <w:t>Enter title</w:t>
            </w:r>
          </w:p>
          <w:p w14:paraId="34B3633B" w14:textId="77777777" w:rsidR="00C35A66" w:rsidRPr="00C35A66" w:rsidRDefault="00C35A66" w:rsidP="00D363AF">
            <w:pPr>
              <w:pStyle w:val="ListParagraph"/>
              <w:numPr>
                <w:ilvl w:val="0"/>
                <w:numId w:val="17"/>
              </w:numPr>
              <w:jc w:val="left"/>
              <w:rPr>
                <w:sz w:val="12"/>
              </w:rPr>
            </w:pPr>
            <w:r w:rsidRPr="00C35A66">
              <w:rPr>
                <w:sz w:val="12"/>
              </w:rPr>
              <w:t>Enter Number of slides</w:t>
            </w:r>
          </w:p>
          <w:p w14:paraId="60F2958A" w14:textId="77777777" w:rsidR="00C35A66" w:rsidRPr="00C35A66" w:rsidRDefault="00C35A66" w:rsidP="00D363AF">
            <w:pPr>
              <w:pStyle w:val="ListParagraph"/>
              <w:numPr>
                <w:ilvl w:val="0"/>
                <w:numId w:val="17"/>
              </w:numPr>
              <w:jc w:val="left"/>
              <w:rPr>
                <w:sz w:val="12"/>
              </w:rPr>
            </w:pPr>
            <w:r w:rsidRPr="00C35A66">
              <w:rPr>
                <w:sz w:val="12"/>
              </w:rPr>
              <w:t>Click Create</w:t>
            </w:r>
          </w:p>
        </w:tc>
        <w:tc>
          <w:tcPr>
            <w:tcW w:w="0" w:type="auto"/>
          </w:tcPr>
          <w:p w14:paraId="555FB76F" w14:textId="77777777" w:rsidR="00C35A66" w:rsidRPr="00C35A66" w:rsidRDefault="00C35A66" w:rsidP="00C35A66">
            <w:pPr>
              <w:rPr>
                <w:sz w:val="12"/>
              </w:rPr>
            </w:pPr>
            <w:r w:rsidRPr="00C35A66">
              <w:rPr>
                <w:sz w:val="12"/>
              </w:rPr>
              <w:t>title = My Lecture</w:t>
            </w:r>
          </w:p>
          <w:p w14:paraId="540CF12B" w14:textId="77777777" w:rsidR="00C35A66" w:rsidRPr="00C35A66" w:rsidRDefault="00C35A66" w:rsidP="00C35A66">
            <w:pPr>
              <w:rPr>
                <w:sz w:val="12"/>
              </w:rPr>
            </w:pPr>
            <w:r w:rsidRPr="00C35A66">
              <w:rPr>
                <w:sz w:val="12"/>
              </w:rPr>
              <w:t>number of slides = 15</w:t>
            </w:r>
          </w:p>
          <w:p w14:paraId="0F8CE247" w14:textId="77777777" w:rsidR="00C35A66" w:rsidRPr="00C35A66" w:rsidRDefault="00C35A66" w:rsidP="00C35A66">
            <w:pPr>
              <w:rPr>
                <w:sz w:val="12"/>
              </w:rPr>
            </w:pPr>
          </w:p>
        </w:tc>
        <w:tc>
          <w:tcPr>
            <w:tcW w:w="0" w:type="auto"/>
          </w:tcPr>
          <w:p w14:paraId="2AD18799"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434BCF33"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4E58B077"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3B76B65F"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543F3EFD" w14:textId="77777777" w:rsidR="00C35A66" w:rsidRPr="00C35A66" w:rsidRDefault="00C35A66" w:rsidP="00D363AF">
            <w:pPr>
              <w:pStyle w:val="ListParagraph"/>
              <w:numPr>
                <w:ilvl w:val="0"/>
                <w:numId w:val="30"/>
              </w:numPr>
              <w:jc w:val="left"/>
              <w:rPr>
                <w:sz w:val="12"/>
              </w:rPr>
            </w:pPr>
            <w:r w:rsidRPr="00C35A66">
              <w:rPr>
                <w:sz w:val="12"/>
              </w:rPr>
              <w:t>The ‘View Lecture PDF’ navigation link will NOT be there because there is no uploaded file to link to</w:t>
            </w:r>
          </w:p>
          <w:p w14:paraId="19606001" w14:textId="77777777" w:rsidR="00C35A66" w:rsidRPr="00C35A66" w:rsidRDefault="00C35A66" w:rsidP="00CF5F6D">
            <w:pPr>
              <w:jc w:val="left"/>
              <w:rPr>
                <w:b/>
                <w:sz w:val="12"/>
              </w:rPr>
            </w:pPr>
          </w:p>
        </w:tc>
      </w:tr>
      <w:tr w:rsidR="00C35A66" w:rsidRPr="00C35A66" w14:paraId="35F1C242" w14:textId="77777777" w:rsidTr="00C35A66">
        <w:trPr>
          <w:trHeight w:val="275"/>
        </w:trPr>
        <w:tc>
          <w:tcPr>
            <w:tcW w:w="0" w:type="auto"/>
          </w:tcPr>
          <w:p w14:paraId="5E36A10A" w14:textId="77777777" w:rsidR="00C35A66" w:rsidRPr="00C35A66" w:rsidRDefault="00C35A66" w:rsidP="007A2FEE">
            <w:pPr>
              <w:jc w:val="center"/>
              <w:rPr>
                <w:sz w:val="12"/>
              </w:rPr>
            </w:pPr>
          </w:p>
        </w:tc>
        <w:tc>
          <w:tcPr>
            <w:tcW w:w="0" w:type="auto"/>
          </w:tcPr>
          <w:p w14:paraId="70CCDAF7" w14:textId="77777777" w:rsidR="00C35A66" w:rsidRPr="00C35A66" w:rsidRDefault="00C35A66" w:rsidP="007A2FEE">
            <w:pPr>
              <w:jc w:val="center"/>
              <w:rPr>
                <w:sz w:val="12"/>
              </w:rPr>
            </w:pPr>
          </w:p>
        </w:tc>
        <w:tc>
          <w:tcPr>
            <w:tcW w:w="0" w:type="auto"/>
          </w:tcPr>
          <w:p w14:paraId="7DF929DE" w14:textId="77777777" w:rsidR="00C35A66" w:rsidRPr="00C35A66" w:rsidRDefault="00C35A66" w:rsidP="007A2FEE">
            <w:pPr>
              <w:jc w:val="center"/>
              <w:rPr>
                <w:sz w:val="12"/>
              </w:rPr>
            </w:pPr>
            <w:r w:rsidRPr="00C35A66">
              <w:rPr>
                <w:sz w:val="12"/>
              </w:rPr>
              <w:t>TC12</w:t>
            </w:r>
          </w:p>
        </w:tc>
        <w:tc>
          <w:tcPr>
            <w:tcW w:w="0" w:type="auto"/>
          </w:tcPr>
          <w:p w14:paraId="5AC81877" w14:textId="77777777" w:rsidR="00C35A66" w:rsidRPr="00C35A66" w:rsidRDefault="00C35A66" w:rsidP="007A2FEE">
            <w:pPr>
              <w:jc w:val="center"/>
              <w:rPr>
                <w:sz w:val="12"/>
              </w:rPr>
            </w:pPr>
            <w:r w:rsidRPr="00C35A66">
              <w:rPr>
                <w:sz w:val="12"/>
              </w:rPr>
              <w:t>Check create lecture with invalid data</w:t>
            </w:r>
          </w:p>
        </w:tc>
        <w:tc>
          <w:tcPr>
            <w:tcW w:w="0" w:type="auto"/>
          </w:tcPr>
          <w:p w14:paraId="495F7FF2" w14:textId="77777777" w:rsidR="00C35A66" w:rsidRPr="00C35A66" w:rsidRDefault="00C35A66" w:rsidP="00D363AF">
            <w:pPr>
              <w:pStyle w:val="ListParagraph"/>
              <w:numPr>
                <w:ilvl w:val="0"/>
                <w:numId w:val="18"/>
              </w:numPr>
              <w:jc w:val="left"/>
              <w:rPr>
                <w:sz w:val="12"/>
              </w:rPr>
            </w:pPr>
            <w:r w:rsidRPr="00C35A66">
              <w:rPr>
                <w:sz w:val="12"/>
              </w:rPr>
              <w:t>Login (described in TC01)</w:t>
            </w:r>
          </w:p>
          <w:p w14:paraId="6FBC4446" w14:textId="77777777" w:rsidR="00C35A66" w:rsidRPr="00C35A66" w:rsidRDefault="00C35A66" w:rsidP="00D363AF">
            <w:pPr>
              <w:pStyle w:val="ListParagraph"/>
              <w:numPr>
                <w:ilvl w:val="0"/>
                <w:numId w:val="18"/>
              </w:numPr>
              <w:jc w:val="left"/>
              <w:rPr>
                <w:sz w:val="12"/>
              </w:rPr>
            </w:pPr>
            <w:r w:rsidRPr="00C35A66">
              <w:rPr>
                <w:sz w:val="12"/>
              </w:rPr>
              <w:t>Click on ‘New Lecture’ in the navigation bar</w:t>
            </w:r>
          </w:p>
          <w:p w14:paraId="249417B5" w14:textId="77777777" w:rsidR="00C35A66" w:rsidRPr="00C35A66" w:rsidRDefault="00C35A66" w:rsidP="00D363AF">
            <w:pPr>
              <w:pStyle w:val="ListParagraph"/>
              <w:numPr>
                <w:ilvl w:val="0"/>
                <w:numId w:val="18"/>
              </w:numPr>
              <w:jc w:val="left"/>
              <w:rPr>
                <w:sz w:val="12"/>
              </w:rPr>
            </w:pPr>
            <w:r w:rsidRPr="00C35A66">
              <w:rPr>
                <w:sz w:val="12"/>
              </w:rPr>
              <w:t>Enter title</w:t>
            </w:r>
          </w:p>
          <w:p w14:paraId="605E5258" w14:textId="77777777" w:rsidR="00C35A66" w:rsidRPr="00C35A66" w:rsidRDefault="00C35A66" w:rsidP="00D363AF">
            <w:pPr>
              <w:pStyle w:val="ListParagraph"/>
              <w:numPr>
                <w:ilvl w:val="0"/>
                <w:numId w:val="18"/>
              </w:numPr>
              <w:jc w:val="left"/>
              <w:rPr>
                <w:sz w:val="12"/>
              </w:rPr>
            </w:pPr>
            <w:r w:rsidRPr="00C35A66">
              <w:rPr>
                <w:sz w:val="12"/>
              </w:rPr>
              <w:t>Enter Number of slides</w:t>
            </w:r>
          </w:p>
          <w:p w14:paraId="1D89E0C6" w14:textId="77777777" w:rsidR="00C35A66" w:rsidRPr="00C35A66" w:rsidRDefault="00C35A66" w:rsidP="00D363AF">
            <w:pPr>
              <w:pStyle w:val="ListParagraph"/>
              <w:numPr>
                <w:ilvl w:val="0"/>
                <w:numId w:val="18"/>
              </w:numPr>
              <w:jc w:val="left"/>
              <w:rPr>
                <w:sz w:val="12"/>
              </w:rPr>
            </w:pPr>
            <w:r w:rsidRPr="00C35A66">
              <w:rPr>
                <w:sz w:val="12"/>
              </w:rPr>
              <w:t>Click Create</w:t>
            </w:r>
          </w:p>
        </w:tc>
        <w:tc>
          <w:tcPr>
            <w:tcW w:w="0" w:type="auto"/>
          </w:tcPr>
          <w:p w14:paraId="4D80C77F" w14:textId="77777777" w:rsidR="00C35A66" w:rsidRPr="00C35A66" w:rsidRDefault="00C35A66" w:rsidP="00C35A66">
            <w:pPr>
              <w:rPr>
                <w:sz w:val="12"/>
              </w:rPr>
            </w:pPr>
            <w:r w:rsidRPr="00C35A66">
              <w:rPr>
                <w:sz w:val="12"/>
              </w:rPr>
              <w:t>title = My Lecture</w:t>
            </w:r>
          </w:p>
          <w:p w14:paraId="60723C7C" w14:textId="77777777" w:rsidR="00C35A66" w:rsidRPr="00C35A66" w:rsidRDefault="00C35A66" w:rsidP="00C35A66">
            <w:pPr>
              <w:rPr>
                <w:sz w:val="12"/>
              </w:rPr>
            </w:pPr>
            <w:r w:rsidRPr="00C35A66">
              <w:rPr>
                <w:sz w:val="12"/>
              </w:rPr>
              <w:t xml:space="preserve">number of slides = </w:t>
            </w:r>
            <w:proofErr w:type="spellStart"/>
            <w:r w:rsidRPr="00C35A66">
              <w:rPr>
                <w:sz w:val="12"/>
              </w:rPr>
              <w:t>eeee</w:t>
            </w:r>
            <w:proofErr w:type="spellEnd"/>
          </w:p>
        </w:tc>
        <w:tc>
          <w:tcPr>
            <w:tcW w:w="0" w:type="auto"/>
          </w:tcPr>
          <w:p w14:paraId="198749B9" w14:textId="77777777" w:rsidR="00C35A66" w:rsidRPr="00C35A66" w:rsidRDefault="00C35A66" w:rsidP="00CF5F6D">
            <w:pPr>
              <w:jc w:val="left"/>
              <w:rPr>
                <w:sz w:val="12"/>
              </w:rPr>
            </w:pPr>
            <w:r w:rsidRPr="00C35A66">
              <w:rPr>
                <w:sz w:val="12"/>
              </w:rPr>
              <w:t>Displays a prompt with text “Please enter a number” on the number of slides field</w:t>
            </w:r>
          </w:p>
        </w:tc>
      </w:tr>
      <w:tr w:rsidR="00C35A66" w:rsidRPr="00C35A66" w14:paraId="651A1CF3" w14:textId="77777777" w:rsidTr="00C35A66">
        <w:trPr>
          <w:trHeight w:val="275"/>
        </w:trPr>
        <w:tc>
          <w:tcPr>
            <w:tcW w:w="0" w:type="auto"/>
          </w:tcPr>
          <w:p w14:paraId="16B629F5" w14:textId="77777777" w:rsidR="00C35A66" w:rsidRPr="00C35A66" w:rsidRDefault="00C35A66" w:rsidP="007A2FEE">
            <w:pPr>
              <w:jc w:val="center"/>
              <w:rPr>
                <w:sz w:val="12"/>
              </w:rPr>
            </w:pPr>
          </w:p>
        </w:tc>
        <w:tc>
          <w:tcPr>
            <w:tcW w:w="0" w:type="auto"/>
          </w:tcPr>
          <w:p w14:paraId="65745685" w14:textId="77777777" w:rsidR="00C35A66" w:rsidRPr="00C35A66" w:rsidRDefault="00C35A66" w:rsidP="007A2FEE">
            <w:pPr>
              <w:jc w:val="center"/>
              <w:rPr>
                <w:sz w:val="12"/>
              </w:rPr>
            </w:pPr>
          </w:p>
        </w:tc>
        <w:tc>
          <w:tcPr>
            <w:tcW w:w="0" w:type="auto"/>
          </w:tcPr>
          <w:p w14:paraId="3B282733" w14:textId="77777777" w:rsidR="00C35A66" w:rsidRPr="00C35A66" w:rsidRDefault="00C35A66" w:rsidP="007A2FEE">
            <w:pPr>
              <w:jc w:val="center"/>
              <w:rPr>
                <w:sz w:val="12"/>
              </w:rPr>
            </w:pPr>
            <w:r w:rsidRPr="00C35A66">
              <w:rPr>
                <w:sz w:val="12"/>
              </w:rPr>
              <w:t>TC13</w:t>
            </w:r>
          </w:p>
        </w:tc>
        <w:tc>
          <w:tcPr>
            <w:tcW w:w="0" w:type="auto"/>
          </w:tcPr>
          <w:p w14:paraId="0E74A52C" w14:textId="77777777" w:rsidR="00C35A66" w:rsidRPr="00C35A66" w:rsidRDefault="00C35A66" w:rsidP="007A2FEE">
            <w:pPr>
              <w:jc w:val="center"/>
              <w:rPr>
                <w:sz w:val="12"/>
              </w:rPr>
            </w:pPr>
            <w:r w:rsidRPr="00C35A66">
              <w:rPr>
                <w:sz w:val="12"/>
              </w:rPr>
              <w:t xml:space="preserve">Check create lecture with </w:t>
            </w:r>
            <w:r w:rsidRPr="00C35A66">
              <w:rPr>
                <w:sz w:val="12"/>
              </w:rPr>
              <w:lastRenderedPageBreak/>
              <w:t>missing required data</w:t>
            </w:r>
          </w:p>
        </w:tc>
        <w:tc>
          <w:tcPr>
            <w:tcW w:w="0" w:type="auto"/>
          </w:tcPr>
          <w:p w14:paraId="2BF15410" w14:textId="77777777" w:rsidR="00C35A66" w:rsidRPr="00C35A66" w:rsidRDefault="00C35A66" w:rsidP="00D363AF">
            <w:pPr>
              <w:pStyle w:val="ListParagraph"/>
              <w:numPr>
                <w:ilvl w:val="0"/>
                <w:numId w:val="19"/>
              </w:numPr>
              <w:jc w:val="left"/>
              <w:rPr>
                <w:sz w:val="12"/>
              </w:rPr>
            </w:pPr>
            <w:r w:rsidRPr="00C35A66">
              <w:rPr>
                <w:sz w:val="12"/>
              </w:rPr>
              <w:lastRenderedPageBreak/>
              <w:t>Login (described in TC01)</w:t>
            </w:r>
          </w:p>
          <w:p w14:paraId="6432C3CD" w14:textId="77777777" w:rsidR="00C35A66" w:rsidRPr="00C35A66" w:rsidRDefault="00C35A66" w:rsidP="00D363AF">
            <w:pPr>
              <w:pStyle w:val="ListParagraph"/>
              <w:numPr>
                <w:ilvl w:val="0"/>
                <w:numId w:val="19"/>
              </w:numPr>
              <w:jc w:val="left"/>
              <w:rPr>
                <w:sz w:val="12"/>
              </w:rPr>
            </w:pPr>
            <w:r w:rsidRPr="00C35A66">
              <w:rPr>
                <w:sz w:val="12"/>
              </w:rPr>
              <w:t>Click on ‘New Lecture’ in the navigation bar</w:t>
            </w:r>
          </w:p>
          <w:p w14:paraId="0A8E6F16" w14:textId="77777777" w:rsidR="00C35A66" w:rsidRPr="00C35A66" w:rsidRDefault="00C35A66" w:rsidP="00D363AF">
            <w:pPr>
              <w:pStyle w:val="ListParagraph"/>
              <w:numPr>
                <w:ilvl w:val="0"/>
                <w:numId w:val="19"/>
              </w:numPr>
              <w:jc w:val="left"/>
              <w:rPr>
                <w:sz w:val="12"/>
              </w:rPr>
            </w:pPr>
            <w:r w:rsidRPr="00C35A66">
              <w:rPr>
                <w:sz w:val="12"/>
              </w:rPr>
              <w:lastRenderedPageBreak/>
              <w:t xml:space="preserve">Miss out either or </w:t>
            </w:r>
            <w:proofErr w:type="gramStart"/>
            <w:r w:rsidRPr="00C35A66">
              <w:rPr>
                <w:sz w:val="12"/>
              </w:rPr>
              <w:t>both of the title</w:t>
            </w:r>
            <w:proofErr w:type="gramEnd"/>
            <w:r w:rsidRPr="00C35A66">
              <w:rPr>
                <w:sz w:val="12"/>
              </w:rPr>
              <w:t xml:space="preserve"> and number of slides fields</w:t>
            </w:r>
          </w:p>
          <w:p w14:paraId="154849C7" w14:textId="77777777" w:rsidR="00C35A66" w:rsidRPr="00C35A66" w:rsidRDefault="00C35A66" w:rsidP="00D363AF">
            <w:pPr>
              <w:pStyle w:val="ListParagraph"/>
              <w:numPr>
                <w:ilvl w:val="0"/>
                <w:numId w:val="19"/>
              </w:numPr>
              <w:jc w:val="left"/>
              <w:rPr>
                <w:sz w:val="12"/>
              </w:rPr>
            </w:pPr>
            <w:r w:rsidRPr="00C35A66">
              <w:rPr>
                <w:sz w:val="12"/>
              </w:rPr>
              <w:t>Click Create</w:t>
            </w:r>
          </w:p>
        </w:tc>
        <w:tc>
          <w:tcPr>
            <w:tcW w:w="0" w:type="auto"/>
          </w:tcPr>
          <w:p w14:paraId="11432645" w14:textId="77777777" w:rsidR="00C35A66" w:rsidRPr="00C35A66" w:rsidRDefault="00C35A66" w:rsidP="00C35A66">
            <w:pPr>
              <w:rPr>
                <w:sz w:val="12"/>
              </w:rPr>
            </w:pPr>
            <w:r w:rsidRPr="00C35A66">
              <w:rPr>
                <w:sz w:val="12"/>
              </w:rPr>
              <w:lastRenderedPageBreak/>
              <w:t>N/A</w:t>
            </w:r>
          </w:p>
        </w:tc>
        <w:tc>
          <w:tcPr>
            <w:tcW w:w="0" w:type="auto"/>
          </w:tcPr>
          <w:p w14:paraId="581FE9C6" w14:textId="77777777" w:rsidR="00C35A66" w:rsidRPr="00C35A66" w:rsidRDefault="00C35A66" w:rsidP="00CF5F6D">
            <w:pPr>
              <w:jc w:val="left"/>
              <w:rPr>
                <w:sz w:val="12"/>
              </w:rPr>
            </w:pPr>
            <w:r w:rsidRPr="00C35A66">
              <w:rPr>
                <w:sz w:val="12"/>
              </w:rPr>
              <w:t>Displays a prompt next to the first missing field with text “Please fill in this field”</w:t>
            </w:r>
          </w:p>
        </w:tc>
      </w:tr>
      <w:tr w:rsidR="00C35A66" w:rsidRPr="00C35A66" w14:paraId="6EC6F7AD" w14:textId="77777777" w:rsidTr="00C35A66">
        <w:trPr>
          <w:trHeight w:val="275"/>
        </w:trPr>
        <w:tc>
          <w:tcPr>
            <w:tcW w:w="0" w:type="auto"/>
          </w:tcPr>
          <w:p w14:paraId="35D5840C" w14:textId="77777777" w:rsidR="00C35A66" w:rsidRPr="00C35A66" w:rsidRDefault="00C35A66" w:rsidP="007A2FEE">
            <w:pPr>
              <w:jc w:val="center"/>
              <w:rPr>
                <w:sz w:val="12"/>
              </w:rPr>
            </w:pPr>
          </w:p>
        </w:tc>
        <w:tc>
          <w:tcPr>
            <w:tcW w:w="0" w:type="auto"/>
          </w:tcPr>
          <w:p w14:paraId="5B379E2B" w14:textId="77777777" w:rsidR="00C35A66" w:rsidRPr="00C35A66" w:rsidRDefault="00C35A66" w:rsidP="007A2FEE">
            <w:pPr>
              <w:jc w:val="center"/>
              <w:rPr>
                <w:sz w:val="12"/>
              </w:rPr>
            </w:pPr>
          </w:p>
        </w:tc>
        <w:tc>
          <w:tcPr>
            <w:tcW w:w="0" w:type="auto"/>
          </w:tcPr>
          <w:p w14:paraId="7FBBC157" w14:textId="77777777" w:rsidR="00C35A66" w:rsidRPr="00C35A66" w:rsidRDefault="00C35A66" w:rsidP="007A2FEE">
            <w:pPr>
              <w:jc w:val="center"/>
              <w:rPr>
                <w:sz w:val="12"/>
              </w:rPr>
            </w:pPr>
            <w:r w:rsidRPr="00C35A66">
              <w:rPr>
                <w:sz w:val="12"/>
              </w:rPr>
              <w:t>TC14</w:t>
            </w:r>
          </w:p>
        </w:tc>
        <w:tc>
          <w:tcPr>
            <w:tcW w:w="0" w:type="auto"/>
          </w:tcPr>
          <w:p w14:paraId="60F5321F" w14:textId="77777777" w:rsidR="00C35A66" w:rsidRPr="00C35A66" w:rsidRDefault="00C35A66" w:rsidP="007A2FEE">
            <w:pPr>
              <w:jc w:val="center"/>
              <w:rPr>
                <w:sz w:val="12"/>
              </w:rPr>
            </w:pPr>
            <w:r w:rsidRPr="00C35A66">
              <w:rPr>
                <w:sz w:val="12"/>
              </w:rPr>
              <w:t>Check only PDF file uploads are accepted.</w:t>
            </w:r>
          </w:p>
        </w:tc>
        <w:tc>
          <w:tcPr>
            <w:tcW w:w="0" w:type="auto"/>
          </w:tcPr>
          <w:p w14:paraId="3990B17E" w14:textId="77777777" w:rsidR="00C35A66" w:rsidRPr="00C35A66" w:rsidRDefault="00C35A66" w:rsidP="00D363AF">
            <w:pPr>
              <w:pStyle w:val="ListParagraph"/>
              <w:numPr>
                <w:ilvl w:val="0"/>
                <w:numId w:val="31"/>
              </w:numPr>
              <w:jc w:val="left"/>
              <w:rPr>
                <w:sz w:val="12"/>
              </w:rPr>
            </w:pPr>
            <w:r w:rsidRPr="00C35A66">
              <w:rPr>
                <w:sz w:val="12"/>
              </w:rPr>
              <w:t>Login (described in TC01)</w:t>
            </w:r>
          </w:p>
          <w:p w14:paraId="7EF60DA1" w14:textId="77777777" w:rsidR="00C35A66" w:rsidRPr="00C35A66" w:rsidRDefault="00C35A66" w:rsidP="00D363AF">
            <w:pPr>
              <w:pStyle w:val="ListParagraph"/>
              <w:numPr>
                <w:ilvl w:val="0"/>
                <w:numId w:val="31"/>
              </w:numPr>
              <w:jc w:val="left"/>
              <w:rPr>
                <w:sz w:val="12"/>
              </w:rPr>
            </w:pPr>
            <w:r w:rsidRPr="00C35A66">
              <w:rPr>
                <w:sz w:val="12"/>
              </w:rPr>
              <w:t>Click on ‘New Lecture’ in the navigation bar</w:t>
            </w:r>
          </w:p>
          <w:p w14:paraId="4075D80B" w14:textId="77777777" w:rsidR="00C35A66" w:rsidRPr="00C35A66" w:rsidRDefault="00C35A66" w:rsidP="00D363AF">
            <w:pPr>
              <w:pStyle w:val="ListParagraph"/>
              <w:numPr>
                <w:ilvl w:val="0"/>
                <w:numId w:val="31"/>
              </w:numPr>
              <w:jc w:val="left"/>
              <w:rPr>
                <w:sz w:val="12"/>
              </w:rPr>
            </w:pPr>
            <w:r w:rsidRPr="00C35A66">
              <w:rPr>
                <w:sz w:val="12"/>
              </w:rPr>
              <w:t>Enter title</w:t>
            </w:r>
          </w:p>
          <w:p w14:paraId="03EDEFE6" w14:textId="77777777" w:rsidR="00C35A66" w:rsidRPr="00C35A66" w:rsidRDefault="00C35A66" w:rsidP="00D363AF">
            <w:pPr>
              <w:pStyle w:val="ListParagraph"/>
              <w:numPr>
                <w:ilvl w:val="0"/>
                <w:numId w:val="31"/>
              </w:numPr>
              <w:jc w:val="left"/>
              <w:rPr>
                <w:sz w:val="12"/>
              </w:rPr>
            </w:pPr>
            <w:r w:rsidRPr="00C35A66">
              <w:rPr>
                <w:sz w:val="12"/>
              </w:rPr>
              <w:t>Enter Number of slides</w:t>
            </w:r>
          </w:p>
          <w:p w14:paraId="5A18EC1F" w14:textId="77777777" w:rsidR="00C35A66" w:rsidRPr="00C35A66" w:rsidRDefault="00C35A66" w:rsidP="00D363AF">
            <w:pPr>
              <w:pStyle w:val="ListParagraph"/>
              <w:numPr>
                <w:ilvl w:val="0"/>
                <w:numId w:val="31"/>
              </w:numPr>
              <w:jc w:val="left"/>
              <w:rPr>
                <w:sz w:val="12"/>
              </w:rPr>
            </w:pPr>
            <w:r w:rsidRPr="00C35A66">
              <w:rPr>
                <w:sz w:val="12"/>
              </w:rPr>
              <w:t>Enter Notes</w:t>
            </w:r>
          </w:p>
          <w:p w14:paraId="0927497E" w14:textId="77777777" w:rsidR="00C35A66" w:rsidRPr="00C35A66" w:rsidRDefault="00C35A66" w:rsidP="00D363AF">
            <w:pPr>
              <w:pStyle w:val="ListParagraph"/>
              <w:numPr>
                <w:ilvl w:val="0"/>
                <w:numId w:val="31"/>
              </w:numPr>
              <w:jc w:val="left"/>
              <w:rPr>
                <w:sz w:val="12"/>
              </w:rPr>
            </w:pPr>
            <w:r w:rsidRPr="00C35A66">
              <w:rPr>
                <w:sz w:val="12"/>
              </w:rPr>
              <w:t>Click Choose and select any file that is not a PDF</w:t>
            </w:r>
          </w:p>
          <w:p w14:paraId="433B0D49" w14:textId="77777777" w:rsidR="00C35A66" w:rsidRPr="00C35A66" w:rsidRDefault="00C35A66" w:rsidP="00C35A66">
            <w:pPr>
              <w:pStyle w:val="ListParagraph"/>
              <w:rPr>
                <w:sz w:val="12"/>
              </w:rPr>
            </w:pPr>
            <w:r w:rsidRPr="00C35A66">
              <w:rPr>
                <w:sz w:val="12"/>
              </w:rPr>
              <w:t>Click Create</w:t>
            </w:r>
          </w:p>
        </w:tc>
        <w:tc>
          <w:tcPr>
            <w:tcW w:w="0" w:type="auto"/>
          </w:tcPr>
          <w:p w14:paraId="4B79914B" w14:textId="77777777" w:rsidR="00C35A66" w:rsidRPr="00C35A66" w:rsidRDefault="00C35A66" w:rsidP="00C35A66">
            <w:pPr>
              <w:rPr>
                <w:sz w:val="12"/>
              </w:rPr>
            </w:pPr>
            <w:r w:rsidRPr="00C35A66">
              <w:rPr>
                <w:sz w:val="12"/>
              </w:rPr>
              <w:t>title = My Lecture</w:t>
            </w:r>
          </w:p>
          <w:p w14:paraId="11C7DA0B" w14:textId="77777777" w:rsidR="00C35A66" w:rsidRPr="00C35A66" w:rsidRDefault="00C35A66" w:rsidP="00C35A66">
            <w:pPr>
              <w:rPr>
                <w:sz w:val="12"/>
              </w:rPr>
            </w:pPr>
            <w:r w:rsidRPr="00C35A66">
              <w:rPr>
                <w:sz w:val="12"/>
              </w:rPr>
              <w:t>number of slides = 15</w:t>
            </w:r>
          </w:p>
          <w:p w14:paraId="3B048BC6" w14:textId="77777777" w:rsidR="00C35A66" w:rsidRPr="00C35A66" w:rsidRDefault="00C35A66" w:rsidP="00C35A66">
            <w:pPr>
              <w:rPr>
                <w:sz w:val="12"/>
              </w:rPr>
            </w:pPr>
            <w:r w:rsidRPr="00C35A66">
              <w:rPr>
                <w:sz w:val="12"/>
              </w:rPr>
              <w:t>notes = &lt;text&gt;</w:t>
            </w:r>
          </w:p>
        </w:tc>
        <w:tc>
          <w:tcPr>
            <w:tcW w:w="0" w:type="auto"/>
          </w:tcPr>
          <w:p w14:paraId="3872F21D" w14:textId="77777777" w:rsidR="00C35A66" w:rsidRPr="00C35A66" w:rsidRDefault="00C35A66" w:rsidP="00CF5F6D">
            <w:pPr>
              <w:jc w:val="left"/>
              <w:rPr>
                <w:sz w:val="12"/>
              </w:rPr>
            </w:pPr>
            <w:r w:rsidRPr="00C35A66">
              <w:rPr>
                <w:sz w:val="12"/>
              </w:rPr>
              <w:t>Should redisplay the create form with the added text ‘Unsupported file extension: PDF Only.’.</w:t>
            </w:r>
          </w:p>
          <w:p w14:paraId="2CBF0B71" w14:textId="77777777" w:rsidR="00C35A66" w:rsidRPr="00C35A66" w:rsidRDefault="00C35A66" w:rsidP="00CF5F6D">
            <w:pPr>
              <w:jc w:val="left"/>
              <w:rPr>
                <w:sz w:val="12"/>
              </w:rPr>
            </w:pPr>
            <w:r w:rsidRPr="00C35A66">
              <w:rPr>
                <w:sz w:val="12"/>
              </w:rPr>
              <w:t>Should also display a red alert below the form saying the form data is invalid</w:t>
            </w:r>
          </w:p>
          <w:p w14:paraId="3826BDC6" w14:textId="77777777" w:rsidR="00C35A66" w:rsidRPr="00C35A66" w:rsidRDefault="00C35A66" w:rsidP="00CF5F6D">
            <w:pPr>
              <w:jc w:val="left"/>
              <w:rPr>
                <w:sz w:val="12"/>
              </w:rPr>
            </w:pPr>
          </w:p>
        </w:tc>
      </w:tr>
      <w:tr w:rsidR="00C35A66" w:rsidRPr="00C35A66" w14:paraId="025E81A4" w14:textId="77777777" w:rsidTr="00C35A66">
        <w:trPr>
          <w:trHeight w:val="275"/>
        </w:trPr>
        <w:tc>
          <w:tcPr>
            <w:tcW w:w="0" w:type="auto"/>
          </w:tcPr>
          <w:p w14:paraId="6218A919" w14:textId="77777777" w:rsidR="00C35A66" w:rsidRPr="00C35A66" w:rsidRDefault="00C35A66" w:rsidP="007A2FEE">
            <w:pPr>
              <w:jc w:val="center"/>
              <w:rPr>
                <w:sz w:val="12"/>
              </w:rPr>
            </w:pPr>
            <w:r w:rsidRPr="00C35A66">
              <w:rPr>
                <w:sz w:val="12"/>
              </w:rPr>
              <w:t>TS04</w:t>
            </w:r>
          </w:p>
        </w:tc>
        <w:tc>
          <w:tcPr>
            <w:tcW w:w="0" w:type="auto"/>
          </w:tcPr>
          <w:p w14:paraId="671C0AA8" w14:textId="77777777" w:rsidR="00C35A66" w:rsidRPr="00C35A66" w:rsidRDefault="00C35A66" w:rsidP="007A2FEE">
            <w:pPr>
              <w:jc w:val="center"/>
              <w:rPr>
                <w:sz w:val="12"/>
              </w:rPr>
            </w:pPr>
            <w:r w:rsidRPr="00C35A66">
              <w:rPr>
                <w:sz w:val="12"/>
              </w:rPr>
              <w:t>Check lecture listing &amp; deletion</w:t>
            </w:r>
          </w:p>
        </w:tc>
        <w:tc>
          <w:tcPr>
            <w:tcW w:w="0" w:type="auto"/>
          </w:tcPr>
          <w:p w14:paraId="39D1C26C" w14:textId="77777777" w:rsidR="00C35A66" w:rsidRPr="00C35A66" w:rsidRDefault="00C35A66" w:rsidP="007A2FEE">
            <w:pPr>
              <w:jc w:val="center"/>
              <w:rPr>
                <w:sz w:val="12"/>
              </w:rPr>
            </w:pPr>
            <w:r w:rsidRPr="00C35A66">
              <w:rPr>
                <w:sz w:val="12"/>
              </w:rPr>
              <w:t>TC15</w:t>
            </w:r>
          </w:p>
        </w:tc>
        <w:tc>
          <w:tcPr>
            <w:tcW w:w="0" w:type="auto"/>
          </w:tcPr>
          <w:p w14:paraId="3F1C7895" w14:textId="197E55FC" w:rsidR="00C35A66" w:rsidRPr="00C35A66" w:rsidRDefault="00C35A66" w:rsidP="007A2FEE">
            <w:pPr>
              <w:jc w:val="center"/>
              <w:rPr>
                <w:sz w:val="12"/>
              </w:rPr>
            </w:pPr>
            <w:r w:rsidRPr="00C35A66">
              <w:rPr>
                <w:sz w:val="12"/>
              </w:rPr>
              <w:t>Check Lecture delete</w:t>
            </w:r>
          </w:p>
        </w:tc>
        <w:tc>
          <w:tcPr>
            <w:tcW w:w="0" w:type="auto"/>
          </w:tcPr>
          <w:p w14:paraId="424AD3AE" w14:textId="77777777" w:rsidR="00C35A66" w:rsidRPr="00C35A66" w:rsidRDefault="00C35A66" w:rsidP="00D363AF">
            <w:pPr>
              <w:pStyle w:val="ListParagraph"/>
              <w:numPr>
                <w:ilvl w:val="0"/>
                <w:numId w:val="24"/>
              </w:numPr>
              <w:jc w:val="left"/>
              <w:rPr>
                <w:sz w:val="12"/>
              </w:rPr>
            </w:pPr>
            <w:r w:rsidRPr="00C35A66">
              <w:rPr>
                <w:sz w:val="12"/>
              </w:rPr>
              <w:t>Create Lecture (Described in TC10)</w:t>
            </w:r>
          </w:p>
          <w:p w14:paraId="4BA79519" w14:textId="77777777" w:rsidR="00C35A66" w:rsidRPr="00C35A66" w:rsidRDefault="00C35A66" w:rsidP="00D363AF">
            <w:pPr>
              <w:pStyle w:val="ListParagraph"/>
              <w:numPr>
                <w:ilvl w:val="0"/>
                <w:numId w:val="24"/>
              </w:numPr>
              <w:jc w:val="left"/>
              <w:rPr>
                <w:sz w:val="12"/>
              </w:rPr>
            </w:pPr>
            <w:r w:rsidRPr="00C35A66">
              <w:rPr>
                <w:sz w:val="12"/>
              </w:rPr>
              <w:t xml:space="preserve">Click on Delete for the lecture just created </w:t>
            </w:r>
          </w:p>
          <w:p w14:paraId="770FC695" w14:textId="77777777" w:rsidR="00C35A66" w:rsidRPr="00C35A66" w:rsidRDefault="00C35A66" w:rsidP="00D363AF">
            <w:pPr>
              <w:pStyle w:val="ListParagraph"/>
              <w:numPr>
                <w:ilvl w:val="0"/>
                <w:numId w:val="24"/>
              </w:numPr>
              <w:jc w:val="left"/>
              <w:rPr>
                <w:sz w:val="12"/>
              </w:rPr>
            </w:pPr>
            <w:r w:rsidRPr="00C35A66">
              <w:rPr>
                <w:sz w:val="12"/>
              </w:rPr>
              <w:t xml:space="preserve">Click on Confirm </w:t>
            </w:r>
          </w:p>
        </w:tc>
        <w:tc>
          <w:tcPr>
            <w:tcW w:w="0" w:type="auto"/>
          </w:tcPr>
          <w:p w14:paraId="33422E8D" w14:textId="77777777" w:rsidR="00C35A66" w:rsidRPr="00C35A66" w:rsidRDefault="00C35A66" w:rsidP="00C35A66">
            <w:pPr>
              <w:rPr>
                <w:sz w:val="12"/>
              </w:rPr>
            </w:pPr>
            <w:r w:rsidRPr="00C35A66">
              <w:rPr>
                <w:sz w:val="12"/>
              </w:rPr>
              <w:t>N/A</w:t>
            </w:r>
          </w:p>
        </w:tc>
        <w:tc>
          <w:tcPr>
            <w:tcW w:w="0" w:type="auto"/>
          </w:tcPr>
          <w:p w14:paraId="0D00AAC5" w14:textId="77777777" w:rsidR="00C35A66" w:rsidRPr="00C35A66" w:rsidRDefault="00C35A66" w:rsidP="00CF5F6D">
            <w:pPr>
              <w:jc w:val="left"/>
              <w:rPr>
                <w:sz w:val="12"/>
              </w:rPr>
            </w:pPr>
            <w:r w:rsidRPr="00C35A66">
              <w:rPr>
                <w:sz w:val="12"/>
              </w:rPr>
              <w:t>Should Add a lecture to the list. When clicking on Delete should navigate to ‘Confirm Delete’ page.</w:t>
            </w:r>
          </w:p>
          <w:p w14:paraId="6DA40F58" w14:textId="77777777" w:rsidR="00C35A66" w:rsidRPr="00C35A66" w:rsidRDefault="00C35A66" w:rsidP="00CF5F6D">
            <w:pPr>
              <w:jc w:val="left"/>
              <w:rPr>
                <w:sz w:val="12"/>
              </w:rPr>
            </w:pPr>
            <w:r w:rsidRPr="00C35A66">
              <w:rPr>
                <w:sz w:val="12"/>
              </w:rPr>
              <w:t>Clicking on Confirm should navigate back to lecture list with the lecture gone from the list. There will be a green success message in the top right corner with the text “Lecture Deleted: My Lecture”</w:t>
            </w:r>
          </w:p>
        </w:tc>
      </w:tr>
      <w:tr w:rsidR="00C35A66" w:rsidRPr="00C35A66" w14:paraId="29D11920" w14:textId="77777777" w:rsidTr="00C35A66">
        <w:trPr>
          <w:trHeight w:val="275"/>
        </w:trPr>
        <w:tc>
          <w:tcPr>
            <w:tcW w:w="0" w:type="auto"/>
          </w:tcPr>
          <w:p w14:paraId="7EA01690" w14:textId="77777777" w:rsidR="00C35A66" w:rsidRPr="00C35A66" w:rsidRDefault="00C35A66" w:rsidP="007A2FEE">
            <w:pPr>
              <w:jc w:val="center"/>
              <w:rPr>
                <w:sz w:val="12"/>
              </w:rPr>
            </w:pPr>
          </w:p>
        </w:tc>
        <w:tc>
          <w:tcPr>
            <w:tcW w:w="0" w:type="auto"/>
          </w:tcPr>
          <w:p w14:paraId="5E8E960A" w14:textId="77777777" w:rsidR="00C35A66" w:rsidRPr="00C35A66" w:rsidRDefault="00C35A66" w:rsidP="007A2FEE">
            <w:pPr>
              <w:jc w:val="center"/>
              <w:rPr>
                <w:sz w:val="12"/>
              </w:rPr>
            </w:pPr>
          </w:p>
        </w:tc>
        <w:tc>
          <w:tcPr>
            <w:tcW w:w="0" w:type="auto"/>
          </w:tcPr>
          <w:p w14:paraId="1F1ED4A0" w14:textId="77777777" w:rsidR="00C35A66" w:rsidRPr="00C35A66" w:rsidRDefault="00C35A66" w:rsidP="007A2FEE">
            <w:pPr>
              <w:jc w:val="center"/>
              <w:rPr>
                <w:sz w:val="12"/>
              </w:rPr>
            </w:pPr>
            <w:r w:rsidRPr="00C35A66">
              <w:rPr>
                <w:sz w:val="12"/>
              </w:rPr>
              <w:t>TC16</w:t>
            </w:r>
          </w:p>
        </w:tc>
        <w:tc>
          <w:tcPr>
            <w:tcW w:w="0" w:type="auto"/>
          </w:tcPr>
          <w:p w14:paraId="7CCFD38A" w14:textId="77777777" w:rsidR="00C35A66" w:rsidRPr="00C35A66" w:rsidRDefault="00C35A66" w:rsidP="007A2FEE">
            <w:pPr>
              <w:jc w:val="center"/>
              <w:rPr>
                <w:sz w:val="12"/>
              </w:rPr>
            </w:pPr>
            <w:r w:rsidRPr="00C35A66">
              <w:rPr>
                <w:sz w:val="12"/>
              </w:rPr>
              <w:t>Check lecture confirm delete</w:t>
            </w:r>
          </w:p>
        </w:tc>
        <w:tc>
          <w:tcPr>
            <w:tcW w:w="0" w:type="auto"/>
          </w:tcPr>
          <w:p w14:paraId="4BF35808" w14:textId="77777777" w:rsidR="00C35A66" w:rsidRPr="00C35A66" w:rsidRDefault="00C35A66" w:rsidP="00D363AF">
            <w:pPr>
              <w:pStyle w:val="ListParagraph"/>
              <w:numPr>
                <w:ilvl w:val="0"/>
                <w:numId w:val="25"/>
              </w:numPr>
              <w:jc w:val="left"/>
              <w:rPr>
                <w:sz w:val="12"/>
              </w:rPr>
            </w:pPr>
            <w:r w:rsidRPr="00C35A66">
              <w:rPr>
                <w:sz w:val="12"/>
              </w:rPr>
              <w:t>Create Lecture (Described in TC10)</w:t>
            </w:r>
          </w:p>
          <w:p w14:paraId="51851155" w14:textId="77777777" w:rsidR="00C35A66" w:rsidRPr="00C35A66" w:rsidRDefault="00C35A66" w:rsidP="00D363AF">
            <w:pPr>
              <w:pStyle w:val="ListParagraph"/>
              <w:numPr>
                <w:ilvl w:val="0"/>
                <w:numId w:val="25"/>
              </w:numPr>
              <w:jc w:val="left"/>
              <w:rPr>
                <w:sz w:val="12"/>
              </w:rPr>
            </w:pPr>
            <w:r w:rsidRPr="00C35A66">
              <w:rPr>
                <w:sz w:val="12"/>
              </w:rPr>
              <w:t>Click on Delete for the created lecture</w:t>
            </w:r>
          </w:p>
          <w:p w14:paraId="78F6CF54" w14:textId="77777777" w:rsidR="00C35A66" w:rsidRPr="00C35A66" w:rsidRDefault="00C35A66" w:rsidP="00D363AF">
            <w:pPr>
              <w:pStyle w:val="ListParagraph"/>
              <w:numPr>
                <w:ilvl w:val="0"/>
                <w:numId w:val="25"/>
              </w:numPr>
              <w:jc w:val="left"/>
              <w:rPr>
                <w:sz w:val="12"/>
              </w:rPr>
            </w:pPr>
            <w:r w:rsidRPr="00C35A66">
              <w:rPr>
                <w:sz w:val="12"/>
              </w:rPr>
              <w:t>Navigate to the previous page with the back button</w:t>
            </w:r>
          </w:p>
        </w:tc>
        <w:tc>
          <w:tcPr>
            <w:tcW w:w="0" w:type="auto"/>
          </w:tcPr>
          <w:p w14:paraId="2F7CC779" w14:textId="77777777" w:rsidR="00C35A66" w:rsidRPr="00C35A66" w:rsidRDefault="00C35A66" w:rsidP="00C35A66">
            <w:pPr>
              <w:rPr>
                <w:sz w:val="12"/>
              </w:rPr>
            </w:pPr>
            <w:r w:rsidRPr="00C35A66">
              <w:rPr>
                <w:sz w:val="12"/>
              </w:rPr>
              <w:t>N/A</w:t>
            </w:r>
          </w:p>
        </w:tc>
        <w:tc>
          <w:tcPr>
            <w:tcW w:w="0" w:type="auto"/>
          </w:tcPr>
          <w:p w14:paraId="60FD2D78" w14:textId="77777777" w:rsidR="00C35A66" w:rsidRPr="00C35A66" w:rsidRDefault="00C35A66" w:rsidP="00CF5F6D">
            <w:pPr>
              <w:jc w:val="left"/>
              <w:rPr>
                <w:sz w:val="12"/>
              </w:rPr>
            </w:pPr>
            <w:r w:rsidRPr="00C35A66">
              <w:rPr>
                <w:sz w:val="12"/>
              </w:rPr>
              <w:t>Should add a lecture to the list. When clicking on Delete should navigate to ‘Confirm Delete’ page. Clicking on back button will navigate back to lecture list where the lecture should still be in the list.</w:t>
            </w:r>
          </w:p>
        </w:tc>
      </w:tr>
      <w:tr w:rsidR="00C35A66" w:rsidRPr="00C35A66" w14:paraId="7EEF80D9" w14:textId="77777777" w:rsidTr="00C35A66">
        <w:trPr>
          <w:trHeight w:val="275"/>
        </w:trPr>
        <w:tc>
          <w:tcPr>
            <w:tcW w:w="0" w:type="auto"/>
          </w:tcPr>
          <w:p w14:paraId="55BDB465" w14:textId="77777777" w:rsidR="00C35A66" w:rsidRPr="00C35A66" w:rsidRDefault="00C35A66" w:rsidP="007A2FEE">
            <w:pPr>
              <w:jc w:val="center"/>
              <w:rPr>
                <w:sz w:val="12"/>
              </w:rPr>
            </w:pPr>
          </w:p>
        </w:tc>
        <w:tc>
          <w:tcPr>
            <w:tcW w:w="0" w:type="auto"/>
          </w:tcPr>
          <w:p w14:paraId="69BE6360" w14:textId="77777777" w:rsidR="00C35A66" w:rsidRPr="00C35A66" w:rsidRDefault="00C35A66" w:rsidP="007A2FEE">
            <w:pPr>
              <w:jc w:val="center"/>
              <w:rPr>
                <w:sz w:val="12"/>
              </w:rPr>
            </w:pPr>
          </w:p>
        </w:tc>
        <w:tc>
          <w:tcPr>
            <w:tcW w:w="0" w:type="auto"/>
          </w:tcPr>
          <w:p w14:paraId="47F74E2A" w14:textId="77777777" w:rsidR="00C35A66" w:rsidRPr="00C35A66" w:rsidRDefault="00C35A66" w:rsidP="007A2FEE">
            <w:pPr>
              <w:jc w:val="center"/>
              <w:rPr>
                <w:sz w:val="12"/>
              </w:rPr>
            </w:pPr>
            <w:r w:rsidRPr="00C35A66">
              <w:rPr>
                <w:sz w:val="12"/>
              </w:rPr>
              <w:t>TC17</w:t>
            </w:r>
          </w:p>
        </w:tc>
        <w:tc>
          <w:tcPr>
            <w:tcW w:w="0" w:type="auto"/>
          </w:tcPr>
          <w:p w14:paraId="757E777F" w14:textId="1EB57240" w:rsidR="00C35A66" w:rsidRPr="00C35A66" w:rsidRDefault="00C35A66" w:rsidP="007A2FEE">
            <w:pPr>
              <w:jc w:val="center"/>
              <w:rPr>
                <w:sz w:val="12"/>
              </w:rPr>
            </w:pPr>
            <w:r w:rsidRPr="00C35A66">
              <w:rPr>
                <w:sz w:val="12"/>
              </w:rPr>
              <w:t>Check message display if no lectures present</w:t>
            </w:r>
          </w:p>
        </w:tc>
        <w:tc>
          <w:tcPr>
            <w:tcW w:w="0" w:type="auto"/>
          </w:tcPr>
          <w:p w14:paraId="0FBB45F7" w14:textId="77777777" w:rsidR="00C35A66" w:rsidRPr="00C35A66" w:rsidRDefault="00C35A66" w:rsidP="00D363AF">
            <w:pPr>
              <w:pStyle w:val="ListParagraph"/>
              <w:numPr>
                <w:ilvl w:val="0"/>
                <w:numId w:val="26"/>
              </w:numPr>
              <w:jc w:val="left"/>
              <w:rPr>
                <w:sz w:val="12"/>
              </w:rPr>
            </w:pPr>
            <w:r w:rsidRPr="00C35A66">
              <w:rPr>
                <w:sz w:val="12"/>
              </w:rPr>
              <w:t>Login (described in TC01)</w:t>
            </w:r>
          </w:p>
          <w:p w14:paraId="1E77CDE7" w14:textId="77777777" w:rsidR="00C35A66" w:rsidRPr="00C35A66" w:rsidRDefault="00C35A66" w:rsidP="00D363AF">
            <w:pPr>
              <w:pStyle w:val="ListParagraph"/>
              <w:numPr>
                <w:ilvl w:val="0"/>
                <w:numId w:val="26"/>
              </w:numPr>
              <w:jc w:val="left"/>
              <w:rPr>
                <w:sz w:val="12"/>
              </w:rPr>
            </w:pPr>
            <w:r w:rsidRPr="00C35A66">
              <w:rPr>
                <w:sz w:val="12"/>
              </w:rPr>
              <w:t>If any lectures are in list delete them following the process described in TC13</w:t>
            </w:r>
          </w:p>
        </w:tc>
        <w:tc>
          <w:tcPr>
            <w:tcW w:w="0" w:type="auto"/>
          </w:tcPr>
          <w:p w14:paraId="7522E118" w14:textId="77777777" w:rsidR="00C35A66" w:rsidRPr="00C35A66" w:rsidRDefault="00C35A66" w:rsidP="00C35A66">
            <w:pPr>
              <w:rPr>
                <w:sz w:val="12"/>
              </w:rPr>
            </w:pPr>
            <w:r w:rsidRPr="00C35A66">
              <w:rPr>
                <w:sz w:val="12"/>
              </w:rPr>
              <w:t>N/A</w:t>
            </w:r>
          </w:p>
        </w:tc>
        <w:tc>
          <w:tcPr>
            <w:tcW w:w="0" w:type="auto"/>
          </w:tcPr>
          <w:p w14:paraId="56224F2D" w14:textId="77777777" w:rsidR="00C35A66" w:rsidRPr="00C35A66" w:rsidRDefault="00C35A66" w:rsidP="00CF5F6D">
            <w:pPr>
              <w:jc w:val="left"/>
              <w:rPr>
                <w:sz w:val="12"/>
              </w:rPr>
            </w:pPr>
            <w:r w:rsidRPr="00C35A66">
              <w:rPr>
                <w:sz w:val="12"/>
              </w:rPr>
              <w:t>There should be a grey alert box displayed with the text “No Lectures”.</w:t>
            </w:r>
          </w:p>
        </w:tc>
      </w:tr>
      <w:tr w:rsidR="00C35A66" w:rsidRPr="00C35A66" w14:paraId="0035E013" w14:textId="77777777" w:rsidTr="00C35A66">
        <w:trPr>
          <w:trHeight w:val="275"/>
        </w:trPr>
        <w:tc>
          <w:tcPr>
            <w:tcW w:w="0" w:type="auto"/>
          </w:tcPr>
          <w:p w14:paraId="452F015D" w14:textId="77777777" w:rsidR="00C35A66" w:rsidRPr="00C35A66" w:rsidRDefault="00C35A66" w:rsidP="007A2FEE">
            <w:pPr>
              <w:jc w:val="center"/>
              <w:rPr>
                <w:sz w:val="12"/>
              </w:rPr>
            </w:pPr>
          </w:p>
        </w:tc>
        <w:tc>
          <w:tcPr>
            <w:tcW w:w="0" w:type="auto"/>
          </w:tcPr>
          <w:p w14:paraId="3754226E" w14:textId="77777777" w:rsidR="00C35A66" w:rsidRPr="00C35A66" w:rsidRDefault="00C35A66" w:rsidP="007A2FEE">
            <w:pPr>
              <w:jc w:val="center"/>
              <w:rPr>
                <w:sz w:val="12"/>
              </w:rPr>
            </w:pPr>
          </w:p>
        </w:tc>
        <w:tc>
          <w:tcPr>
            <w:tcW w:w="0" w:type="auto"/>
          </w:tcPr>
          <w:p w14:paraId="31B9A10A" w14:textId="77777777" w:rsidR="00C35A66" w:rsidRPr="00C35A66" w:rsidRDefault="00C35A66" w:rsidP="007A2FEE">
            <w:pPr>
              <w:jc w:val="center"/>
              <w:rPr>
                <w:sz w:val="12"/>
              </w:rPr>
            </w:pPr>
            <w:r w:rsidRPr="00C35A66">
              <w:rPr>
                <w:sz w:val="12"/>
              </w:rPr>
              <w:t>TC18</w:t>
            </w:r>
          </w:p>
        </w:tc>
        <w:tc>
          <w:tcPr>
            <w:tcW w:w="0" w:type="auto"/>
          </w:tcPr>
          <w:p w14:paraId="3963D69F" w14:textId="77777777" w:rsidR="00C35A66" w:rsidRPr="00C35A66" w:rsidRDefault="00C35A66" w:rsidP="007A2FEE">
            <w:pPr>
              <w:jc w:val="center"/>
              <w:rPr>
                <w:sz w:val="12"/>
              </w:rPr>
            </w:pPr>
            <w:r w:rsidRPr="00C35A66">
              <w:rPr>
                <w:sz w:val="12"/>
              </w:rPr>
              <w:t>Check lecture list pagination</w:t>
            </w:r>
          </w:p>
        </w:tc>
        <w:tc>
          <w:tcPr>
            <w:tcW w:w="0" w:type="auto"/>
          </w:tcPr>
          <w:p w14:paraId="462D715F" w14:textId="77777777" w:rsidR="00C35A66" w:rsidRPr="00C35A66" w:rsidRDefault="00C35A66" w:rsidP="00D363AF">
            <w:pPr>
              <w:pStyle w:val="ListParagraph"/>
              <w:numPr>
                <w:ilvl w:val="0"/>
                <w:numId w:val="32"/>
              </w:numPr>
              <w:jc w:val="left"/>
              <w:rPr>
                <w:sz w:val="12"/>
              </w:rPr>
            </w:pPr>
            <w:r w:rsidRPr="00C35A66">
              <w:rPr>
                <w:sz w:val="12"/>
              </w:rPr>
              <w:t xml:space="preserve">Ensure there is enough lectures to require pagination by creating a minimum of 9 new lectures following the process described in TC10 </w:t>
            </w:r>
          </w:p>
          <w:p w14:paraId="58631AA8" w14:textId="77777777" w:rsidR="00C35A66" w:rsidRPr="00C35A66" w:rsidRDefault="00C35A66" w:rsidP="00D363AF">
            <w:pPr>
              <w:pStyle w:val="ListParagraph"/>
              <w:numPr>
                <w:ilvl w:val="0"/>
                <w:numId w:val="32"/>
              </w:numPr>
              <w:jc w:val="left"/>
              <w:rPr>
                <w:sz w:val="12"/>
              </w:rPr>
            </w:pPr>
            <w:r w:rsidRPr="00C35A66">
              <w:rPr>
                <w:sz w:val="12"/>
              </w:rPr>
              <w:t xml:space="preserve">Click on any or </w:t>
            </w:r>
            <w:proofErr w:type="gramStart"/>
            <w:r w:rsidRPr="00C35A66">
              <w:rPr>
                <w:sz w:val="12"/>
              </w:rPr>
              <w:t>all of</w:t>
            </w:r>
            <w:proofErr w:type="gramEnd"/>
            <w:r w:rsidRPr="00C35A66">
              <w:rPr>
                <w:sz w:val="12"/>
              </w:rPr>
              <w:t xml:space="preserve"> the pagination links below the lecture list</w:t>
            </w:r>
          </w:p>
        </w:tc>
        <w:tc>
          <w:tcPr>
            <w:tcW w:w="0" w:type="auto"/>
          </w:tcPr>
          <w:p w14:paraId="6D02945E" w14:textId="77777777" w:rsidR="00C35A66" w:rsidRPr="00C35A66" w:rsidRDefault="00C35A66" w:rsidP="00C35A66">
            <w:pPr>
              <w:rPr>
                <w:sz w:val="12"/>
              </w:rPr>
            </w:pPr>
            <w:r w:rsidRPr="00C35A66">
              <w:rPr>
                <w:sz w:val="12"/>
              </w:rPr>
              <w:t>N/A</w:t>
            </w:r>
          </w:p>
        </w:tc>
        <w:tc>
          <w:tcPr>
            <w:tcW w:w="0" w:type="auto"/>
          </w:tcPr>
          <w:p w14:paraId="1702C539" w14:textId="77777777" w:rsidR="00C35A66" w:rsidRPr="00C35A66" w:rsidRDefault="00C35A66" w:rsidP="00CF5F6D">
            <w:pPr>
              <w:jc w:val="left"/>
              <w:rPr>
                <w:sz w:val="12"/>
              </w:rPr>
            </w:pPr>
            <w:r w:rsidRPr="00C35A66">
              <w:rPr>
                <w:sz w:val="12"/>
              </w:rPr>
              <w:t>No more than 8 lectures should be on any pagination page.</w:t>
            </w:r>
          </w:p>
        </w:tc>
      </w:tr>
      <w:tr w:rsidR="00C35A66" w:rsidRPr="00C35A66" w14:paraId="1EE14A38" w14:textId="77777777" w:rsidTr="00C35A66">
        <w:trPr>
          <w:trHeight w:val="275"/>
        </w:trPr>
        <w:tc>
          <w:tcPr>
            <w:tcW w:w="0" w:type="auto"/>
            <w:shd w:val="clear" w:color="auto" w:fill="FFFFFF" w:themeFill="background1"/>
          </w:tcPr>
          <w:p w14:paraId="2DE1DA52" w14:textId="77777777" w:rsidR="00C35A66" w:rsidRPr="00C35A66" w:rsidRDefault="00C35A66" w:rsidP="007A2FEE">
            <w:pPr>
              <w:jc w:val="center"/>
              <w:rPr>
                <w:sz w:val="12"/>
              </w:rPr>
            </w:pPr>
          </w:p>
        </w:tc>
        <w:tc>
          <w:tcPr>
            <w:tcW w:w="0" w:type="auto"/>
            <w:shd w:val="clear" w:color="auto" w:fill="FFFFFF" w:themeFill="background1"/>
          </w:tcPr>
          <w:p w14:paraId="4C815614" w14:textId="77777777" w:rsidR="00C35A66" w:rsidRPr="00C35A66" w:rsidRDefault="00C35A66" w:rsidP="007A2FEE">
            <w:pPr>
              <w:jc w:val="center"/>
              <w:rPr>
                <w:sz w:val="12"/>
              </w:rPr>
            </w:pPr>
          </w:p>
        </w:tc>
        <w:tc>
          <w:tcPr>
            <w:tcW w:w="0" w:type="auto"/>
            <w:shd w:val="clear" w:color="auto" w:fill="FFFFFF" w:themeFill="background1"/>
          </w:tcPr>
          <w:p w14:paraId="18D020C6" w14:textId="77777777" w:rsidR="00C35A66" w:rsidRPr="00C35A66" w:rsidRDefault="00C35A66" w:rsidP="007A2FEE">
            <w:pPr>
              <w:jc w:val="center"/>
              <w:rPr>
                <w:sz w:val="12"/>
              </w:rPr>
            </w:pPr>
            <w:r w:rsidRPr="00C35A66">
              <w:rPr>
                <w:sz w:val="12"/>
              </w:rPr>
              <w:t>TC19</w:t>
            </w:r>
          </w:p>
        </w:tc>
        <w:tc>
          <w:tcPr>
            <w:tcW w:w="0" w:type="auto"/>
            <w:shd w:val="clear" w:color="auto" w:fill="FFFFFF" w:themeFill="background1"/>
          </w:tcPr>
          <w:p w14:paraId="038607CD" w14:textId="77777777" w:rsidR="00C35A66" w:rsidRPr="00C35A66" w:rsidRDefault="00C35A66" w:rsidP="007A2FEE">
            <w:pPr>
              <w:jc w:val="center"/>
              <w:rPr>
                <w:sz w:val="12"/>
              </w:rPr>
            </w:pPr>
            <w:r w:rsidRPr="00C35A66">
              <w:rPr>
                <w:sz w:val="12"/>
              </w:rPr>
              <w:t>Check lecture ordering</w:t>
            </w:r>
          </w:p>
        </w:tc>
        <w:tc>
          <w:tcPr>
            <w:tcW w:w="0" w:type="auto"/>
            <w:shd w:val="clear" w:color="auto" w:fill="FFFFFF" w:themeFill="background1"/>
          </w:tcPr>
          <w:p w14:paraId="47E5FBF8" w14:textId="77777777" w:rsidR="00C35A66" w:rsidRPr="00C35A66" w:rsidRDefault="00C35A66" w:rsidP="00D363AF">
            <w:pPr>
              <w:pStyle w:val="ListParagraph"/>
              <w:numPr>
                <w:ilvl w:val="0"/>
                <w:numId w:val="35"/>
              </w:numPr>
              <w:jc w:val="left"/>
              <w:rPr>
                <w:sz w:val="12"/>
              </w:rPr>
            </w:pPr>
            <w:r w:rsidRPr="00C35A66">
              <w:rPr>
                <w:sz w:val="12"/>
              </w:rPr>
              <w:t>Create multiple lectures (Described in TC10)</w:t>
            </w:r>
          </w:p>
          <w:p w14:paraId="5D003148" w14:textId="77777777" w:rsidR="00C35A66" w:rsidRPr="00C35A66" w:rsidRDefault="00C35A66" w:rsidP="00D363AF">
            <w:pPr>
              <w:pStyle w:val="ListParagraph"/>
              <w:numPr>
                <w:ilvl w:val="0"/>
                <w:numId w:val="35"/>
              </w:numPr>
              <w:jc w:val="left"/>
              <w:rPr>
                <w:sz w:val="12"/>
              </w:rPr>
            </w:pPr>
            <w:r w:rsidRPr="00C35A66">
              <w:rPr>
                <w:sz w:val="12"/>
              </w:rPr>
              <w:t>Delete some of them (Described in TC13)</w:t>
            </w:r>
          </w:p>
        </w:tc>
        <w:tc>
          <w:tcPr>
            <w:tcW w:w="0" w:type="auto"/>
            <w:shd w:val="clear" w:color="auto" w:fill="FFFFFF" w:themeFill="background1"/>
          </w:tcPr>
          <w:p w14:paraId="6B6F8F5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1DAE3EF" w14:textId="77777777" w:rsidR="00C35A66" w:rsidRPr="00C35A66" w:rsidRDefault="00C35A66" w:rsidP="00CF5F6D">
            <w:pPr>
              <w:jc w:val="left"/>
              <w:rPr>
                <w:sz w:val="12"/>
              </w:rPr>
            </w:pPr>
            <w:r w:rsidRPr="00C35A66">
              <w:rPr>
                <w:sz w:val="12"/>
              </w:rPr>
              <w:t>Lectures should be ordered with the most recently created being at the top</w:t>
            </w:r>
          </w:p>
        </w:tc>
      </w:tr>
      <w:tr w:rsidR="00C35A66" w:rsidRPr="00C35A66" w14:paraId="5D8C5262" w14:textId="77777777" w:rsidTr="00C35A66">
        <w:trPr>
          <w:trHeight w:val="275"/>
        </w:trPr>
        <w:tc>
          <w:tcPr>
            <w:tcW w:w="0" w:type="auto"/>
          </w:tcPr>
          <w:p w14:paraId="43E8FE64" w14:textId="77777777" w:rsidR="00C35A66" w:rsidRPr="00C35A66" w:rsidRDefault="00C35A66" w:rsidP="007A2FEE">
            <w:pPr>
              <w:jc w:val="center"/>
              <w:rPr>
                <w:sz w:val="12"/>
              </w:rPr>
            </w:pPr>
            <w:r w:rsidRPr="00C35A66">
              <w:rPr>
                <w:sz w:val="12"/>
              </w:rPr>
              <w:t>TS05</w:t>
            </w:r>
          </w:p>
        </w:tc>
        <w:tc>
          <w:tcPr>
            <w:tcW w:w="0" w:type="auto"/>
          </w:tcPr>
          <w:p w14:paraId="5C741712" w14:textId="77777777" w:rsidR="00C35A66" w:rsidRPr="00C35A66" w:rsidRDefault="00C35A66" w:rsidP="007A2FEE">
            <w:pPr>
              <w:jc w:val="center"/>
              <w:rPr>
                <w:sz w:val="12"/>
              </w:rPr>
            </w:pPr>
            <w:r w:rsidRPr="00C35A66">
              <w:rPr>
                <w:sz w:val="12"/>
              </w:rPr>
              <w:t>Check view lecture data</w:t>
            </w:r>
          </w:p>
        </w:tc>
        <w:tc>
          <w:tcPr>
            <w:tcW w:w="0" w:type="auto"/>
          </w:tcPr>
          <w:p w14:paraId="6CA5F816" w14:textId="77777777" w:rsidR="00C35A66" w:rsidRPr="00C35A66" w:rsidRDefault="00C35A66" w:rsidP="007A2FEE">
            <w:pPr>
              <w:jc w:val="center"/>
              <w:rPr>
                <w:sz w:val="12"/>
              </w:rPr>
            </w:pPr>
            <w:r w:rsidRPr="00C35A66">
              <w:rPr>
                <w:sz w:val="12"/>
              </w:rPr>
              <w:t>TC20</w:t>
            </w:r>
          </w:p>
        </w:tc>
        <w:tc>
          <w:tcPr>
            <w:tcW w:w="0" w:type="auto"/>
          </w:tcPr>
          <w:p w14:paraId="362B4912" w14:textId="77777777" w:rsidR="00C35A66" w:rsidRPr="00C35A66" w:rsidRDefault="00C35A66" w:rsidP="007A2FEE">
            <w:pPr>
              <w:jc w:val="center"/>
              <w:rPr>
                <w:sz w:val="12"/>
              </w:rPr>
            </w:pPr>
            <w:r w:rsidRPr="00C35A66">
              <w:rPr>
                <w:sz w:val="12"/>
              </w:rPr>
              <w:t>Check able to view lecture data</w:t>
            </w:r>
          </w:p>
        </w:tc>
        <w:tc>
          <w:tcPr>
            <w:tcW w:w="0" w:type="auto"/>
          </w:tcPr>
          <w:p w14:paraId="359F12BA" w14:textId="77777777" w:rsidR="00C35A66" w:rsidRPr="00C35A66" w:rsidRDefault="00C35A66" w:rsidP="00D363AF">
            <w:pPr>
              <w:pStyle w:val="ListParagraph"/>
              <w:numPr>
                <w:ilvl w:val="0"/>
                <w:numId w:val="27"/>
              </w:numPr>
              <w:jc w:val="left"/>
              <w:rPr>
                <w:sz w:val="12"/>
              </w:rPr>
            </w:pPr>
            <w:r w:rsidRPr="00C35A66">
              <w:rPr>
                <w:sz w:val="12"/>
              </w:rPr>
              <w:t>Create a lecture (Described in TC10)</w:t>
            </w:r>
          </w:p>
          <w:p w14:paraId="329E4595" w14:textId="77777777" w:rsidR="00C35A66" w:rsidRPr="00C35A66" w:rsidRDefault="00C35A66" w:rsidP="00D363AF">
            <w:pPr>
              <w:pStyle w:val="ListParagraph"/>
              <w:numPr>
                <w:ilvl w:val="0"/>
                <w:numId w:val="27"/>
              </w:numPr>
              <w:jc w:val="left"/>
              <w:rPr>
                <w:sz w:val="12"/>
              </w:rPr>
            </w:pPr>
            <w:r w:rsidRPr="00C35A66">
              <w:rPr>
                <w:sz w:val="12"/>
              </w:rPr>
              <w:t>Click on title of the lecture you just created in the lecture list</w:t>
            </w:r>
          </w:p>
        </w:tc>
        <w:tc>
          <w:tcPr>
            <w:tcW w:w="0" w:type="auto"/>
          </w:tcPr>
          <w:p w14:paraId="7CE04110" w14:textId="77777777" w:rsidR="00C35A66" w:rsidRPr="00C35A66" w:rsidRDefault="00C35A66" w:rsidP="00C35A66">
            <w:pPr>
              <w:rPr>
                <w:sz w:val="12"/>
              </w:rPr>
            </w:pPr>
            <w:r w:rsidRPr="00C35A66">
              <w:rPr>
                <w:sz w:val="12"/>
              </w:rPr>
              <w:t>N/A</w:t>
            </w:r>
          </w:p>
        </w:tc>
        <w:tc>
          <w:tcPr>
            <w:tcW w:w="0" w:type="auto"/>
          </w:tcPr>
          <w:p w14:paraId="422CFE25" w14:textId="77777777" w:rsidR="00C35A66" w:rsidRPr="00C35A66" w:rsidRDefault="00C35A66" w:rsidP="00CF5F6D">
            <w:pPr>
              <w:jc w:val="left"/>
              <w:rPr>
                <w:sz w:val="12"/>
              </w:rPr>
            </w:pPr>
            <w:r w:rsidRPr="00C35A66">
              <w:rPr>
                <w:sz w:val="12"/>
              </w:rPr>
              <w:t>Should be on ‘Lecture Detail’ page</w:t>
            </w:r>
          </w:p>
          <w:p w14:paraId="531EAAAE" w14:textId="77777777" w:rsidR="00C35A66" w:rsidRPr="00C35A66" w:rsidRDefault="00C35A66" w:rsidP="00CF5F6D">
            <w:pPr>
              <w:jc w:val="left"/>
              <w:rPr>
                <w:sz w:val="12"/>
              </w:rPr>
            </w:pPr>
            <w:r w:rsidRPr="00C35A66">
              <w:rPr>
                <w:sz w:val="12"/>
              </w:rPr>
              <w:t>On the left side of the screen there should be a section with a dark background that contains the values for the lecture’s title, slide count and notes; these values should match the ones you entered upon lecture creation.</w:t>
            </w:r>
          </w:p>
        </w:tc>
      </w:tr>
      <w:tr w:rsidR="00C35A66" w:rsidRPr="00C35A66" w14:paraId="0C674916" w14:textId="77777777" w:rsidTr="00C35A66">
        <w:trPr>
          <w:trHeight w:val="275"/>
        </w:trPr>
        <w:tc>
          <w:tcPr>
            <w:tcW w:w="0" w:type="auto"/>
          </w:tcPr>
          <w:p w14:paraId="6B416186" w14:textId="77777777" w:rsidR="00C35A66" w:rsidRPr="00C35A66" w:rsidRDefault="00C35A66" w:rsidP="007A2FEE">
            <w:pPr>
              <w:jc w:val="center"/>
              <w:rPr>
                <w:sz w:val="12"/>
              </w:rPr>
            </w:pPr>
            <w:r w:rsidRPr="00C35A66">
              <w:rPr>
                <w:sz w:val="12"/>
              </w:rPr>
              <w:t>TS06</w:t>
            </w:r>
          </w:p>
        </w:tc>
        <w:tc>
          <w:tcPr>
            <w:tcW w:w="0" w:type="auto"/>
          </w:tcPr>
          <w:p w14:paraId="46474F69" w14:textId="77777777" w:rsidR="00C35A66" w:rsidRPr="00C35A66" w:rsidRDefault="00C35A66" w:rsidP="007A2FEE">
            <w:pPr>
              <w:jc w:val="center"/>
              <w:rPr>
                <w:sz w:val="12"/>
              </w:rPr>
            </w:pPr>
            <w:r w:rsidRPr="00C35A66">
              <w:rPr>
                <w:sz w:val="12"/>
              </w:rPr>
              <w:t>Check edit lecture data</w:t>
            </w:r>
          </w:p>
        </w:tc>
        <w:tc>
          <w:tcPr>
            <w:tcW w:w="0" w:type="auto"/>
          </w:tcPr>
          <w:p w14:paraId="38BE4131" w14:textId="77777777" w:rsidR="00C35A66" w:rsidRPr="00C35A66" w:rsidRDefault="00C35A66" w:rsidP="007A2FEE">
            <w:pPr>
              <w:jc w:val="center"/>
              <w:rPr>
                <w:sz w:val="12"/>
              </w:rPr>
            </w:pPr>
            <w:r w:rsidRPr="00C35A66">
              <w:rPr>
                <w:sz w:val="12"/>
              </w:rPr>
              <w:t>TC21</w:t>
            </w:r>
          </w:p>
        </w:tc>
        <w:tc>
          <w:tcPr>
            <w:tcW w:w="0" w:type="auto"/>
          </w:tcPr>
          <w:p w14:paraId="75D7CAAA" w14:textId="77777777" w:rsidR="00C35A66" w:rsidRPr="00C35A66" w:rsidRDefault="00C35A66" w:rsidP="007A2FEE">
            <w:pPr>
              <w:jc w:val="center"/>
              <w:rPr>
                <w:sz w:val="12"/>
              </w:rPr>
            </w:pPr>
            <w:r w:rsidRPr="00C35A66">
              <w:rPr>
                <w:sz w:val="12"/>
              </w:rPr>
              <w:t>Check displays correct data in Edit Lecture page</w:t>
            </w:r>
          </w:p>
        </w:tc>
        <w:tc>
          <w:tcPr>
            <w:tcW w:w="0" w:type="auto"/>
          </w:tcPr>
          <w:p w14:paraId="7286E21A" w14:textId="77777777" w:rsidR="00C35A66" w:rsidRPr="00C35A66" w:rsidRDefault="00C35A66" w:rsidP="00D363AF">
            <w:pPr>
              <w:pStyle w:val="ListParagraph"/>
              <w:numPr>
                <w:ilvl w:val="0"/>
                <w:numId w:val="28"/>
              </w:numPr>
              <w:jc w:val="left"/>
              <w:rPr>
                <w:sz w:val="12"/>
              </w:rPr>
            </w:pPr>
            <w:r w:rsidRPr="00C35A66">
              <w:rPr>
                <w:sz w:val="12"/>
              </w:rPr>
              <w:t>Login, create and view a lectures data as described in TC18</w:t>
            </w:r>
          </w:p>
          <w:p w14:paraId="3B9CF383" w14:textId="77777777" w:rsidR="00C35A66" w:rsidRPr="00C35A66" w:rsidRDefault="00C35A66" w:rsidP="00D363AF">
            <w:pPr>
              <w:pStyle w:val="ListParagraph"/>
              <w:numPr>
                <w:ilvl w:val="0"/>
                <w:numId w:val="28"/>
              </w:numPr>
              <w:jc w:val="left"/>
              <w:rPr>
                <w:sz w:val="12"/>
              </w:rPr>
            </w:pPr>
            <w:r w:rsidRPr="00C35A66">
              <w:rPr>
                <w:sz w:val="12"/>
              </w:rPr>
              <w:t>Click on the ‘Edit’ link above the lecture title field</w:t>
            </w:r>
          </w:p>
          <w:p w14:paraId="0F36AA01" w14:textId="77777777" w:rsidR="00C35A66" w:rsidRPr="00C35A66" w:rsidRDefault="00C35A66" w:rsidP="00C35A66">
            <w:pPr>
              <w:pStyle w:val="ListParagraph"/>
              <w:rPr>
                <w:sz w:val="12"/>
              </w:rPr>
            </w:pPr>
          </w:p>
        </w:tc>
        <w:tc>
          <w:tcPr>
            <w:tcW w:w="0" w:type="auto"/>
          </w:tcPr>
          <w:p w14:paraId="3F24B1CB" w14:textId="77777777" w:rsidR="00C35A66" w:rsidRPr="00C35A66" w:rsidRDefault="00C35A66" w:rsidP="00C35A66">
            <w:pPr>
              <w:rPr>
                <w:sz w:val="12"/>
              </w:rPr>
            </w:pPr>
            <w:r w:rsidRPr="00C35A66">
              <w:rPr>
                <w:sz w:val="12"/>
              </w:rPr>
              <w:t>N/A</w:t>
            </w:r>
          </w:p>
        </w:tc>
        <w:tc>
          <w:tcPr>
            <w:tcW w:w="0" w:type="auto"/>
          </w:tcPr>
          <w:p w14:paraId="7DC592E2" w14:textId="77777777" w:rsidR="00C35A66" w:rsidRPr="00C35A66" w:rsidRDefault="00C35A66" w:rsidP="00CF5F6D">
            <w:pPr>
              <w:jc w:val="left"/>
              <w:rPr>
                <w:sz w:val="12"/>
              </w:rPr>
            </w:pPr>
            <w:r w:rsidRPr="00C35A66">
              <w:rPr>
                <w:sz w:val="12"/>
              </w:rPr>
              <w:t xml:space="preserve">Should be on ‘Edit Lecture’ page with a form </w:t>
            </w:r>
            <w:proofErr w:type="gramStart"/>
            <w:r w:rsidRPr="00C35A66">
              <w:rPr>
                <w:sz w:val="12"/>
              </w:rPr>
              <w:t>similar to</w:t>
            </w:r>
            <w:proofErr w:type="gramEnd"/>
            <w:r w:rsidRPr="00C35A66">
              <w:rPr>
                <w:sz w:val="12"/>
              </w:rPr>
              <w:t xml:space="preserve"> the one displayed on the ‘Create Lecture’ page however all three fields should be filled in with the values previously viewed on the ‘Lecture Detail’ page.</w:t>
            </w:r>
          </w:p>
        </w:tc>
      </w:tr>
      <w:tr w:rsidR="00C35A66" w:rsidRPr="00C35A66" w14:paraId="2EF9EF87" w14:textId="77777777" w:rsidTr="00C35A66">
        <w:trPr>
          <w:trHeight w:val="275"/>
        </w:trPr>
        <w:tc>
          <w:tcPr>
            <w:tcW w:w="0" w:type="auto"/>
          </w:tcPr>
          <w:p w14:paraId="716B8690" w14:textId="77777777" w:rsidR="00C35A66" w:rsidRPr="00C35A66" w:rsidRDefault="00C35A66" w:rsidP="007A2FEE">
            <w:pPr>
              <w:jc w:val="center"/>
              <w:rPr>
                <w:sz w:val="12"/>
              </w:rPr>
            </w:pPr>
          </w:p>
        </w:tc>
        <w:tc>
          <w:tcPr>
            <w:tcW w:w="0" w:type="auto"/>
          </w:tcPr>
          <w:p w14:paraId="45163DA5" w14:textId="77777777" w:rsidR="00C35A66" w:rsidRPr="00C35A66" w:rsidRDefault="00C35A66" w:rsidP="007A2FEE">
            <w:pPr>
              <w:jc w:val="center"/>
              <w:rPr>
                <w:sz w:val="12"/>
              </w:rPr>
            </w:pPr>
          </w:p>
        </w:tc>
        <w:tc>
          <w:tcPr>
            <w:tcW w:w="0" w:type="auto"/>
          </w:tcPr>
          <w:p w14:paraId="0147BC2F" w14:textId="77777777" w:rsidR="00C35A66" w:rsidRPr="00C35A66" w:rsidRDefault="00C35A66" w:rsidP="007A2FEE">
            <w:pPr>
              <w:jc w:val="center"/>
              <w:rPr>
                <w:sz w:val="12"/>
              </w:rPr>
            </w:pPr>
            <w:r w:rsidRPr="00C35A66">
              <w:rPr>
                <w:sz w:val="12"/>
              </w:rPr>
              <w:t>TC22</w:t>
            </w:r>
          </w:p>
        </w:tc>
        <w:tc>
          <w:tcPr>
            <w:tcW w:w="0" w:type="auto"/>
          </w:tcPr>
          <w:p w14:paraId="380B175D" w14:textId="77777777" w:rsidR="00C35A66" w:rsidRPr="00C35A66" w:rsidRDefault="00C35A66" w:rsidP="007A2FEE">
            <w:pPr>
              <w:jc w:val="center"/>
              <w:rPr>
                <w:sz w:val="12"/>
              </w:rPr>
            </w:pPr>
            <w:r w:rsidRPr="00C35A66">
              <w:rPr>
                <w:sz w:val="12"/>
              </w:rPr>
              <w:t>Check lecture details are updated correctly when providing correct data</w:t>
            </w:r>
          </w:p>
        </w:tc>
        <w:tc>
          <w:tcPr>
            <w:tcW w:w="0" w:type="auto"/>
          </w:tcPr>
          <w:p w14:paraId="1C8C1EC9" w14:textId="77777777" w:rsidR="00C35A66" w:rsidRPr="00C35A66" w:rsidRDefault="00C35A66" w:rsidP="00D363AF">
            <w:pPr>
              <w:pStyle w:val="ListParagraph"/>
              <w:numPr>
                <w:ilvl w:val="0"/>
                <w:numId w:val="40"/>
              </w:numPr>
              <w:jc w:val="left"/>
              <w:rPr>
                <w:sz w:val="12"/>
              </w:rPr>
            </w:pPr>
            <w:r w:rsidRPr="00C35A66">
              <w:rPr>
                <w:sz w:val="12"/>
              </w:rPr>
              <w:t>Go to the ‘Edit Lecture’ page (Described in TC19)</w:t>
            </w:r>
          </w:p>
          <w:p w14:paraId="4685B559"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new_title</w:t>
            </w:r>
            <w:proofErr w:type="spellEnd"/>
            <w:r w:rsidRPr="00C35A66">
              <w:rPr>
                <w:sz w:val="12"/>
              </w:rPr>
              <w:t xml:space="preserve"> into title field</w:t>
            </w:r>
          </w:p>
          <w:p w14:paraId="128AF73E"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new_notes</w:t>
            </w:r>
            <w:proofErr w:type="spellEnd"/>
            <w:r w:rsidRPr="00C35A66">
              <w:rPr>
                <w:sz w:val="12"/>
              </w:rPr>
              <w:t xml:space="preserve"> into notes field</w:t>
            </w:r>
          </w:p>
          <w:p w14:paraId="783BCC2D" w14:textId="77777777" w:rsidR="00C35A66" w:rsidRPr="00C35A66" w:rsidRDefault="00C35A66" w:rsidP="00D363AF">
            <w:pPr>
              <w:pStyle w:val="ListParagraph"/>
              <w:numPr>
                <w:ilvl w:val="0"/>
                <w:numId w:val="40"/>
              </w:numPr>
              <w:jc w:val="left"/>
              <w:rPr>
                <w:sz w:val="12"/>
              </w:rPr>
            </w:pPr>
            <w:r w:rsidRPr="00C35A66">
              <w:rPr>
                <w:sz w:val="12"/>
              </w:rPr>
              <w:t>Click Update</w:t>
            </w:r>
          </w:p>
        </w:tc>
        <w:tc>
          <w:tcPr>
            <w:tcW w:w="0" w:type="auto"/>
          </w:tcPr>
          <w:p w14:paraId="2914E591" w14:textId="77777777" w:rsidR="00C35A66" w:rsidRPr="00C35A66" w:rsidRDefault="00C35A66" w:rsidP="00C35A66">
            <w:pPr>
              <w:rPr>
                <w:sz w:val="12"/>
              </w:rPr>
            </w:pPr>
            <w:proofErr w:type="spellStart"/>
            <w:r w:rsidRPr="00C35A66">
              <w:rPr>
                <w:sz w:val="12"/>
              </w:rPr>
              <w:t>new_title</w:t>
            </w:r>
            <w:proofErr w:type="spellEnd"/>
            <w:r w:rsidRPr="00C35A66">
              <w:rPr>
                <w:sz w:val="12"/>
              </w:rPr>
              <w:t xml:space="preserve"> = Awesome New Title</w:t>
            </w:r>
          </w:p>
          <w:p w14:paraId="21B7B209" w14:textId="77777777" w:rsidR="00C35A66" w:rsidRPr="00C35A66" w:rsidRDefault="00C35A66" w:rsidP="00C35A66">
            <w:pPr>
              <w:rPr>
                <w:sz w:val="12"/>
              </w:rPr>
            </w:pPr>
            <w:proofErr w:type="spellStart"/>
            <w:r w:rsidRPr="00C35A66">
              <w:rPr>
                <w:sz w:val="12"/>
              </w:rPr>
              <w:t>new_notes</w:t>
            </w:r>
            <w:proofErr w:type="spellEnd"/>
            <w:r w:rsidRPr="00C35A66">
              <w:rPr>
                <w:sz w:val="12"/>
              </w:rPr>
              <w:t xml:space="preserve"> = Awesome New Notes</w:t>
            </w:r>
          </w:p>
        </w:tc>
        <w:tc>
          <w:tcPr>
            <w:tcW w:w="0" w:type="auto"/>
          </w:tcPr>
          <w:p w14:paraId="1F35CC41" w14:textId="77777777" w:rsidR="00C35A66" w:rsidRPr="00C35A66" w:rsidRDefault="00C35A66" w:rsidP="00CF5F6D">
            <w:pPr>
              <w:jc w:val="left"/>
              <w:rPr>
                <w:sz w:val="12"/>
              </w:rPr>
            </w:pPr>
            <w:r w:rsidRPr="00C35A66">
              <w:rPr>
                <w:sz w:val="12"/>
              </w:rPr>
              <w:t>Should be on ‘Lecture Detail’ page with new title and notes displayed in the fields in the panel on the left side of page.</w:t>
            </w:r>
          </w:p>
        </w:tc>
      </w:tr>
      <w:tr w:rsidR="00C35A66" w:rsidRPr="00C35A66" w14:paraId="1DED8562" w14:textId="77777777" w:rsidTr="00C35A66">
        <w:trPr>
          <w:trHeight w:val="275"/>
        </w:trPr>
        <w:tc>
          <w:tcPr>
            <w:tcW w:w="0" w:type="auto"/>
          </w:tcPr>
          <w:p w14:paraId="4566CC88" w14:textId="77777777" w:rsidR="00C35A66" w:rsidRPr="00C35A66" w:rsidRDefault="00C35A66" w:rsidP="007A2FEE">
            <w:pPr>
              <w:jc w:val="center"/>
              <w:rPr>
                <w:sz w:val="12"/>
              </w:rPr>
            </w:pPr>
          </w:p>
        </w:tc>
        <w:tc>
          <w:tcPr>
            <w:tcW w:w="0" w:type="auto"/>
          </w:tcPr>
          <w:p w14:paraId="13C169FB" w14:textId="77777777" w:rsidR="00C35A66" w:rsidRPr="00C35A66" w:rsidRDefault="00C35A66" w:rsidP="007A2FEE">
            <w:pPr>
              <w:jc w:val="center"/>
              <w:rPr>
                <w:sz w:val="12"/>
              </w:rPr>
            </w:pPr>
          </w:p>
        </w:tc>
        <w:tc>
          <w:tcPr>
            <w:tcW w:w="0" w:type="auto"/>
          </w:tcPr>
          <w:p w14:paraId="7E0B7D39" w14:textId="77777777" w:rsidR="00C35A66" w:rsidRPr="00C35A66" w:rsidRDefault="00C35A66" w:rsidP="007A2FEE">
            <w:pPr>
              <w:jc w:val="center"/>
              <w:rPr>
                <w:sz w:val="12"/>
              </w:rPr>
            </w:pPr>
            <w:r w:rsidRPr="00C35A66">
              <w:rPr>
                <w:sz w:val="12"/>
              </w:rPr>
              <w:t>TC23</w:t>
            </w:r>
          </w:p>
        </w:tc>
        <w:tc>
          <w:tcPr>
            <w:tcW w:w="0" w:type="auto"/>
          </w:tcPr>
          <w:p w14:paraId="19CFF902" w14:textId="77777777" w:rsidR="00C35A66" w:rsidRPr="00C35A66" w:rsidRDefault="00C35A66" w:rsidP="007A2FEE">
            <w:pPr>
              <w:jc w:val="center"/>
              <w:rPr>
                <w:sz w:val="12"/>
              </w:rPr>
            </w:pPr>
            <w:r w:rsidRPr="00C35A66">
              <w:rPr>
                <w:sz w:val="12"/>
              </w:rPr>
              <w:t>Check lecture details cannot be submitted if providing invalid data</w:t>
            </w:r>
          </w:p>
        </w:tc>
        <w:tc>
          <w:tcPr>
            <w:tcW w:w="0" w:type="auto"/>
          </w:tcPr>
          <w:p w14:paraId="5A907A99" w14:textId="77777777" w:rsidR="00C35A66" w:rsidRPr="00C35A66" w:rsidRDefault="00C35A66" w:rsidP="00D363AF">
            <w:pPr>
              <w:pStyle w:val="ListParagraph"/>
              <w:numPr>
                <w:ilvl w:val="0"/>
                <w:numId w:val="41"/>
              </w:numPr>
              <w:jc w:val="left"/>
              <w:rPr>
                <w:sz w:val="12"/>
              </w:rPr>
            </w:pPr>
            <w:r w:rsidRPr="00C35A66">
              <w:rPr>
                <w:sz w:val="12"/>
              </w:rPr>
              <w:t>Go to the ‘Edit Lecture’ page (Described in TC19)</w:t>
            </w:r>
          </w:p>
          <w:p w14:paraId="73BC1440" w14:textId="77777777" w:rsidR="00C35A66" w:rsidRPr="00C35A66" w:rsidRDefault="00C35A66" w:rsidP="00D363AF">
            <w:pPr>
              <w:pStyle w:val="ListParagraph"/>
              <w:numPr>
                <w:ilvl w:val="0"/>
                <w:numId w:val="41"/>
              </w:numPr>
              <w:jc w:val="left"/>
              <w:rPr>
                <w:sz w:val="12"/>
              </w:rPr>
            </w:pPr>
            <w:r w:rsidRPr="00C35A66">
              <w:rPr>
                <w:sz w:val="12"/>
              </w:rPr>
              <w:t>Provide incorrect data or invalid file to the lecture details form (like TC12 &amp; TC14)</w:t>
            </w:r>
          </w:p>
        </w:tc>
        <w:tc>
          <w:tcPr>
            <w:tcW w:w="0" w:type="auto"/>
          </w:tcPr>
          <w:p w14:paraId="1161BED5" w14:textId="77777777" w:rsidR="00C35A66" w:rsidRPr="00C35A66" w:rsidRDefault="00C35A66" w:rsidP="00C35A66">
            <w:pPr>
              <w:rPr>
                <w:sz w:val="12"/>
              </w:rPr>
            </w:pPr>
            <w:r w:rsidRPr="00C35A66">
              <w:rPr>
                <w:sz w:val="12"/>
              </w:rPr>
              <w:t>N/A</w:t>
            </w:r>
          </w:p>
        </w:tc>
        <w:tc>
          <w:tcPr>
            <w:tcW w:w="0" w:type="auto"/>
          </w:tcPr>
          <w:p w14:paraId="6DE2B44A" w14:textId="77777777" w:rsidR="00C35A66" w:rsidRPr="00C35A66" w:rsidRDefault="00C35A66" w:rsidP="00CF5F6D">
            <w:pPr>
              <w:jc w:val="left"/>
              <w:rPr>
                <w:sz w:val="12"/>
              </w:rPr>
            </w:pPr>
            <w:r w:rsidRPr="00C35A66">
              <w:rPr>
                <w:sz w:val="12"/>
              </w:rPr>
              <w:t>Should see same result for missing data, invalid data or wrong file type as described above in TC?? &amp; TC??</w:t>
            </w:r>
          </w:p>
          <w:p w14:paraId="2D2B5C97" w14:textId="77777777" w:rsidR="00C35A66" w:rsidRPr="00C35A66" w:rsidRDefault="00C35A66" w:rsidP="00CF5F6D">
            <w:pPr>
              <w:jc w:val="left"/>
              <w:rPr>
                <w:sz w:val="12"/>
              </w:rPr>
            </w:pPr>
          </w:p>
          <w:p w14:paraId="738BE14C" w14:textId="77777777" w:rsidR="00C35A66" w:rsidRPr="00C35A66" w:rsidRDefault="00C35A66" w:rsidP="00CF5F6D">
            <w:pPr>
              <w:jc w:val="left"/>
              <w:rPr>
                <w:sz w:val="12"/>
              </w:rPr>
            </w:pPr>
            <w:r w:rsidRPr="00C35A66">
              <w:rPr>
                <w:sz w:val="12"/>
              </w:rPr>
              <w:t>(Missing data prompt user to fill in field, Invalid data reloads form with red alert and wrong file type reloads form and display unsupported file type notification</w:t>
            </w:r>
            <w:r w:rsidRPr="00C35A66">
              <w:rPr>
                <w:i/>
                <w:sz w:val="12"/>
              </w:rPr>
              <w:t>.</w:t>
            </w:r>
            <w:r w:rsidRPr="00C35A66">
              <w:rPr>
                <w:sz w:val="12"/>
              </w:rPr>
              <w:t>)</w:t>
            </w:r>
          </w:p>
          <w:p w14:paraId="584F15A5" w14:textId="77777777" w:rsidR="00C35A66" w:rsidRPr="00C35A66" w:rsidRDefault="00C35A66" w:rsidP="00CF5F6D">
            <w:pPr>
              <w:jc w:val="left"/>
              <w:rPr>
                <w:sz w:val="12"/>
              </w:rPr>
            </w:pPr>
          </w:p>
        </w:tc>
      </w:tr>
      <w:tr w:rsidR="00C35A66" w:rsidRPr="00C35A66" w14:paraId="7F46251C" w14:textId="77777777" w:rsidTr="00C35A66">
        <w:trPr>
          <w:trHeight w:val="275"/>
        </w:trPr>
        <w:tc>
          <w:tcPr>
            <w:tcW w:w="0" w:type="auto"/>
          </w:tcPr>
          <w:p w14:paraId="3C22CEC1" w14:textId="77777777" w:rsidR="00C35A66" w:rsidRPr="00C35A66" w:rsidRDefault="00C35A66" w:rsidP="007A2FEE">
            <w:pPr>
              <w:jc w:val="center"/>
              <w:rPr>
                <w:sz w:val="12"/>
              </w:rPr>
            </w:pPr>
            <w:r w:rsidRPr="00C35A66">
              <w:rPr>
                <w:sz w:val="12"/>
              </w:rPr>
              <w:t>TS07</w:t>
            </w:r>
          </w:p>
        </w:tc>
        <w:tc>
          <w:tcPr>
            <w:tcW w:w="0" w:type="auto"/>
          </w:tcPr>
          <w:p w14:paraId="1E6286E6" w14:textId="77777777" w:rsidR="00C35A66" w:rsidRPr="00C35A66" w:rsidRDefault="00C35A66" w:rsidP="007A2FEE">
            <w:pPr>
              <w:jc w:val="center"/>
              <w:rPr>
                <w:sz w:val="12"/>
              </w:rPr>
            </w:pPr>
            <w:r w:rsidRPr="00C35A66">
              <w:rPr>
                <w:sz w:val="12"/>
              </w:rPr>
              <w:t>Check Lecture Search</w:t>
            </w:r>
          </w:p>
        </w:tc>
        <w:tc>
          <w:tcPr>
            <w:tcW w:w="0" w:type="auto"/>
          </w:tcPr>
          <w:p w14:paraId="44DDF5A7" w14:textId="77777777" w:rsidR="00C35A66" w:rsidRPr="00C35A66" w:rsidRDefault="00C35A66" w:rsidP="007A2FEE">
            <w:pPr>
              <w:jc w:val="center"/>
              <w:rPr>
                <w:sz w:val="12"/>
              </w:rPr>
            </w:pPr>
            <w:r w:rsidRPr="00C35A66">
              <w:rPr>
                <w:sz w:val="12"/>
              </w:rPr>
              <w:t>TC24</w:t>
            </w:r>
          </w:p>
        </w:tc>
        <w:tc>
          <w:tcPr>
            <w:tcW w:w="0" w:type="auto"/>
          </w:tcPr>
          <w:p w14:paraId="1225E82E" w14:textId="77777777" w:rsidR="00C35A66" w:rsidRPr="00C35A66" w:rsidRDefault="00C35A66" w:rsidP="007A2FEE">
            <w:pPr>
              <w:jc w:val="center"/>
              <w:rPr>
                <w:sz w:val="12"/>
              </w:rPr>
            </w:pPr>
            <w:r w:rsidRPr="00C35A66">
              <w:rPr>
                <w:sz w:val="12"/>
              </w:rPr>
              <w:t>Check Search Lecture by full title</w:t>
            </w:r>
          </w:p>
        </w:tc>
        <w:tc>
          <w:tcPr>
            <w:tcW w:w="0" w:type="auto"/>
          </w:tcPr>
          <w:p w14:paraId="5348DE63" w14:textId="77777777" w:rsidR="00C35A66" w:rsidRPr="00C35A66" w:rsidRDefault="00C35A66" w:rsidP="00D363AF">
            <w:pPr>
              <w:pStyle w:val="ListParagraph"/>
              <w:numPr>
                <w:ilvl w:val="0"/>
                <w:numId w:val="34"/>
              </w:numPr>
              <w:jc w:val="left"/>
              <w:rPr>
                <w:sz w:val="12"/>
              </w:rPr>
            </w:pPr>
            <w:r w:rsidRPr="00C35A66">
              <w:rPr>
                <w:sz w:val="12"/>
              </w:rPr>
              <w:t>Login &amp; Create a lecture (Described in TC10)</w:t>
            </w:r>
          </w:p>
          <w:p w14:paraId="2D886637" w14:textId="77777777" w:rsidR="00C35A66" w:rsidRPr="00C35A66" w:rsidRDefault="00C35A66" w:rsidP="00D363AF">
            <w:pPr>
              <w:pStyle w:val="ListParagraph"/>
              <w:numPr>
                <w:ilvl w:val="0"/>
                <w:numId w:val="34"/>
              </w:numPr>
              <w:jc w:val="left"/>
              <w:rPr>
                <w:sz w:val="12"/>
              </w:rPr>
            </w:pPr>
            <w:r w:rsidRPr="00C35A66">
              <w:rPr>
                <w:sz w:val="12"/>
              </w:rPr>
              <w:t>Create two more lectures with titles provided</w:t>
            </w:r>
          </w:p>
          <w:p w14:paraId="64C6152F" w14:textId="77777777" w:rsidR="00C35A66" w:rsidRPr="00C35A66" w:rsidRDefault="00C35A66" w:rsidP="00D363AF">
            <w:pPr>
              <w:pStyle w:val="ListParagraph"/>
              <w:numPr>
                <w:ilvl w:val="0"/>
                <w:numId w:val="34"/>
              </w:numPr>
              <w:jc w:val="left"/>
              <w:rPr>
                <w:sz w:val="12"/>
              </w:rPr>
            </w:pPr>
            <w:r w:rsidRPr="00C35A66">
              <w:rPr>
                <w:sz w:val="12"/>
              </w:rPr>
              <w:t>Type ‘Second Lecture’ into the search field</w:t>
            </w:r>
          </w:p>
          <w:p w14:paraId="1E2797AC" w14:textId="77777777" w:rsidR="00C35A66" w:rsidRPr="00C35A66" w:rsidRDefault="00C35A66" w:rsidP="00D363AF">
            <w:pPr>
              <w:pStyle w:val="ListParagraph"/>
              <w:numPr>
                <w:ilvl w:val="0"/>
                <w:numId w:val="34"/>
              </w:numPr>
              <w:jc w:val="left"/>
              <w:rPr>
                <w:sz w:val="12"/>
              </w:rPr>
            </w:pPr>
            <w:r w:rsidRPr="00C35A66">
              <w:rPr>
                <w:sz w:val="12"/>
              </w:rPr>
              <w:t>Click ‘Search’</w:t>
            </w:r>
          </w:p>
          <w:p w14:paraId="6FF27507" w14:textId="77777777" w:rsidR="00C35A66" w:rsidRPr="00C35A66" w:rsidRDefault="00C35A66" w:rsidP="00C35A66">
            <w:pPr>
              <w:pStyle w:val="ListParagraph"/>
              <w:rPr>
                <w:sz w:val="12"/>
              </w:rPr>
            </w:pPr>
          </w:p>
        </w:tc>
        <w:tc>
          <w:tcPr>
            <w:tcW w:w="0" w:type="auto"/>
          </w:tcPr>
          <w:p w14:paraId="43807BB0"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3315E961"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6AA6EAEE" w14:textId="77777777" w:rsidR="00C35A66" w:rsidRPr="00C35A66" w:rsidRDefault="00C35A66" w:rsidP="00CF5F6D">
            <w:pPr>
              <w:jc w:val="left"/>
              <w:rPr>
                <w:sz w:val="12"/>
              </w:rPr>
            </w:pPr>
            <w:r w:rsidRPr="00C35A66">
              <w:rPr>
                <w:sz w:val="12"/>
              </w:rPr>
              <w:t>Only the lecture titled ‘Second Lecture’ should be displayed in the list.</w:t>
            </w:r>
          </w:p>
        </w:tc>
      </w:tr>
      <w:tr w:rsidR="00C35A66" w:rsidRPr="00C35A66" w14:paraId="0596957B" w14:textId="77777777" w:rsidTr="00C35A66">
        <w:trPr>
          <w:trHeight w:val="275"/>
        </w:trPr>
        <w:tc>
          <w:tcPr>
            <w:tcW w:w="0" w:type="auto"/>
          </w:tcPr>
          <w:p w14:paraId="410AB07D" w14:textId="77777777" w:rsidR="00C35A66" w:rsidRPr="00C35A66" w:rsidRDefault="00C35A66" w:rsidP="007A2FEE">
            <w:pPr>
              <w:jc w:val="center"/>
              <w:rPr>
                <w:sz w:val="12"/>
              </w:rPr>
            </w:pPr>
          </w:p>
        </w:tc>
        <w:tc>
          <w:tcPr>
            <w:tcW w:w="0" w:type="auto"/>
          </w:tcPr>
          <w:p w14:paraId="52217510" w14:textId="77777777" w:rsidR="00C35A66" w:rsidRPr="00C35A66" w:rsidRDefault="00C35A66" w:rsidP="007A2FEE">
            <w:pPr>
              <w:jc w:val="center"/>
              <w:rPr>
                <w:sz w:val="12"/>
              </w:rPr>
            </w:pPr>
          </w:p>
        </w:tc>
        <w:tc>
          <w:tcPr>
            <w:tcW w:w="0" w:type="auto"/>
          </w:tcPr>
          <w:p w14:paraId="6894D5DB" w14:textId="77777777" w:rsidR="00C35A66" w:rsidRPr="00C35A66" w:rsidRDefault="00C35A66" w:rsidP="007A2FEE">
            <w:pPr>
              <w:jc w:val="center"/>
              <w:rPr>
                <w:sz w:val="12"/>
              </w:rPr>
            </w:pPr>
            <w:r w:rsidRPr="00C35A66">
              <w:rPr>
                <w:sz w:val="12"/>
              </w:rPr>
              <w:t>TC25</w:t>
            </w:r>
          </w:p>
        </w:tc>
        <w:tc>
          <w:tcPr>
            <w:tcW w:w="0" w:type="auto"/>
          </w:tcPr>
          <w:p w14:paraId="30DD13BE" w14:textId="77777777" w:rsidR="00C35A66" w:rsidRPr="00C35A66" w:rsidRDefault="00C35A66" w:rsidP="007A2FEE">
            <w:pPr>
              <w:jc w:val="center"/>
              <w:rPr>
                <w:sz w:val="12"/>
              </w:rPr>
            </w:pPr>
            <w:r w:rsidRPr="00C35A66">
              <w:rPr>
                <w:sz w:val="12"/>
              </w:rPr>
              <w:t>Check Search Lecture by partial title</w:t>
            </w:r>
          </w:p>
        </w:tc>
        <w:tc>
          <w:tcPr>
            <w:tcW w:w="0" w:type="auto"/>
          </w:tcPr>
          <w:p w14:paraId="2C4B2A0E" w14:textId="77777777" w:rsidR="00C35A66" w:rsidRPr="00C35A66" w:rsidRDefault="00C35A66" w:rsidP="00D363AF">
            <w:pPr>
              <w:pStyle w:val="ListParagraph"/>
              <w:numPr>
                <w:ilvl w:val="0"/>
                <w:numId w:val="36"/>
              </w:numPr>
              <w:jc w:val="left"/>
              <w:rPr>
                <w:sz w:val="12"/>
              </w:rPr>
            </w:pPr>
            <w:r w:rsidRPr="00C35A66">
              <w:rPr>
                <w:sz w:val="12"/>
              </w:rPr>
              <w:t>Login &amp; Create a lecture (Described in TC10)</w:t>
            </w:r>
          </w:p>
          <w:p w14:paraId="5A99203E" w14:textId="77777777" w:rsidR="00C35A66" w:rsidRPr="00C35A66" w:rsidRDefault="00C35A66" w:rsidP="00D363AF">
            <w:pPr>
              <w:pStyle w:val="ListParagraph"/>
              <w:numPr>
                <w:ilvl w:val="0"/>
                <w:numId w:val="36"/>
              </w:numPr>
              <w:jc w:val="left"/>
              <w:rPr>
                <w:sz w:val="12"/>
              </w:rPr>
            </w:pPr>
            <w:r w:rsidRPr="00C35A66">
              <w:rPr>
                <w:sz w:val="12"/>
              </w:rPr>
              <w:t>Create two more lectures with titles provided</w:t>
            </w:r>
          </w:p>
          <w:p w14:paraId="3F76DD77" w14:textId="77777777" w:rsidR="00C35A66" w:rsidRPr="00C35A66" w:rsidRDefault="00C35A66" w:rsidP="00D363AF">
            <w:pPr>
              <w:pStyle w:val="ListParagraph"/>
              <w:numPr>
                <w:ilvl w:val="0"/>
                <w:numId w:val="36"/>
              </w:numPr>
              <w:jc w:val="left"/>
              <w:rPr>
                <w:sz w:val="12"/>
              </w:rPr>
            </w:pPr>
            <w:r w:rsidRPr="00C35A66">
              <w:rPr>
                <w:sz w:val="12"/>
              </w:rPr>
              <w:t>Type ‘Lecture’ into the search field</w:t>
            </w:r>
          </w:p>
          <w:p w14:paraId="4E1AEA22" w14:textId="77777777" w:rsidR="00C35A66" w:rsidRPr="00C35A66" w:rsidRDefault="00C35A66" w:rsidP="00D363AF">
            <w:pPr>
              <w:pStyle w:val="ListParagraph"/>
              <w:numPr>
                <w:ilvl w:val="0"/>
                <w:numId w:val="36"/>
              </w:numPr>
              <w:jc w:val="left"/>
              <w:rPr>
                <w:sz w:val="12"/>
              </w:rPr>
            </w:pPr>
            <w:r w:rsidRPr="00C35A66">
              <w:rPr>
                <w:sz w:val="12"/>
              </w:rPr>
              <w:t>Click ‘Search’</w:t>
            </w:r>
          </w:p>
        </w:tc>
        <w:tc>
          <w:tcPr>
            <w:tcW w:w="0" w:type="auto"/>
          </w:tcPr>
          <w:p w14:paraId="7994F443"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626BAD57"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57E5DE50" w14:textId="77777777" w:rsidR="00C35A66" w:rsidRPr="00C35A66" w:rsidRDefault="00C35A66" w:rsidP="00CF5F6D">
            <w:pPr>
              <w:jc w:val="left"/>
              <w:rPr>
                <w:sz w:val="12"/>
              </w:rPr>
            </w:pPr>
            <w:r w:rsidRPr="00C35A66">
              <w:rPr>
                <w:sz w:val="12"/>
              </w:rPr>
              <w:t>All three lectures should be displayed in the list (My Lecture, Second Lecture, Third Lecture)</w:t>
            </w:r>
          </w:p>
        </w:tc>
      </w:tr>
      <w:tr w:rsidR="00C35A66" w:rsidRPr="00C35A66" w14:paraId="652DE546" w14:textId="77777777" w:rsidTr="00C35A66">
        <w:trPr>
          <w:trHeight w:val="275"/>
        </w:trPr>
        <w:tc>
          <w:tcPr>
            <w:tcW w:w="0" w:type="auto"/>
          </w:tcPr>
          <w:p w14:paraId="7CF1488D" w14:textId="77777777" w:rsidR="00C35A66" w:rsidRPr="00C35A66" w:rsidRDefault="00C35A66" w:rsidP="007A2FEE">
            <w:pPr>
              <w:jc w:val="center"/>
              <w:rPr>
                <w:sz w:val="12"/>
              </w:rPr>
            </w:pPr>
          </w:p>
        </w:tc>
        <w:tc>
          <w:tcPr>
            <w:tcW w:w="0" w:type="auto"/>
          </w:tcPr>
          <w:p w14:paraId="4F794441" w14:textId="77777777" w:rsidR="00C35A66" w:rsidRPr="00C35A66" w:rsidRDefault="00C35A66" w:rsidP="007A2FEE">
            <w:pPr>
              <w:jc w:val="center"/>
              <w:rPr>
                <w:sz w:val="12"/>
              </w:rPr>
            </w:pPr>
          </w:p>
        </w:tc>
        <w:tc>
          <w:tcPr>
            <w:tcW w:w="0" w:type="auto"/>
          </w:tcPr>
          <w:p w14:paraId="7A3C5557" w14:textId="77777777" w:rsidR="00C35A66" w:rsidRPr="00C35A66" w:rsidRDefault="00C35A66" w:rsidP="007A2FEE">
            <w:pPr>
              <w:jc w:val="center"/>
              <w:rPr>
                <w:sz w:val="12"/>
              </w:rPr>
            </w:pPr>
            <w:r w:rsidRPr="00C35A66">
              <w:rPr>
                <w:sz w:val="12"/>
              </w:rPr>
              <w:t>TC26</w:t>
            </w:r>
          </w:p>
        </w:tc>
        <w:tc>
          <w:tcPr>
            <w:tcW w:w="0" w:type="auto"/>
          </w:tcPr>
          <w:p w14:paraId="77A2E1BD" w14:textId="77777777" w:rsidR="00C35A66" w:rsidRPr="00C35A66" w:rsidRDefault="00C35A66" w:rsidP="007A2FEE">
            <w:pPr>
              <w:jc w:val="center"/>
              <w:rPr>
                <w:sz w:val="12"/>
              </w:rPr>
            </w:pPr>
            <w:r w:rsidRPr="00C35A66">
              <w:rPr>
                <w:sz w:val="12"/>
              </w:rPr>
              <w:t>Check Lecture Search by full Date</w:t>
            </w:r>
          </w:p>
        </w:tc>
        <w:tc>
          <w:tcPr>
            <w:tcW w:w="0" w:type="auto"/>
          </w:tcPr>
          <w:p w14:paraId="3EBB08AB" w14:textId="77777777" w:rsidR="00C35A66" w:rsidRPr="00C35A66" w:rsidRDefault="00C35A66" w:rsidP="00D363AF">
            <w:pPr>
              <w:pStyle w:val="ListParagraph"/>
              <w:numPr>
                <w:ilvl w:val="0"/>
                <w:numId w:val="65"/>
              </w:numPr>
              <w:jc w:val="left"/>
              <w:rPr>
                <w:sz w:val="12"/>
              </w:rPr>
            </w:pPr>
            <w:r w:rsidRPr="00C35A66">
              <w:rPr>
                <w:sz w:val="12"/>
              </w:rPr>
              <w:t>Login &amp; Create a lecture (Described in TC10)</w:t>
            </w:r>
          </w:p>
          <w:p w14:paraId="28486F73" w14:textId="77777777" w:rsidR="00C35A66" w:rsidRPr="00C35A66" w:rsidRDefault="00C35A66" w:rsidP="00D363AF">
            <w:pPr>
              <w:pStyle w:val="ListParagraph"/>
              <w:numPr>
                <w:ilvl w:val="0"/>
                <w:numId w:val="65"/>
              </w:numPr>
              <w:jc w:val="left"/>
              <w:rPr>
                <w:sz w:val="12"/>
              </w:rPr>
            </w:pPr>
            <w:r w:rsidRPr="00C35A66">
              <w:rPr>
                <w:sz w:val="12"/>
              </w:rPr>
              <w:t>Type the date of creation into the search field</w:t>
            </w:r>
          </w:p>
          <w:p w14:paraId="7DE854C2" w14:textId="77777777" w:rsidR="00C35A66" w:rsidRPr="00C35A66" w:rsidRDefault="00C35A66" w:rsidP="00D363AF">
            <w:pPr>
              <w:pStyle w:val="ListParagraph"/>
              <w:numPr>
                <w:ilvl w:val="0"/>
                <w:numId w:val="65"/>
              </w:numPr>
              <w:jc w:val="left"/>
              <w:rPr>
                <w:sz w:val="12"/>
              </w:rPr>
            </w:pPr>
            <w:r w:rsidRPr="00C35A66">
              <w:rPr>
                <w:sz w:val="12"/>
              </w:rPr>
              <w:t>Click “Search”</w:t>
            </w:r>
          </w:p>
        </w:tc>
        <w:tc>
          <w:tcPr>
            <w:tcW w:w="0" w:type="auto"/>
          </w:tcPr>
          <w:p w14:paraId="55088957" w14:textId="77777777" w:rsidR="00C35A66" w:rsidRPr="00C35A66" w:rsidRDefault="00C35A66" w:rsidP="00C35A66">
            <w:pPr>
              <w:rPr>
                <w:sz w:val="12"/>
              </w:rPr>
            </w:pPr>
            <w:r w:rsidRPr="00C35A66">
              <w:rPr>
                <w:sz w:val="12"/>
              </w:rPr>
              <w:t>N/A</w:t>
            </w:r>
          </w:p>
        </w:tc>
        <w:tc>
          <w:tcPr>
            <w:tcW w:w="0" w:type="auto"/>
          </w:tcPr>
          <w:p w14:paraId="4389B9FA" w14:textId="77777777" w:rsidR="00C35A66" w:rsidRPr="00C35A66" w:rsidRDefault="00C35A66" w:rsidP="00CF5F6D">
            <w:pPr>
              <w:jc w:val="left"/>
              <w:rPr>
                <w:sz w:val="12"/>
              </w:rPr>
            </w:pPr>
            <w:r w:rsidRPr="00C35A66">
              <w:rPr>
                <w:sz w:val="12"/>
              </w:rPr>
              <w:t>Only the lectures created on the entered date should be shown</w:t>
            </w:r>
          </w:p>
        </w:tc>
      </w:tr>
      <w:tr w:rsidR="00C35A66" w:rsidRPr="00C35A66" w14:paraId="5A090546" w14:textId="77777777" w:rsidTr="00C35A66">
        <w:trPr>
          <w:trHeight w:val="275"/>
        </w:trPr>
        <w:tc>
          <w:tcPr>
            <w:tcW w:w="0" w:type="auto"/>
          </w:tcPr>
          <w:p w14:paraId="2CC18E1D" w14:textId="77777777" w:rsidR="00C35A66" w:rsidRPr="00C35A66" w:rsidRDefault="00C35A66" w:rsidP="007A2FEE">
            <w:pPr>
              <w:jc w:val="center"/>
              <w:rPr>
                <w:sz w:val="12"/>
              </w:rPr>
            </w:pPr>
          </w:p>
        </w:tc>
        <w:tc>
          <w:tcPr>
            <w:tcW w:w="0" w:type="auto"/>
          </w:tcPr>
          <w:p w14:paraId="1875C6A7" w14:textId="77777777" w:rsidR="00C35A66" w:rsidRPr="00C35A66" w:rsidRDefault="00C35A66" w:rsidP="007A2FEE">
            <w:pPr>
              <w:jc w:val="center"/>
              <w:rPr>
                <w:sz w:val="12"/>
              </w:rPr>
            </w:pPr>
          </w:p>
        </w:tc>
        <w:tc>
          <w:tcPr>
            <w:tcW w:w="0" w:type="auto"/>
          </w:tcPr>
          <w:p w14:paraId="7952BF85" w14:textId="77777777" w:rsidR="00C35A66" w:rsidRPr="00C35A66" w:rsidRDefault="00C35A66" w:rsidP="007A2FEE">
            <w:pPr>
              <w:jc w:val="center"/>
              <w:rPr>
                <w:sz w:val="12"/>
              </w:rPr>
            </w:pPr>
            <w:r w:rsidRPr="00C35A66">
              <w:rPr>
                <w:sz w:val="12"/>
              </w:rPr>
              <w:t>TC27</w:t>
            </w:r>
          </w:p>
        </w:tc>
        <w:tc>
          <w:tcPr>
            <w:tcW w:w="0" w:type="auto"/>
          </w:tcPr>
          <w:p w14:paraId="768A3CC3" w14:textId="77777777" w:rsidR="00C35A66" w:rsidRPr="00C35A66" w:rsidRDefault="00C35A66" w:rsidP="007A2FEE">
            <w:pPr>
              <w:jc w:val="center"/>
              <w:rPr>
                <w:sz w:val="12"/>
              </w:rPr>
            </w:pPr>
            <w:r w:rsidRPr="00C35A66">
              <w:rPr>
                <w:sz w:val="12"/>
              </w:rPr>
              <w:t>Check Empty Search displays all lectures</w:t>
            </w:r>
          </w:p>
        </w:tc>
        <w:tc>
          <w:tcPr>
            <w:tcW w:w="0" w:type="auto"/>
          </w:tcPr>
          <w:p w14:paraId="3049F0F6" w14:textId="77777777" w:rsidR="00C35A66" w:rsidRPr="00C35A66" w:rsidRDefault="00C35A66" w:rsidP="00D363AF">
            <w:pPr>
              <w:pStyle w:val="ListParagraph"/>
              <w:numPr>
                <w:ilvl w:val="0"/>
                <w:numId w:val="37"/>
              </w:numPr>
              <w:jc w:val="left"/>
              <w:rPr>
                <w:sz w:val="12"/>
              </w:rPr>
            </w:pPr>
            <w:r w:rsidRPr="00C35A66">
              <w:rPr>
                <w:sz w:val="12"/>
              </w:rPr>
              <w:t>Ensure there are some lectures in the lecture list</w:t>
            </w:r>
          </w:p>
          <w:p w14:paraId="1FADEB68" w14:textId="77777777" w:rsidR="00C35A66" w:rsidRPr="00C35A66" w:rsidRDefault="00C35A66" w:rsidP="00D363AF">
            <w:pPr>
              <w:pStyle w:val="ListParagraph"/>
              <w:numPr>
                <w:ilvl w:val="0"/>
                <w:numId w:val="37"/>
              </w:numPr>
              <w:jc w:val="left"/>
              <w:rPr>
                <w:sz w:val="12"/>
              </w:rPr>
            </w:pPr>
            <w:r w:rsidRPr="00C35A66">
              <w:rPr>
                <w:sz w:val="12"/>
              </w:rPr>
              <w:t>Ensure the search field is empty</w:t>
            </w:r>
          </w:p>
          <w:p w14:paraId="6E2CA6AE" w14:textId="77777777" w:rsidR="00C35A66" w:rsidRPr="00C35A66" w:rsidRDefault="00C35A66" w:rsidP="00D363AF">
            <w:pPr>
              <w:pStyle w:val="ListParagraph"/>
              <w:numPr>
                <w:ilvl w:val="0"/>
                <w:numId w:val="37"/>
              </w:numPr>
              <w:jc w:val="left"/>
              <w:rPr>
                <w:sz w:val="12"/>
              </w:rPr>
            </w:pPr>
            <w:r w:rsidRPr="00C35A66">
              <w:rPr>
                <w:sz w:val="12"/>
              </w:rPr>
              <w:t>Click ‘Search’</w:t>
            </w:r>
          </w:p>
        </w:tc>
        <w:tc>
          <w:tcPr>
            <w:tcW w:w="0" w:type="auto"/>
          </w:tcPr>
          <w:p w14:paraId="4203605D" w14:textId="77777777" w:rsidR="00C35A66" w:rsidRPr="00C35A66" w:rsidRDefault="00C35A66" w:rsidP="00C35A66">
            <w:pPr>
              <w:rPr>
                <w:sz w:val="12"/>
              </w:rPr>
            </w:pPr>
            <w:r w:rsidRPr="00C35A66">
              <w:rPr>
                <w:sz w:val="12"/>
              </w:rPr>
              <w:t>N/A</w:t>
            </w:r>
          </w:p>
        </w:tc>
        <w:tc>
          <w:tcPr>
            <w:tcW w:w="0" w:type="auto"/>
          </w:tcPr>
          <w:p w14:paraId="1694B311" w14:textId="77777777" w:rsidR="00C35A66" w:rsidRPr="00C35A66" w:rsidRDefault="00C35A66" w:rsidP="00CF5F6D">
            <w:pPr>
              <w:jc w:val="left"/>
              <w:rPr>
                <w:sz w:val="12"/>
              </w:rPr>
            </w:pPr>
            <w:r w:rsidRPr="00C35A66">
              <w:rPr>
                <w:sz w:val="12"/>
              </w:rPr>
              <w:t>All lectures that have been created by the user should be displayed.</w:t>
            </w:r>
          </w:p>
        </w:tc>
      </w:tr>
      <w:tr w:rsidR="00C35A66" w:rsidRPr="00C35A66" w14:paraId="2E6F5BDF" w14:textId="77777777" w:rsidTr="00C35A66">
        <w:trPr>
          <w:trHeight w:val="275"/>
        </w:trPr>
        <w:tc>
          <w:tcPr>
            <w:tcW w:w="0" w:type="auto"/>
          </w:tcPr>
          <w:p w14:paraId="271C2AD1" w14:textId="77777777" w:rsidR="00C35A66" w:rsidRPr="00C35A66" w:rsidRDefault="00C35A66" w:rsidP="007A2FEE">
            <w:pPr>
              <w:jc w:val="center"/>
              <w:rPr>
                <w:sz w:val="12"/>
              </w:rPr>
            </w:pPr>
            <w:r w:rsidRPr="00C35A66">
              <w:rPr>
                <w:sz w:val="12"/>
              </w:rPr>
              <w:t>TS08</w:t>
            </w:r>
          </w:p>
        </w:tc>
        <w:tc>
          <w:tcPr>
            <w:tcW w:w="0" w:type="auto"/>
          </w:tcPr>
          <w:p w14:paraId="7EA36C56" w14:textId="77777777" w:rsidR="00C35A66" w:rsidRPr="00C35A66" w:rsidRDefault="00C35A66" w:rsidP="007A2FEE">
            <w:pPr>
              <w:jc w:val="center"/>
              <w:rPr>
                <w:sz w:val="12"/>
              </w:rPr>
            </w:pPr>
            <w:r w:rsidRPr="00C35A66">
              <w:rPr>
                <w:sz w:val="12"/>
              </w:rPr>
              <w:t>Check PDF download functionality</w:t>
            </w:r>
          </w:p>
        </w:tc>
        <w:tc>
          <w:tcPr>
            <w:tcW w:w="0" w:type="auto"/>
          </w:tcPr>
          <w:p w14:paraId="5E802C55" w14:textId="77777777" w:rsidR="00C35A66" w:rsidRPr="00C35A66" w:rsidRDefault="00C35A66" w:rsidP="007A2FEE">
            <w:pPr>
              <w:jc w:val="center"/>
              <w:rPr>
                <w:sz w:val="12"/>
              </w:rPr>
            </w:pPr>
            <w:r w:rsidRPr="00C35A66">
              <w:rPr>
                <w:sz w:val="12"/>
              </w:rPr>
              <w:t>TC28</w:t>
            </w:r>
          </w:p>
        </w:tc>
        <w:tc>
          <w:tcPr>
            <w:tcW w:w="0" w:type="auto"/>
          </w:tcPr>
          <w:p w14:paraId="763193EA" w14:textId="77777777" w:rsidR="00C35A66" w:rsidRPr="00C35A66" w:rsidRDefault="00C35A66" w:rsidP="007A2FEE">
            <w:pPr>
              <w:jc w:val="center"/>
              <w:rPr>
                <w:sz w:val="12"/>
              </w:rPr>
            </w:pPr>
            <w:r w:rsidRPr="00C35A66">
              <w:rPr>
                <w:sz w:val="12"/>
              </w:rPr>
              <w:t>Check staff user can view and download the uploaded PDF file</w:t>
            </w:r>
          </w:p>
        </w:tc>
        <w:tc>
          <w:tcPr>
            <w:tcW w:w="0" w:type="auto"/>
          </w:tcPr>
          <w:p w14:paraId="67046C72" w14:textId="77777777" w:rsidR="00C35A66" w:rsidRPr="00C35A66" w:rsidRDefault="00C35A66" w:rsidP="00D363AF">
            <w:pPr>
              <w:pStyle w:val="ListParagraph"/>
              <w:numPr>
                <w:ilvl w:val="0"/>
                <w:numId w:val="38"/>
              </w:numPr>
              <w:jc w:val="left"/>
              <w:rPr>
                <w:sz w:val="12"/>
              </w:rPr>
            </w:pPr>
            <w:r w:rsidRPr="00C35A66">
              <w:rPr>
                <w:sz w:val="12"/>
              </w:rPr>
              <w:t>Create a lecture with a PDF file (Described in TC14)</w:t>
            </w:r>
          </w:p>
          <w:p w14:paraId="2FC135BF" w14:textId="77777777" w:rsidR="00C35A66" w:rsidRPr="00C35A66" w:rsidRDefault="00C35A66" w:rsidP="00D363AF">
            <w:pPr>
              <w:pStyle w:val="ListParagraph"/>
              <w:numPr>
                <w:ilvl w:val="0"/>
                <w:numId w:val="38"/>
              </w:numPr>
              <w:jc w:val="left"/>
              <w:rPr>
                <w:sz w:val="12"/>
              </w:rPr>
            </w:pPr>
            <w:r w:rsidRPr="00C35A66">
              <w:rPr>
                <w:sz w:val="12"/>
              </w:rPr>
              <w:t>Click on the lecture’s title in the lecture list to go to the ‘Lecture Detail’ page</w:t>
            </w:r>
          </w:p>
          <w:p w14:paraId="22379C2F" w14:textId="77777777" w:rsidR="00C35A66" w:rsidRPr="00C35A66" w:rsidRDefault="00C35A66" w:rsidP="00D363AF">
            <w:pPr>
              <w:pStyle w:val="ListParagraph"/>
              <w:numPr>
                <w:ilvl w:val="0"/>
                <w:numId w:val="38"/>
              </w:numPr>
              <w:jc w:val="left"/>
              <w:rPr>
                <w:sz w:val="12"/>
              </w:rPr>
            </w:pPr>
            <w:r w:rsidRPr="00C35A66">
              <w:rPr>
                <w:sz w:val="12"/>
              </w:rPr>
              <w:t>Click on ‘View Lecture PDF’ in the navigation bar on ‘Lecture Detail’ page</w:t>
            </w:r>
          </w:p>
          <w:p w14:paraId="4A6F689A" w14:textId="77777777" w:rsidR="00C35A66" w:rsidRPr="00C35A66" w:rsidRDefault="00C35A66" w:rsidP="00D363AF">
            <w:pPr>
              <w:pStyle w:val="ListParagraph"/>
              <w:numPr>
                <w:ilvl w:val="0"/>
                <w:numId w:val="38"/>
              </w:numPr>
              <w:jc w:val="left"/>
              <w:rPr>
                <w:sz w:val="12"/>
              </w:rPr>
            </w:pPr>
            <w:r w:rsidRPr="00C35A66">
              <w:rPr>
                <w:sz w:val="12"/>
              </w:rPr>
              <w:t>Click on the Download button on this page</w:t>
            </w:r>
          </w:p>
        </w:tc>
        <w:tc>
          <w:tcPr>
            <w:tcW w:w="0" w:type="auto"/>
          </w:tcPr>
          <w:p w14:paraId="2F0CB842" w14:textId="77777777" w:rsidR="00C35A66" w:rsidRPr="00C35A66" w:rsidRDefault="00C35A66" w:rsidP="00C35A66">
            <w:pPr>
              <w:rPr>
                <w:sz w:val="12"/>
              </w:rPr>
            </w:pPr>
            <w:r w:rsidRPr="00C35A66">
              <w:rPr>
                <w:sz w:val="12"/>
              </w:rPr>
              <w:t>N/A</w:t>
            </w:r>
          </w:p>
        </w:tc>
        <w:tc>
          <w:tcPr>
            <w:tcW w:w="0" w:type="auto"/>
          </w:tcPr>
          <w:p w14:paraId="16058D6D" w14:textId="77777777" w:rsidR="00C35A66" w:rsidRPr="00C35A66" w:rsidRDefault="00C35A66" w:rsidP="00D363AF">
            <w:pPr>
              <w:pStyle w:val="ListParagraph"/>
              <w:numPr>
                <w:ilvl w:val="0"/>
                <w:numId w:val="39"/>
              </w:numPr>
              <w:jc w:val="left"/>
              <w:rPr>
                <w:sz w:val="12"/>
              </w:rPr>
            </w:pPr>
            <w:r w:rsidRPr="00C35A66">
              <w:rPr>
                <w:sz w:val="12"/>
              </w:rPr>
              <w:t xml:space="preserve">After clicking on ‘View Lecture PDF’ the PDF should be displayed in the browser. </w:t>
            </w:r>
          </w:p>
          <w:p w14:paraId="6E0F5314" w14:textId="77777777" w:rsidR="00C35A66" w:rsidRPr="00C35A66" w:rsidRDefault="00C35A66" w:rsidP="00D363AF">
            <w:pPr>
              <w:pStyle w:val="ListParagraph"/>
              <w:numPr>
                <w:ilvl w:val="0"/>
                <w:numId w:val="39"/>
              </w:numPr>
              <w:jc w:val="left"/>
              <w:rPr>
                <w:sz w:val="12"/>
              </w:rPr>
            </w:pPr>
            <w:r w:rsidRPr="00C35A66">
              <w:rPr>
                <w:sz w:val="12"/>
              </w:rPr>
              <w:t>Clicking Download will download the pdf into the downloads folder on computer</w:t>
            </w:r>
          </w:p>
        </w:tc>
      </w:tr>
      <w:tr w:rsidR="00C35A66" w:rsidRPr="00C35A66" w14:paraId="6306ED5D" w14:textId="77777777" w:rsidTr="00C35A66">
        <w:trPr>
          <w:trHeight w:val="275"/>
        </w:trPr>
        <w:tc>
          <w:tcPr>
            <w:tcW w:w="0" w:type="auto"/>
            <w:shd w:val="clear" w:color="auto" w:fill="FFFFFF" w:themeFill="background1"/>
          </w:tcPr>
          <w:p w14:paraId="012447DE" w14:textId="77777777" w:rsidR="00C35A66" w:rsidRPr="00C35A66" w:rsidRDefault="00C35A66" w:rsidP="007A2FEE">
            <w:pPr>
              <w:jc w:val="center"/>
              <w:rPr>
                <w:sz w:val="12"/>
              </w:rPr>
            </w:pPr>
            <w:r w:rsidRPr="00C35A66">
              <w:rPr>
                <w:sz w:val="12"/>
              </w:rPr>
              <w:t>TS09</w:t>
            </w:r>
          </w:p>
        </w:tc>
        <w:tc>
          <w:tcPr>
            <w:tcW w:w="0" w:type="auto"/>
            <w:shd w:val="clear" w:color="auto" w:fill="FFFFFF" w:themeFill="background1"/>
          </w:tcPr>
          <w:p w14:paraId="67E5B88F" w14:textId="77777777" w:rsidR="00C35A66" w:rsidRPr="00C35A66" w:rsidRDefault="00C35A66" w:rsidP="007A2FEE">
            <w:pPr>
              <w:jc w:val="center"/>
              <w:rPr>
                <w:sz w:val="12"/>
              </w:rPr>
            </w:pPr>
            <w:r w:rsidRPr="00C35A66">
              <w:rPr>
                <w:sz w:val="12"/>
              </w:rPr>
              <w:t>Check extract from PDF functionality</w:t>
            </w:r>
          </w:p>
        </w:tc>
        <w:tc>
          <w:tcPr>
            <w:tcW w:w="0" w:type="auto"/>
            <w:shd w:val="clear" w:color="auto" w:fill="FFFFFF" w:themeFill="background1"/>
          </w:tcPr>
          <w:p w14:paraId="72E62688" w14:textId="77777777" w:rsidR="00C35A66" w:rsidRPr="00C35A66" w:rsidRDefault="00C35A66" w:rsidP="007A2FEE">
            <w:pPr>
              <w:jc w:val="center"/>
              <w:rPr>
                <w:sz w:val="12"/>
              </w:rPr>
            </w:pPr>
            <w:r w:rsidRPr="00C35A66">
              <w:rPr>
                <w:sz w:val="12"/>
              </w:rPr>
              <w:t>TC29</w:t>
            </w:r>
          </w:p>
        </w:tc>
        <w:tc>
          <w:tcPr>
            <w:tcW w:w="0" w:type="auto"/>
            <w:shd w:val="clear" w:color="auto" w:fill="FFFFFF" w:themeFill="background1"/>
          </w:tcPr>
          <w:p w14:paraId="026119E2" w14:textId="77777777" w:rsidR="00C35A66" w:rsidRPr="00C35A66" w:rsidRDefault="00C35A66" w:rsidP="007A2FEE">
            <w:pPr>
              <w:jc w:val="center"/>
              <w:rPr>
                <w:sz w:val="12"/>
              </w:rPr>
            </w:pPr>
            <w:r w:rsidRPr="00C35A66">
              <w:rPr>
                <w:sz w:val="12"/>
              </w:rPr>
              <w:t>Check slide count can be extracted from uploaded PDF file</w:t>
            </w:r>
          </w:p>
        </w:tc>
        <w:tc>
          <w:tcPr>
            <w:tcW w:w="0" w:type="auto"/>
            <w:shd w:val="clear" w:color="auto" w:fill="FFFFFF" w:themeFill="background1"/>
          </w:tcPr>
          <w:p w14:paraId="622AAAEC" w14:textId="77777777" w:rsidR="00C35A66" w:rsidRPr="00C35A66" w:rsidRDefault="00C35A66" w:rsidP="00D363AF">
            <w:pPr>
              <w:pStyle w:val="ListParagraph"/>
              <w:numPr>
                <w:ilvl w:val="0"/>
                <w:numId w:val="60"/>
              </w:numPr>
              <w:jc w:val="left"/>
              <w:rPr>
                <w:sz w:val="12"/>
              </w:rPr>
            </w:pPr>
            <w:r w:rsidRPr="00C35A66">
              <w:rPr>
                <w:sz w:val="12"/>
              </w:rPr>
              <w:t>Create a lecture with a PDF file (Described in TC14)</w:t>
            </w:r>
          </w:p>
          <w:p w14:paraId="19EC05F1" w14:textId="77777777" w:rsidR="00C35A66" w:rsidRPr="00C35A66" w:rsidRDefault="00C35A66" w:rsidP="00D363AF">
            <w:pPr>
              <w:pStyle w:val="ListParagraph"/>
              <w:numPr>
                <w:ilvl w:val="0"/>
                <w:numId w:val="60"/>
              </w:numPr>
              <w:jc w:val="left"/>
              <w:rPr>
                <w:sz w:val="12"/>
              </w:rPr>
            </w:pPr>
            <w:r w:rsidRPr="00C35A66">
              <w:rPr>
                <w:sz w:val="12"/>
              </w:rPr>
              <w:t>Click on the lecture’s title on the ‘Lecture List’ page to go to the ‘Lecture Detail’ page</w:t>
            </w:r>
          </w:p>
          <w:p w14:paraId="0EACAFBE" w14:textId="77777777" w:rsidR="00C35A66" w:rsidRPr="00C35A66" w:rsidRDefault="00C35A66" w:rsidP="00D363AF">
            <w:pPr>
              <w:pStyle w:val="ListParagraph"/>
              <w:numPr>
                <w:ilvl w:val="0"/>
                <w:numId w:val="60"/>
              </w:numPr>
              <w:jc w:val="left"/>
              <w:rPr>
                <w:sz w:val="12"/>
              </w:rPr>
            </w:pPr>
            <w:r w:rsidRPr="00C35A66">
              <w:rPr>
                <w:sz w:val="12"/>
              </w:rPr>
              <w:t xml:space="preserve">Click on ‘Extract from PDF’ </w:t>
            </w:r>
          </w:p>
        </w:tc>
        <w:tc>
          <w:tcPr>
            <w:tcW w:w="0" w:type="auto"/>
            <w:shd w:val="clear" w:color="auto" w:fill="FFFFFF" w:themeFill="background1"/>
          </w:tcPr>
          <w:p w14:paraId="11DEC08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98DA15D" w14:textId="77777777" w:rsidR="00C35A66" w:rsidRPr="00C35A66" w:rsidRDefault="00C35A66" w:rsidP="00CF5F6D">
            <w:pPr>
              <w:jc w:val="left"/>
              <w:rPr>
                <w:sz w:val="12"/>
              </w:rPr>
            </w:pPr>
            <w:r w:rsidRPr="00C35A66">
              <w:rPr>
                <w:sz w:val="12"/>
              </w:rPr>
              <w:t>Slide count displayed for the lecture should now be the same as the number of PDF pages/slides.</w:t>
            </w:r>
          </w:p>
        </w:tc>
      </w:tr>
      <w:tr w:rsidR="00C35A66" w:rsidRPr="00C35A66" w14:paraId="7A06C659" w14:textId="77777777" w:rsidTr="00C35A66">
        <w:trPr>
          <w:trHeight w:val="275"/>
        </w:trPr>
        <w:tc>
          <w:tcPr>
            <w:tcW w:w="0" w:type="auto"/>
            <w:shd w:val="clear" w:color="auto" w:fill="FFFFFF" w:themeFill="background1"/>
          </w:tcPr>
          <w:p w14:paraId="1BCCE733" w14:textId="77777777" w:rsidR="00C35A66" w:rsidRPr="00C35A66" w:rsidRDefault="00C35A66" w:rsidP="007A2FEE">
            <w:pPr>
              <w:jc w:val="center"/>
              <w:rPr>
                <w:sz w:val="12"/>
              </w:rPr>
            </w:pPr>
            <w:r w:rsidRPr="00C35A66">
              <w:rPr>
                <w:sz w:val="12"/>
              </w:rPr>
              <w:t>TS10</w:t>
            </w:r>
          </w:p>
        </w:tc>
        <w:tc>
          <w:tcPr>
            <w:tcW w:w="0" w:type="auto"/>
            <w:shd w:val="clear" w:color="auto" w:fill="FFFFFF" w:themeFill="background1"/>
          </w:tcPr>
          <w:p w14:paraId="1ECE3DE9" w14:textId="77777777" w:rsidR="00C35A66" w:rsidRPr="00C35A66" w:rsidRDefault="00C35A66" w:rsidP="007A2FEE">
            <w:pPr>
              <w:jc w:val="center"/>
              <w:rPr>
                <w:sz w:val="12"/>
              </w:rPr>
            </w:pPr>
            <w:r w:rsidRPr="00C35A66">
              <w:rPr>
                <w:sz w:val="12"/>
              </w:rPr>
              <w:t>Start a feedback session</w:t>
            </w:r>
          </w:p>
        </w:tc>
        <w:tc>
          <w:tcPr>
            <w:tcW w:w="0" w:type="auto"/>
            <w:shd w:val="clear" w:color="auto" w:fill="FFFFFF" w:themeFill="background1"/>
          </w:tcPr>
          <w:p w14:paraId="6929D7D4" w14:textId="77777777" w:rsidR="00C35A66" w:rsidRPr="00C35A66" w:rsidRDefault="00C35A66" w:rsidP="007A2FEE">
            <w:pPr>
              <w:jc w:val="center"/>
              <w:rPr>
                <w:sz w:val="12"/>
              </w:rPr>
            </w:pPr>
            <w:r w:rsidRPr="00C35A66">
              <w:rPr>
                <w:sz w:val="12"/>
              </w:rPr>
              <w:t>TC30</w:t>
            </w:r>
          </w:p>
        </w:tc>
        <w:tc>
          <w:tcPr>
            <w:tcW w:w="0" w:type="auto"/>
            <w:shd w:val="clear" w:color="auto" w:fill="FFFFFF" w:themeFill="background1"/>
          </w:tcPr>
          <w:p w14:paraId="0549C519" w14:textId="77777777" w:rsidR="00C35A66" w:rsidRPr="00C35A66" w:rsidRDefault="00C35A66" w:rsidP="007A2FEE">
            <w:pPr>
              <w:jc w:val="center"/>
              <w:rPr>
                <w:sz w:val="12"/>
              </w:rPr>
            </w:pPr>
            <w:r w:rsidRPr="00C35A66">
              <w:rPr>
                <w:sz w:val="12"/>
              </w:rPr>
              <w:t>Check session can be created</w:t>
            </w:r>
          </w:p>
        </w:tc>
        <w:tc>
          <w:tcPr>
            <w:tcW w:w="0" w:type="auto"/>
            <w:shd w:val="clear" w:color="auto" w:fill="FFFFFF" w:themeFill="background1"/>
          </w:tcPr>
          <w:p w14:paraId="7A1B04D4" w14:textId="77777777" w:rsidR="00C35A66" w:rsidRPr="00C35A66" w:rsidRDefault="00C35A66" w:rsidP="00D363AF">
            <w:pPr>
              <w:pStyle w:val="ListParagraph"/>
              <w:numPr>
                <w:ilvl w:val="0"/>
                <w:numId w:val="42"/>
              </w:numPr>
              <w:jc w:val="left"/>
              <w:rPr>
                <w:sz w:val="12"/>
              </w:rPr>
            </w:pPr>
            <w:r w:rsidRPr="00C35A66">
              <w:rPr>
                <w:sz w:val="12"/>
              </w:rPr>
              <w:t>Login, create lecture and navigate to ‘Lecture Detail’ page (Described in TC20)</w:t>
            </w:r>
          </w:p>
          <w:p w14:paraId="7995346B" w14:textId="77777777" w:rsidR="00C35A66" w:rsidRPr="00C35A66" w:rsidRDefault="00C35A66" w:rsidP="00D363AF">
            <w:pPr>
              <w:pStyle w:val="ListParagraph"/>
              <w:numPr>
                <w:ilvl w:val="0"/>
                <w:numId w:val="42"/>
              </w:numPr>
              <w:jc w:val="left"/>
              <w:rPr>
                <w:sz w:val="12"/>
              </w:rPr>
            </w:pPr>
            <w:r w:rsidRPr="00C35A66">
              <w:rPr>
                <w:sz w:val="12"/>
              </w:rPr>
              <w:t>Click ‘Create Feedback Session’</w:t>
            </w:r>
          </w:p>
        </w:tc>
        <w:tc>
          <w:tcPr>
            <w:tcW w:w="0" w:type="auto"/>
            <w:shd w:val="clear" w:color="auto" w:fill="FFFFFF" w:themeFill="background1"/>
          </w:tcPr>
          <w:p w14:paraId="6C08F3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E6D38CA"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2F28568E" w14:textId="77777777" w:rsidR="00C35A66" w:rsidRPr="00C35A66" w:rsidRDefault="00C35A66" w:rsidP="00CF5F6D">
            <w:pPr>
              <w:jc w:val="left"/>
              <w:rPr>
                <w:sz w:val="12"/>
              </w:rPr>
            </w:pPr>
            <w:r w:rsidRPr="00C35A66">
              <w:rPr>
                <w:sz w:val="12"/>
              </w:rPr>
              <w:t>The first start time of the session should be ‘N/A’</w:t>
            </w:r>
          </w:p>
          <w:p w14:paraId="398D4FC4" w14:textId="77777777" w:rsidR="00C35A66" w:rsidRPr="00C35A66" w:rsidRDefault="00C35A66" w:rsidP="00CF5F6D">
            <w:pPr>
              <w:jc w:val="left"/>
              <w:rPr>
                <w:sz w:val="12"/>
              </w:rPr>
            </w:pPr>
            <w:r w:rsidRPr="00C35A66">
              <w:rPr>
                <w:sz w:val="12"/>
              </w:rPr>
              <w:t>The last end time of the session should be ‘N/A’</w:t>
            </w:r>
          </w:p>
        </w:tc>
      </w:tr>
      <w:tr w:rsidR="00C35A66" w:rsidRPr="00C35A66" w14:paraId="48AA44DC" w14:textId="77777777" w:rsidTr="00C35A66">
        <w:trPr>
          <w:trHeight w:val="275"/>
        </w:trPr>
        <w:tc>
          <w:tcPr>
            <w:tcW w:w="0" w:type="auto"/>
            <w:shd w:val="clear" w:color="auto" w:fill="FFFFFF" w:themeFill="background1"/>
          </w:tcPr>
          <w:p w14:paraId="70F43D90" w14:textId="77777777" w:rsidR="00C35A66" w:rsidRPr="00C35A66" w:rsidRDefault="00C35A66" w:rsidP="007A2FEE">
            <w:pPr>
              <w:jc w:val="center"/>
              <w:rPr>
                <w:sz w:val="12"/>
              </w:rPr>
            </w:pPr>
          </w:p>
        </w:tc>
        <w:tc>
          <w:tcPr>
            <w:tcW w:w="0" w:type="auto"/>
            <w:shd w:val="clear" w:color="auto" w:fill="FFFFFF" w:themeFill="background1"/>
          </w:tcPr>
          <w:p w14:paraId="64EAB99E" w14:textId="77777777" w:rsidR="00C35A66" w:rsidRPr="00C35A66" w:rsidRDefault="00C35A66" w:rsidP="007A2FEE">
            <w:pPr>
              <w:jc w:val="center"/>
              <w:rPr>
                <w:sz w:val="12"/>
              </w:rPr>
            </w:pPr>
          </w:p>
        </w:tc>
        <w:tc>
          <w:tcPr>
            <w:tcW w:w="0" w:type="auto"/>
            <w:shd w:val="clear" w:color="auto" w:fill="FFFFFF" w:themeFill="background1"/>
          </w:tcPr>
          <w:p w14:paraId="1BDFC96D" w14:textId="77777777" w:rsidR="00C35A66" w:rsidRPr="00C35A66" w:rsidRDefault="00C35A66" w:rsidP="007A2FEE">
            <w:pPr>
              <w:jc w:val="center"/>
              <w:rPr>
                <w:sz w:val="12"/>
              </w:rPr>
            </w:pPr>
            <w:r w:rsidRPr="00C35A66">
              <w:rPr>
                <w:sz w:val="12"/>
              </w:rPr>
              <w:t>TC31</w:t>
            </w:r>
          </w:p>
        </w:tc>
        <w:tc>
          <w:tcPr>
            <w:tcW w:w="0" w:type="auto"/>
            <w:shd w:val="clear" w:color="auto" w:fill="FFFFFF" w:themeFill="background1"/>
          </w:tcPr>
          <w:p w14:paraId="733F2B11" w14:textId="77777777" w:rsidR="00C35A66" w:rsidRPr="00C35A66" w:rsidRDefault="00C35A66" w:rsidP="007A2FEE">
            <w:pPr>
              <w:jc w:val="center"/>
              <w:rPr>
                <w:sz w:val="12"/>
              </w:rPr>
            </w:pPr>
            <w:r w:rsidRPr="00C35A66">
              <w:rPr>
                <w:sz w:val="12"/>
              </w:rPr>
              <w:t>Check session can be started</w:t>
            </w:r>
          </w:p>
        </w:tc>
        <w:tc>
          <w:tcPr>
            <w:tcW w:w="0" w:type="auto"/>
            <w:shd w:val="clear" w:color="auto" w:fill="FFFFFF" w:themeFill="background1"/>
          </w:tcPr>
          <w:p w14:paraId="59642E86" w14:textId="77777777" w:rsidR="00C35A66" w:rsidRPr="00C35A66" w:rsidRDefault="00C35A66" w:rsidP="00D363AF">
            <w:pPr>
              <w:pStyle w:val="ListParagraph"/>
              <w:numPr>
                <w:ilvl w:val="0"/>
                <w:numId w:val="50"/>
              </w:numPr>
              <w:jc w:val="left"/>
              <w:rPr>
                <w:sz w:val="12"/>
              </w:rPr>
            </w:pPr>
            <w:r w:rsidRPr="00C35A66">
              <w:rPr>
                <w:sz w:val="12"/>
              </w:rPr>
              <w:t>Create session (Described in TC30)</w:t>
            </w:r>
          </w:p>
          <w:p w14:paraId="7359B48D" w14:textId="77777777" w:rsidR="00C35A66" w:rsidRPr="00C35A66" w:rsidRDefault="00C35A66" w:rsidP="00D363AF">
            <w:pPr>
              <w:pStyle w:val="ListParagraph"/>
              <w:numPr>
                <w:ilvl w:val="0"/>
                <w:numId w:val="50"/>
              </w:numPr>
              <w:jc w:val="left"/>
              <w:rPr>
                <w:sz w:val="12"/>
              </w:rPr>
            </w:pPr>
            <w:r w:rsidRPr="00C35A66">
              <w:rPr>
                <w:sz w:val="12"/>
              </w:rPr>
              <w:t>Click on session row in table</w:t>
            </w:r>
          </w:p>
          <w:p w14:paraId="53707850" w14:textId="77777777" w:rsidR="00C35A66" w:rsidRPr="00C35A66" w:rsidRDefault="00C35A66" w:rsidP="00D363AF">
            <w:pPr>
              <w:pStyle w:val="ListParagraph"/>
              <w:numPr>
                <w:ilvl w:val="0"/>
                <w:numId w:val="50"/>
              </w:numPr>
              <w:jc w:val="left"/>
              <w:rPr>
                <w:sz w:val="12"/>
              </w:rPr>
            </w:pPr>
            <w:r w:rsidRPr="00C35A66">
              <w:rPr>
                <w:sz w:val="12"/>
              </w:rPr>
              <w:t>Click on ‘Start Session’</w:t>
            </w:r>
          </w:p>
        </w:tc>
        <w:tc>
          <w:tcPr>
            <w:tcW w:w="0" w:type="auto"/>
            <w:shd w:val="clear" w:color="auto" w:fill="FFFFFF" w:themeFill="background1"/>
          </w:tcPr>
          <w:p w14:paraId="1CC46EE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6DF6597" w14:textId="77777777" w:rsidR="00C35A66" w:rsidRPr="00C35A66" w:rsidRDefault="00C35A66" w:rsidP="00CF5F6D">
            <w:pPr>
              <w:jc w:val="left"/>
              <w:rPr>
                <w:sz w:val="12"/>
              </w:rPr>
            </w:pPr>
            <w:r w:rsidRPr="00C35A66">
              <w:rPr>
                <w:sz w:val="12"/>
              </w:rPr>
              <w:t>First start time of session should change to when ‘Start Session’ was clicked</w:t>
            </w:r>
          </w:p>
          <w:p w14:paraId="33492B3F" w14:textId="77777777" w:rsidR="00C35A66" w:rsidRPr="00C35A66" w:rsidRDefault="00C35A66" w:rsidP="00CF5F6D">
            <w:pPr>
              <w:jc w:val="left"/>
              <w:rPr>
                <w:sz w:val="12"/>
              </w:rPr>
            </w:pPr>
            <w:r w:rsidRPr="00C35A66">
              <w:rPr>
                <w:sz w:val="12"/>
              </w:rPr>
              <w:t>Last end time of session should change to ‘Session Running’</w:t>
            </w:r>
          </w:p>
        </w:tc>
      </w:tr>
      <w:tr w:rsidR="00C35A66" w:rsidRPr="00C35A66" w14:paraId="75B0CD5B" w14:textId="77777777" w:rsidTr="00C35A66">
        <w:trPr>
          <w:trHeight w:val="275"/>
        </w:trPr>
        <w:tc>
          <w:tcPr>
            <w:tcW w:w="0" w:type="auto"/>
            <w:shd w:val="clear" w:color="auto" w:fill="FFFFFF" w:themeFill="background1"/>
          </w:tcPr>
          <w:p w14:paraId="47208CCE" w14:textId="77777777" w:rsidR="00C35A66" w:rsidRPr="00C35A66" w:rsidRDefault="00C35A66" w:rsidP="007A2FEE">
            <w:pPr>
              <w:jc w:val="center"/>
              <w:rPr>
                <w:sz w:val="12"/>
              </w:rPr>
            </w:pPr>
          </w:p>
        </w:tc>
        <w:tc>
          <w:tcPr>
            <w:tcW w:w="0" w:type="auto"/>
            <w:shd w:val="clear" w:color="auto" w:fill="FFFFFF" w:themeFill="background1"/>
          </w:tcPr>
          <w:p w14:paraId="46C68F5B" w14:textId="77777777" w:rsidR="00C35A66" w:rsidRPr="00C35A66" w:rsidRDefault="00C35A66" w:rsidP="007A2FEE">
            <w:pPr>
              <w:jc w:val="center"/>
              <w:rPr>
                <w:sz w:val="12"/>
              </w:rPr>
            </w:pPr>
          </w:p>
        </w:tc>
        <w:tc>
          <w:tcPr>
            <w:tcW w:w="0" w:type="auto"/>
            <w:shd w:val="clear" w:color="auto" w:fill="FFFFFF" w:themeFill="background1"/>
          </w:tcPr>
          <w:p w14:paraId="4A766BB4" w14:textId="77777777" w:rsidR="00C35A66" w:rsidRPr="00C35A66" w:rsidRDefault="00C35A66" w:rsidP="007A2FEE">
            <w:pPr>
              <w:jc w:val="center"/>
              <w:rPr>
                <w:sz w:val="12"/>
              </w:rPr>
            </w:pPr>
            <w:r w:rsidRPr="00C35A66">
              <w:rPr>
                <w:sz w:val="12"/>
              </w:rPr>
              <w:t>TC32</w:t>
            </w:r>
          </w:p>
        </w:tc>
        <w:tc>
          <w:tcPr>
            <w:tcW w:w="0" w:type="auto"/>
            <w:shd w:val="clear" w:color="auto" w:fill="FFFFFF" w:themeFill="background1"/>
          </w:tcPr>
          <w:p w14:paraId="3C0EA378" w14:textId="77777777" w:rsidR="00C35A66" w:rsidRPr="00C35A66" w:rsidRDefault="00C35A66" w:rsidP="007A2FEE">
            <w:pPr>
              <w:jc w:val="center"/>
              <w:rPr>
                <w:sz w:val="12"/>
              </w:rPr>
            </w:pPr>
            <w:r w:rsidRPr="00C35A66">
              <w:rPr>
                <w:sz w:val="12"/>
              </w:rPr>
              <w:t>Check Session can be stopped</w:t>
            </w:r>
          </w:p>
        </w:tc>
        <w:tc>
          <w:tcPr>
            <w:tcW w:w="0" w:type="auto"/>
            <w:shd w:val="clear" w:color="auto" w:fill="FFFFFF" w:themeFill="background1"/>
          </w:tcPr>
          <w:p w14:paraId="18A20C96" w14:textId="77777777" w:rsidR="00C35A66" w:rsidRPr="00C35A66" w:rsidRDefault="00C35A66" w:rsidP="00D363AF">
            <w:pPr>
              <w:pStyle w:val="ListParagraph"/>
              <w:numPr>
                <w:ilvl w:val="0"/>
                <w:numId w:val="66"/>
              </w:numPr>
              <w:jc w:val="left"/>
              <w:rPr>
                <w:sz w:val="12"/>
              </w:rPr>
            </w:pPr>
            <w:r w:rsidRPr="00C35A66">
              <w:rPr>
                <w:sz w:val="12"/>
              </w:rPr>
              <w:t>Create Session &amp; Start Session (Described in TC30 &amp; TC 31)</w:t>
            </w:r>
          </w:p>
          <w:p w14:paraId="1BC98FBD" w14:textId="77777777" w:rsidR="00C35A66" w:rsidRPr="00C35A66" w:rsidRDefault="00C35A66" w:rsidP="00D363AF">
            <w:pPr>
              <w:pStyle w:val="ListParagraph"/>
              <w:numPr>
                <w:ilvl w:val="0"/>
                <w:numId w:val="66"/>
              </w:numPr>
              <w:jc w:val="left"/>
              <w:rPr>
                <w:sz w:val="12"/>
              </w:rPr>
            </w:pPr>
            <w:r w:rsidRPr="00C35A66">
              <w:rPr>
                <w:sz w:val="12"/>
              </w:rPr>
              <w:t>Click on session row in table</w:t>
            </w:r>
          </w:p>
          <w:p w14:paraId="1E9C16CF" w14:textId="77777777" w:rsidR="00C35A66" w:rsidRPr="00C35A66" w:rsidRDefault="00C35A66" w:rsidP="00D363AF">
            <w:pPr>
              <w:pStyle w:val="ListParagraph"/>
              <w:numPr>
                <w:ilvl w:val="0"/>
                <w:numId w:val="66"/>
              </w:numPr>
              <w:jc w:val="left"/>
              <w:rPr>
                <w:sz w:val="12"/>
              </w:rPr>
            </w:pPr>
            <w:r w:rsidRPr="00C35A66">
              <w:rPr>
                <w:sz w:val="12"/>
              </w:rPr>
              <w:t>Click on ‘End Session’</w:t>
            </w:r>
          </w:p>
        </w:tc>
        <w:tc>
          <w:tcPr>
            <w:tcW w:w="0" w:type="auto"/>
            <w:shd w:val="clear" w:color="auto" w:fill="FFFFFF" w:themeFill="background1"/>
          </w:tcPr>
          <w:p w14:paraId="6523D22C"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A42CD0F" w14:textId="77777777" w:rsidR="00C35A66" w:rsidRPr="00C35A66" w:rsidRDefault="00C35A66" w:rsidP="00CF5F6D">
            <w:pPr>
              <w:jc w:val="left"/>
              <w:rPr>
                <w:sz w:val="12"/>
              </w:rPr>
            </w:pPr>
            <w:r w:rsidRPr="00C35A66">
              <w:rPr>
                <w:sz w:val="12"/>
              </w:rPr>
              <w:t>Last end time of session should change to when ‘End Session’ was clicked.</w:t>
            </w:r>
          </w:p>
        </w:tc>
      </w:tr>
      <w:tr w:rsidR="00C35A66" w:rsidRPr="00C35A66" w14:paraId="43B553FB" w14:textId="77777777" w:rsidTr="00C35A66">
        <w:trPr>
          <w:trHeight w:val="275"/>
        </w:trPr>
        <w:tc>
          <w:tcPr>
            <w:tcW w:w="0" w:type="auto"/>
            <w:shd w:val="clear" w:color="auto" w:fill="FFFFFF" w:themeFill="background1"/>
          </w:tcPr>
          <w:p w14:paraId="1AC309D5" w14:textId="77777777" w:rsidR="00C35A66" w:rsidRPr="00C35A66" w:rsidRDefault="00C35A66" w:rsidP="007A2FEE">
            <w:pPr>
              <w:jc w:val="center"/>
              <w:rPr>
                <w:sz w:val="12"/>
              </w:rPr>
            </w:pPr>
          </w:p>
        </w:tc>
        <w:tc>
          <w:tcPr>
            <w:tcW w:w="0" w:type="auto"/>
            <w:shd w:val="clear" w:color="auto" w:fill="FFFFFF" w:themeFill="background1"/>
          </w:tcPr>
          <w:p w14:paraId="475CE7E7" w14:textId="77777777" w:rsidR="00C35A66" w:rsidRPr="00C35A66" w:rsidRDefault="00C35A66" w:rsidP="007A2FEE">
            <w:pPr>
              <w:jc w:val="center"/>
              <w:rPr>
                <w:sz w:val="12"/>
              </w:rPr>
            </w:pPr>
          </w:p>
        </w:tc>
        <w:tc>
          <w:tcPr>
            <w:tcW w:w="0" w:type="auto"/>
            <w:shd w:val="clear" w:color="auto" w:fill="FFFFFF" w:themeFill="background1"/>
          </w:tcPr>
          <w:p w14:paraId="5239533F" w14:textId="77777777" w:rsidR="00C35A66" w:rsidRPr="00C35A66" w:rsidRDefault="00C35A66" w:rsidP="007A2FEE">
            <w:pPr>
              <w:jc w:val="center"/>
              <w:rPr>
                <w:sz w:val="12"/>
              </w:rPr>
            </w:pPr>
            <w:r w:rsidRPr="00C35A66">
              <w:rPr>
                <w:sz w:val="12"/>
              </w:rPr>
              <w:t>TC33</w:t>
            </w:r>
          </w:p>
        </w:tc>
        <w:tc>
          <w:tcPr>
            <w:tcW w:w="0" w:type="auto"/>
            <w:shd w:val="clear" w:color="auto" w:fill="FFFFFF" w:themeFill="background1"/>
          </w:tcPr>
          <w:p w14:paraId="7C3B78EA" w14:textId="77777777" w:rsidR="00C35A66" w:rsidRPr="00C35A66" w:rsidRDefault="00C35A66" w:rsidP="007A2FEE">
            <w:pPr>
              <w:jc w:val="center"/>
              <w:rPr>
                <w:sz w:val="12"/>
              </w:rPr>
            </w:pPr>
            <w:r w:rsidRPr="00C35A66">
              <w:rPr>
                <w:sz w:val="12"/>
              </w:rPr>
              <w:t>Check session can be restarted</w:t>
            </w:r>
          </w:p>
        </w:tc>
        <w:tc>
          <w:tcPr>
            <w:tcW w:w="0" w:type="auto"/>
            <w:shd w:val="clear" w:color="auto" w:fill="FFFFFF" w:themeFill="background1"/>
          </w:tcPr>
          <w:p w14:paraId="109AB1D5" w14:textId="77777777" w:rsidR="00C35A66" w:rsidRPr="00C35A66" w:rsidRDefault="00C35A66" w:rsidP="00D363AF">
            <w:pPr>
              <w:pStyle w:val="ListParagraph"/>
              <w:numPr>
                <w:ilvl w:val="0"/>
                <w:numId w:val="51"/>
              </w:numPr>
              <w:jc w:val="left"/>
              <w:rPr>
                <w:sz w:val="12"/>
              </w:rPr>
            </w:pPr>
            <w:r w:rsidRPr="00C35A66">
              <w:rPr>
                <w:sz w:val="12"/>
              </w:rPr>
              <w:t>Create, start and stop session (TC30, TC31, TC32)</w:t>
            </w:r>
          </w:p>
          <w:p w14:paraId="19A4DF92" w14:textId="77777777" w:rsidR="00C35A66" w:rsidRPr="00C35A66" w:rsidRDefault="00C35A66" w:rsidP="00D363AF">
            <w:pPr>
              <w:pStyle w:val="ListParagraph"/>
              <w:numPr>
                <w:ilvl w:val="0"/>
                <w:numId w:val="51"/>
              </w:numPr>
              <w:jc w:val="left"/>
              <w:rPr>
                <w:sz w:val="12"/>
              </w:rPr>
            </w:pPr>
            <w:r w:rsidRPr="00C35A66">
              <w:rPr>
                <w:sz w:val="12"/>
              </w:rPr>
              <w:t>Ensure session row is highlighted by clicking on session row</w:t>
            </w:r>
          </w:p>
          <w:p w14:paraId="65219770" w14:textId="77777777" w:rsidR="00C35A66" w:rsidRPr="00C35A66" w:rsidRDefault="00C35A66" w:rsidP="00D363AF">
            <w:pPr>
              <w:pStyle w:val="ListParagraph"/>
              <w:numPr>
                <w:ilvl w:val="0"/>
                <w:numId w:val="51"/>
              </w:numPr>
              <w:jc w:val="left"/>
              <w:rPr>
                <w:sz w:val="12"/>
              </w:rPr>
            </w:pPr>
            <w:r w:rsidRPr="00C35A66">
              <w:rPr>
                <w:sz w:val="12"/>
              </w:rPr>
              <w:t>Click ‘Start Session’</w:t>
            </w:r>
          </w:p>
        </w:tc>
        <w:tc>
          <w:tcPr>
            <w:tcW w:w="0" w:type="auto"/>
            <w:shd w:val="clear" w:color="auto" w:fill="FFFFFF" w:themeFill="background1"/>
          </w:tcPr>
          <w:p w14:paraId="54BB94C1"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468DA0" w14:textId="77777777" w:rsidR="00C35A66" w:rsidRPr="00C35A66" w:rsidRDefault="00C35A66" w:rsidP="00CF5F6D">
            <w:pPr>
              <w:jc w:val="left"/>
              <w:rPr>
                <w:sz w:val="12"/>
              </w:rPr>
            </w:pPr>
            <w:r w:rsidRPr="00C35A66">
              <w:rPr>
                <w:sz w:val="12"/>
              </w:rPr>
              <w:t>Last end time of session should change to ‘Session Running’</w:t>
            </w:r>
          </w:p>
          <w:p w14:paraId="1CB400FA" w14:textId="77777777" w:rsidR="00C35A66" w:rsidRPr="00C35A66" w:rsidRDefault="00C35A66" w:rsidP="00CF5F6D">
            <w:pPr>
              <w:jc w:val="left"/>
              <w:rPr>
                <w:sz w:val="12"/>
              </w:rPr>
            </w:pPr>
            <w:r w:rsidRPr="00C35A66">
              <w:rPr>
                <w:sz w:val="12"/>
              </w:rPr>
              <w:t>When hovering over the first start time value of the session there should be popup displaying both times the session was started one will be the time when ‘Start Session’ was just clicked.</w:t>
            </w:r>
          </w:p>
        </w:tc>
      </w:tr>
      <w:tr w:rsidR="00C35A66" w:rsidRPr="00C35A66" w14:paraId="68037F3A" w14:textId="77777777" w:rsidTr="00C35A66">
        <w:trPr>
          <w:trHeight w:val="275"/>
        </w:trPr>
        <w:tc>
          <w:tcPr>
            <w:tcW w:w="0" w:type="auto"/>
            <w:shd w:val="clear" w:color="auto" w:fill="FFFFFF" w:themeFill="background1"/>
          </w:tcPr>
          <w:p w14:paraId="1E63AA50" w14:textId="77777777" w:rsidR="00C35A66" w:rsidRPr="00C35A66" w:rsidRDefault="00C35A66" w:rsidP="007A2FEE">
            <w:pPr>
              <w:jc w:val="center"/>
              <w:rPr>
                <w:sz w:val="12"/>
              </w:rPr>
            </w:pPr>
            <w:r w:rsidRPr="00C35A66">
              <w:rPr>
                <w:sz w:val="12"/>
              </w:rPr>
              <w:t>TS11</w:t>
            </w:r>
          </w:p>
        </w:tc>
        <w:tc>
          <w:tcPr>
            <w:tcW w:w="0" w:type="auto"/>
            <w:shd w:val="clear" w:color="auto" w:fill="FFFFFF" w:themeFill="background1"/>
          </w:tcPr>
          <w:p w14:paraId="708988A4" w14:textId="77777777" w:rsidR="00C35A66" w:rsidRPr="00C35A66" w:rsidRDefault="00C35A66" w:rsidP="007A2FEE">
            <w:pPr>
              <w:jc w:val="center"/>
              <w:rPr>
                <w:sz w:val="12"/>
              </w:rPr>
            </w:pPr>
            <w:proofErr w:type="gramStart"/>
            <w:r w:rsidRPr="00C35A66">
              <w:rPr>
                <w:sz w:val="12"/>
              </w:rPr>
              <w:t>Generate  Session</w:t>
            </w:r>
            <w:proofErr w:type="gramEnd"/>
            <w:r w:rsidRPr="00C35A66">
              <w:rPr>
                <w:sz w:val="12"/>
              </w:rPr>
              <w:t xml:space="preserve"> Code</w:t>
            </w:r>
          </w:p>
        </w:tc>
        <w:tc>
          <w:tcPr>
            <w:tcW w:w="0" w:type="auto"/>
            <w:shd w:val="clear" w:color="auto" w:fill="FFFFFF" w:themeFill="background1"/>
          </w:tcPr>
          <w:p w14:paraId="674BE3A7" w14:textId="77777777" w:rsidR="00C35A66" w:rsidRPr="00C35A66" w:rsidRDefault="00C35A66" w:rsidP="007A2FEE">
            <w:pPr>
              <w:jc w:val="center"/>
              <w:rPr>
                <w:sz w:val="12"/>
              </w:rPr>
            </w:pPr>
            <w:r w:rsidRPr="00C35A66">
              <w:rPr>
                <w:sz w:val="12"/>
              </w:rPr>
              <w:t>TC34</w:t>
            </w:r>
          </w:p>
        </w:tc>
        <w:tc>
          <w:tcPr>
            <w:tcW w:w="0" w:type="auto"/>
            <w:shd w:val="clear" w:color="auto" w:fill="FFFFFF" w:themeFill="background1"/>
          </w:tcPr>
          <w:p w14:paraId="6569630B" w14:textId="77777777" w:rsidR="00C35A66" w:rsidRPr="00C35A66" w:rsidRDefault="00C35A66" w:rsidP="007A2FEE">
            <w:pPr>
              <w:jc w:val="center"/>
              <w:rPr>
                <w:sz w:val="12"/>
              </w:rPr>
            </w:pPr>
            <w:r w:rsidRPr="00C35A66">
              <w:rPr>
                <w:sz w:val="12"/>
              </w:rPr>
              <w:t>Check session is created with valid code</w:t>
            </w:r>
          </w:p>
        </w:tc>
        <w:tc>
          <w:tcPr>
            <w:tcW w:w="0" w:type="auto"/>
            <w:shd w:val="clear" w:color="auto" w:fill="FFFFFF" w:themeFill="background1"/>
          </w:tcPr>
          <w:p w14:paraId="170993FC"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657EEF1B" w14:textId="77777777" w:rsidR="00C35A66" w:rsidRPr="00C35A66" w:rsidRDefault="00C35A66" w:rsidP="00C35A66">
            <w:pPr>
              <w:rPr>
                <w:b/>
                <w:sz w:val="12"/>
              </w:rPr>
            </w:pPr>
          </w:p>
        </w:tc>
        <w:tc>
          <w:tcPr>
            <w:tcW w:w="0" w:type="auto"/>
            <w:shd w:val="clear" w:color="auto" w:fill="FFFFFF" w:themeFill="background1"/>
          </w:tcPr>
          <w:p w14:paraId="51A7C0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8B9CA8" w14:textId="77777777" w:rsidR="00C35A66" w:rsidRPr="00C35A66" w:rsidRDefault="00C35A66" w:rsidP="00CF5F6D">
            <w:pPr>
              <w:jc w:val="left"/>
              <w:rPr>
                <w:sz w:val="12"/>
              </w:rPr>
            </w:pPr>
            <w:r w:rsidRPr="00C35A66">
              <w:rPr>
                <w:sz w:val="12"/>
              </w:rPr>
              <w:t>Session should be displayed as table row and entry for ‘Code’ column should be a 6-character uppercase Alphanumeric value.</w:t>
            </w:r>
          </w:p>
        </w:tc>
      </w:tr>
      <w:tr w:rsidR="00C35A66" w:rsidRPr="00C35A66" w14:paraId="7F458614" w14:textId="77777777" w:rsidTr="00C35A66">
        <w:trPr>
          <w:trHeight w:val="275"/>
        </w:trPr>
        <w:tc>
          <w:tcPr>
            <w:tcW w:w="0" w:type="auto"/>
            <w:shd w:val="clear" w:color="auto" w:fill="FFFFFF" w:themeFill="background1"/>
          </w:tcPr>
          <w:p w14:paraId="6934BA0C" w14:textId="77777777" w:rsidR="00C35A66" w:rsidRPr="00C35A66" w:rsidRDefault="00C35A66" w:rsidP="007A2FEE">
            <w:pPr>
              <w:jc w:val="center"/>
              <w:rPr>
                <w:sz w:val="12"/>
              </w:rPr>
            </w:pPr>
          </w:p>
        </w:tc>
        <w:tc>
          <w:tcPr>
            <w:tcW w:w="0" w:type="auto"/>
            <w:shd w:val="clear" w:color="auto" w:fill="FFFFFF" w:themeFill="background1"/>
          </w:tcPr>
          <w:p w14:paraId="26D2405E" w14:textId="77777777" w:rsidR="00C35A66" w:rsidRPr="00C35A66" w:rsidRDefault="00C35A66" w:rsidP="007A2FEE">
            <w:pPr>
              <w:jc w:val="center"/>
              <w:rPr>
                <w:sz w:val="12"/>
              </w:rPr>
            </w:pPr>
          </w:p>
        </w:tc>
        <w:tc>
          <w:tcPr>
            <w:tcW w:w="0" w:type="auto"/>
            <w:shd w:val="clear" w:color="auto" w:fill="FFFFFF" w:themeFill="background1"/>
          </w:tcPr>
          <w:p w14:paraId="6AFC201A" w14:textId="77777777" w:rsidR="00C35A66" w:rsidRPr="00C35A66" w:rsidRDefault="00C35A66" w:rsidP="007A2FEE">
            <w:pPr>
              <w:jc w:val="center"/>
              <w:rPr>
                <w:sz w:val="12"/>
              </w:rPr>
            </w:pPr>
            <w:r w:rsidRPr="00C35A66">
              <w:rPr>
                <w:sz w:val="12"/>
              </w:rPr>
              <w:t>TC35</w:t>
            </w:r>
          </w:p>
        </w:tc>
        <w:tc>
          <w:tcPr>
            <w:tcW w:w="0" w:type="auto"/>
            <w:shd w:val="clear" w:color="auto" w:fill="FFFFFF" w:themeFill="background1"/>
          </w:tcPr>
          <w:p w14:paraId="656869FF" w14:textId="77777777" w:rsidR="00C35A66" w:rsidRPr="00C35A66" w:rsidRDefault="00C35A66" w:rsidP="007A2FEE">
            <w:pPr>
              <w:jc w:val="center"/>
              <w:rPr>
                <w:sz w:val="12"/>
              </w:rPr>
            </w:pPr>
            <w:r w:rsidRPr="00C35A66">
              <w:rPr>
                <w:sz w:val="12"/>
              </w:rPr>
              <w:t>Check code can be changed</w:t>
            </w:r>
          </w:p>
        </w:tc>
        <w:tc>
          <w:tcPr>
            <w:tcW w:w="0" w:type="auto"/>
            <w:shd w:val="clear" w:color="auto" w:fill="FFFFFF" w:themeFill="background1"/>
          </w:tcPr>
          <w:p w14:paraId="71B752D8"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20F2284C" w14:textId="77777777" w:rsidR="00C35A66" w:rsidRPr="00C35A66" w:rsidRDefault="00C35A66" w:rsidP="00D363AF">
            <w:pPr>
              <w:pStyle w:val="ListParagraph"/>
              <w:numPr>
                <w:ilvl w:val="0"/>
                <w:numId w:val="43"/>
              </w:numPr>
              <w:jc w:val="left"/>
              <w:rPr>
                <w:sz w:val="12"/>
              </w:rPr>
            </w:pPr>
            <w:r w:rsidRPr="00C35A66">
              <w:rPr>
                <w:sz w:val="12"/>
              </w:rPr>
              <w:t>Click on the row containing that session in the table</w:t>
            </w:r>
          </w:p>
          <w:p w14:paraId="0500C0F5" w14:textId="77777777" w:rsidR="00C35A66" w:rsidRPr="00C35A66" w:rsidRDefault="00C35A66" w:rsidP="00D363AF">
            <w:pPr>
              <w:pStyle w:val="ListParagraph"/>
              <w:numPr>
                <w:ilvl w:val="0"/>
                <w:numId w:val="43"/>
              </w:numPr>
              <w:jc w:val="left"/>
              <w:rPr>
                <w:sz w:val="12"/>
              </w:rPr>
            </w:pPr>
            <w:r w:rsidRPr="00C35A66">
              <w:rPr>
                <w:sz w:val="12"/>
              </w:rPr>
              <w:t>Click Generate New Code</w:t>
            </w:r>
          </w:p>
        </w:tc>
        <w:tc>
          <w:tcPr>
            <w:tcW w:w="0" w:type="auto"/>
            <w:shd w:val="clear" w:color="auto" w:fill="FFFFFF" w:themeFill="background1"/>
          </w:tcPr>
          <w:p w14:paraId="08F7263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C81A9BB" w14:textId="77777777" w:rsidR="00C35A66" w:rsidRPr="00C35A66" w:rsidRDefault="00C35A66" w:rsidP="00CF5F6D">
            <w:pPr>
              <w:jc w:val="left"/>
              <w:rPr>
                <w:sz w:val="12"/>
              </w:rPr>
            </w:pPr>
            <w:r w:rsidRPr="00C35A66">
              <w:rPr>
                <w:sz w:val="12"/>
              </w:rPr>
              <w:t>Session should display a different code than before.</w:t>
            </w:r>
          </w:p>
        </w:tc>
      </w:tr>
      <w:tr w:rsidR="00C35A66" w:rsidRPr="00C35A66" w14:paraId="5C179D54" w14:textId="77777777" w:rsidTr="00C35A66">
        <w:trPr>
          <w:trHeight w:val="275"/>
        </w:trPr>
        <w:tc>
          <w:tcPr>
            <w:tcW w:w="0" w:type="auto"/>
            <w:shd w:val="clear" w:color="auto" w:fill="FFFFFF" w:themeFill="background1"/>
          </w:tcPr>
          <w:p w14:paraId="2935B736" w14:textId="77777777" w:rsidR="00C35A66" w:rsidRPr="00C35A66" w:rsidRDefault="00C35A66" w:rsidP="007A2FEE">
            <w:pPr>
              <w:jc w:val="center"/>
              <w:rPr>
                <w:sz w:val="12"/>
              </w:rPr>
            </w:pPr>
            <w:r w:rsidRPr="00C35A66">
              <w:rPr>
                <w:sz w:val="12"/>
              </w:rPr>
              <w:t>TS12</w:t>
            </w:r>
          </w:p>
        </w:tc>
        <w:tc>
          <w:tcPr>
            <w:tcW w:w="0" w:type="auto"/>
            <w:shd w:val="clear" w:color="auto" w:fill="FFFFFF" w:themeFill="background1"/>
          </w:tcPr>
          <w:p w14:paraId="0CC25588" w14:textId="77777777" w:rsidR="00C35A66" w:rsidRPr="00C35A66" w:rsidRDefault="00C35A66" w:rsidP="007A2FEE">
            <w:pPr>
              <w:jc w:val="center"/>
              <w:rPr>
                <w:sz w:val="12"/>
              </w:rPr>
            </w:pPr>
            <w:r w:rsidRPr="00C35A66">
              <w:rPr>
                <w:sz w:val="12"/>
              </w:rPr>
              <w:t>View questions asked to current session</w:t>
            </w:r>
          </w:p>
        </w:tc>
        <w:tc>
          <w:tcPr>
            <w:tcW w:w="0" w:type="auto"/>
            <w:shd w:val="clear" w:color="auto" w:fill="FFFFFF" w:themeFill="background1"/>
          </w:tcPr>
          <w:p w14:paraId="1657FDC1" w14:textId="77777777" w:rsidR="00C35A66" w:rsidRPr="00C35A66" w:rsidRDefault="00C35A66" w:rsidP="007A2FEE">
            <w:pPr>
              <w:jc w:val="center"/>
              <w:rPr>
                <w:sz w:val="12"/>
              </w:rPr>
            </w:pPr>
            <w:r w:rsidRPr="00C35A66">
              <w:rPr>
                <w:sz w:val="12"/>
              </w:rPr>
              <w:t>TC36</w:t>
            </w:r>
          </w:p>
        </w:tc>
        <w:tc>
          <w:tcPr>
            <w:tcW w:w="0" w:type="auto"/>
            <w:shd w:val="clear" w:color="auto" w:fill="FFFFFF" w:themeFill="background1"/>
          </w:tcPr>
          <w:p w14:paraId="48AE8332" w14:textId="77777777" w:rsidR="00C35A66" w:rsidRPr="00C35A66" w:rsidRDefault="00C35A66" w:rsidP="007A2FEE">
            <w:pPr>
              <w:jc w:val="center"/>
              <w:rPr>
                <w:sz w:val="12"/>
              </w:rPr>
            </w:pPr>
            <w:r w:rsidRPr="00C35A66">
              <w:rPr>
                <w:sz w:val="12"/>
              </w:rPr>
              <w:t>Check un reviewed questions can be viewed on the lecture detail page</w:t>
            </w:r>
          </w:p>
        </w:tc>
        <w:tc>
          <w:tcPr>
            <w:tcW w:w="0" w:type="auto"/>
            <w:shd w:val="clear" w:color="auto" w:fill="FFFFFF" w:themeFill="background1"/>
          </w:tcPr>
          <w:p w14:paraId="69EBE3D6" w14:textId="77777777" w:rsidR="00C35A66" w:rsidRPr="00C35A66" w:rsidRDefault="00C35A66" w:rsidP="00D363AF">
            <w:pPr>
              <w:pStyle w:val="ListParagraph"/>
              <w:numPr>
                <w:ilvl w:val="0"/>
                <w:numId w:val="44"/>
              </w:numPr>
              <w:jc w:val="left"/>
              <w:rPr>
                <w:sz w:val="12"/>
              </w:rPr>
            </w:pPr>
            <w:r w:rsidRPr="00C35A66">
              <w:rPr>
                <w:sz w:val="12"/>
              </w:rPr>
              <w:t>Start a Feedback Session for the lecture (Described in TC31)</w:t>
            </w:r>
          </w:p>
          <w:p w14:paraId="19907E4F" w14:textId="77777777" w:rsidR="00C35A66" w:rsidRPr="00C35A66" w:rsidRDefault="00C35A66" w:rsidP="00D363AF">
            <w:pPr>
              <w:pStyle w:val="ListParagraph"/>
              <w:numPr>
                <w:ilvl w:val="0"/>
                <w:numId w:val="44"/>
              </w:numPr>
              <w:jc w:val="left"/>
              <w:rPr>
                <w:sz w:val="12"/>
              </w:rPr>
            </w:pPr>
            <w:r w:rsidRPr="00C35A66">
              <w:rPr>
                <w:sz w:val="12"/>
              </w:rPr>
              <w:t>Connect to the session just started (Described in TC??)</w:t>
            </w:r>
          </w:p>
          <w:p w14:paraId="574A4FF3" w14:textId="77777777" w:rsidR="00C35A66" w:rsidRPr="00C35A66" w:rsidRDefault="00C35A66" w:rsidP="00D363AF">
            <w:pPr>
              <w:pStyle w:val="ListParagraph"/>
              <w:numPr>
                <w:ilvl w:val="0"/>
                <w:numId w:val="44"/>
              </w:numPr>
              <w:jc w:val="left"/>
              <w:rPr>
                <w:sz w:val="12"/>
              </w:rPr>
            </w:pPr>
            <w:r w:rsidRPr="00C35A66">
              <w:rPr>
                <w:sz w:val="12"/>
              </w:rPr>
              <w:t>Post a question to the session (Described in TC??)</w:t>
            </w:r>
          </w:p>
          <w:p w14:paraId="58EA0068" w14:textId="77777777" w:rsidR="00C35A66" w:rsidRPr="00C35A66" w:rsidRDefault="00C35A66" w:rsidP="00D363AF">
            <w:pPr>
              <w:pStyle w:val="ListParagraph"/>
              <w:numPr>
                <w:ilvl w:val="0"/>
                <w:numId w:val="44"/>
              </w:numPr>
              <w:jc w:val="left"/>
              <w:rPr>
                <w:sz w:val="12"/>
              </w:rPr>
            </w:pPr>
            <w:r w:rsidRPr="00C35A66">
              <w:rPr>
                <w:sz w:val="12"/>
              </w:rPr>
              <w:t>Go to the ‘Lecture Detail’ page for the lecture the session was created for.</w:t>
            </w:r>
          </w:p>
          <w:p w14:paraId="241E7B89" w14:textId="77777777" w:rsidR="00C35A66" w:rsidRPr="00C35A66" w:rsidRDefault="00C35A66" w:rsidP="00D363AF">
            <w:pPr>
              <w:pStyle w:val="ListParagraph"/>
              <w:numPr>
                <w:ilvl w:val="0"/>
                <w:numId w:val="44"/>
              </w:numPr>
              <w:jc w:val="left"/>
              <w:rPr>
                <w:sz w:val="12"/>
              </w:rPr>
            </w:pPr>
            <w:r w:rsidRPr="00C35A66">
              <w:rPr>
                <w:sz w:val="12"/>
              </w:rPr>
              <w:t>Click on the row for the session</w:t>
            </w:r>
          </w:p>
        </w:tc>
        <w:tc>
          <w:tcPr>
            <w:tcW w:w="0" w:type="auto"/>
            <w:shd w:val="clear" w:color="auto" w:fill="FFFFFF" w:themeFill="background1"/>
          </w:tcPr>
          <w:p w14:paraId="407603D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A7F5855" w14:textId="77777777" w:rsidR="00C35A66" w:rsidRPr="00C35A66" w:rsidRDefault="00C35A66" w:rsidP="00CF5F6D">
            <w:pPr>
              <w:jc w:val="left"/>
              <w:rPr>
                <w:sz w:val="12"/>
              </w:rPr>
            </w:pPr>
            <w:r w:rsidRPr="00C35A66">
              <w:rPr>
                <w:sz w:val="12"/>
              </w:rPr>
              <w:t>The session’s question list on the lecture detail page should update to display the new question, with the time it was posted.</w:t>
            </w:r>
          </w:p>
        </w:tc>
      </w:tr>
      <w:tr w:rsidR="00C35A66" w:rsidRPr="00C35A66" w14:paraId="6B8A85AB" w14:textId="77777777" w:rsidTr="00C35A66">
        <w:trPr>
          <w:trHeight w:val="275"/>
        </w:trPr>
        <w:tc>
          <w:tcPr>
            <w:tcW w:w="0" w:type="auto"/>
            <w:shd w:val="clear" w:color="auto" w:fill="FFFFFF" w:themeFill="background1"/>
          </w:tcPr>
          <w:p w14:paraId="10FB7756" w14:textId="77777777" w:rsidR="00C35A66" w:rsidRPr="00C35A66" w:rsidRDefault="00C35A66" w:rsidP="007A2FEE">
            <w:pPr>
              <w:jc w:val="center"/>
              <w:rPr>
                <w:sz w:val="12"/>
              </w:rPr>
            </w:pPr>
            <w:r w:rsidRPr="00C35A66">
              <w:rPr>
                <w:sz w:val="12"/>
              </w:rPr>
              <w:t>TS14</w:t>
            </w:r>
          </w:p>
        </w:tc>
        <w:tc>
          <w:tcPr>
            <w:tcW w:w="0" w:type="auto"/>
            <w:shd w:val="clear" w:color="auto" w:fill="FFFFFF" w:themeFill="background1"/>
          </w:tcPr>
          <w:p w14:paraId="1A1DCD3A" w14:textId="77777777" w:rsidR="00C35A66" w:rsidRPr="00C35A66" w:rsidRDefault="00C35A66" w:rsidP="007A2FEE">
            <w:pPr>
              <w:jc w:val="center"/>
              <w:rPr>
                <w:sz w:val="12"/>
              </w:rPr>
            </w:pPr>
            <w:r w:rsidRPr="00C35A66">
              <w:rPr>
                <w:sz w:val="12"/>
              </w:rPr>
              <w:t>Stop Session Running</w:t>
            </w:r>
          </w:p>
        </w:tc>
        <w:tc>
          <w:tcPr>
            <w:tcW w:w="0" w:type="auto"/>
            <w:shd w:val="clear" w:color="auto" w:fill="FFFFFF" w:themeFill="background1"/>
          </w:tcPr>
          <w:p w14:paraId="0456D947" w14:textId="77777777" w:rsidR="00C35A66" w:rsidRPr="00C35A66" w:rsidRDefault="00C35A66" w:rsidP="007A2FEE">
            <w:pPr>
              <w:jc w:val="center"/>
              <w:rPr>
                <w:sz w:val="12"/>
              </w:rPr>
            </w:pPr>
            <w:r w:rsidRPr="00C35A66">
              <w:rPr>
                <w:sz w:val="12"/>
              </w:rPr>
              <w:t>TC37</w:t>
            </w:r>
          </w:p>
        </w:tc>
        <w:tc>
          <w:tcPr>
            <w:tcW w:w="0" w:type="auto"/>
            <w:shd w:val="clear" w:color="auto" w:fill="FFFFFF" w:themeFill="background1"/>
          </w:tcPr>
          <w:p w14:paraId="12DA3CE8" w14:textId="77777777" w:rsidR="00C35A66" w:rsidRPr="00C35A66" w:rsidRDefault="00C35A66" w:rsidP="007A2FEE">
            <w:pPr>
              <w:jc w:val="center"/>
              <w:rPr>
                <w:sz w:val="12"/>
              </w:rPr>
            </w:pPr>
            <w:r w:rsidRPr="00C35A66">
              <w:rPr>
                <w:sz w:val="12"/>
              </w:rPr>
              <w:t>Check running session can be stopped</w:t>
            </w:r>
          </w:p>
        </w:tc>
        <w:tc>
          <w:tcPr>
            <w:tcW w:w="0" w:type="auto"/>
            <w:shd w:val="clear" w:color="auto" w:fill="FFFFFF" w:themeFill="background1"/>
          </w:tcPr>
          <w:p w14:paraId="595F4807" w14:textId="77777777" w:rsidR="00C35A66" w:rsidRPr="00C35A66" w:rsidRDefault="00C35A66" w:rsidP="00D363AF">
            <w:pPr>
              <w:pStyle w:val="ListParagraph"/>
              <w:numPr>
                <w:ilvl w:val="0"/>
                <w:numId w:val="45"/>
              </w:numPr>
              <w:jc w:val="left"/>
              <w:rPr>
                <w:sz w:val="12"/>
              </w:rPr>
            </w:pPr>
            <w:r w:rsidRPr="00C35A66">
              <w:rPr>
                <w:sz w:val="12"/>
              </w:rPr>
              <w:t>Navigate to a lecture with a running session or start a new session (Described in TC??)</w:t>
            </w:r>
          </w:p>
          <w:p w14:paraId="375B13C7" w14:textId="77777777" w:rsidR="00C35A66" w:rsidRPr="00C35A66" w:rsidRDefault="00C35A66" w:rsidP="00D363AF">
            <w:pPr>
              <w:pStyle w:val="ListParagraph"/>
              <w:numPr>
                <w:ilvl w:val="0"/>
                <w:numId w:val="45"/>
              </w:numPr>
              <w:jc w:val="left"/>
              <w:rPr>
                <w:sz w:val="12"/>
              </w:rPr>
            </w:pPr>
            <w:r w:rsidRPr="00C35A66">
              <w:rPr>
                <w:sz w:val="12"/>
              </w:rPr>
              <w:lastRenderedPageBreak/>
              <w:t xml:space="preserve">Click on the row for that session in the Feedback Sessions table </w:t>
            </w:r>
          </w:p>
          <w:p w14:paraId="3C128DF6" w14:textId="77777777" w:rsidR="00C35A66" w:rsidRPr="00C35A66" w:rsidRDefault="00C35A66" w:rsidP="00D363AF">
            <w:pPr>
              <w:pStyle w:val="ListParagraph"/>
              <w:numPr>
                <w:ilvl w:val="0"/>
                <w:numId w:val="45"/>
              </w:numPr>
              <w:jc w:val="left"/>
              <w:rPr>
                <w:sz w:val="12"/>
              </w:rPr>
            </w:pPr>
            <w:r w:rsidRPr="00C35A66">
              <w:rPr>
                <w:sz w:val="12"/>
              </w:rPr>
              <w:t xml:space="preserve">Click on ‘Stop Session’ </w:t>
            </w:r>
          </w:p>
        </w:tc>
        <w:tc>
          <w:tcPr>
            <w:tcW w:w="0" w:type="auto"/>
            <w:shd w:val="clear" w:color="auto" w:fill="FFFFFF" w:themeFill="background1"/>
          </w:tcPr>
          <w:p w14:paraId="2EDCF9F3"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6E6DA21C"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7EF10D45" w14:textId="77777777" w:rsidR="00C35A66" w:rsidRPr="00C35A66" w:rsidRDefault="00C35A66" w:rsidP="00CF5F6D">
            <w:pPr>
              <w:jc w:val="left"/>
              <w:rPr>
                <w:sz w:val="12"/>
              </w:rPr>
            </w:pPr>
            <w:r w:rsidRPr="00C35A66">
              <w:rPr>
                <w:sz w:val="12"/>
              </w:rPr>
              <w:t xml:space="preserve">The start time of the session should be the time of session start and the </w:t>
            </w:r>
            <w:r w:rsidRPr="00C35A66">
              <w:rPr>
                <w:sz w:val="12"/>
              </w:rPr>
              <w:lastRenderedPageBreak/>
              <w:t>end time should be the time that ‘Stop Session’ was clicked.</w:t>
            </w:r>
          </w:p>
        </w:tc>
      </w:tr>
      <w:tr w:rsidR="00C35A66" w:rsidRPr="00C35A66" w14:paraId="3F6A86F3" w14:textId="77777777" w:rsidTr="00C35A66">
        <w:trPr>
          <w:trHeight w:val="275"/>
        </w:trPr>
        <w:tc>
          <w:tcPr>
            <w:tcW w:w="0" w:type="auto"/>
            <w:shd w:val="clear" w:color="auto" w:fill="FFFFFF" w:themeFill="background1"/>
          </w:tcPr>
          <w:p w14:paraId="3C36E70F" w14:textId="77777777" w:rsidR="00C35A66" w:rsidRPr="00C35A66" w:rsidRDefault="00C35A66" w:rsidP="007A2FEE">
            <w:pPr>
              <w:jc w:val="center"/>
              <w:rPr>
                <w:sz w:val="12"/>
              </w:rPr>
            </w:pPr>
            <w:r w:rsidRPr="00C35A66">
              <w:rPr>
                <w:sz w:val="12"/>
              </w:rPr>
              <w:lastRenderedPageBreak/>
              <w:t>TS15</w:t>
            </w:r>
          </w:p>
        </w:tc>
        <w:tc>
          <w:tcPr>
            <w:tcW w:w="0" w:type="auto"/>
            <w:shd w:val="clear" w:color="auto" w:fill="FFFFFF" w:themeFill="background1"/>
          </w:tcPr>
          <w:p w14:paraId="214B00B2" w14:textId="77777777" w:rsidR="00C35A66" w:rsidRPr="00C35A66" w:rsidRDefault="00C35A66" w:rsidP="007A2FEE">
            <w:pPr>
              <w:jc w:val="center"/>
              <w:rPr>
                <w:sz w:val="12"/>
              </w:rPr>
            </w:pPr>
            <w:r w:rsidRPr="00C35A66">
              <w:rPr>
                <w:sz w:val="12"/>
              </w:rPr>
              <w:t>Mark a question as reviewed</w:t>
            </w:r>
          </w:p>
        </w:tc>
        <w:tc>
          <w:tcPr>
            <w:tcW w:w="0" w:type="auto"/>
            <w:shd w:val="clear" w:color="auto" w:fill="FFFFFF" w:themeFill="background1"/>
          </w:tcPr>
          <w:p w14:paraId="556662C3" w14:textId="77777777" w:rsidR="00C35A66" w:rsidRPr="00C35A66" w:rsidRDefault="00C35A66" w:rsidP="007A2FEE">
            <w:pPr>
              <w:jc w:val="center"/>
              <w:rPr>
                <w:sz w:val="12"/>
              </w:rPr>
            </w:pPr>
            <w:r w:rsidRPr="00C35A66">
              <w:rPr>
                <w:sz w:val="12"/>
              </w:rPr>
              <w:t>TC38</w:t>
            </w:r>
          </w:p>
        </w:tc>
        <w:tc>
          <w:tcPr>
            <w:tcW w:w="0" w:type="auto"/>
            <w:shd w:val="clear" w:color="auto" w:fill="FFFFFF" w:themeFill="background1"/>
          </w:tcPr>
          <w:p w14:paraId="53E7B239" w14:textId="77777777" w:rsidR="00C35A66" w:rsidRPr="00C35A66" w:rsidRDefault="00C35A66" w:rsidP="007A2FEE">
            <w:pPr>
              <w:jc w:val="center"/>
              <w:rPr>
                <w:sz w:val="12"/>
              </w:rPr>
            </w:pPr>
            <w:r w:rsidRPr="00C35A66">
              <w:rPr>
                <w:sz w:val="12"/>
              </w:rPr>
              <w:t>Mark an asked question as reviewed</w:t>
            </w:r>
          </w:p>
        </w:tc>
        <w:tc>
          <w:tcPr>
            <w:tcW w:w="0" w:type="auto"/>
            <w:shd w:val="clear" w:color="auto" w:fill="FFFFFF" w:themeFill="background1"/>
          </w:tcPr>
          <w:p w14:paraId="7AAD174F" w14:textId="77777777" w:rsidR="00C35A66" w:rsidRPr="00C35A66" w:rsidRDefault="00C35A66" w:rsidP="00D363AF">
            <w:pPr>
              <w:pStyle w:val="ListParagraph"/>
              <w:numPr>
                <w:ilvl w:val="0"/>
                <w:numId w:val="61"/>
              </w:numPr>
              <w:jc w:val="left"/>
              <w:rPr>
                <w:sz w:val="12"/>
              </w:rPr>
            </w:pPr>
            <w:r w:rsidRPr="00C35A66">
              <w:rPr>
                <w:sz w:val="12"/>
              </w:rPr>
              <w:t>Create a session and start it (Described in TC31)</w:t>
            </w:r>
          </w:p>
          <w:p w14:paraId="5D643366" w14:textId="77777777" w:rsidR="00C35A66" w:rsidRPr="00C35A66" w:rsidRDefault="00C35A66" w:rsidP="00D363AF">
            <w:pPr>
              <w:pStyle w:val="ListParagraph"/>
              <w:numPr>
                <w:ilvl w:val="0"/>
                <w:numId w:val="61"/>
              </w:numPr>
              <w:jc w:val="left"/>
              <w:rPr>
                <w:sz w:val="12"/>
              </w:rPr>
            </w:pPr>
            <w:r w:rsidRPr="00C35A66">
              <w:rPr>
                <w:sz w:val="12"/>
              </w:rPr>
              <w:t>On another tab, connect to the session and ask a question to the session (Described in TC56)</w:t>
            </w:r>
          </w:p>
          <w:p w14:paraId="6814BA13" w14:textId="77777777" w:rsidR="00C35A66" w:rsidRPr="00C35A66" w:rsidRDefault="00C35A66" w:rsidP="00D363AF">
            <w:pPr>
              <w:pStyle w:val="ListParagraph"/>
              <w:numPr>
                <w:ilvl w:val="0"/>
                <w:numId w:val="61"/>
              </w:numPr>
              <w:jc w:val="left"/>
              <w:rPr>
                <w:sz w:val="12"/>
              </w:rPr>
            </w:pPr>
            <w:r w:rsidRPr="00C35A66">
              <w:rPr>
                <w:sz w:val="12"/>
              </w:rPr>
              <w:t>Go back to original tab to view the session in the ‘Lecture Detail’ page</w:t>
            </w:r>
          </w:p>
          <w:p w14:paraId="7E336BED" w14:textId="77777777" w:rsidR="00C35A66" w:rsidRPr="00C35A66" w:rsidRDefault="00C35A66" w:rsidP="00D363AF">
            <w:pPr>
              <w:pStyle w:val="ListParagraph"/>
              <w:numPr>
                <w:ilvl w:val="0"/>
                <w:numId w:val="61"/>
              </w:numPr>
              <w:jc w:val="left"/>
              <w:rPr>
                <w:sz w:val="12"/>
              </w:rPr>
            </w:pPr>
            <w:r w:rsidRPr="00C35A66">
              <w:rPr>
                <w:sz w:val="12"/>
              </w:rPr>
              <w:t>Ensure the session row is highlighted blue by clicking on it</w:t>
            </w:r>
          </w:p>
          <w:p w14:paraId="15C05B10" w14:textId="77777777" w:rsidR="00C35A66" w:rsidRPr="00C35A66" w:rsidRDefault="00C35A66" w:rsidP="00D363AF">
            <w:pPr>
              <w:pStyle w:val="ListParagraph"/>
              <w:numPr>
                <w:ilvl w:val="0"/>
                <w:numId w:val="61"/>
              </w:numPr>
              <w:jc w:val="left"/>
              <w:rPr>
                <w:sz w:val="12"/>
              </w:rPr>
            </w:pPr>
            <w:r w:rsidRPr="00C35A66">
              <w:rPr>
                <w:sz w:val="12"/>
              </w:rPr>
              <w:t>Click ‘Mark Reviewed’ next to the asked question in the Session’s Questions list</w:t>
            </w:r>
          </w:p>
        </w:tc>
        <w:tc>
          <w:tcPr>
            <w:tcW w:w="0" w:type="auto"/>
            <w:shd w:val="clear" w:color="auto" w:fill="FFFFFF" w:themeFill="background1"/>
          </w:tcPr>
          <w:p w14:paraId="0F7220F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866BD3B" w14:textId="77777777" w:rsidR="00C35A66" w:rsidRPr="00C35A66" w:rsidRDefault="00C35A66" w:rsidP="00CF5F6D">
            <w:pPr>
              <w:jc w:val="left"/>
              <w:rPr>
                <w:sz w:val="12"/>
              </w:rPr>
            </w:pPr>
            <w:r w:rsidRPr="00C35A66">
              <w:rPr>
                <w:sz w:val="12"/>
              </w:rPr>
              <w:t>Question should be removed from list under Session’s Questions heading on the ‘Lecture Detail’ page.</w:t>
            </w:r>
          </w:p>
        </w:tc>
      </w:tr>
      <w:tr w:rsidR="00C35A66" w:rsidRPr="00C35A66" w14:paraId="1B6D9F1C" w14:textId="77777777" w:rsidTr="00C35A66">
        <w:trPr>
          <w:trHeight w:val="275"/>
        </w:trPr>
        <w:tc>
          <w:tcPr>
            <w:tcW w:w="0" w:type="auto"/>
            <w:shd w:val="clear" w:color="auto" w:fill="FFFFFF" w:themeFill="background1"/>
          </w:tcPr>
          <w:p w14:paraId="74C7FCAE" w14:textId="77777777" w:rsidR="00C35A66" w:rsidRPr="00C35A66" w:rsidRDefault="00C35A66" w:rsidP="007A2FEE">
            <w:pPr>
              <w:jc w:val="center"/>
              <w:rPr>
                <w:sz w:val="12"/>
              </w:rPr>
            </w:pPr>
            <w:r w:rsidRPr="00C35A66">
              <w:rPr>
                <w:sz w:val="12"/>
              </w:rPr>
              <w:t>TS16</w:t>
            </w:r>
          </w:p>
        </w:tc>
        <w:tc>
          <w:tcPr>
            <w:tcW w:w="0" w:type="auto"/>
            <w:shd w:val="clear" w:color="auto" w:fill="FFFFFF" w:themeFill="background1"/>
          </w:tcPr>
          <w:p w14:paraId="37358856" w14:textId="77777777" w:rsidR="00C35A66" w:rsidRPr="00C35A66" w:rsidRDefault="00C35A66" w:rsidP="007A2FEE">
            <w:pPr>
              <w:jc w:val="center"/>
              <w:rPr>
                <w:sz w:val="12"/>
              </w:rPr>
            </w:pPr>
            <w:r w:rsidRPr="00C35A66">
              <w:rPr>
                <w:sz w:val="12"/>
              </w:rPr>
              <w:t>Toggle question for a session</w:t>
            </w:r>
          </w:p>
        </w:tc>
        <w:tc>
          <w:tcPr>
            <w:tcW w:w="0" w:type="auto"/>
            <w:shd w:val="clear" w:color="auto" w:fill="FFFFFF" w:themeFill="background1"/>
          </w:tcPr>
          <w:p w14:paraId="1BBC1F17" w14:textId="77777777" w:rsidR="00C35A66" w:rsidRPr="00C35A66" w:rsidRDefault="00C35A66" w:rsidP="007A2FEE">
            <w:pPr>
              <w:jc w:val="center"/>
              <w:rPr>
                <w:sz w:val="12"/>
              </w:rPr>
            </w:pPr>
            <w:r w:rsidRPr="00C35A66">
              <w:rPr>
                <w:sz w:val="12"/>
              </w:rPr>
              <w:t>TC39</w:t>
            </w:r>
          </w:p>
        </w:tc>
        <w:tc>
          <w:tcPr>
            <w:tcW w:w="0" w:type="auto"/>
            <w:shd w:val="clear" w:color="auto" w:fill="FFFFFF" w:themeFill="background1"/>
          </w:tcPr>
          <w:p w14:paraId="1B0172A6" w14:textId="77777777" w:rsidR="00C35A66" w:rsidRPr="00C35A66" w:rsidRDefault="00C35A66" w:rsidP="007A2FEE">
            <w:pPr>
              <w:jc w:val="center"/>
              <w:rPr>
                <w:sz w:val="12"/>
              </w:rPr>
            </w:pPr>
            <w:r w:rsidRPr="00C35A66">
              <w:rPr>
                <w:sz w:val="12"/>
              </w:rPr>
              <w:t>Disable questions for a session</w:t>
            </w:r>
          </w:p>
        </w:tc>
        <w:tc>
          <w:tcPr>
            <w:tcW w:w="0" w:type="auto"/>
            <w:shd w:val="clear" w:color="auto" w:fill="FFFFFF" w:themeFill="background1"/>
          </w:tcPr>
          <w:p w14:paraId="2198141C" w14:textId="77777777" w:rsidR="00C35A66" w:rsidRPr="00C35A66" w:rsidRDefault="00C35A66" w:rsidP="00D363AF">
            <w:pPr>
              <w:pStyle w:val="ListParagraph"/>
              <w:numPr>
                <w:ilvl w:val="0"/>
                <w:numId w:val="67"/>
              </w:numPr>
              <w:jc w:val="left"/>
              <w:rPr>
                <w:sz w:val="12"/>
              </w:rPr>
            </w:pPr>
            <w:r w:rsidRPr="00C35A66">
              <w:rPr>
                <w:sz w:val="12"/>
              </w:rPr>
              <w:t>Create a session and start it (Described in TC31)</w:t>
            </w:r>
          </w:p>
          <w:p w14:paraId="62484CCA" w14:textId="77777777" w:rsidR="00C35A66" w:rsidRPr="00C35A66" w:rsidRDefault="00C35A66" w:rsidP="00D363AF">
            <w:pPr>
              <w:pStyle w:val="ListParagraph"/>
              <w:numPr>
                <w:ilvl w:val="0"/>
                <w:numId w:val="67"/>
              </w:numPr>
              <w:jc w:val="left"/>
              <w:rPr>
                <w:sz w:val="12"/>
              </w:rPr>
            </w:pPr>
            <w:r w:rsidRPr="00C35A66">
              <w:rPr>
                <w:sz w:val="12"/>
              </w:rPr>
              <w:t>Click on disable questions on the session action button panel</w:t>
            </w:r>
          </w:p>
          <w:p w14:paraId="0AB6BA54" w14:textId="77777777" w:rsidR="00C35A66" w:rsidRPr="00C35A66" w:rsidRDefault="00C35A66" w:rsidP="00D363AF">
            <w:pPr>
              <w:pStyle w:val="ListParagraph"/>
              <w:numPr>
                <w:ilvl w:val="0"/>
                <w:numId w:val="67"/>
              </w:numPr>
              <w:jc w:val="left"/>
              <w:rPr>
                <w:sz w:val="12"/>
              </w:rPr>
            </w:pPr>
            <w:r w:rsidRPr="00C35A66">
              <w:rPr>
                <w:sz w:val="12"/>
              </w:rPr>
              <w:t>On another tab, connect to the session</w:t>
            </w:r>
          </w:p>
        </w:tc>
        <w:tc>
          <w:tcPr>
            <w:tcW w:w="0" w:type="auto"/>
            <w:shd w:val="clear" w:color="auto" w:fill="FFFFFF" w:themeFill="background1"/>
          </w:tcPr>
          <w:p w14:paraId="1F16CCE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48C0AAF1" w14:textId="77777777" w:rsidR="00C35A66" w:rsidRPr="00C35A66" w:rsidRDefault="00C35A66" w:rsidP="00CF5F6D">
            <w:pPr>
              <w:jc w:val="left"/>
              <w:rPr>
                <w:sz w:val="12"/>
              </w:rPr>
            </w:pPr>
            <w:r w:rsidRPr="00C35A66">
              <w:rPr>
                <w:sz w:val="12"/>
              </w:rPr>
              <w:t>When you click disable questions you should see the grey text “[Disabled]” next to the Session Question’s heading</w:t>
            </w:r>
          </w:p>
          <w:p w14:paraId="226AA948" w14:textId="77777777" w:rsidR="00C35A66" w:rsidRPr="00C35A66" w:rsidRDefault="00C35A66" w:rsidP="00CF5F6D">
            <w:pPr>
              <w:jc w:val="left"/>
              <w:rPr>
                <w:sz w:val="12"/>
              </w:rPr>
            </w:pPr>
            <w:r w:rsidRPr="00C35A66">
              <w:rPr>
                <w:sz w:val="12"/>
              </w:rPr>
              <w:t>When connected to the session you should see an alert telling you questions are disabled</w:t>
            </w:r>
          </w:p>
        </w:tc>
      </w:tr>
      <w:tr w:rsidR="00C35A66" w:rsidRPr="00C35A66" w14:paraId="5D02571E" w14:textId="77777777" w:rsidTr="00C35A66">
        <w:trPr>
          <w:trHeight w:val="275"/>
        </w:trPr>
        <w:tc>
          <w:tcPr>
            <w:tcW w:w="0" w:type="auto"/>
            <w:shd w:val="clear" w:color="auto" w:fill="FFFFFF" w:themeFill="background1"/>
          </w:tcPr>
          <w:p w14:paraId="577DC4BF" w14:textId="77777777" w:rsidR="00C35A66" w:rsidRPr="00C35A66" w:rsidRDefault="00C35A66" w:rsidP="007A2FEE">
            <w:pPr>
              <w:jc w:val="center"/>
              <w:rPr>
                <w:sz w:val="12"/>
              </w:rPr>
            </w:pPr>
          </w:p>
        </w:tc>
        <w:tc>
          <w:tcPr>
            <w:tcW w:w="0" w:type="auto"/>
            <w:shd w:val="clear" w:color="auto" w:fill="FFFFFF" w:themeFill="background1"/>
          </w:tcPr>
          <w:p w14:paraId="0EF1A97C" w14:textId="77777777" w:rsidR="00C35A66" w:rsidRPr="00C35A66" w:rsidRDefault="00C35A66" w:rsidP="007A2FEE">
            <w:pPr>
              <w:jc w:val="center"/>
              <w:rPr>
                <w:sz w:val="12"/>
              </w:rPr>
            </w:pPr>
          </w:p>
        </w:tc>
        <w:tc>
          <w:tcPr>
            <w:tcW w:w="0" w:type="auto"/>
            <w:shd w:val="clear" w:color="auto" w:fill="FFFFFF" w:themeFill="background1"/>
          </w:tcPr>
          <w:p w14:paraId="67FFA235" w14:textId="77777777" w:rsidR="00C35A66" w:rsidRPr="00C35A66" w:rsidRDefault="00C35A66" w:rsidP="007A2FEE">
            <w:pPr>
              <w:jc w:val="center"/>
              <w:rPr>
                <w:sz w:val="12"/>
              </w:rPr>
            </w:pPr>
            <w:r w:rsidRPr="00C35A66">
              <w:rPr>
                <w:sz w:val="12"/>
              </w:rPr>
              <w:t>TC40</w:t>
            </w:r>
          </w:p>
        </w:tc>
        <w:tc>
          <w:tcPr>
            <w:tcW w:w="0" w:type="auto"/>
            <w:shd w:val="clear" w:color="auto" w:fill="FFFFFF" w:themeFill="background1"/>
          </w:tcPr>
          <w:p w14:paraId="54FEB2E1" w14:textId="77777777" w:rsidR="00C35A66" w:rsidRPr="00C35A66" w:rsidRDefault="00C35A66" w:rsidP="007A2FEE">
            <w:pPr>
              <w:jc w:val="center"/>
              <w:rPr>
                <w:sz w:val="12"/>
              </w:rPr>
            </w:pPr>
            <w:r w:rsidRPr="00C35A66">
              <w:rPr>
                <w:sz w:val="12"/>
              </w:rPr>
              <w:t>Re-Enable questions for a session</w:t>
            </w:r>
          </w:p>
        </w:tc>
        <w:tc>
          <w:tcPr>
            <w:tcW w:w="0" w:type="auto"/>
            <w:shd w:val="clear" w:color="auto" w:fill="FFFFFF" w:themeFill="background1"/>
          </w:tcPr>
          <w:p w14:paraId="4A214398" w14:textId="77777777" w:rsidR="00C35A66" w:rsidRPr="00C35A66" w:rsidRDefault="00C35A66" w:rsidP="00D363AF">
            <w:pPr>
              <w:pStyle w:val="ListParagraph"/>
              <w:numPr>
                <w:ilvl w:val="0"/>
                <w:numId w:val="68"/>
              </w:numPr>
              <w:jc w:val="left"/>
              <w:rPr>
                <w:sz w:val="12"/>
              </w:rPr>
            </w:pPr>
            <w:r w:rsidRPr="00C35A66">
              <w:rPr>
                <w:sz w:val="12"/>
              </w:rPr>
              <w:t>Create a session and start it (Described in TC31)</w:t>
            </w:r>
          </w:p>
          <w:p w14:paraId="792B0099" w14:textId="77777777" w:rsidR="00C35A66" w:rsidRPr="00C35A66" w:rsidRDefault="00C35A66" w:rsidP="00D363AF">
            <w:pPr>
              <w:pStyle w:val="ListParagraph"/>
              <w:numPr>
                <w:ilvl w:val="0"/>
                <w:numId w:val="68"/>
              </w:numPr>
              <w:jc w:val="left"/>
              <w:rPr>
                <w:sz w:val="12"/>
              </w:rPr>
            </w:pPr>
            <w:r w:rsidRPr="00C35A66">
              <w:rPr>
                <w:sz w:val="12"/>
              </w:rPr>
              <w:t>Click on disable questions on the session action button panel</w:t>
            </w:r>
          </w:p>
          <w:p w14:paraId="01C2DA62" w14:textId="77777777" w:rsidR="00C35A66" w:rsidRPr="00C35A66" w:rsidRDefault="00C35A66" w:rsidP="00D363AF">
            <w:pPr>
              <w:pStyle w:val="ListParagraph"/>
              <w:numPr>
                <w:ilvl w:val="0"/>
                <w:numId w:val="68"/>
              </w:numPr>
              <w:jc w:val="left"/>
              <w:rPr>
                <w:sz w:val="12"/>
              </w:rPr>
            </w:pPr>
            <w:r w:rsidRPr="00C35A66">
              <w:rPr>
                <w:sz w:val="12"/>
              </w:rPr>
              <w:t>On another tab, connect to the session</w:t>
            </w:r>
          </w:p>
          <w:p w14:paraId="2B408B30" w14:textId="77777777" w:rsidR="00C35A66" w:rsidRPr="00C35A66" w:rsidRDefault="00C35A66" w:rsidP="00D363AF">
            <w:pPr>
              <w:pStyle w:val="ListParagraph"/>
              <w:numPr>
                <w:ilvl w:val="0"/>
                <w:numId w:val="68"/>
              </w:numPr>
              <w:jc w:val="left"/>
              <w:rPr>
                <w:sz w:val="12"/>
              </w:rPr>
            </w:pPr>
            <w:r w:rsidRPr="00C35A66">
              <w:rPr>
                <w:sz w:val="12"/>
              </w:rPr>
              <w:t>Go back to previous tab on ‘Lecture Detail’ page and click enable questions</w:t>
            </w:r>
          </w:p>
        </w:tc>
        <w:tc>
          <w:tcPr>
            <w:tcW w:w="0" w:type="auto"/>
            <w:shd w:val="clear" w:color="auto" w:fill="FFFFFF" w:themeFill="background1"/>
          </w:tcPr>
          <w:p w14:paraId="66288302"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36DB03" w14:textId="77777777" w:rsidR="00C35A66" w:rsidRPr="00C35A66" w:rsidRDefault="00C35A66" w:rsidP="00CF5F6D">
            <w:pPr>
              <w:jc w:val="left"/>
              <w:rPr>
                <w:sz w:val="12"/>
              </w:rPr>
            </w:pPr>
            <w:r w:rsidRPr="00C35A66">
              <w:rPr>
                <w:sz w:val="12"/>
              </w:rPr>
              <w:t xml:space="preserve">When you click enable questions you should see the grey text “[Disabled]” next to the Session </w:t>
            </w:r>
            <w:proofErr w:type="spellStart"/>
            <w:r w:rsidRPr="00C35A66">
              <w:rPr>
                <w:sz w:val="12"/>
              </w:rPr>
              <w:t>disapear</w:t>
            </w:r>
            <w:proofErr w:type="spellEnd"/>
          </w:p>
        </w:tc>
      </w:tr>
      <w:tr w:rsidR="00C35A66" w:rsidRPr="00C35A66" w14:paraId="42002AFF" w14:textId="77777777" w:rsidTr="00C35A66">
        <w:trPr>
          <w:trHeight w:val="275"/>
        </w:trPr>
        <w:tc>
          <w:tcPr>
            <w:tcW w:w="0" w:type="auto"/>
            <w:shd w:val="clear" w:color="auto" w:fill="auto"/>
          </w:tcPr>
          <w:p w14:paraId="3DD50918" w14:textId="77777777" w:rsidR="00C35A66" w:rsidRPr="00C35A66" w:rsidRDefault="00C35A66" w:rsidP="007A2FEE">
            <w:pPr>
              <w:jc w:val="center"/>
              <w:rPr>
                <w:sz w:val="12"/>
              </w:rPr>
            </w:pPr>
            <w:r w:rsidRPr="00C35A66">
              <w:rPr>
                <w:sz w:val="12"/>
              </w:rPr>
              <w:t>TC17</w:t>
            </w:r>
          </w:p>
        </w:tc>
        <w:tc>
          <w:tcPr>
            <w:tcW w:w="0" w:type="auto"/>
            <w:shd w:val="clear" w:color="auto" w:fill="auto"/>
          </w:tcPr>
          <w:p w14:paraId="30CAA67A" w14:textId="77777777" w:rsidR="00C35A66" w:rsidRPr="00C35A66" w:rsidRDefault="00C35A66" w:rsidP="007A2FEE">
            <w:pPr>
              <w:jc w:val="center"/>
              <w:rPr>
                <w:sz w:val="12"/>
              </w:rPr>
            </w:pPr>
            <w:r w:rsidRPr="00C35A66">
              <w:rPr>
                <w:sz w:val="12"/>
              </w:rPr>
              <w:t>Merge session with previous session</w:t>
            </w:r>
          </w:p>
        </w:tc>
        <w:tc>
          <w:tcPr>
            <w:tcW w:w="0" w:type="auto"/>
            <w:shd w:val="clear" w:color="auto" w:fill="auto"/>
          </w:tcPr>
          <w:p w14:paraId="6961581B" w14:textId="77777777" w:rsidR="00C35A66" w:rsidRPr="00C35A66" w:rsidRDefault="00C35A66" w:rsidP="007A2FEE">
            <w:pPr>
              <w:jc w:val="center"/>
              <w:rPr>
                <w:sz w:val="12"/>
              </w:rPr>
            </w:pPr>
            <w:r w:rsidRPr="00C35A66">
              <w:rPr>
                <w:sz w:val="12"/>
              </w:rPr>
              <w:t>TC41</w:t>
            </w:r>
          </w:p>
        </w:tc>
        <w:tc>
          <w:tcPr>
            <w:tcW w:w="0" w:type="auto"/>
            <w:shd w:val="clear" w:color="auto" w:fill="auto"/>
          </w:tcPr>
          <w:p w14:paraId="567DF014" w14:textId="77777777" w:rsidR="00C35A66" w:rsidRPr="00C35A66" w:rsidRDefault="00C35A66" w:rsidP="007A2FEE">
            <w:pPr>
              <w:jc w:val="center"/>
              <w:rPr>
                <w:sz w:val="12"/>
              </w:rPr>
            </w:pPr>
            <w:r w:rsidRPr="00C35A66">
              <w:rPr>
                <w:sz w:val="12"/>
              </w:rPr>
              <w:t>Check can merge when there is a previous session</w:t>
            </w:r>
          </w:p>
        </w:tc>
        <w:tc>
          <w:tcPr>
            <w:tcW w:w="0" w:type="auto"/>
            <w:shd w:val="clear" w:color="auto" w:fill="auto"/>
          </w:tcPr>
          <w:p w14:paraId="38701B2A" w14:textId="77777777" w:rsidR="00C35A66" w:rsidRPr="00C35A66" w:rsidRDefault="00C35A66" w:rsidP="00D363AF">
            <w:pPr>
              <w:pStyle w:val="ListParagraph"/>
              <w:numPr>
                <w:ilvl w:val="0"/>
                <w:numId w:val="46"/>
              </w:numPr>
              <w:jc w:val="left"/>
              <w:rPr>
                <w:sz w:val="12"/>
              </w:rPr>
            </w:pPr>
            <w:r w:rsidRPr="00C35A66">
              <w:rPr>
                <w:sz w:val="12"/>
              </w:rPr>
              <w:t>Create two sessions</w:t>
            </w:r>
          </w:p>
          <w:p w14:paraId="3FCEE350" w14:textId="77777777" w:rsidR="00C35A66" w:rsidRPr="00C35A66" w:rsidRDefault="00C35A66" w:rsidP="00D363AF">
            <w:pPr>
              <w:pStyle w:val="ListParagraph"/>
              <w:numPr>
                <w:ilvl w:val="0"/>
                <w:numId w:val="46"/>
              </w:numPr>
              <w:jc w:val="left"/>
              <w:rPr>
                <w:sz w:val="12"/>
              </w:rPr>
            </w:pPr>
            <w:r w:rsidRPr="00C35A66">
              <w:rPr>
                <w:sz w:val="12"/>
              </w:rPr>
              <w:t>Click on one of them</w:t>
            </w:r>
          </w:p>
        </w:tc>
        <w:tc>
          <w:tcPr>
            <w:tcW w:w="0" w:type="auto"/>
            <w:shd w:val="clear" w:color="auto" w:fill="auto"/>
          </w:tcPr>
          <w:p w14:paraId="7EF351B8" w14:textId="77777777" w:rsidR="00C35A66" w:rsidRPr="00C35A66" w:rsidRDefault="00C35A66" w:rsidP="00C35A66">
            <w:pPr>
              <w:rPr>
                <w:sz w:val="12"/>
              </w:rPr>
            </w:pPr>
            <w:r w:rsidRPr="00C35A66">
              <w:rPr>
                <w:sz w:val="12"/>
              </w:rPr>
              <w:t>N/A</w:t>
            </w:r>
          </w:p>
        </w:tc>
        <w:tc>
          <w:tcPr>
            <w:tcW w:w="0" w:type="auto"/>
            <w:shd w:val="clear" w:color="auto" w:fill="auto"/>
          </w:tcPr>
          <w:p w14:paraId="579301FE"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5A3FFE7E" w14:textId="77777777" w:rsidTr="00C35A66">
        <w:trPr>
          <w:trHeight w:val="275"/>
        </w:trPr>
        <w:tc>
          <w:tcPr>
            <w:tcW w:w="0" w:type="auto"/>
            <w:shd w:val="clear" w:color="auto" w:fill="auto"/>
          </w:tcPr>
          <w:p w14:paraId="1B7E5C4B" w14:textId="77777777" w:rsidR="00C35A66" w:rsidRPr="00C35A66" w:rsidRDefault="00C35A66" w:rsidP="007A2FEE">
            <w:pPr>
              <w:jc w:val="center"/>
              <w:rPr>
                <w:sz w:val="12"/>
              </w:rPr>
            </w:pPr>
          </w:p>
        </w:tc>
        <w:tc>
          <w:tcPr>
            <w:tcW w:w="0" w:type="auto"/>
            <w:shd w:val="clear" w:color="auto" w:fill="auto"/>
          </w:tcPr>
          <w:p w14:paraId="59A7730D" w14:textId="77777777" w:rsidR="00C35A66" w:rsidRPr="00C35A66" w:rsidRDefault="00C35A66" w:rsidP="007A2FEE">
            <w:pPr>
              <w:jc w:val="center"/>
              <w:rPr>
                <w:sz w:val="12"/>
              </w:rPr>
            </w:pPr>
          </w:p>
        </w:tc>
        <w:tc>
          <w:tcPr>
            <w:tcW w:w="0" w:type="auto"/>
            <w:shd w:val="clear" w:color="auto" w:fill="auto"/>
          </w:tcPr>
          <w:p w14:paraId="07F59058" w14:textId="77777777" w:rsidR="00C35A66" w:rsidRPr="00C35A66" w:rsidRDefault="00C35A66" w:rsidP="007A2FEE">
            <w:pPr>
              <w:jc w:val="center"/>
              <w:rPr>
                <w:sz w:val="12"/>
              </w:rPr>
            </w:pPr>
            <w:r w:rsidRPr="00C35A66">
              <w:rPr>
                <w:sz w:val="12"/>
              </w:rPr>
              <w:t>TC42</w:t>
            </w:r>
          </w:p>
        </w:tc>
        <w:tc>
          <w:tcPr>
            <w:tcW w:w="0" w:type="auto"/>
            <w:shd w:val="clear" w:color="auto" w:fill="auto"/>
          </w:tcPr>
          <w:p w14:paraId="72AF328B" w14:textId="77777777" w:rsidR="00C35A66" w:rsidRPr="00C35A66" w:rsidRDefault="00C35A66" w:rsidP="007A2FEE">
            <w:pPr>
              <w:jc w:val="center"/>
              <w:rPr>
                <w:sz w:val="12"/>
              </w:rPr>
            </w:pPr>
            <w:r w:rsidRPr="00C35A66">
              <w:rPr>
                <w:sz w:val="12"/>
              </w:rPr>
              <w:t>Check cannot merge when there is not a previous session</w:t>
            </w:r>
          </w:p>
        </w:tc>
        <w:tc>
          <w:tcPr>
            <w:tcW w:w="0" w:type="auto"/>
            <w:shd w:val="clear" w:color="auto" w:fill="auto"/>
          </w:tcPr>
          <w:p w14:paraId="4632EFA3" w14:textId="77777777" w:rsidR="00C35A66" w:rsidRPr="00C35A66" w:rsidRDefault="00C35A66" w:rsidP="00D363AF">
            <w:pPr>
              <w:pStyle w:val="ListParagraph"/>
              <w:numPr>
                <w:ilvl w:val="0"/>
                <w:numId w:val="69"/>
              </w:numPr>
              <w:jc w:val="left"/>
              <w:rPr>
                <w:sz w:val="12"/>
              </w:rPr>
            </w:pPr>
            <w:r w:rsidRPr="00C35A66">
              <w:rPr>
                <w:sz w:val="12"/>
              </w:rPr>
              <w:t>Ensure you only have one session created for a lecture</w:t>
            </w:r>
          </w:p>
          <w:p w14:paraId="2B2024D8" w14:textId="77777777" w:rsidR="00C35A66" w:rsidRPr="00C35A66" w:rsidRDefault="00C35A66" w:rsidP="00D363AF">
            <w:pPr>
              <w:pStyle w:val="ListParagraph"/>
              <w:numPr>
                <w:ilvl w:val="0"/>
                <w:numId w:val="69"/>
              </w:numPr>
              <w:jc w:val="left"/>
              <w:rPr>
                <w:sz w:val="12"/>
              </w:rPr>
            </w:pPr>
            <w:r w:rsidRPr="00C35A66">
              <w:rPr>
                <w:sz w:val="12"/>
              </w:rPr>
              <w:t>Click on the session row for that session</w:t>
            </w:r>
          </w:p>
        </w:tc>
        <w:tc>
          <w:tcPr>
            <w:tcW w:w="0" w:type="auto"/>
            <w:shd w:val="clear" w:color="auto" w:fill="auto"/>
          </w:tcPr>
          <w:p w14:paraId="0B324A23" w14:textId="77777777" w:rsidR="00C35A66" w:rsidRPr="00C35A66" w:rsidRDefault="00C35A66" w:rsidP="00C35A66">
            <w:pPr>
              <w:rPr>
                <w:sz w:val="12"/>
              </w:rPr>
            </w:pPr>
            <w:r w:rsidRPr="00C35A66">
              <w:rPr>
                <w:sz w:val="12"/>
              </w:rPr>
              <w:t>N/A</w:t>
            </w:r>
          </w:p>
        </w:tc>
        <w:tc>
          <w:tcPr>
            <w:tcW w:w="0" w:type="auto"/>
            <w:shd w:val="clear" w:color="auto" w:fill="auto"/>
          </w:tcPr>
          <w:p w14:paraId="2352E820"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7B3F39E7" w14:textId="77777777" w:rsidTr="00C35A66">
        <w:trPr>
          <w:trHeight w:val="275"/>
        </w:trPr>
        <w:tc>
          <w:tcPr>
            <w:tcW w:w="0" w:type="auto"/>
            <w:shd w:val="clear" w:color="auto" w:fill="auto"/>
          </w:tcPr>
          <w:p w14:paraId="641309DA" w14:textId="77777777" w:rsidR="00C35A66" w:rsidRPr="00C35A66" w:rsidRDefault="00C35A66" w:rsidP="007A2FEE">
            <w:pPr>
              <w:jc w:val="center"/>
              <w:rPr>
                <w:sz w:val="12"/>
              </w:rPr>
            </w:pPr>
            <w:r w:rsidRPr="00C35A66">
              <w:rPr>
                <w:sz w:val="12"/>
              </w:rPr>
              <w:t>TS18</w:t>
            </w:r>
          </w:p>
        </w:tc>
        <w:tc>
          <w:tcPr>
            <w:tcW w:w="0" w:type="auto"/>
            <w:shd w:val="clear" w:color="auto" w:fill="auto"/>
          </w:tcPr>
          <w:p w14:paraId="496DE77B" w14:textId="77777777" w:rsidR="00C35A66" w:rsidRPr="00C35A66" w:rsidRDefault="00C35A66" w:rsidP="007A2FEE">
            <w:pPr>
              <w:jc w:val="center"/>
              <w:rPr>
                <w:sz w:val="12"/>
              </w:rPr>
            </w:pPr>
            <w:r w:rsidRPr="00C35A66">
              <w:rPr>
                <w:sz w:val="12"/>
              </w:rPr>
              <w:t>Merge session with next session</w:t>
            </w:r>
          </w:p>
        </w:tc>
        <w:tc>
          <w:tcPr>
            <w:tcW w:w="0" w:type="auto"/>
            <w:shd w:val="clear" w:color="auto" w:fill="auto"/>
          </w:tcPr>
          <w:p w14:paraId="18563A1E" w14:textId="77777777" w:rsidR="00C35A66" w:rsidRPr="00C35A66" w:rsidRDefault="00C35A66" w:rsidP="007A2FEE">
            <w:pPr>
              <w:jc w:val="center"/>
              <w:rPr>
                <w:sz w:val="12"/>
              </w:rPr>
            </w:pPr>
            <w:r w:rsidRPr="00C35A66">
              <w:rPr>
                <w:sz w:val="12"/>
              </w:rPr>
              <w:t>TC43</w:t>
            </w:r>
          </w:p>
        </w:tc>
        <w:tc>
          <w:tcPr>
            <w:tcW w:w="0" w:type="auto"/>
            <w:shd w:val="clear" w:color="auto" w:fill="auto"/>
          </w:tcPr>
          <w:p w14:paraId="3F0061F9" w14:textId="77777777" w:rsidR="00C35A66" w:rsidRPr="00C35A66" w:rsidRDefault="00C35A66" w:rsidP="007A2FEE">
            <w:pPr>
              <w:jc w:val="center"/>
              <w:rPr>
                <w:sz w:val="12"/>
              </w:rPr>
            </w:pPr>
            <w:r w:rsidRPr="00C35A66">
              <w:rPr>
                <w:sz w:val="12"/>
              </w:rPr>
              <w:t>Check can merge when there is a next session to merge with</w:t>
            </w:r>
          </w:p>
        </w:tc>
        <w:tc>
          <w:tcPr>
            <w:tcW w:w="0" w:type="auto"/>
            <w:shd w:val="clear" w:color="auto" w:fill="auto"/>
          </w:tcPr>
          <w:p w14:paraId="0CBB5577" w14:textId="77777777" w:rsidR="00C35A66" w:rsidRPr="00C35A66" w:rsidRDefault="00C35A66" w:rsidP="00D363AF">
            <w:pPr>
              <w:pStyle w:val="ListParagraph"/>
              <w:numPr>
                <w:ilvl w:val="0"/>
                <w:numId w:val="71"/>
              </w:numPr>
              <w:jc w:val="left"/>
              <w:rPr>
                <w:sz w:val="12"/>
              </w:rPr>
            </w:pPr>
            <w:r w:rsidRPr="00C35A66">
              <w:rPr>
                <w:sz w:val="12"/>
              </w:rPr>
              <w:t>Create two sessions</w:t>
            </w:r>
          </w:p>
          <w:p w14:paraId="09CA7F10" w14:textId="77777777" w:rsidR="00C35A66" w:rsidRPr="00C35A66" w:rsidRDefault="00C35A66" w:rsidP="00D363AF">
            <w:pPr>
              <w:pStyle w:val="ListParagraph"/>
              <w:numPr>
                <w:ilvl w:val="0"/>
                <w:numId w:val="71"/>
              </w:numPr>
              <w:jc w:val="left"/>
              <w:rPr>
                <w:sz w:val="12"/>
              </w:rPr>
            </w:pPr>
            <w:r w:rsidRPr="00C35A66">
              <w:rPr>
                <w:sz w:val="12"/>
              </w:rPr>
              <w:t>Click on one of them</w:t>
            </w:r>
          </w:p>
        </w:tc>
        <w:tc>
          <w:tcPr>
            <w:tcW w:w="0" w:type="auto"/>
            <w:shd w:val="clear" w:color="auto" w:fill="auto"/>
          </w:tcPr>
          <w:p w14:paraId="38795192" w14:textId="77777777" w:rsidR="00C35A66" w:rsidRPr="00C35A66" w:rsidRDefault="00C35A66" w:rsidP="00C35A66">
            <w:pPr>
              <w:rPr>
                <w:sz w:val="12"/>
              </w:rPr>
            </w:pPr>
            <w:r w:rsidRPr="00C35A66">
              <w:rPr>
                <w:sz w:val="12"/>
              </w:rPr>
              <w:t>N/A</w:t>
            </w:r>
          </w:p>
        </w:tc>
        <w:tc>
          <w:tcPr>
            <w:tcW w:w="0" w:type="auto"/>
            <w:shd w:val="clear" w:color="auto" w:fill="auto"/>
          </w:tcPr>
          <w:p w14:paraId="213B0FD4"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0BC2B05A" w14:textId="77777777" w:rsidTr="00C35A66">
        <w:trPr>
          <w:trHeight w:val="275"/>
        </w:trPr>
        <w:tc>
          <w:tcPr>
            <w:tcW w:w="0" w:type="auto"/>
            <w:shd w:val="clear" w:color="auto" w:fill="auto"/>
          </w:tcPr>
          <w:p w14:paraId="439D5704" w14:textId="77777777" w:rsidR="00C35A66" w:rsidRPr="00C35A66" w:rsidRDefault="00C35A66" w:rsidP="007A2FEE">
            <w:pPr>
              <w:jc w:val="center"/>
              <w:rPr>
                <w:sz w:val="12"/>
              </w:rPr>
            </w:pPr>
          </w:p>
        </w:tc>
        <w:tc>
          <w:tcPr>
            <w:tcW w:w="0" w:type="auto"/>
            <w:shd w:val="clear" w:color="auto" w:fill="auto"/>
          </w:tcPr>
          <w:p w14:paraId="0620174A" w14:textId="77777777" w:rsidR="00C35A66" w:rsidRPr="00C35A66" w:rsidRDefault="00C35A66" w:rsidP="007A2FEE">
            <w:pPr>
              <w:jc w:val="center"/>
              <w:rPr>
                <w:sz w:val="12"/>
              </w:rPr>
            </w:pPr>
          </w:p>
        </w:tc>
        <w:tc>
          <w:tcPr>
            <w:tcW w:w="0" w:type="auto"/>
            <w:shd w:val="clear" w:color="auto" w:fill="auto"/>
          </w:tcPr>
          <w:p w14:paraId="182A1567" w14:textId="77777777" w:rsidR="00C35A66" w:rsidRPr="00C35A66" w:rsidRDefault="00C35A66" w:rsidP="007A2FEE">
            <w:pPr>
              <w:jc w:val="center"/>
              <w:rPr>
                <w:sz w:val="12"/>
              </w:rPr>
            </w:pPr>
            <w:r w:rsidRPr="00C35A66">
              <w:rPr>
                <w:sz w:val="12"/>
              </w:rPr>
              <w:t>TC44</w:t>
            </w:r>
          </w:p>
        </w:tc>
        <w:tc>
          <w:tcPr>
            <w:tcW w:w="0" w:type="auto"/>
            <w:shd w:val="clear" w:color="auto" w:fill="auto"/>
          </w:tcPr>
          <w:p w14:paraId="2183C7A4" w14:textId="77777777" w:rsidR="00C35A66" w:rsidRPr="00C35A66" w:rsidRDefault="00C35A66" w:rsidP="007A2FEE">
            <w:pPr>
              <w:jc w:val="center"/>
              <w:rPr>
                <w:sz w:val="12"/>
              </w:rPr>
            </w:pPr>
            <w:r w:rsidRPr="00C35A66">
              <w:rPr>
                <w:sz w:val="12"/>
              </w:rPr>
              <w:t>Check cannot merge when there is not a next session to merge with</w:t>
            </w:r>
          </w:p>
        </w:tc>
        <w:tc>
          <w:tcPr>
            <w:tcW w:w="0" w:type="auto"/>
            <w:shd w:val="clear" w:color="auto" w:fill="auto"/>
          </w:tcPr>
          <w:p w14:paraId="578EB365" w14:textId="77777777" w:rsidR="00C35A66" w:rsidRPr="00C35A66" w:rsidRDefault="00C35A66" w:rsidP="00D363AF">
            <w:pPr>
              <w:pStyle w:val="ListParagraph"/>
              <w:numPr>
                <w:ilvl w:val="0"/>
                <w:numId w:val="70"/>
              </w:numPr>
              <w:jc w:val="left"/>
              <w:rPr>
                <w:sz w:val="12"/>
              </w:rPr>
            </w:pPr>
            <w:r w:rsidRPr="00C35A66">
              <w:rPr>
                <w:sz w:val="12"/>
              </w:rPr>
              <w:t>Ensure you only have one session created for a lecture</w:t>
            </w:r>
          </w:p>
          <w:p w14:paraId="18851B36" w14:textId="77777777" w:rsidR="00C35A66" w:rsidRPr="00C35A66" w:rsidRDefault="00C35A66" w:rsidP="00D363AF">
            <w:pPr>
              <w:pStyle w:val="ListParagraph"/>
              <w:numPr>
                <w:ilvl w:val="0"/>
                <w:numId w:val="70"/>
              </w:numPr>
              <w:jc w:val="left"/>
              <w:rPr>
                <w:sz w:val="12"/>
              </w:rPr>
            </w:pPr>
            <w:r w:rsidRPr="00C35A66">
              <w:rPr>
                <w:sz w:val="12"/>
              </w:rPr>
              <w:t>Click on the session row for that session</w:t>
            </w:r>
          </w:p>
        </w:tc>
        <w:tc>
          <w:tcPr>
            <w:tcW w:w="0" w:type="auto"/>
            <w:shd w:val="clear" w:color="auto" w:fill="auto"/>
          </w:tcPr>
          <w:p w14:paraId="4571A136" w14:textId="77777777" w:rsidR="00C35A66" w:rsidRPr="00C35A66" w:rsidRDefault="00C35A66" w:rsidP="00C35A66">
            <w:pPr>
              <w:rPr>
                <w:sz w:val="12"/>
              </w:rPr>
            </w:pPr>
            <w:r w:rsidRPr="00C35A66">
              <w:rPr>
                <w:sz w:val="12"/>
              </w:rPr>
              <w:t>N/A</w:t>
            </w:r>
          </w:p>
        </w:tc>
        <w:tc>
          <w:tcPr>
            <w:tcW w:w="0" w:type="auto"/>
            <w:shd w:val="clear" w:color="auto" w:fill="auto"/>
          </w:tcPr>
          <w:p w14:paraId="3342701B"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5A7B2CA4" w14:textId="77777777" w:rsidTr="00C35A66">
        <w:trPr>
          <w:trHeight w:val="275"/>
        </w:trPr>
        <w:tc>
          <w:tcPr>
            <w:tcW w:w="0" w:type="auto"/>
            <w:shd w:val="clear" w:color="auto" w:fill="FFFFFF" w:themeFill="background1"/>
          </w:tcPr>
          <w:p w14:paraId="46F41156" w14:textId="77777777" w:rsidR="00C35A66" w:rsidRPr="00C35A66" w:rsidRDefault="00C35A66" w:rsidP="007A2FEE">
            <w:pPr>
              <w:jc w:val="center"/>
              <w:rPr>
                <w:sz w:val="12"/>
              </w:rPr>
            </w:pPr>
            <w:r w:rsidRPr="00C35A66">
              <w:rPr>
                <w:sz w:val="12"/>
              </w:rPr>
              <w:t>TS19</w:t>
            </w:r>
          </w:p>
        </w:tc>
        <w:tc>
          <w:tcPr>
            <w:tcW w:w="0" w:type="auto"/>
            <w:shd w:val="clear" w:color="auto" w:fill="FFFFFF" w:themeFill="background1"/>
          </w:tcPr>
          <w:p w14:paraId="1C49E344" w14:textId="77777777" w:rsidR="00C35A66" w:rsidRPr="00C35A66" w:rsidRDefault="00C35A66" w:rsidP="007A2FEE">
            <w:pPr>
              <w:jc w:val="center"/>
              <w:rPr>
                <w:sz w:val="12"/>
              </w:rPr>
            </w:pPr>
            <w:r w:rsidRPr="00C35A66">
              <w:rPr>
                <w:sz w:val="12"/>
              </w:rPr>
              <w:t>View session feedback in graphs</w:t>
            </w:r>
          </w:p>
        </w:tc>
        <w:tc>
          <w:tcPr>
            <w:tcW w:w="0" w:type="auto"/>
            <w:shd w:val="clear" w:color="auto" w:fill="FFFFFF" w:themeFill="background1"/>
          </w:tcPr>
          <w:p w14:paraId="59A06511" w14:textId="77777777" w:rsidR="00C35A66" w:rsidRPr="00C35A66" w:rsidRDefault="00C35A66" w:rsidP="007A2FEE">
            <w:pPr>
              <w:jc w:val="center"/>
              <w:rPr>
                <w:sz w:val="12"/>
              </w:rPr>
            </w:pPr>
            <w:r w:rsidRPr="00C35A66">
              <w:rPr>
                <w:sz w:val="12"/>
              </w:rPr>
              <w:t>TC45</w:t>
            </w:r>
          </w:p>
        </w:tc>
        <w:tc>
          <w:tcPr>
            <w:tcW w:w="0" w:type="auto"/>
            <w:shd w:val="clear" w:color="auto" w:fill="FFFFFF" w:themeFill="background1"/>
          </w:tcPr>
          <w:p w14:paraId="7952344F" w14:textId="77777777" w:rsidR="00C35A66" w:rsidRPr="00C35A66" w:rsidRDefault="00C35A66" w:rsidP="007A2FEE">
            <w:pPr>
              <w:jc w:val="center"/>
              <w:rPr>
                <w:sz w:val="12"/>
              </w:rPr>
            </w:pPr>
            <w:r w:rsidRPr="00C35A66">
              <w:rPr>
                <w:sz w:val="12"/>
              </w:rPr>
              <w:t>Check can view all feedback for a session</w:t>
            </w:r>
          </w:p>
        </w:tc>
        <w:tc>
          <w:tcPr>
            <w:tcW w:w="0" w:type="auto"/>
            <w:shd w:val="clear" w:color="auto" w:fill="FFFFFF" w:themeFill="background1"/>
          </w:tcPr>
          <w:p w14:paraId="61ADB38F" w14:textId="77777777" w:rsidR="00C35A66" w:rsidRPr="00C35A66" w:rsidRDefault="00C35A66" w:rsidP="00D363AF">
            <w:pPr>
              <w:pStyle w:val="ListParagraph"/>
              <w:numPr>
                <w:ilvl w:val="0"/>
                <w:numId w:val="56"/>
              </w:numPr>
              <w:jc w:val="left"/>
              <w:rPr>
                <w:sz w:val="12"/>
              </w:rPr>
            </w:pPr>
            <w:r w:rsidRPr="00C35A66">
              <w:rPr>
                <w:sz w:val="12"/>
              </w:rPr>
              <w:t>Create session and start it (Described in TC31)</w:t>
            </w:r>
          </w:p>
          <w:p w14:paraId="5FCE4E56" w14:textId="77777777" w:rsidR="00C35A66" w:rsidRPr="00C35A66" w:rsidRDefault="00C35A66" w:rsidP="00D363AF">
            <w:pPr>
              <w:pStyle w:val="ListParagraph"/>
              <w:numPr>
                <w:ilvl w:val="0"/>
                <w:numId w:val="56"/>
              </w:numPr>
              <w:jc w:val="left"/>
              <w:rPr>
                <w:sz w:val="12"/>
              </w:rPr>
            </w:pPr>
            <w:r w:rsidRPr="00C35A66">
              <w:rPr>
                <w:sz w:val="12"/>
              </w:rPr>
              <w:t>Connect to the running session (Described in TC50)</w:t>
            </w:r>
          </w:p>
          <w:p w14:paraId="08A02DD6" w14:textId="77777777" w:rsidR="00C35A66" w:rsidRPr="00C35A66" w:rsidRDefault="00C35A66" w:rsidP="00D363AF">
            <w:pPr>
              <w:pStyle w:val="ListParagraph"/>
              <w:numPr>
                <w:ilvl w:val="0"/>
                <w:numId w:val="56"/>
              </w:numPr>
              <w:jc w:val="left"/>
              <w:rPr>
                <w:sz w:val="12"/>
              </w:rPr>
            </w:pPr>
            <w:r w:rsidRPr="00C35A66">
              <w:rPr>
                <w:sz w:val="12"/>
              </w:rPr>
              <w:t>Submit feedback to the session.</w:t>
            </w:r>
          </w:p>
          <w:p w14:paraId="040B1023" w14:textId="77777777" w:rsidR="00C35A66" w:rsidRPr="00C35A66" w:rsidRDefault="00C35A66" w:rsidP="00D363AF">
            <w:pPr>
              <w:pStyle w:val="ListParagraph"/>
              <w:numPr>
                <w:ilvl w:val="0"/>
                <w:numId w:val="56"/>
              </w:numPr>
              <w:jc w:val="left"/>
              <w:rPr>
                <w:sz w:val="12"/>
              </w:rPr>
            </w:pPr>
            <w:r w:rsidRPr="00C35A66">
              <w:rPr>
                <w:sz w:val="12"/>
              </w:rPr>
              <w:t>Go to the ‘Feedback Detail’ page for the active session</w:t>
            </w:r>
          </w:p>
          <w:p w14:paraId="3776B454" w14:textId="77777777" w:rsidR="00C35A66" w:rsidRPr="00C35A66" w:rsidRDefault="00C35A66" w:rsidP="00D363AF">
            <w:pPr>
              <w:pStyle w:val="ListParagraph"/>
              <w:numPr>
                <w:ilvl w:val="0"/>
                <w:numId w:val="56"/>
              </w:numPr>
              <w:jc w:val="left"/>
              <w:rPr>
                <w:sz w:val="12"/>
              </w:rPr>
            </w:pPr>
            <w:r w:rsidRPr="00C35A66">
              <w:rPr>
                <w:sz w:val="12"/>
              </w:rPr>
              <w:t>Click on the session in the list</w:t>
            </w:r>
          </w:p>
          <w:p w14:paraId="5FF0DB65" w14:textId="77777777" w:rsidR="00C35A66" w:rsidRPr="00C35A66" w:rsidRDefault="00C35A66" w:rsidP="00C35A66">
            <w:pPr>
              <w:pStyle w:val="ListParagraph"/>
              <w:ind w:left="1440"/>
              <w:rPr>
                <w:sz w:val="12"/>
              </w:rPr>
            </w:pPr>
          </w:p>
        </w:tc>
        <w:tc>
          <w:tcPr>
            <w:tcW w:w="0" w:type="auto"/>
            <w:shd w:val="clear" w:color="auto" w:fill="FFFFFF" w:themeFill="background1"/>
          </w:tcPr>
          <w:p w14:paraId="361DAC9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72590C" w14:textId="77777777" w:rsidR="00C35A66" w:rsidRPr="00C35A66" w:rsidRDefault="00C35A66" w:rsidP="00CF5F6D">
            <w:pPr>
              <w:jc w:val="left"/>
              <w:rPr>
                <w:sz w:val="12"/>
              </w:rPr>
            </w:pPr>
            <w:r w:rsidRPr="00C35A66">
              <w:rPr>
                <w:sz w:val="12"/>
              </w:rPr>
              <w:t>The feedback options entered should be displayed in pie charts on the ‘Feedback Detail’ page</w:t>
            </w:r>
          </w:p>
          <w:p w14:paraId="5CCEEC70" w14:textId="77777777" w:rsidR="00C35A66" w:rsidRPr="00C35A66" w:rsidRDefault="00C35A66" w:rsidP="00CF5F6D">
            <w:pPr>
              <w:jc w:val="left"/>
              <w:rPr>
                <w:sz w:val="12"/>
              </w:rPr>
            </w:pPr>
          </w:p>
          <w:p w14:paraId="09515EAE" w14:textId="77777777" w:rsidR="00C35A66" w:rsidRPr="00C35A66" w:rsidRDefault="00C35A66" w:rsidP="00CF5F6D">
            <w:pPr>
              <w:jc w:val="left"/>
              <w:rPr>
                <w:sz w:val="12"/>
              </w:rPr>
            </w:pPr>
            <w:r w:rsidRPr="00C35A66">
              <w:rPr>
                <w:sz w:val="12"/>
              </w:rPr>
              <w:t>The change in options and amount of feedback should be the same as was entered.</w:t>
            </w:r>
          </w:p>
        </w:tc>
      </w:tr>
      <w:tr w:rsidR="00C35A66" w:rsidRPr="00C35A66" w14:paraId="3BD8DFCA" w14:textId="77777777" w:rsidTr="00C35A66">
        <w:trPr>
          <w:trHeight w:val="275"/>
        </w:trPr>
        <w:tc>
          <w:tcPr>
            <w:tcW w:w="0" w:type="auto"/>
            <w:shd w:val="clear" w:color="auto" w:fill="FFFFFF" w:themeFill="background1"/>
          </w:tcPr>
          <w:p w14:paraId="426C7AA7" w14:textId="77777777" w:rsidR="00C35A66" w:rsidRPr="00C35A66" w:rsidRDefault="00C35A66" w:rsidP="007A2FEE">
            <w:pPr>
              <w:jc w:val="center"/>
              <w:rPr>
                <w:sz w:val="12"/>
              </w:rPr>
            </w:pPr>
          </w:p>
        </w:tc>
        <w:tc>
          <w:tcPr>
            <w:tcW w:w="0" w:type="auto"/>
            <w:shd w:val="clear" w:color="auto" w:fill="FFFFFF" w:themeFill="background1"/>
          </w:tcPr>
          <w:p w14:paraId="56AA21CC" w14:textId="77777777" w:rsidR="00C35A66" w:rsidRPr="00C35A66" w:rsidRDefault="00C35A66" w:rsidP="007A2FEE">
            <w:pPr>
              <w:jc w:val="center"/>
              <w:rPr>
                <w:sz w:val="12"/>
              </w:rPr>
            </w:pPr>
          </w:p>
        </w:tc>
        <w:tc>
          <w:tcPr>
            <w:tcW w:w="0" w:type="auto"/>
            <w:shd w:val="clear" w:color="auto" w:fill="FFFFFF" w:themeFill="background1"/>
          </w:tcPr>
          <w:p w14:paraId="57DF73BD" w14:textId="77777777" w:rsidR="00C35A66" w:rsidRPr="00C35A66" w:rsidRDefault="00C35A66" w:rsidP="007A2FEE">
            <w:pPr>
              <w:jc w:val="center"/>
              <w:rPr>
                <w:sz w:val="12"/>
              </w:rPr>
            </w:pPr>
            <w:r w:rsidRPr="00C35A66">
              <w:rPr>
                <w:sz w:val="12"/>
              </w:rPr>
              <w:t>TC46</w:t>
            </w:r>
          </w:p>
        </w:tc>
        <w:tc>
          <w:tcPr>
            <w:tcW w:w="0" w:type="auto"/>
            <w:shd w:val="clear" w:color="auto" w:fill="FFFFFF" w:themeFill="background1"/>
          </w:tcPr>
          <w:p w14:paraId="3267F154" w14:textId="77777777" w:rsidR="00C35A66" w:rsidRPr="00C35A66" w:rsidRDefault="00C35A66" w:rsidP="007A2FEE">
            <w:pPr>
              <w:jc w:val="center"/>
              <w:rPr>
                <w:sz w:val="12"/>
              </w:rPr>
            </w:pPr>
            <w:r w:rsidRPr="00C35A66">
              <w:rPr>
                <w:sz w:val="12"/>
              </w:rPr>
              <w:t>Check changes in feedback automatically updates on the ‘Feedback Detail’ page</w:t>
            </w:r>
          </w:p>
        </w:tc>
        <w:tc>
          <w:tcPr>
            <w:tcW w:w="0" w:type="auto"/>
            <w:shd w:val="clear" w:color="auto" w:fill="FFFFFF" w:themeFill="background1"/>
          </w:tcPr>
          <w:p w14:paraId="58A1EAEC" w14:textId="77777777" w:rsidR="00C35A66" w:rsidRPr="00C35A66" w:rsidRDefault="00C35A66" w:rsidP="00D363AF">
            <w:pPr>
              <w:pStyle w:val="ListParagraph"/>
              <w:numPr>
                <w:ilvl w:val="0"/>
                <w:numId w:val="57"/>
              </w:numPr>
              <w:jc w:val="left"/>
              <w:rPr>
                <w:sz w:val="12"/>
              </w:rPr>
            </w:pPr>
            <w:r w:rsidRPr="00C35A66">
              <w:rPr>
                <w:sz w:val="12"/>
              </w:rPr>
              <w:t>Ensure a session is running and has feedback already (Described in TC54)</w:t>
            </w:r>
          </w:p>
          <w:p w14:paraId="56BE3D8B" w14:textId="77777777" w:rsidR="00C35A66" w:rsidRPr="00C35A66" w:rsidRDefault="00C35A66" w:rsidP="00D363AF">
            <w:pPr>
              <w:pStyle w:val="ListParagraph"/>
              <w:numPr>
                <w:ilvl w:val="0"/>
                <w:numId w:val="57"/>
              </w:numPr>
              <w:jc w:val="left"/>
              <w:rPr>
                <w:sz w:val="12"/>
              </w:rPr>
            </w:pPr>
            <w:r w:rsidRPr="00C35A66">
              <w:rPr>
                <w:sz w:val="12"/>
              </w:rPr>
              <w:t>Connect to the session and submit some more feedback to the session on another tab in the browser</w:t>
            </w:r>
          </w:p>
          <w:p w14:paraId="5B4BE738" w14:textId="77777777" w:rsidR="00C35A66" w:rsidRPr="00C35A66" w:rsidRDefault="00C35A66" w:rsidP="00D363AF">
            <w:pPr>
              <w:pStyle w:val="ListParagraph"/>
              <w:numPr>
                <w:ilvl w:val="0"/>
                <w:numId w:val="57"/>
              </w:numPr>
              <w:jc w:val="left"/>
              <w:rPr>
                <w:sz w:val="12"/>
              </w:rPr>
            </w:pPr>
            <w:r w:rsidRPr="00C35A66">
              <w:rPr>
                <w:sz w:val="12"/>
              </w:rPr>
              <w:t>Go back to the original browser tab to view the ‘Feedback Detail’ page again (without reloading the page)</w:t>
            </w:r>
          </w:p>
        </w:tc>
        <w:tc>
          <w:tcPr>
            <w:tcW w:w="0" w:type="auto"/>
            <w:shd w:val="clear" w:color="auto" w:fill="FFFFFF" w:themeFill="background1"/>
          </w:tcPr>
          <w:p w14:paraId="09F23480"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D4CE38" w14:textId="77777777" w:rsidR="00C35A66" w:rsidRPr="00C35A66" w:rsidRDefault="00C35A66" w:rsidP="00CF5F6D">
            <w:pPr>
              <w:jc w:val="left"/>
              <w:rPr>
                <w:sz w:val="12"/>
              </w:rPr>
            </w:pPr>
            <w:r w:rsidRPr="00C35A66">
              <w:rPr>
                <w:sz w:val="12"/>
              </w:rPr>
              <w:t>The added feedback should be noticed as a change in numbers of the pie charts or bar graphs being displayed on the ‘Feedback Detail’ page</w:t>
            </w:r>
          </w:p>
        </w:tc>
      </w:tr>
      <w:tr w:rsidR="00C35A66" w:rsidRPr="00C35A66" w14:paraId="2CBF023B" w14:textId="77777777" w:rsidTr="00C35A66">
        <w:trPr>
          <w:trHeight w:val="275"/>
        </w:trPr>
        <w:tc>
          <w:tcPr>
            <w:tcW w:w="0" w:type="auto"/>
            <w:shd w:val="clear" w:color="auto" w:fill="FFFFFF" w:themeFill="background1"/>
          </w:tcPr>
          <w:p w14:paraId="0A0E1064" w14:textId="77777777" w:rsidR="00C35A66" w:rsidRPr="00C35A66" w:rsidRDefault="00C35A66" w:rsidP="007A2FEE">
            <w:pPr>
              <w:jc w:val="center"/>
              <w:rPr>
                <w:sz w:val="12"/>
              </w:rPr>
            </w:pPr>
          </w:p>
        </w:tc>
        <w:tc>
          <w:tcPr>
            <w:tcW w:w="0" w:type="auto"/>
            <w:shd w:val="clear" w:color="auto" w:fill="FFFFFF" w:themeFill="background1"/>
          </w:tcPr>
          <w:p w14:paraId="58979528" w14:textId="77777777" w:rsidR="00C35A66" w:rsidRPr="00C35A66" w:rsidRDefault="00C35A66" w:rsidP="007A2FEE">
            <w:pPr>
              <w:jc w:val="center"/>
              <w:rPr>
                <w:sz w:val="12"/>
              </w:rPr>
            </w:pPr>
          </w:p>
        </w:tc>
        <w:tc>
          <w:tcPr>
            <w:tcW w:w="0" w:type="auto"/>
            <w:shd w:val="clear" w:color="auto" w:fill="FFFFFF" w:themeFill="background1"/>
          </w:tcPr>
          <w:p w14:paraId="4A420EA6" w14:textId="77777777" w:rsidR="00C35A66" w:rsidRPr="00C35A66" w:rsidRDefault="00C35A66" w:rsidP="007A2FEE">
            <w:pPr>
              <w:jc w:val="center"/>
              <w:rPr>
                <w:sz w:val="12"/>
              </w:rPr>
            </w:pPr>
            <w:r w:rsidRPr="00C35A66">
              <w:rPr>
                <w:sz w:val="12"/>
              </w:rPr>
              <w:t>TC47</w:t>
            </w:r>
          </w:p>
        </w:tc>
        <w:tc>
          <w:tcPr>
            <w:tcW w:w="0" w:type="auto"/>
            <w:shd w:val="clear" w:color="auto" w:fill="FFFFFF" w:themeFill="background1"/>
          </w:tcPr>
          <w:p w14:paraId="6338DE74" w14:textId="77777777" w:rsidR="00C35A66" w:rsidRPr="00C35A66" w:rsidRDefault="00C35A66" w:rsidP="007A2FEE">
            <w:pPr>
              <w:jc w:val="center"/>
              <w:rPr>
                <w:sz w:val="12"/>
              </w:rPr>
            </w:pPr>
            <w:r w:rsidRPr="00C35A66">
              <w:rPr>
                <w:sz w:val="12"/>
              </w:rPr>
              <w:t>Check can switch between viewing data as pie or bar charts</w:t>
            </w:r>
          </w:p>
        </w:tc>
        <w:tc>
          <w:tcPr>
            <w:tcW w:w="0" w:type="auto"/>
            <w:shd w:val="clear" w:color="auto" w:fill="FFFFFF" w:themeFill="background1"/>
          </w:tcPr>
          <w:p w14:paraId="17BAF46A" w14:textId="77777777" w:rsidR="00C35A66" w:rsidRPr="00C35A66" w:rsidRDefault="00C35A66" w:rsidP="00D363AF">
            <w:pPr>
              <w:pStyle w:val="ListParagraph"/>
              <w:numPr>
                <w:ilvl w:val="0"/>
                <w:numId w:val="58"/>
              </w:numPr>
              <w:jc w:val="left"/>
              <w:rPr>
                <w:sz w:val="12"/>
              </w:rPr>
            </w:pPr>
            <w:r w:rsidRPr="00C35A66">
              <w:rPr>
                <w:sz w:val="12"/>
              </w:rPr>
              <w:t>Submit feedback for a session and view all feedback for a session (Described in TC45)</w:t>
            </w:r>
          </w:p>
          <w:p w14:paraId="7A3F4C0A" w14:textId="77777777" w:rsidR="00C35A66" w:rsidRPr="00C35A66" w:rsidRDefault="00C35A66" w:rsidP="00D363AF">
            <w:pPr>
              <w:pStyle w:val="ListParagraph"/>
              <w:numPr>
                <w:ilvl w:val="0"/>
                <w:numId w:val="58"/>
              </w:numPr>
              <w:jc w:val="left"/>
              <w:rPr>
                <w:sz w:val="12"/>
              </w:rPr>
            </w:pPr>
            <w:r w:rsidRPr="00C35A66">
              <w:rPr>
                <w:sz w:val="12"/>
              </w:rPr>
              <w:t>Change the value of the drop down select from ‘Pie Charts’ -&gt; ‘Bar Charts’ (or Visa-Versa)</w:t>
            </w:r>
          </w:p>
        </w:tc>
        <w:tc>
          <w:tcPr>
            <w:tcW w:w="0" w:type="auto"/>
            <w:shd w:val="clear" w:color="auto" w:fill="FFFFFF" w:themeFill="background1"/>
          </w:tcPr>
          <w:p w14:paraId="69550B0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7E95CF74" w14:textId="77777777" w:rsidR="00C35A66" w:rsidRPr="00C35A66" w:rsidRDefault="00C35A66" w:rsidP="00CF5F6D">
            <w:pPr>
              <w:jc w:val="left"/>
              <w:rPr>
                <w:sz w:val="12"/>
              </w:rPr>
            </w:pPr>
            <w:r w:rsidRPr="00C35A66">
              <w:rPr>
                <w:sz w:val="12"/>
              </w:rPr>
              <w:t>Upon switching the drop-down the displayed data should change to be displayed as the other type of chart; the amount and type of data itself should not change.</w:t>
            </w:r>
          </w:p>
          <w:p w14:paraId="54449E42" w14:textId="77777777" w:rsidR="00C35A66" w:rsidRPr="00C35A66" w:rsidRDefault="00C35A66" w:rsidP="00CF5F6D">
            <w:pPr>
              <w:jc w:val="left"/>
              <w:rPr>
                <w:sz w:val="12"/>
              </w:rPr>
            </w:pPr>
            <w:r w:rsidRPr="00C35A66">
              <w:rPr>
                <w:sz w:val="12"/>
              </w:rPr>
              <w:t>The new charts will replace the positions of the old charts.</w:t>
            </w:r>
          </w:p>
        </w:tc>
      </w:tr>
      <w:tr w:rsidR="00C35A66" w:rsidRPr="00C35A66" w14:paraId="39DAB341" w14:textId="77777777" w:rsidTr="00C35A66">
        <w:trPr>
          <w:trHeight w:val="275"/>
        </w:trPr>
        <w:tc>
          <w:tcPr>
            <w:tcW w:w="0" w:type="auto"/>
            <w:shd w:val="clear" w:color="auto" w:fill="FFFFFF" w:themeFill="background1"/>
          </w:tcPr>
          <w:p w14:paraId="36C560DC" w14:textId="77777777" w:rsidR="00C35A66" w:rsidRPr="00C35A66" w:rsidRDefault="00C35A66" w:rsidP="007A2FEE">
            <w:pPr>
              <w:jc w:val="center"/>
              <w:rPr>
                <w:sz w:val="12"/>
              </w:rPr>
            </w:pPr>
          </w:p>
        </w:tc>
        <w:tc>
          <w:tcPr>
            <w:tcW w:w="0" w:type="auto"/>
            <w:shd w:val="clear" w:color="auto" w:fill="FFFFFF" w:themeFill="background1"/>
          </w:tcPr>
          <w:p w14:paraId="4D21A014" w14:textId="77777777" w:rsidR="00C35A66" w:rsidRPr="00C35A66" w:rsidRDefault="00C35A66" w:rsidP="007A2FEE">
            <w:pPr>
              <w:jc w:val="center"/>
              <w:rPr>
                <w:sz w:val="12"/>
              </w:rPr>
            </w:pPr>
          </w:p>
        </w:tc>
        <w:tc>
          <w:tcPr>
            <w:tcW w:w="0" w:type="auto"/>
            <w:shd w:val="clear" w:color="auto" w:fill="FFFFFF" w:themeFill="background1"/>
          </w:tcPr>
          <w:p w14:paraId="1E06F609" w14:textId="77777777" w:rsidR="00C35A66" w:rsidRPr="00C35A66" w:rsidRDefault="00C35A66" w:rsidP="007A2FEE">
            <w:pPr>
              <w:jc w:val="center"/>
              <w:rPr>
                <w:sz w:val="12"/>
              </w:rPr>
            </w:pPr>
            <w:r w:rsidRPr="00C35A66">
              <w:rPr>
                <w:sz w:val="12"/>
              </w:rPr>
              <w:t>TC48</w:t>
            </w:r>
          </w:p>
        </w:tc>
        <w:tc>
          <w:tcPr>
            <w:tcW w:w="0" w:type="auto"/>
            <w:shd w:val="clear" w:color="auto" w:fill="FFFFFF" w:themeFill="background1"/>
          </w:tcPr>
          <w:p w14:paraId="0C1977C9" w14:textId="31ECC297" w:rsidR="00C35A66" w:rsidRPr="00C35A66" w:rsidRDefault="00C35A66" w:rsidP="007A2FEE">
            <w:pPr>
              <w:jc w:val="center"/>
              <w:rPr>
                <w:sz w:val="12"/>
              </w:rPr>
            </w:pPr>
            <w:r w:rsidRPr="00C35A66">
              <w:rPr>
                <w:sz w:val="12"/>
              </w:rPr>
              <w:t>Check can view session feedback for a specific lecture slide</w:t>
            </w:r>
          </w:p>
        </w:tc>
        <w:tc>
          <w:tcPr>
            <w:tcW w:w="0" w:type="auto"/>
            <w:shd w:val="clear" w:color="auto" w:fill="FFFFFF" w:themeFill="background1"/>
          </w:tcPr>
          <w:p w14:paraId="48151C8E" w14:textId="77777777" w:rsidR="00C35A66" w:rsidRPr="00C35A66" w:rsidRDefault="00C35A66" w:rsidP="00D363AF">
            <w:pPr>
              <w:pStyle w:val="ListParagraph"/>
              <w:numPr>
                <w:ilvl w:val="0"/>
                <w:numId w:val="59"/>
              </w:numPr>
              <w:jc w:val="left"/>
              <w:rPr>
                <w:sz w:val="12"/>
              </w:rPr>
            </w:pPr>
            <w:r w:rsidRPr="00C35A66">
              <w:rPr>
                <w:sz w:val="12"/>
              </w:rPr>
              <w:t>Ensure there is a session running (Described in TC31)</w:t>
            </w:r>
          </w:p>
          <w:p w14:paraId="6CF558D0" w14:textId="77777777" w:rsidR="00C35A66" w:rsidRPr="00C35A66" w:rsidRDefault="00C35A66" w:rsidP="00D363AF">
            <w:pPr>
              <w:pStyle w:val="ListParagraph"/>
              <w:numPr>
                <w:ilvl w:val="0"/>
                <w:numId w:val="59"/>
              </w:numPr>
              <w:jc w:val="left"/>
              <w:rPr>
                <w:sz w:val="12"/>
              </w:rPr>
            </w:pPr>
            <w:r w:rsidRPr="00C35A66">
              <w:rPr>
                <w:sz w:val="12"/>
              </w:rPr>
              <w:t>Ensure the lecture that the session is for has a slide count more than 1</w:t>
            </w:r>
          </w:p>
          <w:p w14:paraId="1B5D0C9D" w14:textId="77777777" w:rsidR="00C35A66" w:rsidRPr="00C35A66" w:rsidRDefault="00C35A66" w:rsidP="00D363AF">
            <w:pPr>
              <w:pStyle w:val="ListParagraph"/>
              <w:numPr>
                <w:ilvl w:val="0"/>
                <w:numId w:val="59"/>
              </w:numPr>
              <w:jc w:val="left"/>
              <w:rPr>
                <w:sz w:val="12"/>
              </w:rPr>
            </w:pPr>
            <w:r w:rsidRPr="00C35A66">
              <w:rPr>
                <w:sz w:val="12"/>
              </w:rPr>
              <w:t xml:space="preserve">Connect to the session on a different browser tab (/connect) by entering the </w:t>
            </w:r>
            <w:r w:rsidRPr="00C35A66">
              <w:rPr>
                <w:sz w:val="12"/>
              </w:rPr>
              <w:lastRenderedPageBreak/>
              <w:t>session code (Described in TC50)</w:t>
            </w:r>
          </w:p>
          <w:p w14:paraId="5BB9AFFC" w14:textId="77777777" w:rsidR="00C35A66" w:rsidRPr="00C35A66" w:rsidRDefault="00C35A66" w:rsidP="00D363AF">
            <w:pPr>
              <w:pStyle w:val="ListParagraph"/>
              <w:numPr>
                <w:ilvl w:val="0"/>
                <w:numId w:val="59"/>
              </w:numPr>
              <w:jc w:val="left"/>
              <w:rPr>
                <w:sz w:val="12"/>
              </w:rPr>
            </w:pPr>
            <w:r w:rsidRPr="00C35A66">
              <w:rPr>
                <w:sz w:val="12"/>
              </w:rPr>
              <w:t>Select arbitrary feedback options and choose the ‘Slide 1’ option for the ‘Feedback for which slide’ field.</w:t>
            </w:r>
          </w:p>
          <w:p w14:paraId="7DA1454A"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2EEC138E" w14:textId="77777777" w:rsidR="00C35A66" w:rsidRPr="00C35A66" w:rsidRDefault="00C35A66" w:rsidP="00D363AF">
            <w:pPr>
              <w:pStyle w:val="ListParagraph"/>
              <w:numPr>
                <w:ilvl w:val="0"/>
                <w:numId w:val="59"/>
              </w:numPr>
              <w:jc w:val="left"/>
              <w:rPr>
                <w:sz w:val="12"/>
              </w:rPr>
            </w:pPr>
            <w:r w:rsidRPr="00C35A66">
              <w:rPr>
                <w:sz w:val="12"/>
              </w:rPr>
              <w:t>Select any feedback options but choose the ‘Slide 2’ option for the ‘Feedback for which slide’ field.</w:t>
            </w:r>
          </w:p>
          <w:p w14:paraId="31B7092D"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55E7CDFA" w14:textId="77777777" w:rsidR="00C35A66" w:rsidRPr="00C35A66" w:rsidRDefault="00C35A66" w:rsidP="00D363AF">
            <w:pPr>
              <w:pStyle w:val="ListParagraph"/>
              <w:numPr>
                <w:ilvl w:val="0"/>
                <w:numId w:val="59"/>
              </w:numPr>
              <w:jc w:val="left"/>
              <w:rPr>
                <w:sz w:val="12"/>
              </w:rPr>
            </w:pPr>
            <w:r w:rsidRPr="00C35A66">
              <w:rPr>
                <w:sz w:val="12"/>
              </w:rPr>
              <w:t>On previous browser tab go to ‘Feedback Detail’ page for the associated lecture</w:t>
            </w:r>
          </w:p>
          <w:p w14:paraId="38D5C65D" w14:textId="77777777" w:rsidR="00C35A66" w:rsidRPr="00C35A66" w:rsidRDefault="00C35A66" w:rsidP="00D363AF">
            <w:pPr>
              <w:pStyle w:val="ListParagraph"/>
              <w:numPr>
                <w:ilvl w:val="0"/>
                <w:numId w:val="59"/>
              </w:numPr>
              <w:jc w:val="left"/>
              <w:rPr>
                <w:sz w:val="12"/>
              </w:rPr>
            </w:pPr>
            <w:r w:rsidRPr="00C35A66">
              <w:rPr>
                <w:sz w:val="12"/>
              </w:rPr>
              <w:t>Change the drop-down options from ‘All Feedback’ to ‘Slide 1 Feedback Only’</w:t>
            </w:r>
          </w:p>
          <w:p w14:paraId="7C27AFC1" w14:textId="77777777" w:rsidR="00C35A66" w:rsidRPr="00C35A66" w:rsidRDefault="00C35A66" w:rsidP="00D363AF">
            <w:pPr>
              <w:pStyle w:val="ListParagraph"/>
              <w:numPr>
                <w:ilvl w:val="0"/>
                <w:numId w:val="59"/>
              </w:numPr>
              <w:jc w:val="left"/>
              <w:rPr>
                <w:sz w:val="12"/>
              </w:rPr>
            </w:pPr>
            <w:r w:rsidRPr="00C35A66">
              <w:rPr>
                <w:sz w:val="12"/>
              </w:rPr>
              <w:t>Change the drop-down options from ‘Slide 1 Feedback Only’ to ‘Slide 2 Feedback Only’</w:t>
            </w:r>
          </w:p>
        </w:tc>
        <w:tc>
          <w:tcPr>
            <w:tcW w:w="0" w:type="auto"/>
            <w:shd w:val="clear" w:color="auto" w:fill="FFFFFF" w:themeFill="background1"/>
          </w:tcPr>
          <w:p w14:paraId="198E7461"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09136B0F" w14:textId="77777777" w:rsidR="00C35A66" w:rsidRPr="00C35A66" w:rsidRDefault="00C35A66" w:rsidP="00D363AF">
            <w:pPr>
              <w:pStyle w:val="ListParagraph"/>
              <w:numPr>
                <w:ilvl w:val="0"/>
                <w:numId w:val="62"/>
              </w:numPr>
              <w:jc w:val="left"/>
              <w:rPr>
                <w:sz w:val="12"/>
              </w:rPr>
            </w:pPr>
            <w:r w:rsidRPr="00C35A66">
              <w:rPr>
                <w:sz w:val="12"/>
              </w:rPr>
              <w:t xml:space="preserve">The submitted feedback data will show collectively in pie charts on the ‘Feedback Detail’ page when ‘All Feedback’ is the value </w:t>
            </w:r>
            <w:r w:rsidRPr="00C35A66">
              <w:rPr>
                <w:sz w:val="12"/>
              </w:rPr>
              <w:lastRenderedPageBreak/>
              <w:t>of the drop-down select.</w:t>
            </w:r>
          </w:p>
          <w:p w14:paraId="48FECC4E" w14:textId="77777777" w:rsidR="00C35A66" w:rsidRPr="00C35A66" w:rsidRDefault="00C35A66" w:rsidP="00D363AF">
            <w:pPr>
              <w:pStyle w:val="ListParagraph"/>
              <w:numPr>
                <w:ilvl w:val="0"/>
                <w:numId w:val="62"/>
              </w:numPr>
              <w:jc w:val="left"/>
              <w:rPr>
                <w:sz w:val="12"/>
              </w:rPr>
            </w:pPr>
            <w:r w:rsidRPr="00C35A66">
              <w:rPr>
                <w:sz w:val="12"/>
              </w:rPr>
              <w:t>When changing the drop-down to ‘Slide 1 Feedback Only’ only the submitted feedback entry that was associated with slide 1 should be displayed.</w:t>
            </w:r>
          </w:p>
          <w:p w14:paraId="71F0AC77" w14:textId="77777777" w:rsidR="00C35A66" w:rsidRPr="00C35A66" w:rsidRDefault="00C35A66" w:rsidP="00D363AF">
            <w:pPr>
              <w:pStyle w:val="ListParagraph"/>
              <w:numPr>
                <w:ilvl w:val="0"/>
                <w:numId w:val="62"/>
              </w:numPr>
              <w:jc w:val="left"/>
              <w:rPr>
                <w:sz w:val="12"/>
              </w:rPr>
            </w:pPr>
            <w:r w:rsidRPr="00C35A66">
              <w:rPr>
                <w:sz w:val="12"/>
              </w:rPr>
              <w:t>When changing the drop-down to ‘Slide 2 Feedback Only’ only the submitted feedback entry that was associated with slide 2 should be displayed in the pie chart data.</w:t>
            </w:r>
          </w:p>
        </w:tc>
      </w:tr>
      <w:tr w:rsidR="00C35A66" w:rsidRPr="00C35A66" w14:paraId="31036D1D" w14:textId="77777777" w:rsidTr="00C35A66">
        <w:trPr>
          <w:trHeight w:val="275"/>
        </w:trPr>
        <w:tc>
          <w:tcPr>
            <w:tcW w:w="0" w:type="auto"/>
            <w:shd w:val="clear" w:color="auto" w:fill="FFFFFF" w:themeFill="background1"/>
          </w:tcPr>
          <w:p w14:paraId="161B9338" w14:textId="77777777" w:rsidR="00C35A66" w:rsidRPr="00C35A66" w:rsidRDefault="00C35A66" w:rsidP="007A2FEE">
            <w:pPr>
              <w:jc w:val="center"/>
              <w:rPr>
                <w:sz w:val="12"/>
              </w:rPr>
            </w:pPr>
          </w:p>
        </w:tc>
        <w:tc>
          <w:tcPr>
            <w:tcW w:w="0" w:type="auto"/>
            <w:shd w:val="clear" w:color="auto" w:fill="FFFFFF" w:themeFill="background1"/>
          </w:tcPr>
          <w:p w14:paraId="3AEB8437" w14:textId="77777777" w:rsidR="00C35A66" w:rsidRPr="00C35A66" w:rsidRDefault="00C35A66" w:rsidP="007A2FEE">
            <w:pPr>
              <w:jc w:val="center"/>
              <w:rPr>
                <w:sz w:val="12"/>
              </w:rPr>
            </w:pPr>
          </w:p>
        </w:tc>
        <w:tc>
          <w:tcPr>
            <w:tcW w:w="0" w:type="auto"/>
            <w:shd w:val="clear" w:color="auto" w:fill="FFFFFF" w:themeFill="background1"/>
          </w:tcPr>
          <w:p w14:paraId="783C06A5" w14:textId="77777777" w:rsidR="00C35A66" w:rsidRPr="00C35A66" w:rsidRDefault="00C35A66" w:rsidP="007A2FEE">
            <w:pPr>
              <w:jc w:val="center"/>
              <w:rPr>
                <w:sz w:val="12"/>
              </w:rPr>
            </w:pPr>
            <w:r w:rsidRPr="00C35A66">
              <w:rPr>
                <w:sz w:val="12"/>
              </w:rPr>
              <w:t>TC49</w:t>
            </w:r>
          </w:p>
        </w:tc>
        <w:tc>
          <w:tcPr>
            <w:tcW w:w="0" w:type="auto"/>
            <w:shd w:val="clear" w:color="auto" w:fill="FFFFFF" w:themeFill="background1"/>
          </w:tcPr>
          <w:p w14:paraId="31D7F1E3" w14:textId="77777777" w:rsidR="00C35A66" w:rsidRPr="00C35A66" w:rsidRDefault="00C35A66" w:rsidP="007A2FEE">
            <w:pPr>
              <w:jc w:val="center"/>
              <w:rPr>
                <w:sz w:val="12"/>
              </w:rPr>
            </w:pPr>
            <w:r w:rsidRPr="00C35A66">
              <w:rPr>
                <w:sz w:val="12"/>
              </w:rPr>
              <w:t>Check can switch between viewing feedback data for different sessions</w:t>
            </w:r>
          </w:p>
        </w:tc>
        <w:tc>
          <w:tcPr>
            <w:tcW w:w="0" w:type="auto"/>
            <w:shd w:val="clear" w:color="auto" w:fill="FFFFFF" w:themeFill="background1"/>
          </w:tcPr>
          <w:p w14:paraId="44675460" w14:textId="77777777" w:rsidR="00C35A66" w:rsidRPr="00C35A66" w:rsidRDefault="00C35A66" w:rsidP="00D363AF">
            <w:pPr>
              <w:pStyle w:val="ListParagraph"/>
              <w:numPr>
                <w:ilvl w:val="0"/>
                <w:numId w:val="63"/>
              </w:numPr>
              <w:jc w:val="left"/>
              <w:rPr>
                <w:sz w:val="12"/>
              </w:rPr>
            </w:pPr>
            <w:r w:rsidRPr="00C35A66">
              <w:rPr>
                <w:sz w:val="12"/>
              </w:rPr>
              <w:t>Create a session and set it running (Described in TC31)</w:t>
            </w:r>
          </w:p>
          <w:p w14:paraId="4B1CC895" w14:textId="77777777" w:rsidR="00C35A66" w:rsidRPr="00C35A66" w:rsidRDefault="00C35A66" w:rsidP="00D363AF">
            <w:pPr>
              <w:pStyle w:val="ListParagraph"/>
              <w:numPr>
                <w:ilvl w:val="0"/>
                <w:numId w:val="63"/>
              </w:numPr>
              <w:jc w:val="left"/>
              <w:rPr>
                <w:sz w:val="12"/>
              </w:rPr>
            </w:pPr>
            <w:r w:rsidRPr="00C35A66">
              <w:rPr>
                <w:sz w:val="12"/>
              </w:rPr>
              <w:t>Create another session and set it running</w:t>
            </w:r>
          </w:p>
          <w:p w14:paraId="2A47D093" w14:textId="77777777" w:rsidR="00C35A66" w:rsidRPr="00C35A66" w:rsidRDefault="00C35A66" w:rsidP="00D363AF">
            <w:pPr>
              <w:pStyle w:val="ListParagraph"/>
              <w:numPr>
                <w:ilvl w:val="0"/>
                <w:numId w:val="63"/>
              </w:numPr>
              <w:jc w:val="left"/>
              <w:rPr>
                <w:sz w:val="12"/>
              </w:rPr>
            </w:pPr>
            <w:r w:rsidRPr="00C35A66">
              <w:rPr>
                <w:sz w:val="12"/>
              </w:rPr>
              <w:t>Submit feedback to that session (Described in TC54)</w:t>
            </w:r>
          </w:p>
          <w:p w14:paraId="20196614" w14:textId="77777777" w:rsidR="00C35A66" w:rsidRPr="00C35A66" w:rsidRDefault="00C35A66" w:rsidP="00D363AF">
            <w:pPr>
              <w:pStyle w:val="ListParagraph"/>
              <w:numPr>
                <w:ilvl w:val="0"/>
                <w:numId w:val="63"/>
              </w:numPr>
              <w:jc w:val="left"/>
              <w:rPr>
                <w:sz w:val="12"/>
              </w:rPr>
            </w:pPr>
            <w:r w:rsidRPr="00C35A66">
              <w:rPr>
                <w:sz w:val="12"/>
              </w:rPr>
              <w:t>Submit feedback to the second session</w:t>
            </w:r>
          </w:p>
          <w:p w14:paraId="096DDC78" w14:textId="77777777" w:rsidR="00C35A66" w:rsidRPr="00C35A66" w:rsidRDefault="00C35A66" w:rsidP="00D363AF">
            <w:pPr>
              <w:pStyle w:val="ListParagraph"/>
              <w:numPr>
                <w:ilvl w:val="0"/>
                <w:numId w:val="63"/>
              </w:numPr>
              <w:jc w:val="left"/>
              <w:rPr>
                <w:sz w:val="12"/>
              </w:rPr>
            </w:pPr>
            <w:r w:rsidRPr="00C35A66">
              <w:rPr>
                <w:sz w:val="12"/>
              </w:rPr>
              <w:t>Go to the ‘Feedback Detail’ page for the lecture the sessions belong to</w:t>
            </w:r>
          </w:p>
          <w:p w14:paraId="56AF9AD8" w14:textId="77777777" w:rsidR="00C35A66" w:rsidRPr="00C35A66" w:rsidRDefault="00C35A66" w:rsidP="00D363AF">
            <w:pPr>
              <w:pStyle w:val="ListParagraph"/>
              <w:numPr>
                <w:ilvl w:val="0"/>
                <w:numId w:val="63"/>
              </w:numPr>
              <w:jc w:val="left"/>
              <w:rPr>
                <w:sz w:val="12"/>
              </w:rPr>
            </w:pPr>
            <w:r w:rsidRPr="00C35A66">
              <w:rPr>
                <w:sz w:val="12"/>
              </w:rPr>
              <w:t>Click on the first session to view its feedback</w:t>
            </w:r>
          </w:p>
          <w:p w14:paraId="29D4339A" w14:textId="77777777" w:rsidR="00C35A66" w:rsidRPr="00C35A66" w:rsidRDefault="00C35A66" w:rsidP="00D363AF">
            <w:pPr>
              <w:pStyle w:val="ListParagraph"/>
              <w:numPr>
                <w:ilvl w:val="0"/>
                <w:numId w:val="63"/>
              </w:numPr>
              <w:jc w:val="left"/>
              <w:rPr>
                <w:sz w:val="12"/>
              </w:rPr>
            </w:pPr>
            <w:r w:rsidRPr="00C35A66">
              <w:rPr>
                <w:sz w:val="12"/>
              </w:rPr>
              <w:t>Click on the second session to change to view its feedback</w:t>
            </w:r>
          </w:p>
        </w:tc>
        <w:tc>
          <w:tcPr>
            <w:tcW w:w="0" w:type="auto"/>
            <w:shd w:val="clear" w:color="auto" w:fill="FFFFFF" w:themeFill="background1"/>
          </w:tcPr>
          <w:p w14:paraId="4CCC5A5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56B26258" w14:textId="77777777" w:rsidR="00C35A66" w:rsidRPr="00C35A66" w:rsidRDefault="00C35A66" w:rsidP="00CF5F6D">
            <w:pPr>
              <w:jc w:val="left"/>
              <w:rPr>
                <w:sz w:val="12"/>
              </w:rPr>
            </w:pPr>
            <w:r w:rsidRPr="00C35A66">
              <w:rPr>
                <w:sz w:val="12"/>
              </w:rPr>
              <w:t>When clicking on first session its feedback data should be displayed in the charts</w:t>
            </w:r>
          </w:p>
          <w:p w14:paraId="1473A04A" w14:textId="77777777" w:rsidR="00C35A66" w:rsidRPr="00C35A66" w:rsidRDefault="00C35A66" w:rsidP="00CF5F6D">
            <w:pPr>
              <w:jc w:val="left"/>
              <w:rPr>
                <w:sz w:val="12"/>
              </w:rPr>
            </w:pPr>
            <w:r w:rsidRPr="00C35A66">
              <w:rPr>
                <w:sz w:val="12"/>
              </w:rPr>
              <w:t>When clicking on the second the session its feedback data should be displayed in the charts</w:t>
            </w:r>
          </w:p>
        </w:tc>
      </w:tr>
      <w:tr w:rsidR="00C35A66" w:rsidRPr="00C35A66" w14:paraId="54E209EF" w14:textId="77777777" w:rsidTr="00C35A66">
        <w:tc>
          <w:tcPr>
            <w:tcW w:w="0" w:type="auto"/>
          </w:tcPr>
          <w:p w14:paraId="6B7DC959" w14:textId="77777777" w:rsidR="00C35A66" w:rsidRPr="00C35A66" w:rsidRDefault="00C35A66" w:rsidP="007A2FEE">
            <w:pPr>
              <w:jc w:val="center"/>
              <w:rPr>
                <w:sz w:val="12"/>
              </w:rPr>
            </w:pPr>
            <w:r w:rsidRPr="00C35A66">
              <w:rPr>
                <w:sz w:val="12"/>
              </w:rPr>
              <w:t>TS20</w:t>
            </w:r>
          </w:p>
        </w:tc>
        <w:tc>
          <w:tcPr>
            <w:tcW w:w="0" w:type="auto"/>
          </w:tcPr>
          <w:p w14:paraId="53A2570A" w14:textId="77777777" w:rsidR="00C35A66" w:rsidRPr="00C35A66" w:rsidRDefault="00C35A66" w:rsidP="007A2FEE">
            <w:pPr>
              <w:jc w:val="center"/>
              <w:rPr>
                <w:sz w:val="12"/>
              </w:rPr>
            </w:pPr>
            <w:r w:rsidRPr="00C35A66">
              <w:rPr>
                <w:sz w:val="12"/>
              </w:rPr>
              <w:t>Check connect to session</w:t>
            </w:r>
          </w:p>
        </w:tc>
        <w:tc>
          <w:tcPr>
            <w:tcW w:w="0" w:type="auto"/>
          </w:tcPr>
          <w:p w14:paraId="15F1F047" w14:textId="77777777" w:rsidR="00C35A66" w:rsidRPr="00C35A66" w:rsidRDefault="00C35A66" w:rsidP="007A2FEE">
            <w:pPr>
              <w:jc w:val="center"/>
              <w:rPr>
                <w:sz w:val="12"/>
              </w:rPr>
            </w:pPr>
            <w:r w:rsidRPr="00C35A66">
              <w:rPr>
                <w:sz w:val="12"/>
              </w:rPr>
              <w:t>TC50</w:t>
            </w:r>
          </w:p>
        </w:tc>
        <w:tc>
          <w:tcPr>
            <w:tcW w:w="0" w:type="auto"/>
          </w:tcPr>
          <w:p w14:paraId="7D9B9EDE" w14:textId="77777777" w:rsidR="00C35A66" w:rsidRPr="00C35A66" w:rsidRDefault="00C35A66" w:rsidP="007A2FEE">
            <w:pPr>
              <w:jc w:val="center"/>
              <w:rPr>
                <w:sz w:val="12"/>
              </w:rPr>
            </w:pPr>
            <w:r w:rsidRPr="00C35A66">
              <w:rPr>
                <w:sz w:val="12"/>
              </w:rPr>
              <w:t>Check users can connect to active session</w:t>
            </w:r>
          </w:p>
        </w:tc>
        <w:tc>
          <w:tcPr>
            <w:tcW w:w="0" w:type="auto"/>
          </w:tcPr>
          <w:p w14:paraId="562AAB00" w14:textId="77777777" w:rsidR="00C35A66" w:rsidRPr="00C35A66" w:rsidRDefault="00C35A66" w:rsidP="00D363AF">
            <w:pPr>
              <w:pStyle w:val="ListParagraph"/>
              <w:numPr>
                <w:ilvl w:val="0"/>
                <w:numId w:val="52"/>
              </w:numPr>
              <w:jc w:val="left"/>
              <w:rPr>
                <w:sz w:val="12"/>
              </w:rPr>
            </w:pPr>
            <w:r w:rsidRPr="00C35A66">
              <w:rPr>
                <w:sz w:val="12"/>
              </w:rPr>
              <w:t>Start a session (Described in TC31)</w:t>
            </w:r>
          </w:p>
          <w:p w14:paraId="3DEEFEAF" w14:textId="77777777" w:rsidR="00C35A66" w:rsidRPr="00C35A66" w:rsidRDefault="00C35A66" w:rsidP="00D363AF">
            <w:pPr>
              <w:pStyle w:val="ListParagraph"/>
              <w:numPr>
                <w:ilvl w:val="0"/>
                <w:numId w:val="52"/>
              </w:numPr>
              <w:jc w:val="left"/>
              <w:rPr>
                <w:sz w:val="12"/>
              </w:rPr>
            </w:pPr>
            <w:r w:rsidRPr="00C35A66">
              <w:rPr>
                <w:sz w:val="12"/>
              </w:rPr>
              <w:t>Go to /connect</w:t>
            </w:r>
          </w:p>
          <w:p w14:paraId="14AD57B1" w14:textId="77777777" w:rsidR="00C35A66" w:rsidRPr="00C35A66" w:rsidRDefault="00C35A66" w:rsidP="00D363AF">
            <w:pPr>
              <w:pStyle w:val="ListParagraph"/>
              <w:numPr>
                <w:ilvl w:val="0"/>
                <w:numId w:val="52"/>
              </w:numPr>
              <w:jc w:val="left"/>
              <w:rPr>
                <w:sz w:val="12"/>
              </w:rPr>
            </w:pPr>
            <w:r w:rsidRPr="00C35A66">
              <w:rPr>
                <w:sz w:val="12"/>
              </w:rPr>
              <w:t>Enter the sessions code in the Session Code field</w:t>
            </w:r>
          </w:p>
          <w:p w14:paraId="5909EC27" w14:textId="77777777" w:rsidR="00C35A66" w:rsidRPr="00C35A66" w:rsidRDefault="00C35A66" w:rsidP="00D363AF">
            <w:pPr>
              <w:pStyle w:val="ListParagraph"/>
              <w:numPr>
                <w:ilvl w:val="0"/>
                <w:numId w:val="52"/>
              </w:numPr>
              <w:jc w:val="left"/>
              <w:rPr>
                <w:sz w:val="12"/>
              </w:rPr>
            </w:pPr>
            <w:r w:rsidRPr="00C35A66">
              <w:rPr>
                <w:sz w:val="12"/>
              </w:rPr>
              <w:t>Click ‘Connect’</w:t>
            </w:r>
          </w:p>
        </w:tc>
        <w:tc>
          <w:tcPr>
            <w:tcW w:w="0" w:type="auto"/>
          </w:tcPr>
          <w:p w14:paraId="6CB57F9D" w14:textId="77777777" w:rsidR="00C35A66" w:rsidRPr="00C35A66" w:rsidRDefault="00C35A66" w:rsidP="00C35A66">
            <w:pPr>
              <w:rPr>
                <w:sz w:val="12"/>
              </w:rPr>
            </w:pPr>
            <w:r w:rsidRPr="00C35A66">
              <w:rPr>
                <w:sz w:val="12"/>
              </w:rPr>
              <w:t>N/A</w:t>
            </w:r>
          </w:p>
        </w:tc>
        <w:tc>
          <w:tcPr>
            <w:tcW w:w="0" w:type="auto"/>
          </w:tcPr>
          <w:p w14:paraId="09ED9603" w14:textId="77777777" w:rsidR="00C35A66" w:rsidRPr="00C35A66" w:rsidRDefault="00C35A66" w:rsidP="00CF5F6D">
            <w:pPr>
              <w:jc w:val="left"/>
              <w:rPr>
                <w:sz w:val="12"/>
              </w:rPr>
            </w:pPr>
            <w:r w:rsidRPr="00C35A66">
              <w:rPr>
                <w:sz w:val="12"/>
              </w:rPr>
              <w:t>Should be redirected to ‘Lecture Feedback’ page. With the session code displayed in the top left of the page.</w:t>
            </w:r>
          </w:p>
        </w:tc>
      </w:tr>
      <w:tr w:rsidR="00C35A66" w:rsidRPr="00C35A66" w14:paraId="64573219" w14:textId="77777777" w:rsidTr="00C35A66">
        <w:tc>
          <w:tcPr>
            <w:tcW w:w="0" w:type="auto"/>
          </w:tcPr>
          <w:p w14:paraId="7EA40025" w14:textId="77777777" w:rsidR="00C35A66" w:rsidRPr="00C35A66" w:rsidRDefault="00C35A66" w:rsidP="007A2FEE">
            <w:pPr>
              <w:jc w:val="center"/>
              <w:rPr>
                <w:sz w:val="12"/>
              </w:rPr>
            </w:pPr>
          </w:p>
        </w:tc>
        <w:tc>
          <w:tcPr>
            <w:tcW w:w="0" w:type="auto"/>
          </w:tcPr>
          <w:p w14:paraId="74A681FA" w14:textId="77777777" w:rsidR="00C35A66" w:rsidRPr="00C35A66" w:rsidRDefault="00C35A66" w:rsidP="007A2FEE">
            <w:pPr>
              <w:jc w:val="center"/>
              <w:rPr>
                <w:sz w:val="12"/>
              </w:rPr>
            </w:pPr>
          </w:p>
        </w:tc>
        <w:tc>
          <w:tcPr>
            <w:tcW w:w="0" w:type="auto"/>
          </w:tcPr>
          <w:p w14:paraId="32D53B73" w14:textId="77777777" w:rsidR="00C35A66" w:rsidRPr="00C35A66" w:rsidRDefault="00C35A66" w:rsidP="007A2FEE">
            <w:pPr>
              <w:jc w:val="center"/>
              <w:rPr>
                <w:sz w:val="12"/>
              </w:rPr>
            </w:pPr>
            <w:r w:rsidRPr="00C35A66">
              <w:rPr>
                <w:sz w:val="12"/>
              </w:rPr>
              <w:t>TC51</w:t>
            </w:r>
          </w:p>
        </w:tc>
        <w:tc>
          <w:tcPr>
            <w:tcW w:w="0" w:type="auto"/>
          </w:tcPr>
          <w:p w14:paraId="39566659" w14:textId="77777777" w:rsidR="00C35A66" w:rsidRPr="00C35A66" w:rsidRDefault="00C35A66" w:rsidP="007A2FEE">
            <w:pPr>
              <w:jc w:val="center"/>
              <w:rPr>
                <w:sz w:val="12"/>
              </w:rPr>
            </w:pPr>
            <w:r w:rsidRPr="00C35A66">
              <w:rPr>
                <w:sz w:val="12"/>
              </w:rPr>
              <w:t>Check users cannot connect to inactive session</w:t>
            </w:r>
          </w:p>
        </w:tc>
        <w:tc>
          <w:tcPr>
            <w:tcW w:w="0" w:type="auto"/>
          </w:tcPr>
          <w:p w14:paraId="42A12751" w14:textId="77777777" w:rsidR="00C35A66" w:rsidRPr="00C35A66" w:rsidRDefault="00C35A66" w:rsidP="00D363AF">
            <w:pPr>
              <w:pStyle w:val="ListParagraph"/>
              <w:numPr>
                <w:ilvl w:val="0"/>
                <w:numId w:val="47"/>
              </w:numPr>
              <w:jc w:val="left"/>
              <w:rPr>
                <w:sz w:val="12"/>
              </w:rPr>
            </w:pPr>
            <w:r w:rsidRPr="00C35A66">
              <w:rPr>
                <w:sz w:val="12"/>
              </w:rPr>
              <w:t>Start a session (Described in TC31)</w:t>
            </w:r>
          </w:p>
          <w:p w14:paraId="3B6E371A" w14:textId="77777777" w:rsidR="00C35A66" w:rsidRPr="00C35A66" w:rsidRDefault="00C35A66" w:rsidP="00D363AF">
            <w:pPr>
              <w:pStyle w:val="ListParagraph"/>
              <w:numPr>
                <w:ilvl w:val="0"/>
                <w:numId w:val="47"/>
              </w:numPr>
              <w:jc w:val="left"/>
              <w:rPr>
                <w:sz w:val="12"/>
              </w:rPr>
            </w:pPr>
            <w:r w:rsidRPr="00C35A66">
              <w:rPr>
                <w:sz w:val="12"/>
              </w:rPr>
              <w:t>Stop the session by clicking the ‘End Running Session’ button</w:t>
            </w:r>
          </w:p>
          <w:p w14:paraId="0E44B0C6" w14:textId="77777777" w:rsidR="00C35A66" w:rsidRPr="00C35A66" w:rsidRDefault="00C35A66" w:rsidP="00D363AF">
            <w:pPr>
              <w:pStyle w:val="ListParagraph"/>
              <w:numPr>
                <w:ilvl w:val="0"/>
                <w:numId w:val="47"/>
              </w:numPr>
              <w:jc w:val="left"/>
              <w:rPr>
                <w:sz w:val="12"/>
              </w:rPr>
            </w:pPr>
            <w:r w:rsidRPr="00C35A66">
              <w:rPr>
                <w:sz w:val="12"/>
              </w:rPr>
              <w:t>Go to /connect</w:t>
            </w:r>
          </w:p>
          <w:p w14:paraId="7C3E449D" w14:textId="77777777" w:rsidR="00C35A66" w:rsidRPr="00C35A66" w:rsidRDefault="00C35A66" w:rsidP="00D363AF">
            <w:pPr>
              <w:pStyle w:val="ListParagraph"/>
              <w:numPr>
                <w:ilvl w:val="0"/>
                <w:numId w:val="47"/>
              </w:numPr>
              <w:jc w:val="left"/>
              <w:rPr>
                <w:sz w:val="12"/>
              </w:rPr>
            </w:pPr>
            <w:r w:rsidRPr="00C35A66">
              <w:rPr>
                <w:sz w:val="12"/>
              </w:rPr>
              <w:t>Enter the sessions code in the Session Code field</w:t>
            </w:r>
          </w:p>
          <w:p w14:paraId="7BDB2D13" w14:textId="77777777" w:rsidR="00C35A66" w:rsidRPr="00C35A66" w:rsidRDefault="00C35A66" w:rsidP="00D363AF">
            <w:pPr>
              <w:pStyle w:val="ListParagraph"/>
              <w:numPr>
                <w:ilvl w:val="0"/>
                <w:numId w:val="47"/>
              </w:numPr>
              <w:jc w:val="left"/>
              <w:rPr>
                <w:sz w:val="12"/>
              </w:rPr>
            </w:pPr>
            <w:r w:rsidRPr="00C35A66">
              <w:rPr>
                <w:sz w:val="12"/>
              </w:rPr>
              <w:t>Click ‘Connect’</w:t>
            </w:r>
          </w:p>
        </w:tc>
        <w:tc>
          <w:tcPr>
            <w:tcW w:w="0" w:type="auto"/>
          </w:tcPr>
          <w:p w14:paraId="225D1D6D" w14:textId="77777777" w:rsidR="00C35A66" w:rsidRPr="00C35A66" w:rsidRDefault="00C35A66" w:rsidP="00C35A66">
            <w:pPr>
              <w:rPr>
                <w:sz w:val="12"/>
              </w:rPr>
            </w:pPr>
            <w:r w:rsidRPr="00C35A66">
              <w:rPr>
                <w:sz w:val="12"/>
              </w:rPr>
              <w:t>N/A</w:t>
            </w:r>
          </w:p>
        </w:tc>
        <w:tc>
          <w:tcPr>
            <w:tcW w:w="0" w:type="auto"/>
          </w:tcPr>
          <w:p w14:paraId="693EAB3F" w14:textId="77777777" w:rsidR="00C35A66" w:rsidRPr="00C35A66" w:rsidRDefault="00C35A66" w:rsidP="00CF5F6D">
            <w:pPr>
              <w:jc w:val="left"/>
              <w:rPr>
                <w:sz w:val="12"/>
              </w:rPr>
            </w:pPr>
            <w:r w:rsidRPr="00C35A66">
              <w:rPr>
                <w:sz w:val="12"/>
              </w:rPr>
              <w:t>Page should reload with red alert under form with the text ‘Lecture is not active’</w:t>
            </w:r>
          </w:p>
        </w:tc>
      </w:tr>
      <w:tr w:rsidR="00C35A66" w:rsidRPr="00C35A66" w14:paraId="653EEEC8" w14:textId="77777777" w:rsidTr="00C35A66">
        <w:tc>
          <w:tcPr>
            <w:tcW w:w="0" w:type="auto"/>
          </w:tcPr>
          <w:p w14:paraId="0029E132" w14:textId="77777777" w:rsidR="00C35A66" w:rsidRPr="00C35A66" w:rsidRDefault="00C35A66" w:rsidP="007A2FEE">
            <w:pPr>
              <w:jc w:val="center"/>
              <w:rPr>
                <w:sz w:val="12"/>
              </w:rPr>
            </w:pPr>
          </w:p>
        </w:tc>
        <w:tc>
          <w:tcPr>
            <w:tcW w:w="0" w:type="auto"/>
          </w:tcPr>
          <w:p w14:paraId="61B0F528" w14:textId="77777777" w:rsidR="00C35A66" w:rsidRPr="00C35A66" w:rsidRDefault="00C35A66" w:rsidP="007A2FEE">
            <w:pPr>
              <w:jc w:val="center"/>
              <w:rPr>
                <w:sz w:val="12"/>
              </w:rPr>
            </w:pPr>
          </w:p>
        </w:tc>
        <w:tc>
          <w:tcPr>
            <w:tcW w:w="0" w:type="auto"/>
          </w:tcPr>
          <w:p w14:paraId="5CB9F000" w14:textId="77777777" w:rsidR="00C35A66" w:rsidRPr="00C35A66" w:rsidRDefault="00C35A66" w:rsidP="007A2FEE">
            <w:pPr>
              <w:jc w:val="center"/>
              <w:rPr>
                <w:sz w:val="12"/>
              </w:rPr>
            </w:pPr>
            <w:r w:rsidRPr="00C35A66">
              <w:rPr>
                <w:sz w:val="12"/>
              </w:rPr>
              <w:t>TC52</w:t>
            </w:r>
          </w:p>
        </w:tc>
        <w:tc>
          <w:tcPr>
            <w:tcW w:w="0" w:type="auto"/>
          </w:tcPr>
          <w:p w14:paraId="64390A83" w14:textId="77777777" w:rsidR="00C35A66" w:rsidRPr="00C35A66" w:rsidRDefault="00C35A66" w:rsidP="007A2FEE">
            <w:pPr>
              <w:jc w:val="center"/>
              <w:rPr>
                <w:sz w:val="12"/>
              </w:rPr>
            </w:pPr>
            <w:r w:rsidRPr="00C35A66">
              <w:rPr>
                <w:sz w:val="12"/>
              </w:rPr>
              <w:t>Check users are disconnected when session is ended</w:t>
            </w:r>
          </w:p>
        </w:tc>
        <w:tc>
          <w:tcPr>
            <w:tcW w:w="0" w:type="auto"/>
          </w:tcPr>
          <w:p w14:paraId="7B552D9C" w14:textId="77777777" w:rsidR="00C35A66" w:rsidRPr="00C35A66" w:rsidRDefault="00C35A66" w:rsidP="00D363AF">
            <w:pPr>
              <w:pStyle w:val="ListParagraph"/>
              <w:numPr>
                <w:ilvl w:val="0"/>
                <w:numId w:val="48"/>
              </w:numPr>
              <w:jc w:val="left"/>
              <w:rPr>
                <w:sz w:val="12"/>
              </w:rPr>
            </w:pPr>
            <w:r w:rsidRPr="00C35A66">
              <w:rPr>
                <w:sz w:val="12"/>
              </w:rPr>
              <w:t>Start a session (Described in TC31)</w:t>
            </w:r>
          </w:p>
          <w:p w14:paraId="0DC3BAB4" w14:textId="77777777" w:rsidR="00C35A66" w:rsidRPr="00C35A66" w:rsidRDefault="00C35A66" w:rsidP="00D363AF">
            <w:pPr>
              <w:pStyle w:val="ListParagraph"/>
              <w:numPr>
                <w:ilvl w:val="0"/>
                <w:numId w:val="48"/>
              </w:numPr>
              <w:jc w:val="left"/>
              <w:rPr>
                <w:sz w:val="12"/>
              </w:rPr>
            </w:pPr>
            <w:r w:rsidRPr="00C35A66">
              <w:rPr>
                <w:sz w:val="12"/>
              </w:rPr>
              <w:t>Go to /connect</w:t>
            </w:r>
          </w:p>
          <w:p w14:paraId="28DE36C7" w14:textId="77777777" w:rsidR="00C35A66" w:rsidRPr="00C35A66" w:rsidRDefault="00C35A66" w:rsidP="00D363AF">
            <w:pPr>
              <w:pStyle w:val="ListParagraph"/>
              <w:numPr>
                <w:ilvl w:val="0"/>
                <w:numId w:val="48"/>
              </w:numPr>
              <w:jc w:val="left"/>
              <w:rPr>
                <w:sz w:val="12"/>
              </w:rPr>
            </w:pPr>
            <w:r w:rsidRPr="00C35A66">
              <w:rPr>
                <w:sz w:val="12"/>
              </w:rPr>
              <w:t>Enter the sessions code in the Session Code field</w:t>
            </w:r>
          </w:p>
          <w:p w14:paraId="6FE82A49" w14:textId="77777777" w:rsidR="00C35A66" w:rsidRPr="00C35A66" w:rsidRDefault="00C35A66" w:rsidP="00D363AF">
            <w:pPr>
              <w:pStyle w:val="ListParagraph"/>
              <w:numPr>
                <w:ilvl w:val="0"/>
                <w:numId w:val="48"/>
              </w:numPr>
              <w:jc w:val="left"/>
              <w:rPr>
                <w:sz w:val="12"/>
              </w:rPr>
            </w:pPr>
            <w:r w:rsidRPr="00C35A66">
              <w:rPr>
                <w:sz w:val="12"/>
              </w:rPr>
              <w:t>Click ‘Connect’</w:t>
            </w:r>
          </w:p>
          <w:p w14:paraId="38AB22FD" w14:textId="77777777" w:rsidR="00C35A66" w:rsidRPr="00C35A66" w:rsidRDefault="00C35A66" w:rsidP="00D363AF">
            <w:pPr>
              <w:pStyle w:val="ListParagraph"/>
              <w:numPr>
                <w:ilvl w:val="0"/>
                <w:numId w:val="48"/>
              </w:numPr>
              <w:jc w:val="left"/>
              <w:rPr>
                <w:sz w:val="12"/>
              </w:rPr>
            </w:pPr>
            <w:r w:rsidRPr="00C35A66">
              <w:rPr>
                <w:sz w:val="12"/>
              </w:rPr>
              <w:t>Go back on different tab to ‘Lecture Detail’ page and end the session by clicking ‘End Running Session’</w:t>
            </w:r>
          </w:p>
          <w:p w14:paraId="186A101D" w14:textId="77777777" w:rsidR="00C35A66" w:rsidRPr="00C35A66" w:rsidRDefault="00C35A66" w:rsidP="00D363AF">
            <w:pPr>
              <w:pStyle w:val="ListParagraph"/>
              <w:numPr>
                <w:ilvl w:val="0"/>
                <w:numId w:val="48"/>
              </w:numPr>
              <w:jc w:val="left"/>
              <w:rPr>
                <w:sz w:val="12"/>
              </w:rPr>
            </w:pPr>
            <w:r w:rsidRPr="00C35A66">
              <w:rPr>
                <w:sz w:val="12"/>
              </w:rPr>
              <w:t>Go back to other tab and reload the ‘Feedback’ page</w:t>
            </w:r>
          </w:p>
        </w:tc>
        <w:tc>
          <w:tcPr>
            <w:tcW w:w="0" w:type="auto"/>
          </w:tcPr>
          <w:p w14:paraId="37F8F7F6" w14:textId="77777777" w:rsidR="00C35A66" w:rsidRPr="00C35A66" w:rsidRDefault="00C35A66" w:rsidP="00C35A66">
            <w:pPr>
              <w:rPr>
                <w:sz w:val="12"/>
              </w:rPr>
            </w:pPr>
            <w:r w:rsidRPr="00C35A66">
              <w:rPr>
                <w:sz w:val="12"/>
              </w:rPr>
              <w:t>N/A</w:t>
            </w:r>
          </w:p>
        </w:tc>
        <w:tc>
          <w:tcPr>
            <w:tcW w:w="0" w:type="auto"/>
          </w:tcPr>
          <w:p w14:paraId="654D6085" w14:textId="77777777" w:rsidR="00C35A66" w:rsidRPr="00C35A66" w:rsidRDefault="00C35A66" w:rsidP="00CF5F6D">
            <w:pPr>
              <w:jc w:val="left"/>
              <w:rPr>
                <w:sz w:val="12"/>
              </w:rPr>
            </w:pPr>
            <w:r w:rsidRPr="00C35A66">
              <w:rPr>
                <w:sz w:val="12"/>
              </w:rPr>
              <w:t>Should be redirected to the ‘Connect’ page with a red alert with the text ‘Lecture is not active’</w:t>
            </w:r>
          </w:p>
        </w:tc>
      </w:tr>
      <w:tr w:rsidR="00C35A66" w:rsidRPr="00C35A66" w14:paraId="3204D207" w14:textId="77777777" w:rsidTr="00C35A66">
        <w:tc>
          <w:tcPr>
            <w:tcW w:w="0" w:type="auto"/>
          </w:tcPr>
          <w:p w14:paraId="3A5B53E3" w14:textId="77777777" w:rsidR="00C35A66" w:rsidRPr="00C35A66" w:rsidRDefault="00C35A66" w:rsidP="007A2FEE">
            <w:pPr>
              <w:jc w:val="center"/>
              <w:rPr>
                <w:sz w:val="12"/>
              </w:rPr>
            </w:pPr>
          </w:p>
        </w:tc>
        <w:tc>
          <w:tcPr>
            <w:tcW w:w="0" w:type="auto"/>
          </w:tcPr>
          <w:p w14:paraId="5CADEE26" w14:textId="77777777" w:rsidR="00C35A66" w:rsidRPr="00C35A66" w:rsidRDefault="00C35A66" w:rsidP="007A2FEE">
            <w:pPr>
              <w:jc w:val="center"/>
              <w:rPr>
                <w:sz w:val="12"/>
              </w:rPr>
            </w:pPr>
          </w:p>
        </w:tc>
        <w:tc>
          <w:tcPr>
            <w:tcW w:w="0" w:type="auto"/>
          </w:tcPr>
          <w:p w14:paraId="17961AF9" w14:textId="77777777" w:rsidR="00C35A66" w:rsidRPr="00C35A66" w:rsidRDefault="00C35A66" w:rsidP="007A2FEE">
            <w:pPr>
              <w:jc w:val="center"/>
              <w:rPr>
                <w:sz w:val="12"/>
              </w:rPr>
            </w:pPr>
            <w:r w:rsidRPr="00C35A66">
              <w:rPr>
                <w:sz w:val="12"/>
              </w:rPr>
              <w:t>TC53</w:t>
            </w:r>
          </w:p>
        </w:tc>
        <w:tc>
          <w:tcPr>
            <w:tcW w:w="0" w:type="auto"/>
          </w:tcPr>
          <w:p w14:paraId="74957CE6" w14:textId="77777777" w:rsidR="00C35A66" w:rsidRPr="00C35A66" w:rsidRDefault="00C35A66" w:rsidP="007A2FEE">
            <w:pPr>
              <w:jc w:val="center"/>
              <w:rPr>
                <w:sz w:val="12"/>
              </w:rPr>
            </w:pPr>
            <w:r w:rsidRPr="00C35A66">
              <w:rPr>
                <w:sz w:val="12"/>
              </w:rPr>
              <w:t>Check session disconnect</w:t>
            </w:r>
          </w:p>
        </w:tc>
        <w:tc>
          <w:tcPr>
            <w:tcW w:w="0" w:type="auto"/>
          </w:tcPr>
          <w:p w14:paraId="25E57778" w14:textId="77777777" w:rsidR="00C35A66" w:rsidRPr="00C35A66" w:rsidRDefault="00C35A66" w:rsidP="00D363AF">
            <w:pPr>
              <w:pStyle w:val="ListParagraph"/>
              <w:numPr>
                <w:ilvl w:val="0"/>
                <w:numId w:val="49"/>
              </w:numPr>
              <w:jc w:val="left"/>
              <w:rPr>
                <w:sz w:val="12"/>
              </w:rPr>
            </w:pPr>
            <w:r w:rsidRPr="00C35A66">
              <w:rPr>
                <w:sz w:val="12"/>
              </w:rPr>
              <w:t>Create a session and connect to session (Described in T50?)</w:t>
            </w:r>
          </w:p>
          <w:p w14:paraId="6F25106E" w14:textId="77777777" w:rsidR="00C35A66" w:rsidRPr="00C35A66" w:rsidRDefault="00C35A66" w:rsidP="00D363AF">
            <w:pPr>
              <w:pStyle w:val="ListParagraph"/>
              <w:numPr>
                <w:ilvl w:val="0"/>
                <w:numId w:val="49"/>
              </w:numPr>
              <w:jc w:val="left"/>
              <w:rPr>
                <w:sz w:val="12"/>
              </w:rPr>
            </w:pPr>
            <w:r w:rsidRPr="00C35A66">
              <w:rPr>
                <w:sz w:val="12"/>
              </w:rPr>
              <w:t xml:space="preserve">Click ‘Disconnect’ in the navigation bar </w:t>
            </w:r>
          </w:p>
        </w:tc>
        <w:tc>
          <w:tcPr>
            <w:tcW w:w="0" w:type="auto"/>
          </w:tcPr>
          <w:p w14:paraId="7BF443FE" w14:textId="77777777" w:rsidR="00C35A66" w:rsidRPr="00C35A66" w:rsidRDefault="00C35A66" w:rsidP="00C35A66">
            <w:pPr>
              <w:rPr>
                <w:sz w:val="12"/>
              </w:rPr>
            </w:pPr>
            <w:r w:rsidRPr="00C35A66">
              <w:rPr>
                <w:sz w:val="12"/>
              </w:rPr>
              <w:t>N/A</w:t>
            </w:r>
          </w:p>
        </w:tc>
        <w:tc>
          <w:tcPr>
            <w:tcW w:w="0" w:type="auto"/>
          </w:tcPr>
          <w:p w14:paraId="64E1672D" w14:textId="77777777" w:rsidR="00C35A66" w:rsidRPr="00C35A66" w:rsidRDefault="00C35A66" w:rsidP="00CF5F6D">
            <w:pPr>
              <w:jc w:val="left"/>
              <w:rPr>
                <w:sz w:val="12"/>
              </w:rPr>
            </w:pPr>
            <w:r w:rsidRPr="00C35A66">
              <w:rPr>
                <w:sz w:val="12"/>
              </w:rPr>
              <w:t>Should be back on connect page (/connect)</w:t>
            </w:r>
          </w:p>
          <w:p w14:paraId="36400596" w14:textId="77777777" w:rsidR="00C35A66" w:rsidRPr="00C35A66" w:rsidRDefault="00C35A66" w:rsidP="00CF5F6D">
            <w:pPr>
              <w:jc w:val="left"/>
              <w:rPr>
                <w:sz w:val="12"/>
              </w:rPr>
            </w:pPr>
            <w:r w:rsidRPr="00C35A66">
              <w:rPr>
                <w:sz w:val="12"/>
              </w:rPr>
              <w:t xml:space="preserve">Attempted navigation to /feedback should result in ‘Connect’ page redirect with red alert with text ‘Please connect to active session with valid feedback code’ </w:t>
            </w:r>
          </w:p>
        </w:tc>
      </w:tr>
      <w:tr w:rsidR="00C35A66" w:rsidRPr="00C35A66" w14:paraId="0318DBB5" w14:textId="77777777" w:rsidTr="00C35A66">
        <w:tc>
          <w:tcPr>
            <w:tcW w:w="0" w:type="auto"/>
          </w:tcPr>
          <w:p w14:paraId="7DFA24B1" w14:textId="77777777" w:rsidR="00C35A66" w:rsidRPr="00C35A66" w:rsidRDefault="00C35A66" w:rsidP="007A2FEE">
            <w:pPr>
              <w:jc w:val="center"/>
              <w:rPr>
                <w:sz w:val="12"/>
              </w:rPr>
            </w:pPr>
            <w:r w:rsidRPr="00C35A66">
              <w:rPr>
                <w:sz w:val="12"/>
              </w:rPr>
              <w:t>TS21</w:t>
            </w:r>
          </w:p>
        </w:tc>
        <w:tc>
          <w:tcPr>
            <w:tcW w:w="0" w:type="auto"/>
          </w:tcPr>
          <w:p w14:paraId="005E8574" w14:textId="77777777" w:rsidR="00C35A66" w:rsidRPr="00C35A66" w:rsidRDefault="00C35A66" w:rsidP="007A2FEE">
            <w:pPr>
              <w:jc w:val="center"/>
              <w:rPr>
                <w:sz w:val="12"/>
              </w:rPr>
            </w:pPr>
            <w:r w:rsidRPr="00C35A66">
              <w:rPr>
                <w:sz w:val="12"/>
              </w:rPr>
              <w:t>Provide feedback</w:t>
            </w:r>
          </w:p>
        </w:tc>
        <w:tc>
          <w:tcPr>
            <w:tcW w:w="0" w:type="auto"/>
          </w:tcPr>
          <w:p w14:paraId="45325D07" w14:textId="77777777" w:rsidR="00C35A66" w:rsidRPr="00C35A66" w:rsidRDefault="00C35A66" w:rsidP="007A2FEE">
            <w:pPr>
              <w:jc w:val="center"/>
              <w:rPr>
                <w:sz w:val="12"/>
              </w:rPr>
            </w:pPr>
            <w:r w:rsidRPr="00C35A66">
              <w:rPr>
                <w:sz w:val="12"/>
              </w:rPr>
              <w:t>TC54</w:t>
            </w:r>
          </w:p>
        </w:tc>
        <w:tc>
          <w:tcPr>
            <w:tcW w:w="0" w:type="auto"/>
          </w:tcPr>
          <w:p w14:paraId="38279DA0" w14:textId="77777777" w:rsidR="00C35A66" w:rsidRPr="00C35A66" w:rsidRDefault="00C35A66" w:rsidP="007A2FEE">
            <w:pPr>
              <w:jc w:val="center"/>
              <w:rPr>
                <w:sz w:val="12"/>
              </w:rPr>
            </w:pPr>
            <w:r w:rsidRPr="00C35A66">
              <w:rPr>
                <w:sz w:val="12"/>
              </w:rPr>
              <w:t>Check feedback can be submitted to a session</w:t>
            </w:r>
          </w:p>
        </w:tc>
        <w:tc>
          <w:tcPr>
            <w:tcW w:w="0" w:type="auto"/>
          </w:tcPr>
          <w:p w14:paraId="62D6E14F" w14:textId="77777777" w:rsidR="00C35A66" w:rsidRPr="00C35A66" w:rsidRDefault="00C35A66" w:rsidP="00D363AF">
            <w:pPr>
              <w:pStyle w:val="ListParagraph"/>
              <w:numPr>
                <w:ilvl w:val="0"/>
                <w:numId w:val="53"/>
              </w:numPr>
              <w:jc w:val="left"/>
              <w:rPr>
                <w:sz w:val="12"/>
              </w:rPr>
            </w:pPr>
            <w:r w:rsidRPr="00C35A66">
              <w:rPr>
                <w:sz w:val="12"/>
              </w:rPr>
              <w:t>Create a session and start it (Described in TC31)</w:t>
            </w:r>
          </w:p>
          <w:p w14:paraId="688E79E6" w14:textId="77777777" w:rsidR="00C35A66" w:rsidRPr="00C35A66" w:rsidRDefault="00C35A66" w:rsidP="00D363AF">
            <w:pPr>
              <w:pStyle w:val="ListParagraph"/>
              <w:numPr>
                <w:ilvl w:val="0"/>
                <w:numId w:val="53"/>
              </w:numPr>
              <w:jc w:val="left"/>
              <w:rPr>
                <w:sz w:val="12"/>
              </w:rPr>
            </w:pPr>
            <w:r w:rsidRPr="00C35A66">
              <w:rPr>
                <w:sz w:val="12"/>
              </w:rPr>
              <w:t>Connect to the session on a different browser tab (Described in TC50)</w:t>
            </w:r>
          </w:p>
          <w:p w14:paraId="3CE76377" w14:textId="77777777" w:rsidR="00C35A66" w:rsidRPr="00C35A66" w:rsidRDefault="00C35A66" w:rsidP="00D363AF">
            <w:pPr>
              <w:pStyle w:val="ListParagraph"/>
              <w:numPr>
                <w:ilvl w:val="0"/>
                <w:numId w:val="53"/>
              </w:numPr>
              <w:jc w:val="left"/>
              <w:rPr>
                <w:sz w:val="12"/>
              </w:rPr>
            </w:pPr>
            <w:r w:rsidRPr="00C35A66">
              <w:rPr>
                <w:sz w:val="12"/>
              </w:rPr>
              <w:t>Choose options for each of the drop-downs under the ‘Give Feedback’ heading.</w:t>
            </w:r>
          </w:p>
          <w:p w14:paraId="13DFB030" w14:textId="77777777" w:rsidR="00C35A66" w:rsidRPr="00C35A66" w:rsidRDefault="00C35A66" w:rsidP="00D363AF">
            <w:pPr>
              <w:pStyle w:val="ListParagraph"/>
              <w:numPr>
                <w:ilvl w:val="0"/>
                <w:numId w:val="53"/>
              </w:numPr>
              <w:jc w:val="left"/>
              <w:rPr>
                <w:sz w:val="12"/>
              </w:rPr>
            </w:pPr>
            <w:r w:rsidRPr="00C35A66">
              <w:rPr>
                <w:sz w:val="12"/>
              </w:rPr>
              <w:t>Click ‘Submit’</w:t>
            </w:r>
          </w:p>
          <w:p w14:paraId="0776E0C1" w14:textId="77777777" w:rsidR="00C35A66" w:rsidRPr="00C35A66" w:rsidRDefault="00C35A66" w:rsidP="00D363AF">
            <w:pPr>
              <w:pStyle w:val="ListParagraph"/>
              <w:numPr>
                <w:ilvl w:val="0"/>
                <w:numId w:val="53"/>
              </w:numPr>
              <w:jc w:val="left"/>
              <w:rPr>
                <w:sz w:val="12"/>
              </w:rPr>
            </w:pPr>
            <w:r w:rsidRPr="00C35A66">
              <w:rPr>
                <w:sz w:val="12"/>
              </w:rPr>
              <w:t>Navigate to the ‘Feedback Detail’ page on the previous tab</w:t>
            </w:r>
          </w:p>
        </w:tc>
        <w:tc>
          <w:tcPr>
            <w:tcW w:w="0" w:type="auto"/>
          </w:tcPr>
          <w:p w14:paraId="7699123E" w14:textId="77777777" w:rsidR="00C35A66" w:rsidRPr="00C35A66" w:rsidRDefault="00C35A66" w:rsidP="00C35A66">
            <w:pPr>
              <w:rPr>
                <w:sz w:val="12"/>
              </w:rPr>
            </w:pPr>
            <w:r w:rsidRPr="00C35A66">
              <w:rPr>
                <w:sz w:val="12"/>
              </w:rPr>
              <w:t>N/A</w:t>
            </w:r>
          </w:p>
        </w:tc>
        <w:tc>
          <w:tcPr>
            <w:tcW w:w="0" w:type="auto"/>
          </w:tcPr>
          <w:p w14:paraId="695DD553" w14:textId="77777777" w:rsidR="00C35A66" w:rsidRPr="00C35A66" w:rsidRDefault="00C35A66" w:rsidP="00CF5F6D">
            <w:pPr>
              <w:jc w:val="left"/>
              <w:rPr>
                <w:sz w:val="12"/>
              </w:rPr>
            </w:pPr>
            <w:r w:rsidRPr="00C35A66">
              <w:rPr>
                <w:sz w:val="12"/>
              </w:rPr>
              <w:t xml:space="preserve">When submitting </w:t>
            </w:r>
            <w:proofErr w:type="gramStart"/>
            <w:r w:rsidRPr="00C35A66">
              <w:rPr>
                <w:sz w:val="12"/>
              </w:rPr>
              <w:t>feedback</w:t>
            </w:r>
            <w:proofErr w:type="gramEnd"/>
            <w:r w:rsidRPr="00C35A66">
              <w:rPr>
                <w:sz w:val="12"/>
              </w:rPr>
              <w:t xml:space="preserve"> a green notification should be displayed underneath he Submit button saying the feedback has been submitted.</w:t>
            </w:r>
          </w:p>
          <w:p w14:paraId="4FCDB448" w14:textId="77777777" w:rsidR="00C35A66" w:rsidRPr="00C35A66" w:rsidRDefault="00C35A66" w:rsidP="00CF5F6D">
            <w:pPr>
              <w:jc w:val="left"/>
              <w:rPr>
                <w:sz w:val="12"/>
              </w:rPr>
            </w:pPr>
            <w:r w:rsidRPr="00C35A66">
              <w:rPr>
                <w:sz w:val="12"/>
              </w:rPr>
              <w:t>Feedback entered should match that displayed in the graphs on the ‘Feedback Detail’ page</w:t>
            </w:r>
          </w:p>
        </w:tc>
      </w:tr>
      <w:tr w:rsidR="00C35A66" w:rsidRPr="00C35A66" w14:paraId="068561EB" w14:textId="77777777" w:rsidTr="00C35A66">
        <w:tc>
          <w:tcPr>
            <w:tcW w:w="0" w:type="auto"/>
          </w:tcPr>
          <w:p w14:paraId="6BB16BD1" w14:textId="77777777" w:rsidR="00C35A66" w:rsidRPr="00C35A66" w:rsidRDefault="00C35A66" w:rsidP="007A2FEE">
            <w:pPr>
              <w:jc w:val="center"/>
              <w:rPr>
                <w:sz w:val="12"/>
              </w:rPr>
            </w:pPr>
            <w:r w:rsidRPr="00C35A66">
              <w:rPr>
                <w:sz w:val="12"/>
              </w:rPr>
              <w:t>TS22</w:t>
            </w:r>
          </w:p>
        </w:tc>
        <w:tc>
          <w:tcPr>
            <w:tcW w:w="0" w:type="auto"/>
          </w:tcPr>
          <w:p w14:paraId="1082328F" w14:textId="77777777" w:rsidR="00C35A66" w:rsidRPr="00C35A66" w:rsidRDefault="00C35A66" w:rsidP="007A2FEE">
            <w:pPr>
              <w:jc w:val="center"/>
              <w:rPr>
                <w:sz w:val="12"/>
              </w:rPr>
            </w:pPr>
            <w:r w:rsidRPr="00C35A66">
              <w:rPr>
                <w:sz w:val="12"/>
              </w:rPr>
              <w:t>Change provided feedback</w:t>
            </w:r>
          </w:p>
        </w:tc>
        <w:tc>
          <w:tcPr>
            <w:tcW w:w="0" w:type="auto"/>
          </w:tcPr>
          <w:p w14:paraId="6DDA4547" w14:textId="77777777" w:rsidR="00C35A66" w:rsidRPr="00C35A66" w:rsidRDefault="00C35A66" w:rsidP="007A2FEE">
            <w:pPr>
              <w:jc w:val="center"/>
              <w:rPr>
                <w:sz w:val="12"/>
              </w:rPr>
            </w:pPr>
            <w:r w:rsidRPr="00C35A66">
              <w:rPr>
                <w:sz w:val="12"/>
              </w:rPr>
              <w:t>TC55</w:t>
            </w:r>
          </w:p>
        </w:tc>
        <w:tc>
          <w:tcPr>
            <w:tcW w:w="0" w:type="auto"/>
          </w:tcPr>
          <w:p w14:paraId="69A0B0DF" w14:textId="77777777" w:rsidR="00C35A66" w:rsidRPr="00C35A66" w:rsidRDefault="00C35A66" w:rsidP="007A2FEE">
            <w:pPr>
              <w:jc w:val="center"/>
              <w:rPr>
                <w:sz w:val="12"/>
              </w:rPr>
            </w:pPr>
            <w:r w:rsidRPr="00C35A66">
              <w:rPr>
                <w:sz w:val="12"/>
              </w:rPr>
              <w:t>Check previously submitted feedback can be overwritten by user who submitted it</w:t>
            </w:r>
          </w:p>
        </w:tc>
        <w:tc>
          <w:tcPr>
            <w:tcW w:w="0" w:type="auto"/>
          </w:tcPr>
          <w:p w14:paraId="54AE536C" w14:textId="77777777" w:rsidR="00C35A66" w:rsidRPr="00C35A66" w:rsidRDefault="00C35A66" w:rsidP="00D363AF">
            <w:pPr>
              <w:pStyle w:val="ListParagraph"/>
              <w:numPr>
                <w:ilvl w:val="0"/>
                <w:numId w:val="64"/>
              </w:numPr>
              <w:jc w:val="left"/>
              <w:rPr>
                <w:sz w:val="12"/>
              </w:rPr>
            </w:pPr>
            <w:r w:rsidRPr="00C35A66">
              <w:rPr>
                <w:sz w:val="12"/>
              </w:rPr>
              <w:t>Submit feedback to a session (Described in TC54) but associate the feedback with Slide 1 by selecting ‘Slide 1’ in the last drop-down.</w:t>
            </w:r>
          </w:p>
          <w:p w14:paraId="3EC32C1A" w14:textId="77777777" w:rsidR="00C35A66" w:rsidRPr="00C35A66" w:rsidRDefault="00C35A66" w:rsidP="00D363AF">
            <w:pPr>
              <w:pStyle w:val="ListParagraph"/>
              <w:numPr>
                <w:ilvl w:val="0"/>
                <w:numId w:val="64"/>
              </w:numPr>
              <w:jc w:val="left"/>
              <w:rPr>
                <w:sz w:val="12"/>
              </w:rPr>
            </w:pPr>
            <w:r w:rsidRPr="00C35A66">
              <w:rPr>
                <w:sz w:val="12"/>
              </w:rPr>
              <w:lastRenderedPageBreak/>
              <w:t>Then change some of the options but still associate the feedback with ‘Slide 1’</w:t>
            </w:r>
          </w:p>
        </w:tc>
        <w:tc>
          <w:tcPr>
            <w:tcW w:w="0" w:type="auto"/>
          </w:tcPr>
          <w:p w14:paraId="607FC16D" w14:textId="77777777" w:rsidR="00C35A66" w:rsidRPr="00C35A66" w:rsidRDefault="00C35A66" w:rsidP="00C35A66">
            <w:pPr>
              <w:rPr>
                <w:rFonts w:cstheme="minorHAnsi"/>
                <w:sz w:val="12"/>
              </w:rPr>
            </w:pPr>
            <w:r w:rsidRPr="00C35A66">
              <w:rPr>
                <w:rFonts w:cstheme="minorHAnsi"/>
                <w:color w:val="212529"/>
                <w:sz w:val="12"/>
                <w:shd w:val="clear" w:color="auto" w:fill="F8F9FA"/>
              </w:rPr>
              <w:lastRenderedPageBreak/>
              <w:t>Feedback for which slide option = Slide 1</w:t>
            </w:r>
          </w:p>
        </w:tc>
        <w:tc>
          <w:tcPr>
            <w:tcW w:w="0" w:type="auto"/>
          </w:tcPr>
          <w:p w14:paraId="202C6697" w14:textId="77777777" w:rsidR="00C35A66" w:rsidRPr="00C35A66" w:rsidRDefault="00C35A66" w:rsidP="006F4C89">
            <w:pPr>
              <w:jc w:val="left"/>
              <w:rPr>
                <w:rFonts w:cstheme="minorHAnsi"/>
                <w:sz w:val="12"/>
              </w:rPr>
            </w:pPr>
            <w:r w:rsidRPr="00C35A66">
              <w:rPr>
                <w:sz w:val="12"/>
              </w:rPr>
              <w:t xml:space="preserve">When submitting the feedback for slide 1 the first time a green alert with the </w:t>
            </w:r>
            <w:r w:rsidRPr="00C35A66">
              <w:rPr>
                <w:rFonts w:cstheme="minorHAnsi"/>
                <w:sz w:val="12"/>
              </w:rPr>
              <w:t xml:space="preserve">text ‘Slide 1 Feedback Submitted’ should be displayed. When submitting different feedback for slide 1 a green alert with the text </w:t>
            </w:r>
            <w:r w:rsidRPr="00C35A66">
              <w:rPr>
                <w:rFonts w:cstheme="minorHAnsi"/>
                <w:sz w:val="12"/>
              </w:rPr>
              <w:lastRenderedPageBreak/>
              <w:t>‘Slide 1 Feedback Re-submitted’ should be displayed.</w:t>
            </w:r>
          </w:p>
          <w:p w14:paraId="62686939" w14:textId="77777777" w:rsidR="00C35A66" w:rsidRPr="00C35A66" w:rsidRDefault="00C35A66" w:rsidP="006F4C89">
            <w:pPr>
              <w:jc w:val="left"/>
              <w:rPr>
                <w:sz w:val="12"/>
              </w:rPr>
            </w:pPr>
            <w:r w:rsidRPr="00C35A66">
              <w:rPr>
                <w:rFonts w:cstheme="minorHAnsi"/>
                <w:sz w:val="12"/>
              </w:rPr>
              <w:t xml:space="preserve">Only the values of the last feedback submission for slide 1 should be displayed in the ‘Feedback Detail’ charts (Assuming no other feedback was previously provided for the session). </w:t>
            </w:r>
          </w:p>
        </w:tc>
      </w:tr>
      <w:tr w:rsidR="00C35A66" w:rsidRPr="00C35A66" w14:paraId="2347BD77" w14:textId="77777777" w:rsidTr="00C35A66">
        <w:tc>
          <w:tcPr>
            <w:tcW w:w="0" w:type="auto"/>
          </w:tcPr>
          <w:p w14:paraId="460A2F0A" w14:textId="77777777" w:rsidR="00C35A66" w:rsidRPr="00C35A66" w:rsidRDefault="00C35A66" w:rsidP="007A2FEE">
            <w:pPr>
              <w:jc w:val="center"/>
              <w:rPr>
                <w:sz w:val="12"/>
              </w:rPr>
            </w:pPr>
            <w:r w:rsidRPr="00C35A66">
              <w:rPr>
                <w:sz w:val="12"/>
              </w:rPr>
              <w:lastRenderedPageBreak/>
              <w:t>TS23</w:t>
            </w:r>
          </w:p>
        </w:tc>
        <w:tc>
          <w:tcPr>
            <w:tcW w:w="0" w:type="auto"/>
          </w:tcPr>
          <w:p w14:paraId="0FBB7518" w14:textId="77777777" w:rsidR="00C35A66" w:rsidRPr="00C35A66" w:rsidRDefault="00C35A66" w:rsidP="007A2FEE">
            <w:pPr>
              <w:jc w:val="center"/>
              <w:rPr>
                <w:sz w:val="12"/>
              </w:rPr>
            </w:pPr>
            <w:r w:rsidRPr="00C35A66">
              <w:rPr>
                <w:sz w:val="12"/>
              </w:rPr>
              <w:t>Ask a question to a session</w:t>
            </w:r>
          </w:p>
        </w:tc>
        <w:tc>
          <w:tcPr>
            <w:tcW w:w="0" w:type="auto"/>
          </w:tcPr>
          <w:p w14:paraId="2587C0C2" w14:textId="77777777" w:rsidR="00C35A66" w:rsidRPr="00C35A66" w:rsidRDefault="00C35A66" w:rsidP="007A2FEE">
            <w:pPr>
              <w:jc w:val="center"/>
              <w:rPr>
                <w:sz w:val="12"/>
              </w:rPr>
            </w:pPr>
            <w:r w:rsidRPr="00C35A66">
              <w:rPr>
                <w:sz w:val="12"/>
              </w:rPr>
              <w:t>TC56</w:t>
            </w:r>
          </w:p>
        </w:tc>
        <w:tc>
          <w:tcPr>
            <w:tcW w:w="0" w:type="auto"/>
          </w:tcPr>
          <w:p w14:paraId="63FA9E4D" w14:textId="77777777" w:rsidR="00C35A66" w:rsidRPr="00C35A66" w:rsidRDefault="00C35A66" w:rsidP="007A2FEE">
            <w:pPr>
              <w:jc w:val="center"/>
              <w:rPr>
                <w:sz w:val="12"/>
              </w:rPr>
            </w:pPr>
            <w:r w:rsidRPr="00C35A66">
              <w:rPr>
                <w:sz w:val="12"/>
              </w:rPr>
              <w:t>Check can post a session</w:t>
            </w:r>
          </w:p>
        </w:tc>
        <w:tc>
          <w:tcPr>
            <w:tcW w:w="0" w:type="auto"/>
          </w:tcPr>
          <w:p w14:paraId="2097E949" w14:textId="77777777" w:rsidR="00C35A66" w:rsidRPr="00C35A66" w:rsidRDefault="00C35A66" w:rsidP="00D363AF">
            <w:pPr>
              <w:pStyle w:val="ListParagraph"/>
              <w:numPr>
                <w:ilvl w:val="0"/>
                <w:numId w:val="54"/>
              </w:numPr>
              <w:jc w:val="left"/>
              <w:rPr>
                <w:sz w:val="12"/>
              </w:rPr>
            </w:pPr>
            <w:r w:rsidRPr="00C35A66">
              <w:rPr>
                <w:sz w:val="12"/>
              </w:rPr>
              <w:t>Start a session (Described in TC31)</w:t>
            </w:r>
          </w:p>
          <w:p w14:paraId="7EDD4BEA" w14:textId="77777777" w:rsidR="00C35A66" w:rsidRPr="00C35A66" w:rsidRDefault="00C35A66" w:rsidP="00D363AF">
            <w:pPr>
              <w:pStyle w:val="ListParagraph"/>
              <w:numPr>
                <w:ilvl w:val="0"/>
                <w:numId w:val="54"/>
              </w:numPr>
              <w:jc w:val="left"/>
              <w:rPr>
                <w:sz w:val="12"/>
              </w:rPr>
            </w:pPr>
            <w:r w:rsidRPr="00C35A66">
              <w:rPr>
                <w:sz w:val="12"/>
              </w:rPr>
              <w:t>Go to /connect</w:t>
            </w:r>
          </w:p>
          <w:p w14:paraId="0AB64B45" w14:textId="77777777" w:rsidR="00C35A66" w:rsidRPr="00C35A66" w:rsidRDefault="00C35A66" w:rsidP="00D363AF">
            <w:pPr>
              <w:pStyle w:val="ListParagraph"/>
              <w:numPr>
                <w:ilvl w:val="0"/>
                <w:numId w:val="54"/>
              </w:numPr>
              <w:jc w:val="left"/>
              <w:rPr>
                <w:sz w:val="12"/>
              </w:rPr>
            </w:pPr>
            <w:r w:rsidRPr="00C35A66">
              <w:rPr>
                <w:sz w:val="12"/>
              </w:rPr>
              <w:t>Enter the sessions code in the Session Code field</w:t>
            </w:r>
          </w:p>
          <w:p w14:paraId="0E7241E7" w14:textId="77777777" w:rsidR="00C35A66" w:rsidRPr="00C35A66" w:rsidRDefault="00C35A66" w:rsidP="00D363AF">
            <w:pPr>
              <w:pStyle w:val="ListParagraph"/>
              <w:numPr>
                <w:ilvl w:val="0"/>
                <w:numId w:val="54"/>
              </w:numPr>
              <w:jc w:val="left"/>
              <w:rPr>
                <w:sz w:val="12"/>
              </w:rPr>
            </w:pPr>
            <w:r w:rsidRPr="00C35A66">
              <w:rPr>
                <w:sz w:val="12"/>
              </w:rPr>
              <w:t>Click ‘Connect’</w:t>
            </w:r>
          </w:p>
          <w:p w14:paraId="5056F85C" w14:textId="77777777" w:rsidR="00C35A66" w:rsidRPr="00C35A66" w:rsidRDefault="00C35A66" w:rsidP="00D363AF">
            <w:pPr>
              <w:pStyle w:val="ListParagraph"/>
              <w:numPr>
                <w:ilvl w:val="0"/>
                <w:numId w:val="54"/>
              </w:numPr>
              <w:jc w:val="left"/>
              <w:rPr>
                <w:sz w:val="12"/>
              </w:rPr>
            </w:pPr>
            <w:r w:rsidRPr="00C35A66">
              <w:rPr>
                <w:sz w:val="12"/>
              </w:rPr>
              <w:t>Enter a question in the ‘Ask Question? ‘text area</w:t>
            </w:r>
          </w:p>
          <w:p w14:paraId="3382B92A" w14:textId="77777777" w:rsidR="00C35A66" w:rsidRPr="00C35A66" w:rsidRDefault="00C35A66" w:rsidP="00D363AF">
            <w:pPr>
              <w:pStyle w:val="ListParagraph"/>
              <w:numPr>
                <w:ilvl w:val="0"/>
                <w:numId w:val="54"/>
              </w:numPr>
              <w:jc w:val="left"/>
              <w:rPr>
                <w:sz w:val="12"/>
              </w:rPr>
            </w:pPr>
            <w:r w:rsidRPr="00C35A66">
              <w:rPr>
                <w:sz w:val="12"/>
              </w:rPr>
              <w:t>Click ‘Post’</w:t>
            </w:r>
          </w:p>
        </w:tc>
        <w:tc>
          <w:tcPr>
            <w:tcW w:w="0" w:type="auto"/>
          </w:tcPr>
          <w:p w14:paraId="39064EA2" w14:textId="77777777" w:rsidR="00C35A66" w:rsidRPr="00C35A66" w:rsidRDefault="00C35A66" w:rsidP="00C35A66">
            <w:pPr>
              <w:rPr>
                <w:sz w:val="12"/>
              </w:rPr>
            </w:pPr>
            <w:r w:rsidRPr="00C35A66">
              <w:rPr>
                <w:sz w:val="12"/>
              </w:rPr>
              <w:t>question = Why is the sky blue?</w:t>
            </w:r>
          </w:p>
        </w:tc>
        <w:tc>
          <w:tcPr>
            <w:tcW w:w="0" w:type="auto"/>
          </w:tcPr>
          <w:p w14:paraId="4203768A" w14:textId="77777777" w:rsidR="00C35A66" w:rsidRPr="00C35A66" w:rsidRDefault="00C35A66" w:rsidP="006F4C89">
            <w:pPr>
              <w:jc w:val="left"/>
              <w:rPr>
                <w:sz w:val="12"/>
              </w:rPr>
            </w:pPr>
            <w:r w:rsidRPr="00C35A66">
              <w:rPr>
                <w:sz w:val="12"/>
              </w:rPr>
              <w:t>Question should be displayed in a list group below the input text area with the time ago posted displayed.</w:t>
            </w:r>
          </w:p>
          <w:p w14:paraId="19E7763C" w14:textId="77777777" w:rsidR="00C35A66" w:rsidRPr="00C35A66" w:rsidRDefault="00C35A66" w:rsidP="006F4C89">
            <w:pPr>
              <w:jc w:val="left"/>
              <w:rPr>
                <w:sz w:val="12"/>
              </w:rPr>
            </w:pPr>
            <w:r w:rsidRPr="00C35A66">
              <w:rPr>
                <w:sz w:val="12"/>
              </w:rPr>
              <w:t xml:space="preserve">If navigating back to the ‘Lecture Detail’ page that contains the session the question should also appear there under ‘Session’s Questions’ area of the page (assuming the corresponding session row is highlighted) with the same time posted ago. </w:t>
            </w:r>
          </w:p>
        </w:tc>
      </w:tr>
      <w:tr w:rsidR="00C35A66" w:rsidRPr="00C35A66" w14:paraId="4962E3A1" w14:textId="77777777" w:rsidTr="00C35A66">
        <w:tc>
          <w:tcPr>
            <w:tcW w:w="0" w:type="auto"/>
          </w:tcPr>
          <w:p w14:paraId="123C4D22" w14:textId="77777777" w:rsidR="00C35A66" w:rsidRPr="00C35A66" w:rsidRDefault="00C35A66" w:rsidP="007A2FEE">
            <w:pPr>
              <w:jc w:val="center"/>
              <w:rPr>
                <w:sz w:val="12"/>
              </w:rPr>
            </w:pPr>
            <w:r w:rsidRPr="00C35A66">
              <w:rPr>
                <w:sz w:val="12"/>
              </w:rPr>
              <w:t>TS24</w:t>
            </w:r>
          </w:p>
        </w:tc>
        <w:tc>
          <w:tcPr>
            <w:tcW w:w="0" w:type="auto"/>
          </w:tcPr>
          <w:p w14:paraId="2E67CF18" w14:textId="77777777" w:rsidR="00C35A66" w:rsidRPr="00C35A66" w:rsidRDefault="00C35A66" w:rsidP="007A2FEE">
            <w:pPr>
              <w:jc w:val="center"/>
              <w:rPr>
                <w:sz w:val="12"/>
              </w:rPr>
            </w:pPr>
            <w:r w:rsidRPr="00C35A66">
              <w:rPr>
                <w:sz w:val="12"/>
              </w:rPr>
              <w:t>Delete a previously asked question</w:t>
            </w:r>
          </w:p>
        </w:tc>
        <w:tc>
          <w:tcPr>
            <w:tcW w:w="0" w:type="auto"/>
          </w:tcPr>
          <w:p w14:paraId="5F8098F8" w14:textId="77777777" w:rsidR="00C35A66" w:rsidRPr="00C35A66" w:rsidRDefault="00C35A66" w:rsidP="007A2FEE">
            <w:pPr>
              <w:jc w:val="center"/>
              <w:rPr>
                <w:sz w:val="12"/>
              </w:rPr>
            </w:pPr>
            <w:r w:rsidRPr="00C35A66">
              <w:rPr>
                <w:sz w:val="12"/>
              </w:rPr>
              <w:t>TC57</w:t>
            </w:r>
          </w:p>
        </w:tc>
        <w:tc>
          <w:tcPr>
            <w:tcW w:w="0" w:type="auto"/>
          </w:tcPr>
          <w:p w14:paraId="63794659" w14:textId="77777777" w:rsidR="00C35A66" w:rsidRPr="00C35A66" w:rsidRDefault="00C35A66" w:rsidP="007A2FEE">
            <w:pPr>
              <w:jc w:val="center"/>
              <w:rPr>
                <w:sz w:val="12"/>
              </w:rPr>
            </w:pPr>
            <w:r w:rsidRPr="00C35A66">
              <w:rPr>
                <w:sz w:val="12"/>
              </w:rPr>
              <w:t>Check can delete a posted session</w:t>
            </w:r>
          </w:p>
        </w:tc>
        <w:tc>
          <w:tcPr>
            <w:tcW w:w="0" w:type="auto"/>
          </w:tcPr>
          <w:p w14:paraId="3E8C9F85" w14:textId="77777777" w:rsidR="00C35A66" w:rsidRPr="00C35A66" w:rsidRDefault="00C35A66" w:rsidP="00D363AF">
            <w:pPr>
              <w:pStyle w:val="ListParagraph"/>
              <w:numPr>
                <w:ilvl w:val="0"/>
                <w:numId w:val="55"/>
              </w:numPr>
              <w:jc w:val="left"/>
              <w:rPr>
                <w:sz w:val="12"/>
              </w:rPr>
            </w:pPr>
            <w:r w:rsidRPr="00C35A66">
              <w:rPr>
                <w:sz w:val="12"/>
              </w:rPr>
              <w:t>Ask a question to a session (Described in TC56)</w:t>
            </w:r>
          </w:p>
          <w:p w14:paraId="33D08D54" w14:textId="77777777" w:rsidR="00C35A66" w:rsidRPr="00C35A66" w:rsidRDefault="00C35A66" w:rsidP="00D363AF">
            <w:pPr>
              <w:pStyle w:val="ListParagraph"/>
              <w:numPr>
                <w:ilvl w:val="0"/>
                <w:numId w:val="55"/>
              </w:numPr>
              <w:jc w:val="left"/>
              <w:rPr>
                <w:sz w:val="12"/>
              </w:rPr>
            </w:pPr>
            <w:r w:rsidRPr="00C35A66">
              <w:rPr>
                <w:sz w:val="12"/>
              </w:rPr>
              <w:t>Ensure you are on the ‘Feedback’ page where you can view your asked question in the list under the Ask Question? text area</w:t>
            </w:r>
          </w:p>
          <w:p w14:paraId="62CAAB73" w14:textId="77777777" w:rsidR="00C35A66" w:rsidRPr="00C35A66" w:rsidRDefault="00C35A66" w:rsidP="00D363AF">
            <w:pPr>
              <w:pStyle w:val="ListParagraph"/>
              <w:numPr>
                <w:ilvl w:val="0"/>
                <w:numId w:val="55"/>
              </w:numPr>
              <w:jc w:val="left"/>
              <w:rPr>
                <w:sz w:val="12"/>
              </w:rPr>
            </w:pPr>
            <w:r w:rsidRPr="00C35A66">
              <w:rPr>
                <w:sz w:val="12"/>
              </w:rPr>
              <w:t>Click ‘Delete’ button next to the asked question</w:t>
            </w:r>
          </w:p>
        </w:tc>
        <w:tc>
          <w:tcPr>
            <w:tcW w:w="0" w:type="auto"/>
          </w:tcPr>
          <w:p w14:paraId="1420561D" w14:textId="77777777" w:rsidR="00C35A66" w:rsidRPr="00C35A66" w:rsidRDefault="00C35A66" w:rsidP="00C35A66">
            <w:pPr>
              <w:rPr>
                <w:sz w:val="12"/>
              </w:rPr>
            </w:pPr>
            <w:r w:rsidRPr="00C35A66">
              <w:rPr>
                <w:sz w:val="12"/>
              </w:rPr>
              <w:t>N/A</w:t>
            </w:r>
          </w:p>
        </w:tc>
        <w:tc>
          <w:tcPr>
            <w:tcW w:w="0" w:type="auto"/>
          </w:tcPr>
          <w:p w14:paraId="37944943" w14:textId="77777777" w:rsidR="00C35A66" w:rsidRPr="00C35A66" w:rsidRDefault="00C35A66" w:rsidP="006F4C89">
            <w:pPr>
              <w:jc w:val="left"/>
              <w:rPr>
                <w:sz w:val="12"/>
              </w:rPr>
            </w:pPr>
            <w:r w:rsidRPr="00C35A66">
              <w:rPr>
                <w:sz w:val="12"/>
              </w:rPr>
              <w:t>Question should be removed from list. Question should also be removed from listing in the corresponding ‘Lecture Detail’ page.</w:t>
            </w:r>
          </w:p>
        </w:tc>
      </w:tr>
    </w:tbl>
    <w:p w14:paraId="044DAD38" w14:textId="6BD2ABC9" w:rsidR="00B40716" w:rsidRDefault="0060046D" w:rsidP="0060046D">
      <w:pPr>
        <w:pStyle w:val="AppendixSection"/>
        <w:rPr>
          <w:lang w:val="en-GB"/>
        </w:rPr>
      </w:pPr>
      <w:r>
        <w:rPr>
          <w:lang w:val="en-GB"/>
        </w:rPr>
        <w:t>User Testing</w:t>
      </w:r>
    </w:p>
    <w:p w14:paraId="38ABFF9B" w14:textId="77777777" w:rsidR="0060046D" w:rsidRPr="0060046D" w:rsidRDefault="0060046D" w:rsidP="0060046D">
      <w:pPr>
        <w:rPr>
          <w:b/>
          <w:sz w:val="24"/>
        </w:rPr>
      </w:pPr>
      <w:r w:rsidRPr="0060046D">
        <w:rPr>
          <w:b/>
          <w:sz w:val="24"/>
        </w:rPr>
        <w:t>Participants</w:t>
      </w:r>
    </w:p>
    <w:tbl>
      <w:tblPr>
        <w:tblStyle w:val="GridTable1Light"/>
        <w:tblW w:w="0" w:type="auto"/>
        <w:tblLook w:val="04A0" w:firstRow="1" w:lastRow="0" w:firstColumn="1" w:lastColumn="0" w:noHBand="0" w:noVBand="1"/>
      </w:tblPr>
      <w:tblGrid>
        <w:gridCol w:w="2047"/>
        <w:gridCol w:w="2066"/>
        <w:gridCol w:w="2112"/>
        <w:gridCol w:w="2065"/>
      </w:tblGrid>
      <w:tr w:rsidR="0060046D" w14:paraId="770C9FAD" w14:textId="77777777" w:rsidTr="00C02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979A132" w14:textId="77777777" w:rsidR="0060046D" w:rsidRDefault="0060046D" w:rsidP="00897986">
            <w:r>
              <w:t>Name</w:t>
            </w:r>
          </w:p>
        </w:tc>
        <w:tc>
          <w:tcPr>
            <w:tcW w:w="2066" w:type="dxa"/>
          </w:tcPr>
          <w:p w14:paraId="0A29C45F"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Location</w:t>
            </w:r>
          </w:p>
        </w:tc>
        <w:tc>
          <w:tcPr>
            <w:tcW w:w="2112" w:type="dxa"/>
          </w:tcPr>
          <w:p w14:paraId="7F5F35BE"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Background</w:t>
            </w:r>
          </w:p>
        </w:tc>
        <w:tc>
          <w:tcPr>
            <w:tcW w:w="2065" w:type="dxa"/>
          </w:tcPr>
          <w:p w14:paraId="029DB3F0"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Date</w:t>
            </w:r>
          </w:p>
        </w:tc>
      </w:tr>
      <w:tr w:rsidR="0060046D" w14:paraId="77CB7A6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A56B779" w14:textId="77777777" w:rsidR="0060046D" w:rsidRPr="004E6C18" w:rsidRDefault="0060046D" w:rsidP="00897986">
            <w:pPr>
              <w:rPr>
                <w:sz w:val="16"/>
              </w:rPr>
            </w:pPr>
            <w:r w:rsidRPr="004E6C18">
              <w:rPr>
                <w:sz w:val="16"/>
              </w:rPr>
              <w:t>Alicja Kutek (alk36)</w:t>
            </w:r>
          </w:p>
        </w:tc>
        <w:tc>
          <w:tcPr>
            <w:tcW w:w="2066" w:type="dxa"/>
          </w:tcPr>
          <w:p w14:paraId="2BC95EA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741AB6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D5A3E4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 Creative Arts Student</w:t>
            </w:r>
          </w:p>
        </w:tc>
        <w:tc>
          <w:tcPr>
            <w:tcW w:w="2065" w:type="dxa"/>
          </w:tcPr>
          <w:p w14:paraId="6A130C4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43249AA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542497FD" w14:textId="77777777" w:rsidR="0060046D" w:rsidRPr="004E6C18" w:rsidRDefault="0060046D" w:rsidP="00897986">
            <w:pPr>
              <w:rPr>
                <w:sz w:val="16"/>
              </w:rPr>
            </w:pPr>
            <w:r w:rsidRPr="004E6C18">
              <w:rPr>
                <w:sz w:val="16"/>
              </w:rPr>
              <w:t>Bram Weston (brw17)</w:t>
            </w:r>
          </w:p>
        </w:tc>
        <w:tc>
          <w:tcPr>
            <w:tcW w:w="2066" w:type="dxa"/>
          </w:tcPr>
          <w:p w14:paraId="1AE7B06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45685EE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00D8FD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353453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Science Student</w:t>
            </w:r>
          </w:p>
        </w:tc>
        <w:tc>
          <w:tcPr>
            <w:tcW w:w="2065" w:type="dxa"/>
          </w:tcPr>
          <w:p w14:paraId="1C92B48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CD97A43"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E4EAD72" w14:textId="77777777" w:rsidR="0060046D" w:rsidRPr="004E6C18" w:rsidRDefault="0060046D" w:rsidP="00897986">
            <w:pPr>
              <w:rPr>
                <w:sz w:val="16"/>
              </w:rPr>
            </w:pPr>
            <w:r w:rsidRPr="004E6C18">
              <w:rPr>
                <w:sz w:val="16"/>
              </w:rPr>
              <w:t>Ben Rowlands (ber17)</w:t>
            </w:r>
          </w:p>
        </w:tc>
        <w:tc>
          <w:tcPr>
            <w:tcW w:w="2066" w:type="dxa"/>
          </w:tcPr>
          <w:p w14:paraId="5B60DD0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2E0B737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085958A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 Computer User</w:t>
            </w:r>
          </w:p>
          <w:p w14:paraId="66A9B5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Business Management Student</w:t>
            </w:r>
          </w:p>
        </w:tc>
        <w:tc>
          <w:tcPr>
            <w:tcW w:w="2065" w:type="dxa"/>
          </w:tcPr>
          <w:p w14:paraId="1792FBF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896334F"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E345161" w14:textId="77777777" w:rsidR="0060046D" w:rsidRPr="004E6C18" w:rsidRDefault="0060046D" w:rsidP="00897986">
            <w:pPr>
              <w:rPr>
                <w:sz w:val="16"/>
              </w:rPr>
            </w:pPr>
            <w:r w:rsidRPr="004E6C18">
              <w:rPr>
                <w:sz w:val="16"/>
              </w:rPr>
              <w:t>Joasia Syposz (Jos70)</w:t>
            </w:r>
          </w:p>
        </w:tc>
        <w:tc>
          <w:tcPr>
            <w:tcW w:w="2066" w:type="dxa"/>
          </w:tcPr>
          <w:p w14:paraId="7822C596"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902F30A"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3132C8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Speaker English</w:t>
            </w:r>
          </w:p>
          <w:p w14:paraId="0430CF5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5F8F4725"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Languages student</w:t>
            </w:r>
          </w:p>
        </w:tc>
        <w:tc>
          <w:tcPr>
            <w:tcW w:w="2065" w:type="dxa"/>
          </w:tcPr>
          <w:p w14:paraId="16A9510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34278419"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53B5FA0" w14:textId="77777777" w:rsidR="0060046D" w:rsidRPr="004E6C18" w:rsidRDefault="0060046D" w:rsidP="00897986">
            <w:pPr>
              <w:rPr>
                <w:sz w:val="16"/>
              </w:rPr>
            </w:pPr>
            <w:r w:rsidRPr="004E6C18">
              <w:rPr>
                <w:sz w:val="16"/>
              </w:rPr>
              <w:t>Gwilym Griffith (gsg3)</w:t>
            </w:r>
          </w:p>
        </w:tc>
        <w:tc>
          <w:tcPr>
            <w:tcW w:w="2066" w:type="dxa"/>
          </w:tcPr>
          <w:p w14:paraId="41D055C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70771578"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237F918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6FFFE34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46BE195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p>
        </w:tc>
        <w:tc>
          <w:tcPr>
            <w:tcW w:w="2065" w:type="dxa"/>
          </w:tcPr>
          <w:p w14:paraId="05DE171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C02544" w14:paraId="1FDE31C7"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B039144" w14:textId="1326E8C2" w:rsidR="00C02544" w:rsidRPr="004E6C18" w:rsidRDefault="00C02544" w:rsidP="00C02544">
            <w:pPr>
              <w:rPr>
                <w:sz w:val="16"/>
              </w:rPr>
            </w:pPr>
            <w:r>
              <w:rPr>
                <w:sz w:val="16"/>
              </w:rPr>
              <w:t>Patrick Grey (pag15)</w:t>
            </w:r>
          </w:p>
        </w:tc>
        <w:tc>
          <w:tcPr>
            <w:tcW w:w="2066" w:type="dxa"/>
          </w:tcPr>
          <w:p w14:paraId="02E8C3E9" w14:textId="064AE88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Rosser Lounge</w:t>
            </w:r>
          </w:p>
        </w:tc>
        <w:tc>
          <w:tcPr>
            <w:tcW w:w="2112" w:type="dxa"/>
          </w:tcPr>
          <w:p w14:paraId="02C6749C"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12742CB0"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0DE30F45"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6B06BD4" w14:textId="5ACD7E71"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Agriculture student</w:t>
            </w:r>
          </w:p>
        </w:tc>
        <w:tc>
          <w:tcPr>
            <w:tcW w:w="2065" w:type="dxa"/>
          </w:tcPr>
          <w:p w14:paraId="292587F9" w14:textId="63DDB4B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30</w:t>
            </w:r>
            <w:r w:rsidRPr="004E6C18">
              <w:rPr>
                <w:sz w:val="16"/>
              </w:rPr>
              <w:t>/04/2019</w:t>
            </w:r>
          </w:p>
        </w:tc>
      </w:tr>
    </w:tbl>
    <w:p w14:paraId="2A285C5C" w14:textId="77777777" w:rsidR="0060046D" w:rsidRDefault="0060046D" w:rsidP="0060046D"/>
    <w:p w14:paraId="696C10AF" w14:textId="77777777" w:rsidR="0060046D" w:rsidRPr="0060046D" w:rsidRDefault="0060046D" w:rsidP="0060046D">
      <w:pPr>
        <w:rPr>
          <w:b/>
          <w:sz w:val="24"/>
        </w:rPr>
      </w:pPr>
      <w:r w:rsidRPr="0060046D">
        <w:rPr>
          <w:b/>
          <w:sz w:val="24"/>
        </w:rPr>
        <w:t>Prompts for Notes and Issues</w:t>
      </w:r>
    </w:p>
    <w:p w14:paraId="71C8EC8D" w14:textId="77777777" w:rsidR="0060046D" w:rsidRDefault="0060046D" w:rsidP="00D363AF">
      <w:pPr>
        <w:pStyle w:val="ListParagraph"/>
        <w:numPr>
          <w:ilvl w:val="0"/>
          <w:numId w:val="72"/>
        </w:numPr>
        <w:spacing w:after="160" w:line="259" w:lineRule="auto"/>
        <w:jc w:val="left"/>
      </w:pPr>
      <w:r w:rsidRPr="002857C8">
        <w:t xml:space="preserve">Where would you start to look for this information? </w:t>
      </w:r>
    </w:p>
    <w:p w14:paraId="4427DB67" w14:textId="77777777" w:rsidR="0060046D" w:rsidRDefault="0060046D" w:rsidP="00D363AF">
      <w:pPr>
        <w:pStyle w:val="ListParagraph"/>
        <w:numPr>
          <w:ilvl w:val="0"/>
          <w:numId w:val="72"/>
        </w:numPr>
        <w:spacing w:after="160" w:line="259" w:lineRule="auto"/>
        <w:jc w:val="left"/>
      </w:pPr>
      <w:r w:rsidRPr="002857C8">
        <w:t>What keyword or title are you specifically looking for?</w:t>
      </w:r>
    </w:p>
    <w:p w14:paraId="4818D3C3" w14:textId="77777777" w:rsidR="0060046D" w:rsidRDefault="0060046D" w:rsidP="00D363AF">
      <w:pPr>
        <w:pStyle w:val="ListParagraph"/>
        <w:numPr>
          <w:ilvl w:val="0"/>
          <w:numId w:val="72"/>
        </w:numPr>
        <w:spacing w:after="160" w:line="259" w:lineRule="auto"/>
        <w:jc w:val="left"/>
      </w:pPr>
      <w:r w:rsidRPr="002857C8">
        <w:t xml:space="preserve">Upon finding the page, is this what you expected? </w:t>
      </w:r>
    </w:p>
    <w:p w14:paraId="7B80B568" w14:textId="77777777" w:rsidR="0060046D" w:rsidRDefault="0060046D" w:rsidP="00D363AF">
      <w:pPr>
        <w:pStyle w:val="ListParagraph"/>
        <w:numPr>
          <w:ilvl w:val="0"/>
          <w:numId w:val="72"/>
        </w:numPr>
        <w:spacing w:after="160" w:line="259" w:lineRule="auto"/>
        <w:jc w:val="left"/>
      </w:pPr>
      <w:r w:rsidRPr="002857C8">
        <w:t>Is this where you expected this information to be?</w:t>
      </w:r>
    </w:p>
    <w:p w14:paraId="13BC4142" w14:textId="77777777" w:rsidR="0060046D" w:rsidRDefault="0060046D" w:rsidP="00D363AF">
      <w:pPr>
        <w:pStyle w:val="ListParagraph"/>
        <w:numPr>
          <w:ilvl w:val="0"/>
          <w:numId w:val="72"/>
        </w:numPr>
        <w:spacing w:after="160" w:line="259" w:lineRule="auto"/>
        <w:jc w:val="left"/>
      </w:pPr>
      <w:r w:rsidRPr="002857C8">
        <w:t>What do you think about the page layout? Why do you say that?</w:t>
      </w:r>
    </w:p>
    <w:p w14:paraId="382038CD" w14:textId="77777777" w:rsidR="0060046D" w:rsidRDefault="0060046D" w:rsidP="00D363AF">
      <w:pPr>
        <w:pStyle w:val="ListParagraph"/>
        <w:numPr>
          <w:ilvl w:val="0"/>
          <w:numId w:val="72"/>
        </w:numPr>
        <w:spacing w:after="160" w:line="259" w:lineRule="auto"/>
        <w:jc w:val="left"/>
      </w:pPr>
      <w:r w:rsidRPr="002857C8">
        <w:t>How did you find this task?</w:t>
      </w:r>
    </w:p>
    <w:p w14:paraId="472FD050" w14:textId="77777777" w:rsidR="0060046D" w:rsidRDefault="0060046D" w:rsidP="00D363AF">
      <w:pPr>
        <w:pStyle w:val="ListParagraph"/>
        <w:numPr>
          <w:ilvl w:val="0"/>
          <w:numId w:val="72"/>
        </w:numPr>
        <w:spacing w:after="160" w:line="259" w:lineRule="auto"/>
        <w:jc w:val="left"/>
      </w:pPr>
      <w:r w:rsidRPr="002857C8">
        <w:t xml:space="preserve">Was this an easy/difficult task? Why do you say this? </w:t>
      </w:r>
    </w:p>
    <w:p w14:paraId="10575D9D" w14:textId="40B8E4F2" w:rsidR="0060046D" w:rsidRDefault="0060046D" w:rsidP="00D363AF">
      <w:pPr>
        <w:pStyle w:val="ListParagraph"/>
        <w:numPr>
          <w:ilvl w:val="0"/>
          <w:numId w:val="72"/>
        </w:numPr>
        <w:spacing w:after="160" w:line="259" w:lineRule="auto"/>
        <w:jc w:val="left"/>
      </w:pPr>
      <w:r w:rsidRPr="002857C8">
        <w:t>Can you suggest any improvements?</w:t>
      </w:r>
    </w:p>
    <w:p w14:paraId="1033E026" w14:textId="25A17C44" w:rsidR="0060046D" w:rsidRDefault="0060046D" w:rsidP="0060046D">
      <w:pPr>
        <w:spacing w:after="160" w:line="259" w:lineRule="auto"/>
        <w:jc w:val="left"/>
      </w:pPr>
    </w:p>
    <w:p w14:paraId="3F28FCD8" w14:textId="49D86355" w:rsidR="0060046D" w:rsidRDefault="0060046D" w:rsidP="0060046D">
      <w:pPr>
        <w:spacing w:after="160" w:line="259" w:lineRule="auto"/>
        <w:jc w:val="left"/>
      </w:pPr>
    </w:p>
    <w:p w14:paraId="0D6795D0" w14:textId="77777777" w:rsidR="0060046D" w:rsidRPr="002857C8" w:rsidRDefault="0060046D" w:rsidP="0060046D">
      <w:pPr>
        <w:spacing w:after="160" w:line="259" w:lineRule="auto"/>
        <w:jc w:val="left"/>
      </w:pPr>
    </w:p>
    <w:p w14:paraId="02AF0DA1" w14:textId="77777777" w:rsidR="0060046D" w:rsidRPr="0060046D" w:rsidRDefault="0060046D" w:rsidP="0060046D">
      <w:pPr>
        <w:rPr>
          <w:b/>
          <w:sz w:val="24"/>
        </w:rPr>
      </w:pPr>
      <w:r w:rsidRPr="0060046D">
        <w:rPr>
          <w:b/>
          <w:sz w:val="24"/>
        </w:rPr>
        <w:t>Task List</w:t>
      </w:r>
    </w:p>
    <w:p w14:paraId="10AA98CE" w14:textId="77777777" w:rsidR="0060046D" w:rsidRPr="008E0E69" w:rsidRDefault="0060046D" w:rsidP="0060046D">
      <w:r>
        <w:t>Run through the task list once on a desktop and once on a mobile browser.</w:t>
      </w:r>
    </w:p>
    <w:p w14:paraId="7BB4DCF8" w14:textId="77777777" w:rsidR="0060046D" w:rsidRDefault="0060046D" w:rsidP="00D363AF">
      <w:pPr>
        <w:pStyle w:val="ListParagraph"/>
        <w:numPr>
          <w:ilvl w:val="0"/>
          <w:numId w:val="73"/>
        </w:numPr>
        <w:spacing w:after="160" w:line="259" w:lineRule="auto"/>
        <w:jc w:val="left"/>
      </w:pPr>
      <w:r>
        <w:t>As Staff (Starting point: /login/)</w:t>
      </w:r>
    </w:p>
    <w:p w14:paraId="648E0789" w14:textId="77777777" w:rsidR="0060046D" w:rsidRDefault="0060046D" w:rsidP="00D363AF">
      <w:pPr>
        <w:pStyle w:val="ListParagraph"/>
        <w:numPr>
          <w:ilvl w:val="1"/>
          <w:numId w:val="73"/>
        </w:numPr>
        <w:spacing w:after="160" w:line="259" w:lineRule="auto"/>
        <w:jc w:val="left"/>
      </w:pPr>
      <w:r>
        <w:t>Login as a member of staff and create a lecture on the system.</w:t>
      </w:r>
    </w:p>
    <w:p w14:paraId="37C3ECE9" w14:textId="77777777" w:rsidR="0060046D" w:rsidRDefault="0060046D" w:rsidP="00D363AF">
      <w:pPr>
        <w:pStyle w:val="ListParagraph"/>
        <w:numPr>
          <w:ilvl w:val="1"/>
          <w:numId w:val="73"/>
        </w:numPr>
        <w:spacing w:after="160" w:line="259" w:lineRule="auto"/>
        <w:jc w:val="left"/>
      </w:pPr>
      <w:r>
        <w:t>Create a feedback session for a lecture and set it running.</w:t>
      </w:r>
    </w:p>
    <w:p w14:paraId="72646DD3" w14:textId="77777777" w:rsidR="0060046D" w:rsidRDefault="0060046D" w:rsidP="00D363AF">
      <w:pPr>
        <w:pStyle w:val="ListParagraph"/>
        <w:numPr>
          <w:ilvl w:val="1"/>
          <w:numId w:val="73"/>
        </w:numPr>
        <w:spacing w:after="160" w:line="259" w:lineRule="auto"/>
        <w:jc w:val="left"/>
      </w:pPr>
      <w:r>
        <w:t>Change the website from English to Welsh or Visa-Versa</w:t>
      </w:r>
    </w:p>
    <w:p w14:paraId="11D626ED" w14:textId="77777777" w:rsidR="0060046D" w:rsidRDefault="0060046D" w:rsidP="00D363AF">
      <w:pPr>
        <w:pStyle w:val="ListParagraph"/>
        <w:numPr>
          <w:ilvl w:val="1"/>
          <w:numId w:val="73"/>
        </w:numPr>
        <w:spacing w:after="160" w:line="259" w:lineRule="auto"/>
        <w:jc w:val="left"/>
      </w:pPr>
      <w:r>
        <w:t>Merge two feedback sessions, after creating another</w:t>
      </w:r>
    </w:p>
    <w:p w14:paraId="5F9FFB88" w14:textId="77777777" w:rsidR="0060046D" w:rsidRDefault="0060046D" w:rsidP="00D363AF">
      <w:pPr>
        <w:pStyle w:val="ListParagraph"/>
        <w:numPr>
          <w:ilvl w:val="1"/>
          <w:numId w:val="73"/>
        </w:numPr>
        <w:spacing w:after="160" w:line="259" w:lineRule="auto"/>
        <w:jc w:val="left"/>
      </w:pPr>
      <w:r>
        <w:t>View the feedback for the first slide of a lecture as bar graphs</w:t>
      </w:r>
    </w:p>
    <w:p w14:paraId="17817B68" w14:textId="77777777" w:rsidR="0060046D" w:rsidRDefault="0060046D" w:rsidP="00D363AF">
      <w:pPr>
        <w:pStyle w:val="ListParagraph"/>
        <w:numPr>
          <w:ilvl w:val="1"/>
          <w:numId w:val="73"/>
        </w:numPr>
        <w:spacing w:after="160" w:line="259" w:lineRule="auto"/>
        <w:jc w:val="left"/>
      </w:pPr>
      <w:r>
        <w:t>Download a PDF of the lecture slides for a lecture</w:t>
      </w:r>
    </w:p>
    <w:p w14:paraId="5D6806F1" w14:textId="77777777" w:rsidR="0060046D" w:rsidRDefault="0060046D" w:rsidP="00D363AF">
      <w:pPr>
        <w:pStyle w:val="ListParagraph"/>
        <w:numPr>
          <w:ilvl w:val="1"/>
          <w:numId w:val="73"/>
        </w:numPr>
        <w:spacing w:after="160" w:line="259" w:lineRule="auto"/>
        <w:jc w:val="left"/>
      </w:pPr>
      <w:r>
        <w:t>Search for a specific lecture using the search box</w:t>
      </w:r>
    </w:p>
    <w:p w14:paraId="7ADF344C" w14:textId="77777777" w:rsidR="0060046D" w:rsidRDefault="0060046D" w:rsidP="00D363AF">
      <w:pPr>
        <w:pStyle w:val="ListParagraph"/>
        <w:numPr>
          <w:ilvl w:val="0"/>
          <w:numId w:val="73"/>
        </w:numPr>
        <w:spacing w:after="160" w:line="259" w:lineRule="auto"/>
        <w:jc w:val="left"/>
      </w:pPr>
      <w:r>
        <w:t>As a student (Starting point / OR /connect/)</w:t>
      </w:r>
    </w:p>
    <w:p w14:paraId="5FE64543" w14:textId="77777777" w:rsidR="0060046D" w:rsidRDefault="0060046D" w:rsidP="00D363AF">
      <w:pPr>
        <w:pStyle w:val="ListParagraph"/>
        <w:numPr>
          <w:ilvl w:val="0"/>
          <w:numId w:val="76"/>
        </w:numPr>
        <w:spacing w:after="160" w:line="259" w:lineRule="auto"/>
        <w:jc w:val="left"/>
      </w:pPr>
      <w:r>
        <w:t>Provide feedback to a running lecture feedback session.</w:t>
      </w:r>
    </w:p>
    <w:p w14:paraId="1FFC0CB5" w14:textId="77777777" w:rsidR="0060046D" w:rsidRDefault="0060046D" w:rsidP="00D363AF">
      <w:pPr>
        <w:pStyle w:val="ListParagraph"/>
        <w:numPr>
          <w:ilvl w:val="0"/>
          <w:numId w:val="76"/>
        </w:numPr>
        <w:spacing w:after="160" w:line="259" w:lineRule="auto"/>
        <w:jc w:val="left"/>
      </w:pPr>
      <w:r>
        <w:t>Ask a question to a running lecture</w:t>
      </w:r>
    </w:p>
    <w:p w14:paraId="23804EC7" w14:textId="77777777" w:rsidR="0060046D" w:rsidRDefault="0060046D" w:rsidP="00D363AF">
      <w:pPr>
        <w:pStyle w:val="ListParagraph"/>
        <w:numPr>
          <w:ilvl w:val="0"/>
          <w:numId w:val="76"/>
        </w:numPr>
        <w:spacing w:after="160" w:line="259" w:lineRule="auto"/>
        <w:jc w:val="left"/>
      </w:pPr>
      <w:r>
        <w:t>Download a PDF of the lecture slides for a lecture</w:t>
      </w:r>
    </w:p>
    <w:p w14:paraId="0C5AE5AA" w14:textId="77777777" w:rsidR="0060046D" w:rsidRDefault="0060046D" w:rsidP="00D363AF">
      <w:pPr>
        <w:pStyle w:val="ListParagraph"/>
        <w:numPr>
          <w:ilvl w:val="0"/>
          <w:numId w:val="76"/>
        </w:numPr>
        <w:spacing w:after="160" w:line="259" w:lineRule="auto"/>
        <w:jc w:val="left"/>
      </w:pPr>
      <w:r>
        <w:t>Disconnect from a session</w:t>
      </w:r>
    </w:p>
    <w:p w14:paraId="1629552C" w14:textId="77777777" w:rsidR="0060046D" w:rsidRDefault="0060046D" w:rsidP="0060046D"/>
    <w:p w14:paraId="4AB5251E" w14:textId="77777777" w:rsidR="0060046D" w:rsidRPr="0060046D" w:rsidRDefault="0060046D" w:rsidP="0060046D">
      <w:pPr>
        <w:rPr>
          <w:b/>
          <w:sz w:val="24"/>
        </w:rPr>
      </w:pPr>
      <w:r w:rsidRPr="0060046D">
        <w:rPr>
          <w:b/>
          <w:sz w:val="24"/>
        </w:rPr>
        <w:t>Test Feedback</w:t>
      </w:r>
    </w:p>
    <w:p w14:paraId="225DC937" w14:textId="77777777" w:rsidR="0060046D" w:rsidRPr="0060046D" w:rsidRDefault="0060046D" w:rsidP="0060046D">
      <w:pPr>
        <w:rPr>
          <w:b/>
        </w:rPr>
      </w:pPr>
      <w:r w:rsidRPr="0060046D">
        <w:rPr>
          <w:b/>
        </w:rPr>
        <w:t>Example Person – Example Date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77980B3" w14:textId="77777777" w:rsidTr="00897986">
        <w:tc>
          <w:tcPr>
            <w:tcW w:w="615" w:type="dxa"/>
          </w:tcPr>
          <w:p w14:paraId="02FD0A3E" w14:textId="77777777" w:rsidR="0060046D" w:rsidRDefault="0060046D" w:rsidP="00897986">
            <w:r>
              <w:t xml:space="preserve">Task </w:t>
            </w:r>
          </w:p>
        </w:tc>
        <w:tc>
          <w:tcPr>
            <w:tcW w:w="1365" w:type="dxa"/>
          </w:tcPr>
          <w:p w14:paraId="407E9609" w14:textId="77777777" w:rsidR="0060046D" w:rsidRDefault="0060046D" w:rsidP="00897986">
            <w:r>
              <w:t>Success Rate</w:t>
            </w:r>
          </w:p>
        </w:tc>
        <w:tc>
          <w:tcPr>
            <w:tcW w:w="1896" w:type="dxa"/>
          </w:tcPr>
          <w:p w14:paraId="534EA2E0" w14:textId="77777777" w:rsidR="0060046D" w:rsidRDefault="0060046D" w:rsidP="00664FB5">
            <w:pPr>
              <w:jc w:val="left"/>
            </w:pPr>
            <w:r>
              <w:t>Minor Usability Issues</w:t>
            </w:r>
          </w:p>
        </w:tc>
        <w:tc>
          <w:tcPr>
            <w:tcW w:w="1789" w:type="dxa"/>
          </w:tcPr>
          <w:p w14:paraId="0ACB406C" w14:textId="77777777" w:rsidR="0060046D" w:rsidRDefault="0060046D" w:rsidP="00664FB5">
            <w:pPr>
              <w:jc w:val="left"/>
            </w:pPr>
            <w:r>
              <w:t>Serious Usability Issues</w:t>
            </w:r>
          </w:p>
        </w:tc>
        <w:tc>
          <w:tcPr>
            <w:tcW w:w="1843" w:type="dxa"/>
          </w:tcPr>
          <w:p w14:paraId="327328EE" w14:textId="77777777" w:rsidR="0060046D" w:rsidRDefault="0060046D" w:rsidP="00664FB5">
            <w:pPr>
              <w:jc w:val="left"/>
            </w:pPr>
            <w:r>
              <w:t>Critical Usability Issues</w:t>
            </w:r>
          </w:p>
        </w:tc>
        <w:tc>
          <w:tcPr>
            <w:tcW w:w="2410" w:type="dxa"/>
          </w:tcPr>
          <w:p w14:paraId="06F6070F" w14:textId="77777777" w:rsidR="0060046D" w:rsidRDefault="0060046D" w:rsidP="00897986">
            <w:r>
              <w:t>Notes and Comments</w:t>
            </w:r>
          </w:p>
        </w:tc>
      </w:tr>
    </w:tbl>
    <w:p w14:paraId="7B4B19FB" w14:textId="77777777" w:rsidR="0060046D" w:rsidRDefault="0060046D" w:rsidP="0060046D"/>
    <w:p w14:paraId="0B30B2EA" w14:textId="77777777" w:rsidR="0060046D" w:rsidRPr="0060046D" w:rsidRDefault="0060046D" w:rsidP="0060046D">
      <w:pPr>
        <w:rPr>
          <w:b/>
        </w:rPr>
      </w:pPr>
      <w:r w:rsidRPr="0060046D">
        <w:rPr>
          <w:b/>
        </w:rPr>
        <w:t>Alicja Kutek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5C12974C" w14:textId="77777777" w:rsidTr="00CA0716">
        <w:tc>
          <w:tcPr>
            <w:tcW w:w="615" w:type="dxa"/>
          </w:tcPr>
          <w:p w14:paraId="664C70E1" w14:textId="77777777" w:rsidR="0060046D" w:rsidRDefault="0060046D" w:rsidP="00897986">
            <w:r>
              <w:t xml:space="preserve">Task </w:t>
            </w:r>
          </w:p>
        </w:tc>
        <w:tc>
          <w:tcPr>
            <w:tcW w:w="1365" w:type="dxa"/>
          </w:tcPr>
          <w:p w14:paraId="1D935895" w14:textId="77777777" w:rsidR="0060046D" w:rsidRDefault="0060046D" w:rsidP="00897986">
            <w:r>
              <w:t>Success Rate</w:t>
            </w:r>
          </w:p>
        </w:tc>
        <w:tc>
          <w:tcPr>
            <w:tcW w:w="1896" w:type="dxa"/>
          </w:tcPr>
          <w:p w14:paraId="38BA14BC" w14:textId="77777777" w:rsidR="0060046D" w:rsidRDefault="0060046D" w:rsidP="00664FB5">
            <w:pPr>
              <w:jc w:val="left"/>
            </w:pPr>
            <w:r>
              <w:t>Minor Usability Issues</w:t>
            </w:r>
          </w:p>
        </w:tc>
        <w:tc>
          <w:tcPr>
            <w:tcW w:w="1789" w:type="dxa"/>
          </w:tcPr>
          <w:p w14:paraId="55BA4A82" w14:textId="77777777" w:rsidR="0060046D" w:rsidRDefault="0060046D" w:rsidP="00664FB5">
            <w:pPr>
              <w:jc w:val="left"/>
            </w:pPr>
            <w:r>
              <w:t>Serious Usability Issues</w:t>
            </w:r>
          </w:p>
        </w:tc>
        <w:tc>
          <w:tcPr>
            <w:tcW w:w="1843" w:type="dxa"/>
          </w:tcPr>
          <w:p w14:paraId="66C951BD" w14:textId="77777777" w:rsidR="0060046D" w:rsidRDefault="0060046D" w:rsidP="00664FB5">
            <w:pPr>
              <w:jc w:val="left"/>
            </w:pPr>
            <w:r>
              <w:t>Critical Usability Issues</w:t>
            </w:r>
          </w:p>
        </w:tc>
        <w:tc>
          <w:tcPr>
            <w:tcW w:w="2410" w:type="dxa"/>
          </w:tcPr>
          <w:p w14:paraId="5451AACF" w14:textId="77777777" w:rsidR="0060046D" w:rsidRDefault="0060046D" w:rsidP="00897986">
            <w:r>
              <w:t>Notes and Comments</w:t>
            </w:r>
          </w:p>
        </w:tc>
      </w:tr>
      <w:tr w:rsidR="0060046D" w14:paraId="1407498C" w14:textId="77777777" w:rsidTr="00CA0716">
        <w:tc>
          <w:tcPr>
            <w:tcW w:w="615" w:type="dxa"/>
          </w:tcPr>
          <w:p w14:paraId="50431F1E" w14:textId="77777777" w:rsidR="0060046D" w:rsidRDefault="0060046D" w:rsidP="00897986">
            <w:r>
              <w:t>1</w:t>
            </w:r>
          </w:p>
        </w:tc>
        <w:tc>
          <w:tcPr>
            <w:tcW w:w="1365" w:type="dxa"/>
          </w:tcPr>
          <w:p w14:paraId="3A0D99F1" w14:textId="77777777" w:rsidR="0060046D" w:rsidRDefault="0060046D" w:rsidP="00897986">
            <w:r>
              <w:t>Completed</w:t>
            </w:r>
          </w:p>
        </w:tc>
        <w:tc>
          <w:tcPr>
            <w:tcW w:w="1896" w:type="dxa"/>
          </w:tcPr>
          <w:p w14:paraId="36D77670" w14:textId="77777777" w:rsidR="0060046D" w:rsidRDefault="0060046D" w:rsidP="00D3799A">
            <w:pPr>
              <w:jc w:val="left"/>
            </w:pPr>
            <w:r>
              <w:t>Optional extra explanation needed</w:t>
            </w:r>
          </w:p>
          <w:p w14:paraId="02E76FE6" w14:textId="77777777" w:rsidR="0060046D" w:rsidRDefault="0060046D" w:rsidP="00D3799A">
            <w:pPr>
              <w:jc w:val="left"/>
            </w:pPr>
            <w:r>
              <w:t>Unaware if students can see notes so not sure what the content should be</w:t>
            </w:r>
          </w:p>
          <w:p w14:paraId="03BC696E" w14:textId="77777777" w:rsidR="0060046D" w:rsidRDefault="0060046D" w:rsidP="00D3799A">
            <w:pPr>
              <w:jc w:val="left"/>
            </w:pPr>
            <w:r>
              <w:t>Unsure the purpose of the extra notes field</w:t>
            </w:r>
          </w:p>
        </w:tc>
        <w:tc>
          <w:tcPr>
            <w:tcW w:w="1789" w:type="dxa"/>
          </w:tcPr>
          <w:p w14:paraId="6E254E24" w14:textId="77777777" w:rsidR="0060046D" w:rsidRDefault="0060046D" w:rsidP="00D3799A">
            <w:pPr>
              <w:jc w:val="left"/>
            </w:pPr>
            <w:r>
              <w:t>No</w:t>
            </w:r>
          </w:p>
        </w:tc>
        <w:tc>
          <w:tcPr>
            <w:tcW w:w="1843" w:type="dxa"/>
          </w:tcPr>
          <w:p w14:paraId="2833C038" w14:textId="77777777" w:rsidR="0060046D" w:rsidRDefault="0060046D" w:rsidP="00D3799A">
            <w:pPr>
              <w:jc w:val="left"/>
            </w:pPr>
            <w:r>
              <w:t>No</w:t>
            </w:r>
          </w:p>
        </w:tc>
        <w:tc>
          <w:tcPr>
            <w:tcW w:w="2410" w:type="dxa"/>
          </w:tcPr>
          <w:p w14:paraId="6461E65B" w14:textId="77777777" w:rsidR="0060046D" w:rsidRDefault="0060046D" w:rsidP="00D363AF">
            <w:pPr>
              <w:pStyle w:val="ListParagraph"/>
              <w:numPr>
                <w:ilvl w:val="0"/>
                <w:numId w:val="74"/>
              </w:numPr>
              <w:jc w:val="left"/>
            </w:pPr>
            <w:r>
              <w:t>Thinks new lecture should be better seen button not in navigation bar</w:t>
            </w:r>
          </w:p>
          <w:p w14:paraId="1ACF0BE0" w14:textId="77777777" w:rsidR="0060046D" w:rsidRDefault="0060046D" w:rsidP="00D363AF">
            <w:pPr>
              <w:pStyle w:val="ListParagraph"/>
              <w:numPr>
                <w:ilvl w:val="0"/>
                <w:numId w:val="74"/>
              </w:numPr>
              <w:jc w:val="left"/>
            </w:pPr>
            <w:r>
              <w:t>Confused by how many slides I should put I’m not sure in the very beginning</w:t>
            </w:r>
          </w:p>
        </w:tc>
      </w:tr>
      <w:tr w:rsidR="0060046D" w14:paraId="28A0DC12" w14:textId="77777777" w:rsidTr="00CA0716">
        <w:tc>
          <w:tcPr>
            <w:tcW w:w="615" w:type="dxa"/>
          </w:tcPr>
          <w:p w14:paraId="769D4A09" w14:textId="77777777" w:rsidR="0060046D" w:rsidRDefault="0060046D" w:rsidP="00897986">
            <w:r>
              <w:t>2</w:t>
            </w:r>
          </w:p>
        </w:tc>
        <w:tc>
          <w:tcPr>
            <w:tcW w:w="1365" w:type="dxa"/>
          </w:tcPr>
          <w:p w14:paraId="0B2E34BB" w14:textId="77777777" w:rsidR="0060046D" w:rsidRDefault="0060046D" w:rsidP="00897986">
            <w:r>
              <w:t>Completed</w:t>
            </w:r>
          </w:p>
        </w:tc>
        <w:tc>
          <w:tcPr>
            <w:tcW w:w="1896" w:type="dxa"/>
          </w:tcPr>
          <w:p w14:paraId="06A9AE59" w14:textId="77777777" w:rsidR="0060046D" w:rsidRDefault="0060046D" w:rsidP="00D3799A">
            <w:pPr>
              <w:jc w:val="left"/>
            </w:pPr>
            <w:r>
              <w:t>Didn’t know I had to click row to highlight session for use; maybe have a prompt</w:t>
            </w:r>
          </w:p>
        </w:tc>
        <w:tc>
          <w:tcPr>
            <w:tcW w:w="1789" w:type="dxa"/>
          </w:tcPr>
          <w:p w14:paraId="36923997" w14:textId="77777777" w:rsidR="0060046D" w:rsidRDefault="0060046D" w:rsidP="00D3799A">
            <w:pPr>
              <w:jc w:val="left"/>
            </w:pPr>
            <w:r>
              <w:t>No</w:t>
            </w:r>
          </w:p>
        </w:tc>
        <w:tc>
          <w:tcPr>
            <w:tcW w:w="1843" w:type="dxa"/>
          </w:tcPr>
          <w:p w14:paraId="22B8249B" w14:textId="77777777" w:rsidR="0060046D" w:rsidRDefault="0060046D" w:rsidP="00D3799A">
            <w:pPr>
              <w:jc w:val="left"/>
            </w:pPr>
            <w:r>
              <w:t>No</w:t>
            </w:r>
          </w:p>
        </w:tc>
        <w:tc>
          <w:tcPr>
            <w:tcW w:w="2410" w:type="dxa"/>
          </w:tcPr>
          <w:p w14:paraId="0D61247B" w14:textId="77777777" w:rsidR="0060046D" w:rsidRDefault="0060046D" w:rsidP="00D363AF">
            <w:pPr>
              <w:pStyle w:val="ListParagraph"/>
              <w:numPr>
                <w:ilvl w:val="0"/>
                <w:numId w:val="75"/>
              </w:numPr>
              <w:jc w:val="left"/>
            </w:pPr>
            <w:r>
              <w:t>Title should be made bigger in lecture detail page</w:t>
            </w:r>
          </w:p>
          <w:p w14:paraId="62C131D0" w14:textId="77777777" w:rsidR="0060046D" w:rsidRDefault="0060046D" w:rsidP="00D363AF">
            <w:pPr>
              <w:pStyle w:val="ListParagraph"/>
              <w:numPr>
                <w:ilvl w:val="0"/>
                <w:numId w:val="75"/>
              </w:numPr>
              <w:jc w:val="left"/>
            </w:pPr>
            <w:r>
              <w:t>If only one session is there should highlight it automatically?</w:t>
            </w:r>
          </w:p>
        </w:tc>
      </w:tr>
      <w:tr w:rsidR="0060046D" w14:paraId="55783BCE" w14:textId="77777777" w:rsidTr="00CA0716">
        <w:tc>
          <w:tcPr>
            <w:tcW w:w="615" w:type="dxa"/>
          </w:tcPr>
          <w:p w14:paraId="3E275A68" w14:textId="77777777" w:rsidR="0060046D" w:rsidRDefault="0060046D" w:rsidP="00897986">
            <w:r>
              <w:t>3</w:t>
            </w:r>
          </w:p>
        </w:tc>
        <w:tc>
          <w:tcPr>
            <w:tcW w:w="1365" w:type="dxa"/>
          </w:tcPr>
          <w:p w14:paraId="06C426A5" w14:textId="77777777" w:rsidR="0060046D" w:rsidRDefault="0060046D" w:rsidP="00897986">
            <w:r>
              <w:t>Completed</w:t>
            </w:r>
          </w:p>
        </w:tc>
        <w:tc>
          <w:tcPr>
            <w:tcW w:w="1896" w:type="dxa"/>
          </w:tcPr>
          <w:p w14:paraId="2E0B39C5" w14:textId="77777777" w:rsidR="0060046D" w:rsidRDefault="0060046D" w:rsidP="00897986">
            <w:r>
              <w:t>No</w:t>
            </w:r>
          </w:p>
        </w:tc>
        <w:tc>
          <w:tcPr>
            <w:tcW w:w="1789" w:type="dxa"/>
          </w:tcPr>
          <w:p w14:paraId="7FB40C62" w14:textId="77777777" w:rsidR="0060046D" w:rsidRDefault="0060046D" w:rsidP="00897986">
            <w:r>
              <w:t>No</w:t>
            </w:r>
          </w:p>
        </w:tc>
        <w:tc>
          <w:tcPr>
            <w:tcW w:w="1843" w:type="dxa"/>
          </w:tcPr>
          <w:p w14:paraId="394C194B" w14:textId="77777777" w:rsidR="0060046D" w:rsidRDefault="0060046D" w:rsidP="00897986">
            <w:r>
              <w:t>No</w:t>
            </w:r>
          </w:p>
        </w:tc>
        <w:tc>
          <w:tcPr>
            <w:tcW w:w="2410" w:type="dxa"/>
          </w:tcPr>
          <w:p w14:paraId="3773184E" w14:textId="77777777" w:rsidR="0060046D" w:rsidRDefault="0060046D" w:rsidP="00897986">
            <w:r>
              <w:t>None</w:t>
            </w:r>
          </w:p>
        </w:tc>
      </w:tr>
      <w:tr w:rsidR="0060046D" w14:paraId="2CF38BEE" w14:textId="77777777" w:rsidTr="00CA0716">
        <w:tc>
          <w:tcPr>
            <w:tcW w:w="615" w:type="dxa"/>
          </w:tcPr>
          <w:p w14:paraId="009B3504" w14:textId="77777777" w:rsidR="0060046D" w:rsidRDefault="0060046D" w:rsidP="00897986">
            <w:r>
              <w:lastRenderedPageBreak/>
              <w:t>4</w:t>
            </w:r>
          </w:p>
        </w:tc>
        <w:tc>
          <w:tcPr>
            <w:tcW w:w="1365" w:type="dxa"/>
          </w:tcPr>
          <w:p w14:paraId="5D4D927F" w14:textId="77777777" w:rsidR="0060046D" w:rsidRDefault="0060046D" w:rsidP="00897986">
            <w:r>
              <w:t>Completed?</w:t>
            </w:r>
          </w:p>
        </w:tc>
        <w:tc>
          <w:tcPr>
            <w:tcW w:w="1896" w:type="dxa"/>
          </w:tcPr>
          <w:p w14:paraId="65DE041F" w14:textId="77777777" w:rsidR="00D3799A" w:rsidRDefault="0060046D" w:rsidP="00D3799A">
            <w:pPr>
              <w:pBdr>
                <w:bottom w:val="single" w:sz="6" w:space="1" w:color="auto"/>
              </w:pBdr>
              <w:jc w:val="left"/>
            </w:pPr>
            <w:r>
              <w:t>Not understanding what merge does</w:t>
            </w:r>
          </w:p>
          <w:p w14:paraId="2DA3D9D5" w14:textId="3772B923" w:rsidR="0060046D" w:rsidRDefault="0060046D" w:rsidP="00CA0716">
            <w:pPr>
              <w:pBdr>
                <w:bottom w:val="single" w:sz="6" w:space="1" w:color="auto"/>
              </w:pBdr>
              <w:jc w:val="left"/>
            </w:pPr>
            <w:r>
              <w:t>Need a prompt of its success and a description of its us</w:t>
            </w:r>
            <w:r w:rsidR="00CA0716">
              <w:t>e</w:t>
            </w:r>
          </w:p>
        </w:tc>
        <w:tc>
          <w:tcPr>
            <w:tcW w:w="1789" w:type="dxa"/>
          </w:tcPr>
          <w:p w14:paraId="01E88AC9" w14:textId="77777777" w:rsidR="0060046D" w:rsidRDefault="0060046D" w:rsidP="00664FB5">
            <w:pPr>
              <w:jc w:val="left"/>
            </w:pPr>
            <w:r>
              <w:t>Didn’t know merge had finished unsure when I had completed the task.</w:t>
            </w:r>
          </w:p>
        </w:tc>
        <w:tc>
          <w:tcPr>
            <w:tcW w:w="1843" w:type="dxa"/>
          </w:tcPr>
          <w:p w14:paraId="512102A8" w14:textId="77777777" w:rsidR="0060046D" w:rsidRDefault="0060046D" w:rsidP="00897986">
            <w:r>
              <w:t>No</w:t>
            </w:r>
          </w:p>
        </w:tc>
        <w:tc>
          <w:tcPr>
            <w:tcW w:w="2410" w:type="dxa"/>
          </w:tcPr>
          <w:p w14:paraId="7A6FC55D" w14:textId="77777777" w:rsidR="0060046D" w:rsidRDefault="0060046D" w:rsidP="00897986">
            <w:r>
              <w:t>None</w:t>
            </w:r>
          </w:p>
        </w:tc>
      </w:tr>
      <w:tr w:rsidR="0060046D" w14:paraId="6DD2CE0D" w14:textId="77777777" w:rsidTr="00CA0716">
        <w:tc>
          <w:tcPr>
            <w:tcW w:w="615" w:type="dxa"/>
          </w:tcPr>
          <w:p w14:paraId="164BE8C7" w14:textId="77777777" w:rsidR="0060046D" w:rsidRDefault="0060046D" w:rsidP="00897986">
            <w:r>
              <w:t>5</w:t>
            </w:r>
          </w:p>
        </w:tc>
        <w:tc>
          <w:tcPr>
            <w:tcW w:w="1365" w:type="dxa"/>
          </w:tcPr>
          <w:p w14:paraId="792DE06C" w14:textId="77777777" w:rsidR="0060046D" w:rsidRDefault="0060046D" w:rsidP="00897986">
            <w:r>
              <w:t>Completed</w:t>
            </w:r>
          </w:p>
        </w:tc>
        <w:tc>
          <w:tcPr>
            <w:tcW w:w="1896" w:type="dxa"/>
          </w:tcPr>
          <w:p w14:paraId="70079009" w14:textId="77777777" w:rsidR="0060046D" w:rsidRDefault="0060046D" w:rsidP="00CA0716">
            <w:pPr>
              <w:jc w:val="left"/>
            </w:pPr>
            <w:r>
              <w:t>Options to change to bar charts and feedback subset was not noticeable enough took a while to find/figure out.</w:t>
            </w:r>
          </w:p>
        </w:tc>
        <w:tc>
          <w:tcPr>
            <w:tcW w:w="1789" w:type="dxa"/>
          </w:tcPr>
          <w:p w14:paraId="6D2D8C66" w14:textId="77777777" w:rsidR="0060046D" w:rsidRDefault="0060046D" w:rsidP="00CA0716">
            <w:pPr>
              <w:jc w:val="left"/>
            </w:pPr>
            <w:r>
              <w:t>No</w:t>
            </w:r>
          </w:p>
        </w:tc>
        <w:tc>
          <w:tcPr>
            <w:tcW w:w="1843" w:type="dxa"/>
          </w:tcPr>
          <w:p w14:paraId="07700AE3" w14:textId="77777777" w:rsidR="0060046D" w:rsidRDefault="0060046D" w:rsidP="00CA0716">
            <w:pPr>
              <w:jc w:val="left"/>
            </w:pPr>
            <w:r>
              <w:t>No</w:t>
            </w:r>
          </w:p>
        </w:tc>
        <w:tc>
          <w:tcPr>
            <w:tcW w:w="2410" w:type="dxa"/>
          </w:tcPr>
          <w:p w14:paraId="705E543E" w14:textId="77777777" w:rsidR="0060046D" w:rsidRDefault="0060046D" w:rsidP="00CA0716">
            <w:pPr>
              <w:jc w:val="left"/>
            </w:pPr>
            <w:r>
              <w:t xml:space="preserve">Weird colour and text No. responses </w:t>
            </w:r>
            <w:proofErr w:type="gramStart"/>
            <w:r>
              <w:t>what  is</w:t>
            </w:r>
            <w:proofErr w:type="gramEnd"/>
            <w:r>
              <w:t xml:space="preserve"> there for??</w:t>
            </w:r>
          </w:p>
        </w:tc>
      </w:tr>
      <w:tr w:rsidR="0060046D" w14:paraId="360B00D2" w14:textId="77777777" w:rsidTr="00CA0716">
        <w:tc>
          <w:tcPr>
            <w:tcW w:w="615" w:type="dxa"/>
          </w:tcPr>
          <w:p w14:paraId="4B37A88E" w14:textId="77777777" w:rsidR="0060046D" w:rsidRDefault="0060046D" w:rsidP="00897986">
            <w:r>
              <w:t>6</w:t>
            </w:r>
          </w:p>
        </w:tc>
        <w:tc>
          <w:tcPr>
            <w:tcW w:w="1365" w:type="dxa"/>
          </w:tcPr>
          <w:p w14:paraId="314A35B7" w14:textId="77777777" w:rsidR="0060046D" w:rsidRDefault="0060046D" w:rsidP="00897986">
            <w:r>
              <w:t>Completed</w:t>
            </w:r>
          </w:p>
        </w:tc>
        <w:tc>
          <w:tcPr>
            <w:tcW w:w="1896" w:type="dxa"/>
          </w:tcPr>
          <w:p w14:paraId="06FB7710" w14:textId="77777777" w:rsidR="0060046D" w:rsidRDefault="0060046D" w:rsidP="00CA0716">
            <w:pPr>
              <w:jc w:val="left"/>
            </w:pPr>
            <w:r>
              <w:t>No</w:t>
            </w:r>
          </w:p>
        </w:tc>
        <w:tc>
          <w:tcPr>
            <w:tcW w:w="1789" w:type="dxa"/>
          </w:tcPr>
          <w:p w14:paraId="78136286" w14:textId="77777777" w:rsidR="0060046D" w:rsidRDefault="0060046D" w:rsidP="00CA0716">
            <w:pPr>
              <w:jc w:val="left"/>
            </w:pPr>
            <w:r>
              <w:t xml:space="preserve">Couldn’t see where the link to the pdf file might be. Assumed it might be near the rest of the lecture details but what was there was ‘Extract from PDF’ which looked like the most appropriate although still confusing, so I clicked it and the slide count changed for a reason I did not understand. </w:t>
            </w:r>
          </w:p>
          <w:p w14:paraId="1AB793FC" w14:textId="77777777" w:rsidR="0060046D" w:rsidRDefault="0060046D" w:rsidP="00CA0716">
            <w:pPr>
              <w:jc w:val="left"/>
            </w:pPr>
            <w:r>
              <w:t>Only after long period of confusion did I see View PDF in the navigation bar.</w:t>
            </w:r>
          </w:p>
          <w:p w14:paraId="0FB4F434" w14:textId="77777777" w:rsidR="0060046D" w:rsidRDefault="0060046D" w:rsidP="00CA0716">
            <w:pPr>
              <w:jc w:val="left"/>
            </w:pPr>
          </w:p>
          <w:p w14:paraId="2C093793" w14:textId="77777777" w:rsidR="0060046D" w:rsidRPr="009C6202" w:rsidRDefault="0060046D" w:rsidP="00CA0716">
            <w:pPr>
              <w:jc w:val="left"/>
              <w:rPr>
                <w:i/>
              </w:rPr>
            </w:pPr>
            <w:r w:rsidRPr="009C6202">
              <w:rPr>
                <w:i/>
              </w:rPr>
              <w:t>Need to move PDF and feedback link from nav bar to lecture detail control panel section</w:t>
            </w:r>
          </w:p>
        </w:tc>
        <w:tc>
          <w:tcPr>
            <w:tcW w:w="1843" w:type="dxa"/>
          </w:tcPr>
          <w:p w14:paraId="78A5BD38" w14:textId="77777777" w:rsidR="0060046D" w:rsidRDefault="0060046D" w:rsidP="00CA0716">
            <w:pPr>
              <w:jc w:val="left"/>
            </w:pPr>
            <w:r>
              <w:t>No</w:t>
            </w:r>
          </w:p>
        </w:tc>
        <w:tc>
          <w:tcPr>
            <w:tcW w:w="2410" w:type="dxa"/>
          </w:tcPr>
          <w:p w14:paraId="0958FDBD" w14:textId="77777777" w:rsidR="0060046D" w:rsidRDefault="0060046D" w:rsidP="00CA0716">
            <w:pPr>
              <w:jc w:val="left"/>
            </w:pPr>
            <w:r>
              <w:t>If uploading slides why have extract from pdf manually why not just do it automatically upon slide upload.??</w:t>
            </w:r>
          </w:p>
        </w:tc>
      </w:tr>
      <w:tr w:rsidR="0060046D" w14:paraId="079AC1E0" w14:textId="77777777" w:rsidTr="00CA0716">
        <w:tc>
          <w:tcPr>
            <w:tcW w:w="615" w:type="dxa"/>
          </w:tcPr>
          <w:p w14:paraId="5F2B44DD" w14:textId="77777777" w:rsidR="0060046D" w:rsidRDefault="0060046D" w:rsidP="00897986">
            <w:r>
              <w:t>7</w:t>
            </w:r>
          </w:p>
        </w:tc>
        <w:tc>
          <w:tcPr>
            <w:tcW w:w="1365" w:type="dxa"/>
          </w:tcPr>
          <w:p w14:paraId="19FDC48E" w14:textId="77777777" w:rsidR="0060046D" w:rsidRDefault="0060046D" w:rsidP="00897986">
            <w:r>
              <w:t>Completed</w:t>
            </w:r>
          </w:p>
        </w:tc>
        <w:tc>
          <w:tcPr>
            <w:tcW w:w="1896" w:type="dxa"/>
          </w:tcPr>
          <w:p w14:paraId="376A2F23" w14:textId="77777777" w:rsidR="0060046D" w:rsidRDefault="0060046D" w:rsidP="00CA0716">
            <w:pPr>
              <w:jc w:val="left"/>
            </w:pPr>
            <w:r>
              <w:t>No</w:t>
            </w:r>
          </w:p>
        </w:tc>
        <w:tc>
          <w:tcPr>
            <w:tcW w:w="1789" w:type="dxa"/>
          </w:tcPr>
          <w:p w14:paraId="7F9F2A5A" w14:textId="77777777" w:rsidR="0060046D" w:rsidRDefault="0060046D" w:rsidP="00CA0716">
            <w:pPr>
              <w:jc w:val="left"/>
            </w:pPr>
            <w:r>
              <w:t>No</w:t>
            </w:r>
          </w:p>
        </w:tc>
        <w:tc>
          <w:tcPr>
            <w:tcW w:w="1843" w:type="dxa"/>
          </w:tcPr>
          <w:p w14:paraId="1828BA54" w14:textId="77777777" w:rsidR="0060046D" w:rsidRDefault="0060046D" w:rsidP="00CA0716">
            <w:pPr>
              <w:jc w:val="left"/>
            </w:pPr>
            <w:r>
              <w:t>No</w:t>
            </w:r>
          </w:p>
        </w:tc>
        <w:tc>
          <w:tcPr>
            <w:tcW w:w="2410" w:type="dxa"/>
          </w:tcPr>
          <w:p w14:paraId="6D80F743" w14:textId="77777777" w:rsidR="0060046D" w:rsidRDefault="0060046D" w:rsidP="00CA0716">
            <w:pPr>
              <w:jc w:val="left"/>
            </w:pPr>
            <w:r>
              <w:t xml:space="preserve">Didn’t’ need to use search box because only a few lectures (perhaps </w:t>
            </w:r>
            <w:r>
              <w:lastRenderedPageBreak/>
              <w:t>try next test with more lectures?)</w:t>
            </w:r>
          </w:p>
        </w:tc>
      </w:tr>
      <w:tr w:rsidR="0060046D" w14:paraId="5D41ADE2" w14:textId="77777777" w:rsidTr="00CA0716">
        <w:tc>
          <w:tcPr>
            <w:tcW w:w="615" w:type="dxa"/>
          </w:tcPr>
          <w:p w14:paraId="570C5DA7" w14:textId="77777777" w:rsidR="0060046D" w:rsidRDefault="0060046D" w:rsidP="00897986">
            <w:r>
              <w:lastRenderedPageBreak/>
              <w:t>8</w:t>
            </w:r>
          </w:p>
        </w:tc>
        <w:tc>
          <w:tcPr>
            <w:tcW w:w="1365" w:type="dxa"/>
          </w:tcPr>
          <w:p w14:paraId="1071C11D" w14:textId="77777777" w:rsidR="0060046D" w:rsidRDefault="0060046D" w:rsidP="00897986">
            <w:r>
              <w:t xml:space="preserve">Completed </w:t>
            </w:r>
          </w:p>
        </w:tc>
        <w:tc>
          <w:tcPr>
            <w:tcW w:w="1896" w:type="dxa"/>
          </w:tcPr>
          <w:p w14:paraId="770A2928" w14:textId="77777777" w:rsidR="0060046D" w:rsidRDefault="0060046D" w:rsidP="00CA0716">
            <w:pPr>
              <w:jc w:val="left"/>
            </w:pPr>
            <w:r>
              <w:t>No</w:t>
            </w:r>
          </w:p>
        </w:tc>
        <w:tc>
          <w:tcPr>
            <w:tcW w:w="1789" w:type="dxa"/>
          </w:tcPr>
          <w:p w14:paraId="5BD9E980" w14:textId="77777777" w:rsidR="0060046D" w:rsidRDefault="0060046D" w:rsidP="00CA0716">
            <w:pPr>
              <w:jc w:val="left"/>
            </w:pPr>
            <w:r>
              <w:t>No</w:t>
            </w:r>
          </w:p>
        </w:tc>
        <w:tc>
          <w:tcPr>
            <w:tcW w:w="1843" w:type="dxa"/>
          </w:tcPr>
          <w:p w14:paraId="51DFCB03" w14:textId="77777777" w:rsidR="0060046D" w:rsidRDefault="0060046D" w:rsidP="00CA0716">
            <w:pPr>
              <w:jc w:val="left"/>
            </w:pPr>
            <w:r>
              <w:t>No</w:t>
            </w:r>
          </w:p>
        </w:tc>
        <w:tc>
          <w:tcPr>
            <w:tcW w:w="2410" w:type="dxa"/>
          </w:tcPr>
          <w:p w14:paraId="117C0111" w14:textId="77777777" w:rsidR="0060046D" w:rsidRDefault="0060046D" w:rsidP="00CA0716">
            <w:pPr>
              <w:jc w:val="left"/>
            </w:pPr>
            <w:r>
              <w:t>Unsure if questions and feedback forms are separate thing or if submitted as one?</w:t>
            </w:r>
          </w:p>
        </w:tc>
      </w:tr>
      <w:tr w:rsidR="0060046D" w14:paraId="423EEC6B" w14:textId="77777777" w:rsidTr="00CA0716">
        <w:tc>
          <w:tcPr>
            <w:tcW w:w="615" w:type="dxa"/>
          </w:tcPr>
          <w:p w14:paraId="3BB8A698" w14:textId="77777777" w:rsidR="0060046D" w:rsidRDefault="0060046D" w:rsidP="00897986">
            <w:r>
              <w:t>9</w:t>
            </w:r>
          </w:p>
        </w:tc>
        <w:tc>
          <w:tcPr>
            <w:tcW w:w="1365" w:type="dxa"/>
          </w:tcPr>
          <w:p w14:paraId="35DBF9D9" w14:textId="77777777" w:rsidR="0060046D" w:rsidRDefault="0060046D" w:rsidP="00897986">
            <w:r>
              <w:t>Completed</w:t>
            </w:r>
          </w:p>
        </w:tc>
        <w:tc>
          <w:tcPr>
            <w:tcW w:w="1896" w:type="dxa"/>
          </w:tcPr>
          <w:p w14:paraId="530CD17F" w14:textId="77777777" w:rsidR="0060046D" w:rsidRDefault="0060046D" w:rsidP="00897986">
            <w:r>
              <w:t>No</w:t>
            </w:r>
          </w:p>
        </w:tc>
        <w:tc>
          <w:tcPr>
            <w:tcW w:w="1789" w:type="dxa"/>
          </w:tcPr>
          <w:p w14:paraId="2DCDE2E8" w14:textId="77777777" w:rsidR="0060046D" w:rsidRDefault="0060046D" w:rsidP="00897986">
            <w:r>
              <w:t>No</w:t>
            </w:r>
          </w:p>
        </w:tc>
        <w:tc>
          <w:tcPr>
            <w:tcW w:w="1843" w:type="dxa"/>
          </w:tcPr>
          <w:p w14:paraId="4E86BC17" w14:textId="77777777" w:rsidR="0060046D" w:rsidRDefault="0060046D" w:rsidP="00897986">
            <w:r>
              <w:t>No</w:t>
            </w:r>
          </w:p>
        </w:tc>
        <w:tc>
          <w:tcPr>
            <w:tcW w:w="2410" w:type="dxa"/>
          </w:tcPr>
          <w:p w14:paraId="21EAA815" w14:textId="77777777" w:rsidR="0060046D" w:rsidRDefault="0060046D" w:rsidP="00897986">
            <w:r>
              <w:t>Might be nice to associate question to specific slides</w:t>
            </w:r>
          </w:p>
        </w:tc>
      </w:tr>
      <w:tr w:rsidR="0060046D" w14:paraId="4D8C6385" w14:textId="77777777" w:rsidTr="00CA0716">
        <w:tc>
          <w:tcPr>
            <w:tcW w:w="615" w:type="dxa"/>
          </w:tcPr>
          <w:p w14:paraId="0300A6F5" w14:textId="77777777" w:rsidR="0060046D" w:rsidRDefault="0060046D" w:rsidP="00897986">
            <w:r>
              <w:t>10</w:t>
            </w:r>
          </w:p>
        </w:tc>
        <w:tc>
          <w:tcPr>
            <w:tcW w:w="1365" w:type="dxa"/>
          </w:tcPr>
          <w:p w14:paraId="4B11AF90" w14:textId="77777777" w:rsidR="0060046D" w:rsidRDefault="0060046D" w:rsidP="00897986">
            <w:r>
              <w:t>Completed</w:t>
            </w:r>
          </w:p>
        </w:tc>
        <w:tc>
          <w:tcPr>
            <w:tcW w:w="1896" w:type="dxa"/>
          </w:tcPr>
          <w:p w14:paraId="008907C0" w14:textId="77777777" w:rsidR="0060046D" w:rsidRDefault="0060046D" w:rsidP="00897986">
            <w:r>
              <w:t>No</w:t>
            </w:r>
          </w:p>
        </w:tc>
        <w:tc>
          <w:tcPr>
            <w:tcW w:w="1789" w:type="dxa"/>
          </w:tcPr>
          <w:p w14:paraId="23FB1277" w14:textId="77777777" w:rsidR="0060046D" w:rsidRDefault="0060046D" w:rsidP="00897986">
            <w:r>
              <w:t>No</w:t>
            </w:r>
          </w:p>
        </w:tc>
        <w:tc>
          <w:tcPr>
            <w:tcW w:w="1843" w:type="dxa"/>
          </w:tcPr>
          <w:p w14:paraId="72001E2B" w14:textId="77777777" w:rsidR="0060046D" w:rsidRDefault="0060046D" w:rsidP="00897986">
            <w:r>
              <w:t>No</w:t>
            </w:r>
          </w:p>
        </w:tc>
        <w:tc>
          <w:tcPr>
            <w:tcW w:w="2410" w:type="dxa"/>
          </w:tcPr>
          <w:p w14:paraId="09925325" w14:textId="77777777" w:rsidR="0060046D" w:rsidRDefault="0060046D" w:rsidP="00897986">
            <w:r>
              <w:t>Think for student the link to download PDF should stay as it is in Navigation bar</w:t>
            </w:r>
          </w:p>
        </w:tc>
      </w:tr>
      <w:tr w:rsidR="0060046D" w14:paraId="40727125" w14:textId="77777777" w:rsidTr="00CA0716">
        <w:tc>
          <w:tcPr>
            <w:tcW w:w="615" w:type="dxa"/>
          </w:tcPr>
          <w:p w14:paraId="1DD2BE2F" w14:textId="77777777" w:rsidR="0060046D" w:rsidRDefault="0060046D" w:rsidP="00897986">
            <w:r>
              <w:t>11</w:t>
            </w:r>
          </w:p>
        </w:tc>
        <w:tc>
          <w:tcPr>
            <w:tcW w:w="1365" w:type="dxa"/>
          </w:tcPr>
          <w:p w14:paraId="38D6D4E3" w14:textId="77777777" w:rsidR="0060046D" w:rsidRDefault="0060046D" w:rsidP="00897986">
            <w:r>
              <w:t xml:space="preserve">Completed </w:t>
            </w:r>
          </w:p>
        </w:tc>
        <w:tc>
          <w:tcPr>
            <w:tcW w:w="1896" w:type="dxa"/>
          </w:tcPr>
          <w:p w14:paraId="24B1CAB4" w14:textId="77777777" w:rsidR="0060046D" w:rsidRDefault="0060046D" w:rsidP="00897986">
            <w:r>
              <w:t>No</w:t>
            </w:r>
          </w:p>
        </w:tc>
        <w:tc>
          <w:tcPr>
            <w:tcW w:w="1789" w:type="dxa"/>
          </w:tcPr>
          <w:p w14:paraId="53BA24BF" w14:textId="77777777" w:rsidR="0060046D" w:rsidRDefault="0060046D" w:rsidP="00897986">
            <w:r>
              <w:t>No</w:t>
            </w:r>
          </w:p>
        </w:tc>
        <w:tc>
          <w:tcPr>
            <w:tcW w:w="1843" w:type="dxa"/>
          </w:tcPr>
          <w:p w14:paraId="2720868F" w14:textId="77777777" w:rsidR="0060046D" w:rsidRDefault="0060046D" w:rsidP="00897986">
            <w:r>
              <w:t>No</w:t>
            </w:r>
          </w:p>
        </w:tc>
        <w:tc>
          <w:tcPr>
            <w:tcW w:w="2410" w:type="dxa"/>
          </w:tcPr>
          <w:p w14:paraId="25D6E741" w14:textId="77777777" w:rsidR="0060046D" w:rsidRDefault="0060046D" w:rsidP="00897986">
            <w:r>
              <w:t>More notification when disconnected</w:t>
            </w:r>
          </w:p>
        </w:tc>
      </w:tr>
    </w:tbl>
    <w:p w14:paraId="016B6BB1" w14:textId="77777777" w:rsidR="0060046D" w:rsidRDefault="0060046D" w:rsidP="0060046D"/>
    <w:p w14:paraId="110F1136" w14:textId="77777777" w:rsidR="0060046D" w:rsidRDefault="0060046D" w:rsidP="0060046D"/>
    <w:p w14:paraId="0A140908" w14:textId="77777777" w:rsidR="0060046D" w:rsidRPr="0060046D" w:rsidRDefault="0060046D" w:rsidP="0060046D">
      <w:pPr>
        <w:rPr>
          <w:b/>
        </w:rPr>
      </w:pPr>
      <w:r w:rsidRPr="0060046D">
        <w:rPr>
          <w:b/>
        </w:rPr>
        <w:t>Bram Weston – 29/04/2019 - Mobile</w:t>
      </w:r>
    </w:p>
    <w:tbl>
      <w:tblPr>
        <w:tblStyle w:val="TableGrid"/>
        <w:tblW w:w="9918" w:type="dxa"/>
        <w:tblLook w:val="04A0" w:firstRow="1" w:lastRow="0" w:firstColumn="1" w:lastColumn="0" w:noHBand="0" w:noVBand="1"/>
      </w:tblPr>
      <w:tblGrid>
        <w:gridCol w:w="616"/>
        <w:gridCol w:w="1359"/>
        <w:gridCol w:w="1863"/>
        <w:gridCol w:w="1760"/>
        <w:gridCol w:w="1954"/>
        <w:gridCol w:w="2366"/>
      </w:tblGrid>
      <w:tr w:rsidR="0060046D" w14:paraId="4F3B3B64" w14:textId="77777777" w:rsidTr="00CA0716">
        <w:tc>
          <w:tcPr>
            <w:tcW w:w="616" w:type="dxa"/>
          </w:tcPr>
          <w:p w14:paraId="3DAB30AA" w14:textId="77777777" w:rsidR="0060046D" w:rsidRDefault="0060046D" w:rsidP="00897986">
            <w:r>
              <w:t xml:space="preserve">Task </w:t>
            </w:r>
          </w:p>
        </w:tc>
        <w:tc>
          <w:tcPr>
            <w:tcW w:w="1359" w:type="dxa"/>
          </w:tcPr>
          <w:p w14:paraId="6B76C727" w14:textId="77777777" w:rsidR="0060046D" w:rsidRDefault="0060046D" w:rsidP="00897986">
            <w:r>
              <w:t>Success Rate</w:t>
            </w:r>
          </w:p>
        </w:tc>
        <w:tc>
          <w:tcPr>
            <w:tcW w:w="1863" w:type="dxa"/>
          </w:tcPr>
          <w:p w14:paraId="46C32026" w14:textId="77777777" w:rsidR="0060046D" w:rsidRDefault="0060046D" w:rsidP="00897986">
            <w:r>
              <w:t>Minor Usability Issues</w:t>
            </w:r>
          </w:p>
        </w:tc>
        <w:tc>
          <w:tcPr>
            <w:tcW w:w="1760" w:type="dxa"/>
          </w:tcPr>
          <w:p w14:paraId="46B52ABF" w14:textId="77777777" w:rsidR="0060046D" w:rsidRDefault="0060046D" w:rsidP="00897986">
            <w:r>
              <w:t>Serious Usability Issues</w:t>
            </w:r>
          </w:p>
        </w:tc>
        <w:tc>
          <w:tcPr>
            <w:tcW w:w="1954" w:type="dxa"/>
          </w:tcPr>
          <w:p w14:paraId="2F35AC2B" w14:textId="77777777" w:rsidR="0060046D" w:rsidRDefault="0060046D" w:rsidP="00897986">
            <w:r>
              <w:t>Critical Usability Issues</w:t>
            </w:r>
          </w:p>
        </w:tc>
        <w:tc>
          <w:tcPr>
            <w:tcW w:w="2366" w:type="dxa"/>
          </w:tcPr>
          <w:p w14:paraId="391AABBD" w14:textId="77777777" w:rsidR="0060046D" w:rsidRDefault="0060046D" w:rsidP="00897986">
            <w:r>
              <w:t>Notes and Comments</w:t>
            </w:r>
          </w:p>
        </w:tc>
      </w:tr>
      <w:tr w:rsidR="0060046D" w14:paraId="5BEFA470" w14:textId="77777777" w:rsidTr="00CA0716">
        <w:tc>
          <w:tcPr>
            <w:tcW w:w="616" w:type="dxa"/>
          </w:tcPr>
          <w:p w14:paraId="2E623AFA" w14:textId="77777777" w:rsidR="0060046D" w:rsidRDefault="0060046D" w:rsidP="00897986">
            <w:r>
              <w:t>1</w:t>
            </w:r>
          </w:p>
        </w:tc>
        <w:tc>
          <w:tcPr>
            <w:tcW w:w="1359" w:type="dxa"/>
          </w:tcPr>
          <w:p w14:paraId="097D65E3" w14:textId="77777777" w:rsidR="0060046D" w:rsidRDefault="0060046D" w:rsidP="00897986">
            <w:r>
              <w:t>Completed</w:t>
            </w:r>
          </w:p>
        </w:tc>
        <w:tc>
          <w:tcPr>
            <w:tcW w:w="1863" w:type="dxa"/>
          </w:tcPr>
          <w:p w14:paraId="2ABA5982" w14:textId="77777777" w:rsidR="0060046D" w:rsidRDefault="0060046D" w:rsidP="00CA0716">
            <w:pPr>
              <w:jc w:val="left"/>
            </w:pPr>
            <w:r>
              <w:t>No</w:t>
            </w:r>
          </w:p>
        </w:tc>
        <w:tc>
          <w:tcPr>
            <w:tcW w:w="1760" w:type="dxa"/>
          </w:tcPr>
          <w:p w14:paraId="4A0891DD" w14:textId="77777777" w:rsidR="0060046D" w:rsidRDefault="0060046D" w:rsidP="00CA0716">
            <w:pPr>
              <w:jc w:val="left"/>
            </w:pPr>
            <w:r>
              <w:t xml:space="preserve">Cymraeg button covering create button on create new lecture </w:t>
            </w:r>
          </w:p>
        </w:tc>
        <w:tc>
          <w:tcPr>
            <w:tcW w:w="1954" w:type="dxa"/>
          </w:tcPr>
          <w:p w14:paraId="45D0A99F" w14:textId="77777777" w:rsidR="0060046D" w:rsidRDefault="0060046D" w:rsidP="00CA0716">
            <w:pPr>
              <w:jc w:val="left"/>
            </w:pPr>
            <w:r>
              <w:t>No</w:t>
            </w:r>
          </w:p>
        </w:tc>
        <w:tc>
          <w:tcPr>
            <w:tcW w:w="2366" w:type="dxa"/>
          </w:tcPr>
          <w:p w14:paraId="71080689" w14:textId="77777777" w:rsidR="0060046D" w:rsidRDefault="0060046D" w:rsidP="00CA0716">
            <w:pPr>
              <w:jc w:val="left"/>
            </w:pPr>
            <w:r>
              <w:t>None</w:t>
            </w:r>
          </w:p>
        </w:tc>
      </w:tr>
      <w:tr w:rsidR="0060046D" w14:paraId="768F75C2" w14:textId="77777777" w:rsidTr="00CA0716">
        <w:tc>
          <w:tcPr>
            <w:tcW w:w="616" w:type="dxa"/>
          </w:tcPr>
          <w:p w14:paraId="13844178" w14:textId="77777777" w:rsidR="0060046D" w:rsidRDefault="0060046D" w:rsidP="00897986">
            <w:r>
              <w:t>2</w:t>
            </w:r>
          </w:p>
        </w:tc>
        <w:tc>
          <w:tcPr>
            <w:tcW w:w="1359" w:type="dxa"/>
          </w:tcPr>
          <w:p w14:paraId="53D057D5" w14:textId="77777777" w:rsidR="0060046D" w:rsidRDefault="0060046D" w:rsidP="00897986">
            <w:r>
              <w:t>Failed</w:t>
            </w:r>
          </w:p>
        </w:tc>
        <w:tc>
          <w:tcPr>
            <w:tcW w:w="1863" w:type="dxa"/>
          </w:tcPr>
          <w:p w14:paraId="7AC66BE7" w14:textId="77777777" w:rsidR="0060046D" w:rsidRDefault="0060046D" w:rsidP="00CA0716">
            <w:pPr>
              <w:jc w:val="left"/>
            </w:pPr>
            <w:r>
              <w:t>No</w:t>
            </w:r>
          </w:p>
        </w:tc>
        <w:tc>
          <w:tcPr>
            <w:tcW w:w="1760" w:type="dxa"/>
          </w:tcPr>
          <w:p w14:paraId="292681D8" w14:textId="6AEF241D" w:rsidR="0060046D" w:rsidRDefault="00CA0716" w:rsidP="00CA0716">
            <w:pPr>
              <w:jc w:val="left"/>
            </w:pPr>
            <w:r>
              <w:t>Completely unsure of how to create the session in the first place – work flow not obvious</w:t>
            </w:r>
          </w:p>
        </w:tc>
        <w:tc>
          <w:tcPr>
            <w:tcW w:w="1954" w:type="dxa"/>
          </w:tcPr>
          <w:p w14:paraId="454FF7F0" w14:textId="7D612E0E" w:rsidR="0060046D" w:rsidRDefault="00CA0716" w:rsidP="00CA0716">
            <w:pPr>
              <w:jc w:val="left"/>
            </w:pPr>
            <w:r>
              <w:t>No</w:t>
            </w:r>
          </w:p>
        </w:tc>
        <w:tc>
          <w:tcPr>
            <w:tcW w:w="2366" w:type="dxa"/>
          </w:tcPr>
          <w:p w14:paraId="27E77C12" w14:textId="77777777" w:rsidR="0060046D" w:rsidRDefault="0060046D" w:rsidP="00CA0716">
            <w:pPr>
              <w:jc w:val="left"/>
            </w:pPr>
            <w:r>
              <w:t>None</w:t>
            </w:r>
          </w:p>
        </w:tc>
      </w:tr>
      <w:tr w:rsidR="0060046D" w14:paraId="5E3CEC70" w14:textId="77777777" w:rsidTr="00CA0716">
        <w:tc>
          <w:tcPr>
            <w:tcW w:w="616" w:type="dxa"/>
          </w:tcPr>
          <w:p w14:paraId="78A58EA8" w14:textId="77777777" w:rsidR="0060046D" w:rsidRDefault="0060046D" w:rsidP="00897986">
            <w:r>
              <w:t>3</w:t>
            </w:r>
          </w:p>
        </w:tc>
        <w:tc>
          <w:tcPr>
            <w:tcW w:w="1359" w:type="dxa"/>
          </w:tcPr>
          <w:p w14:paraId="025EB48D" w14:textId="77777777" w:rsidR="0060046D" w:rsidRDefault="0060046D" w:rsidP="00897986">
            <w:r>
              <w:t>Completed</w:t>
            </w:r>
          </w:p>
        </w:tc>
        <w:tc>
          <w:tcPr>
            <w:tcW w:w="1863" w:type="dxa"/>
          </w:tcPr>
          <w:p w14:paraId="06413FE5" w14:textId="77777777" w:rsidR="0060046D" w:rsidRDefault="0060046D" w:rsidP="00CA0716">
            <w:pPr>
              <w:jc w:val="left"/>
            </w:pPr>
            <w:r>
              <w:t>No</w:t>
            </w:r>
          </w:p>
        </w:tc>
        <w:tc>
          <w:tcPr>
            <w:tcW w:w="1760" w:type="dxa"/>
          </w:tcPr>
          <w:p w14:paraId="103CF04A" w14:textId="77777777" w:rsidR="0060046D" w:rsidRDefault="0060046D" w:rsidP="00CA0716">
            <w:pPr>
              <w:jc w:val="left"/>
            </w:pPr>
            <w:r>
              <w:t>No</w:t>
            </w:r>
          </w:p>
        </w:tc>
        <w:tc>
          <w:tcPr>
            <w:tcW w:w="1954" w:type="dxa"/>
          </w:tcPr>
          <w:p w14:paraId="0CDB04EB" w14:textId="77777777" w:rsidR="0060046D" w:rsidRDefault="0060046D" w:rsidP="00CA0716">
            <w:pPr>
              <w:ind w:left="360"/>
              <w:jc w:val="left"/>
            </w:pPr>
            <w:r>
              <w:t>No</w:t>
            </w:r>
          </w:p>
        </w:tc>
        <w:tc>
          <w:tcPr>
            <w:tcW w:w="2366" w:type="dxa"/>
          </w:tcPr>
          <w:p w14:paraId="49585EE2" w14:textId="77777777" w:rsidR="0060046D" w:rsidRDefault="0060046D" w:rsidP="00CA0716">
            <w:pPr>
              <w:jc w:val="left"/>
            </w:pPr>
            <w:r>
              <w:t>Position of button sometimes blocking content</w:t>
            </w:r>
          </w:p>
        </w:tc>
      </w:tr>
      <w:tr w:rsidR="0060046D" w14:paraId="28CF55E0" w14:textId="77777777" w:rsidTr="00CA0716">
        <w:tc>
          <w:tcPr>
            <w:tcW w:w="616" w:type="dxa"/>
          </w:tcPr>
          <w:p w14:paraId="62476F3C" w14:textId="77777777" w:rsidR="0060046D" w:rsidRDefault="0060046D" w:rsidP="00897986">
            <w:r>
              <w:t>4</w:t>
            </w:r>
          </w:p>
        </w:tc>
        <w:tc>
          <w:tcPr>
            <w:tcW w:w="1359" w:type="dxa"/>
          </w:tcPr>
          <w:p w14:paraId="698335DF" w14:textId="77777777" w:rsidR="0060046D" w:rsidRDefault="0060046D" w:rsidP="00897986">
            <w:r>
              <w:t>Completed</w:t>
            </w:r>
          </w:p>
        </w:tc>
        <w:tc>
          <w:tcPr>
            <w:tcW w:w="1863" w:type="dxa"/>
          </w:tcPr>
          <w:p w14:paraId="69B6AD7C" w14:textId="77777777" w:rsidR="0060046D" w:rsidRDefault="0060046D" w:rsidP="00CA0716">
            <w:pPr>
              <w:jc w:val="left"/>
            </w:pPr>
            <w:r>
              <w:t>No</w:t>
            </w:r>
          </w:p>
        </w:tc>
        <w:tc>
          <w:tcPr>
            <w:tcW w:w="1760" w:type="dxa"/>
          </w:tcPr>
          <w:p w14:paraId="202A6975" w14:textId="77777777" w:rsidR="0060046D" w:rsidRDefault="0060046D" w:rsidP="00CA0716">
            <w:pPr>
              <w:jc w:val="left"/>
            </w:pPr>
            <w:r>
              <w:t>No</w:t>
            </w:r>
          </w:p>
        </w:tc>
        <w:tc>
          <w:tcPr>
            <w:tcW w:w="1954" w:type="dxa"/>
          </w:tcPr>
          <w:p w14:paraId="161C6734" w14:textId="77777777" w:rsidR="0060046D" w:rsidRDefault="0060046D" w:rsidP="00CA0716">
            <w:pPr>
              <w:jc w:val="left"/>
            </w:pPr>
            <w:r>
              <w:t>No</w:t>
            </w:r>
          </w:p>
        </w:tc>
        <w:tc>
          <w:tcPr>
            <w:tcW w:w="2366" w:type="dxa"/>
          </w:tcPr>
          <w:p w14:paraId="5AAFE41F" w14:textId="77777777" w:rsidR="0060046D" w:rsidRDefault="0060046D" w:rsidP="00CA0716">
            <w:pPr>
              <w:jc w:val="left"/>
            </w:pPr>
            <w:r>
              <w:t>None</w:t>
            </w:r>
          </w:p>
        </w:tc>
      </w:tr>
      <w:tr w:rsidR="0060046D" w14:paraId="6FA0B9BD" w14:textId="77777777" w:rsidTr="00CA0716">
        <w:tc>
          <w:tcPr>
            <w:tcW w:w="616" w:type="dxa"/>
          </w:tcPr>
          <w:p w14:paraId="351E3955" w14:textId="77777777" w:rsidR="0060046D" w:rsidRDefault="0060046D" w:rsidP="00897986">
            <w:r>
              <w:t>5</w:t>
            </w:r>
          </w:p>
        </w:tc>
        <w:tc>
          <w:tcPr>
            <w:tcW w:w="1359" w:type="dxa"/>
          </w:tcPr>
          <w:p w14:paraId="638A4C3E" w14:textId="77777777" w:rsidR="0060046D" w:rsidRDefault="0060046D" w:rsidP="00897986">
            <w:r>
              <w:t>Completed</w:t>
            </w:r>
          </w:p>
        </w:tc>
        <w:tc>
          <w:tcPr>
            <w:tcW w:w="1863" w:type="dxa"/>
          </w:tcPr>
          <w:p w14:paraId="4B9BC29C" w14:textId="77777777" w:rsidR="0060046D" w:rsidRDefault="0060046D" w:rsidP="00CA0716">
            <w:pPr>
              <w:jc w:val="left"/>
            </w:pPr>
            <w:r>
              <w:t>Looking towards session action panel for link to feedback.</w:t>
            </w:r>
          </w:p>
          <w:p w14:paraId="3185BD94" w14:textId="77777777" w:rsidR="0060046D" w:rsidRDefault="0060046D" w:rsidP="00CA0716">
            <w:pPr>
              <w:jc w:val="left"/>
            </w:pPr>
            <w:r>
              <w:t>Not obvious link to feedback</w:t>
            </w:r>
          </w:p>
          <w:p w14:paraId="72C6A79C" w14:textId="77777777" w:rsidR="0060046D" w:rsidRDefault="0060046D" w:rsidP="00CA0716">
            <w:pPr>
              <w:jc w:val="left"/>
            </w:pPr>
          </w:p>
        </w:tc>
        <w:tc>
          <w:tcPr>
            <w:tcW w:w="1760" w:type="dxa"/>
          </w:tcPr>
          <w:p w14:paraId="4A190B80" w14:textId="77777777" w:rsidR="0060046D" w:rsidRDefault="0060046D" w:rsidP="00CA0716">
            <w:pPr>
              <w:jc w:val="left"/>
            </w:pPr>
            <w:r>
              <w:t>No</w:t>
            </w:r>
          </w:p>
        </w:tc>
        <w:tc>
          <w:tcPr>
            <w:tcW w:w="1954" w:type="dxa"/>
          </w:tcPr>
          <w:p w14:paraId="3DDB02D8" w14:textId="77777777" w:rsidR="0060046D" w:rsidRDefault="0060046D" w:rsidP="00CA0716">
            <w:pPr>
              <w:jc w:val="left"/>
            </w:pPr>
            <w:r>
              <w:t>No</w:t>
            </w:r>
          </w:p>
        </w:tc>
        <w:tc>
          <w:tcPr>
            <w:tcW w:w="2366" w:type="dxa"/>
          </w:tcPr>
          <w:p w14:paraId="1608EE0A" w14:textId="77777777" w:rsidR="0060046D" w:rsidRDefault="0060046D" w:rsidP="00CA0716">
            <w:pPr>
              <w:jc w:val="left"/>
            </w:pPr>
            <w:r>
              <w:t xml:space="preserve">Possibly automatically load the first charts without the need to click on a session (or remove highlighting and add a prompt) </w:t>
            </w:r>
          </w:p>
        </w:tc>
      </w:tr>
      <w:tr w:rsidR="0060046D" w14:paraId="3E8405C7" w14:textId="77777777" w:rsidTr="00CA0716">
        <w:tc>
          <w:tcPr>
            <w:tcW w:w="616" w:type="dxa"/>
          </w:tcPr>
          <w:p w14:paraId="04028C23" w14:textId="77777777" w:rsidR="0060046D" w:rsidRDefault="0060046D" w:rsidP="00897986">
            <w:r>
              <w:t>6</w:t>
            </w:r>
          </w:p>
        </w:tc>
        <w:tc>
          <w:tcPr>
            <w:tcW w:w="1359" w:type="dxa"/>
          </w:tcPr>
          <w:p w14:paraId="70C6D395" w14:textId="77777777" w:rsidR="0060046D" w:rsidRDefault="0060046D" w:rsidP="00897986">
            <w:r>
              <w:t>Completed</w:t>
            </w:r>
          </w:p>
        </w:tc>
        <w:tc>
          <w:tcPr>
            <w:tcW w:w="1863" w:type="dxa"/>
          </w:tcPr>
          <w:p w14:paraId="16AFF62A" w14:textId="77777777" w:rsidR="0060046D" w:rsidRDefault="0060046D" w:rsidP="00CA0716">
            <w:pPr>
              <w:jc w:val="left"/>
            </w:pPr>
            <w:r>
              <w:t>Move PDF link down near lecture detail it took a bit longer to find it in the navigation bar.</w:t>
            </w:r>
          </w:p>
        </w:tc>
        <w:tc>
          <w:tcPr>
            <w:tcW w:w="1760" w:type="dxa"/>
          </w:tcPr>
          <w:p w14:paraId="7783669F" w14:textId="77777777" w:rsidR="0060046D" w:rsidRDefault="0060046D" w:rsidP="00CA0716">
            <w:pPr>
              <w:jc w:val="left"/>
            </w:pPr>
            <w:r>
              <w:t>No</w:t>
            </w:r>
          </w:p>
        </w:tc>
        <w:tc>
          <w:tcPr>
            <w:tcW w:w="1954" w:type="dxa"/>
          </w:tcPr>
          <w:p w14:paraId="0704D8E7" w14:textId="77777777" w:rsidR="0060046D" w:rsidRDefault="0060046D" w:rsidP="00CA0716">
            <w:pPr>
              <w:jc w:val="left"/>
            </w:pPr>
            <w:r>
              <w:t>No</w:t>
            </w:r>
          </w:p>
        </w:tc>
        <w:tc>
          <w:tcPr>
            <w:tcW w:w="2366" w:type="dxa"/>
          </w:tcPr>
          <w:p w14:paraId="6001C233" w14:textId="77777777" w:rsidR="0060046D" w:rsidRDefault="0060046D" w:rsidP="00CA0716">
            <w:pPr>
              <w:jc w:val="left"/>
            </w:pPr>
            <w:r>
              <w:t>None</w:t>
            </w:r>
          </w:p>
        </w:tc>
      </w:tr>
      <w:tr w:rsidR="0060046D" w14:paraId="6D61584C" w14:textId="77777777" w:rsidTr="00CA0716">
        <w:tc>
          <w:tcPr>
            <w:tcW w:w="616" w:type="dxa"/>
          </w:tcPr>
          <w:p w14:paraId="69DE88AB" w14:textId="77777777" w:rsidR="0060046D" w:rsidRDefault="0060046D" w:rsidP="00897986">
            <w:r>
              <w:t>7</w:t>
            </w:r>
          </w:p>
        </w:tc>
        <w:tc>
          <w:tcPr>
            <w:tcW w:w="1359" w:type="dxa"/>
          </w:tcPr>
          <w:p w14:paraId="192DFF1C" w14:textId="77777777" w:rsidR="0060046D" w:rsidRDefault="0060046D" w:rsidP="00897986">
            <w:r>
              <w:t>Completed</w:t>
            </w:r>
          </w:p>
        </w:tc>
        <w:tc>
          <w:tcPr>
            <w:tcW w:w="1863" w:type="dxa"/>
          </w:tcPr>
          <w:p w14:paraId="14A099BC" w14:textId="77777777" w:rsidR="0060046D" w:rsidRDefault="0060046D" w:rsidP="00897986">
            <w:r>
              <w:t>No</w:t>
            </w:r>
          </w:p>
        </w:tc>
        <w:tc>
          <w:tcPr>
            <w:tcW w:w="1760" w:type="dxa"/>
          </w:tcPr>
          <w:p w14:paraId="70367C7D" w14:textId="77777777" w:rsidR="0060046D" w:rsidRDefault="0060046D" w:rsidP="00897986">
            <w:r>
              <w:t>No</w:t>
            </w:r>
          </w:p>
        </w:tc>
        <w:tc>
          <w:tcPr>
            <w:tcW w:w="1954" w:type="dxa"/>
          </w:tcPr>
          <w:p w14:paraId="7552B447" w14:textId="77777777" w:rsidR="0060046D" w:rsidRDefault="0060046D" w:rsidP="00897986">
            <w:r>
              <w:t>No</w:t>
            </w:r>
          </w:p>
        </w:tc>
        <w:tc>
          <w:tcPr>
            <w:tcW w:w="2366" w:type="dxa"/>
          </w:tcPr>
          <w:p w14:paraId="00DB0527" w14:textId="77777777" w:rsidR="0060046D" w:rsidRDefault="0060046D" w:rsidP="00897986">
            <w:r>
              <w:t>None</w:t>
            </w:r>
          </w:p>
        </w:tc>
      </w:tr>
      <w:tr w:rsidR="0060046D" w14:paraId="29FAC3FF" w14:textId="77777777" w:rsidTr="00CA0716">
        <w:tc>
          <w:tcPr>
            <w:tcW w:w="616" w:type="dxa"/>
          </w:tcPr>
          <w:p w14:paraId="4A853F1D" w14:textId="77777777" w:rsidR="0060046D" w:rsidRDefault="0060046D" w:rsidP="00897986">
            <w:r>
              <w:t>8</w:t>
            </w:r>
          </w:p>
        </w:tc>
        <w:tc>
          <w:tcPr>
            <w:tcW w:w="1359" w:type="dxa"/>
          </w:tcPr>
          <w:p w14:paraId="74D3294D" w14:textId="77777777" w:rsidR="0060046D" w:rsidRDefault="0060046D" w:rsidP="00897986">
            <w:r>
              <w:t>Completed</w:t>
            </w:r>
          </w:p>
        </w:tc>
        <w:tc>
          <w:tcPr>
            <w:tcW w:w="1863" w:type="dxa"/>
          </w:tcPr>
          <w:p w14:paraId="63E47325" w14:textId="77777777" w:rsidR="0060046D" w:rsidRDefault="0060046D" w:rsidP="00897986">
            <w:r>
              <w:t>No</w:t>
            </w:r>
          </w:p>
        </w:tc>
        <w:tc>
          <w:tcPr>
            <w:tcW w:w="1760" w:type="dxa"/>
          </w:tcPr>
          <w:p w14:paraId="4E223C2A" w14:textId="77777777" w:rsidR="0060046D" w:rsidRDefault="0060046D" w:rsidP="00897986">
            <w:r>
              <w:t>No</w:t>
            </w:r>
          </w:p>
        </w:tc>
        <w:tc>
          <w:tcPr>
            <w:tcW w:w="1954" w:type="dxa"/>
          </w:tcPr>
          <w:p w14:paraId="126AFC6A" w14:textId="77777777" w:rsidR="0060046D" w:rsidRDefault="0060046D" w:rsidP="00897986">
            <w:r>
              <w:t>No</w:t>
            </w:r>
          </w:p>
        </w:tc>
        <w:tc>
          <w:tcPr>
            <w:tcW w:w="2366" w:type="dxa"/>
          </w:tcPr>
          <w:p w14:paraId="2D622A3A" w14:textId="77777777" w:rsidR="0060046D" w:rsidRDefault="0060046D" w:rsidP="00897986">
            <w:r>
              <w:t>None</w:t>
            </w:r>
          </w:p>
        </w:tc>
      </w:tr>
      <w:tr w:rsidR="0060046D" w14:paraId="11F581AC" w14:textId="77777777" w:rsidTr="00CA0716">
        <w:tc>
          <w:tcPr>
            <w:tcW w:w="616" w:type="dxa"/>
          </w:tcPr>
          <w:p w14:paraId="143DC7B6" w14:textId="77777777" w:rsidR="0060046D" w:rsidRDefault="0060046D" w:rsidP="00897986">
            <w:r>
              <w:t>9</w:t>
            </w:r>
          </w:p>
        </w:tc>
        <w:tc>
          <w:tcPr>
            <w:tcW w:w="1359" w:type="dxa"/>
          </w:tcPr>
          <w:p w14:paraId="21233BD4" w14:textId="77777777" w:rsidR="0060046D" w:rsidRDefault="0060046D" w:rsidP="00897986">
            <w:r>
              <w:t>Completed</w:t>
            </w:r>
          </w:p>
        </w:tc>
        <w:tc>
          <w:tcPr>
            <w:tcW w:w="1863" w:type="dxa"/>
          </w:tcPr>
          <w:p w14:paraId="5FBAFC05" w14:textId="77777777" w:rsidR="0060046D" w:rsidRDefault="0060046D" w:rsidP="00897986">
            <w:r>
              <w:t>No</w:t>
            </w:r>
          </w:p>
        </w:tc>
        <w:tc>
          <w:tcPr>
            <w:tcW w:w="1760" w:type="dxa"/>
          </w:tcPr>
          <w:p w14:paraId="23633B03" w14:textId="77777777" w:rsidR="0060046D" w:rsidRDefault="0060046D" w:rsidP="00897986">
            <w:r>
              <w:t>No</w:t>
            </w:r>
          </w:p>
        </w:tc>
        <w:tc>
          <w:tcPr>
            <w:tcW w:w="1954" w:type="dxa"/>
          </w:tcPr>
          <w:p w14:paraId="30DBAAD9" w14:textId="77777777" w:rsidR="0060046D" w:rsidRDefault="0060046D" w:rsidP="00897986">
            <w:r>
              <w:t>No</w:t>
            </w:r>
          </w:p>
        </w:tc>
        <w:tc>
          <w:tcPr>
            <w:tcW w:w="2366" w:type="dxa"/>
          </w:tcPr>
          <w:p w14:paraId="7636089E" w14:textId="77777777" w:rsidR="0060046D" w:rsidRDefault="0060046D" w:rsidP="00897986">
            <w:r>
              <w:t>None</w:t>
            </w:r>
          </w:p>
        </w:tc>
      </w:tr>
      <w:tr w:rsidR="0060046D" w14:paraId="100B0BA7" w14:textId="77777777" w:rsidTr="00CA0716">
        <w:tc>
          <w:tcPr>
            <w:tcW w:w="616" w:type="dxa"/>
          </w:tcPr>
          <w:p w14:paraId="127C6919" w14:textId="77777777" w:rsidR="0060046D" w:rsidRDefault="0060046D" w:rsidP="00897986">
            <w:r>
              <w:t>10</w:t>
            </w:r>
          </w:p>
        </w:tc>
        <w:tc>
          <w:tcPr>
            <w:tcW w:w="1359" w:type="dxa"/>
          </w:tcPr>
          <w:p w14:paraId="49D88DBE" w14:textId="77777777" w:rsidR="0060046D" w:rsidRDefault="0060046D" w:rsidP="00897986">
            <w:r>
              <w:t>Completed</w:t>
            </w:r>
          </w:p>
        </w:tc>
        <w:tc>
          <w:tcPr>
            <w:tcW w:w="1863" w:type="dxa"/>
          </w:tcPr>
          <w:p w14:paraId="13C28B91" w14:textId="77777777" w:rsidR="0060046D" w:rsidRDefault="0060046D" w:rsidP="00897986">
            <w:r>
              <w:t>No</w:t>
            </w:r>
          </w:p>
        </w:tc>
        <w:tc>
          <w:tcPr>
            <w:tcW w:w="1760" w:type="dxa"/>
          </w:tcPr>
          <w:p w14:paraId="2970EF7A" w14:textId="77777777" w:rsidR="0060046D" w:rsidRDefault="0060046D" w:rsidP="00897986">
            <w:r>
              <w:t>No</w:t>
            </w:r>
          </w:p>
        </w:tc>
        <w:tc>
          <w:tcPr>
            <w:tcW w:w="1954" w:type="dxa"/>
          </w:tcPr>
          <w:p w14:paraId="6C9FDED4" w14:textId="77777777" w:rsidR="0060046D" w:rsidRDefault="0060046D" w:rsidP="00897986">
            <w:r>
              <w:t>No</w:t>
            </w:r>
          </w:p>
        </w:tc>
        <w:tc>
          <w:tcPr>
            <w:tcW w:w="2366" w:type="dxa"/>
          </w:tcPr>
          <w:p w14:paraId="4C345E1B" w14:textId="77777777" w:rsidR="0060046D" w:rsidRDefault="0060046D" w:rsidP="00897986">
            <w:r>
              <w:t>None</w:t>
            </w:r>
          </w:p>
        </w:tc>
      </w:tr>
      <w:tr w:rsidR="0060046D" w14:paraId="7C707306" w14:textId="77777777" w:rsidTr="00CA0716">
        <w:tc>
          <w:tcPr>
            <w:tcW w:w="616" w:type="dxa"/>
          </w:tcPr>
          <w:p w14:paraId="12CAB0FB" w14:textId="77777777" w:rsidR="0060046D" w:rsidRDefault="0060046D" w:rsidP="00897986">
            <w:r>
              <w:lastRenderedPageBreak/>
              <w:t>11</w:t>
            </w:r>
          </w:p>
        </w:tc>
        <w:tc>
          <w:tcPr>
            <w:tcW w:w="1359" w:type="dxa"/>
          </w:tcPr>
          <w:p w14:paraId="04F44037" w14:textId="77777777" w:rsidR="0060046D" w:rsidRDefault="0060046D" w:rsidP="00897986">
            <w:r>
              <w:t>Completed</w:t>
            </w:r>
          </w:p>
        </w:tc>
        <w:tc>
          <w:tcPr>
            <w:tcW w:w="1863" w:type="dxa"/>
          </w:tcPr>
          <w:p w14:paraId="295025D8" w14:textId="77777777" w:rsidR="0060046D" w:rsidRDefault="0060046D" w:rsidP="00897986">
            <w:r>
              <w:t>No</w:t>
            </w:r>
          </w:p>
        </w:tc>
        <w:tc>
          <w:tcPr>
            <w:tcW w:w="1760" w:type="dxa"/>
          </w:tcPr>
          <w:p w14:paraId="02C89B3A" w14:textId="77777777" w:rsidR="0060046D" w:rsidRDefault="0060046D" w:rsidP="00897986">
            <w:r>
              <w:t>No</w:t>
            </w:r>
          </w:p>
        </w:tc>
        <w:tc>
          <w:tcPr>
            <w:tcW w:w="1954" w:type="dxa"/>
          </w:tcPr>
          <w:p w14:paraId="64F7A5AF" w14:textId="77777777" w:rsidR="0060046D" w:rsidRDefault="0060046D" w:rsidP="00897986">
            <w:r>
              <w:t>No</w:t>
            </w:r>
          </w:p>
        </w:tc>
        <w:tc>
          <w:tcPr>
            <w:tcW w:w="2366" w:type="dxa"/>
          </w:tcPr>
          <w:p w14:paraId="0B9C0B76" w14:textId="77777777" w:rsidR="0060046D" w:rsidRDefault="0060046D" w:rsidP="00897986">
            <w:r>
              <w:t>None</w:t>
            </w:r>
          </w:p>
        </w:tc>
      </w:tr>
    </w:tbl>
    <w:p w14:paraId="00F9A020" w14:textId="77777777" w:rsidR="0060046D" w:rsidRDefault="0060046D" w:rsidP="0060046D"/>
    <w:p w14:paraId="03809151" w14:textId="77777777" w:rsidR="0060046D" w:rsidRPr="003A3122" w:rsidRDefault="0060046D" w:rsidP="003A3122">
      <w:pPr>
        <w:rPr>
          <w:b/>
        </w:rPr>
      </w:pPr>
      <w:r w:rsidRPr="003A3122">
        <w:rPr>
          <w:b/>
        </w:rPr>
        <w:t>Ben Rowlands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921DB43" w14:textId="77777777" w:rsidTr="00897986">
        <w:tc>
          <w:tcPr>
            <w:tcW w:w="615" w:type="dxa"/>
          </w:tcPr>
          <w:p w14:paraId="765391E9" w14:textId="77777777" w:rsidR="0060046D" w:rsidRDefault="0060046D" w:rsidP="00897986">
            <w:r>
              <w:t xml:space="preserve">Task </w:t>
            </w:r>
          </w:p>
        </w:tc>
        <w:tc>
          <w:tcPr>
            <w:tcW w:w="1365" w:type="dxa"/>
          </w:tcPr>
          <w:p w14:paraId="7F1199E6" w14:textId="77777777" w:rsidR="0060046D" w:rsidRDefault="0060046D" w:rsidP="00897986">
            <w:r>
              <w:t>Success Rate</w:t>
            </w:r>
          </w:p>
        </w:tc>
        <w:tc>
          <w:tcPr>
            <w:tcW w:w="1896" w:type="dxa"/>
          </w:tcPr>
          <w:p w14:paraId="614A100D" w14:textId="77777777" w:rsidR="0060046D" w:rsidRDefault="0060046D" w:rsidP="00897986">
            <w:r>
              <w:t>Minor Usability Issues</w:t>
            </w:r>
          </w:p>
        </w:tc>
        <w:tc>
          <w:tcPr>
            <w:tcW w:w="1789" w:type="dxa"/>
          </w:tcPr>
          <w:p w14:paraId="7156BA88" w14:textId="77777777" w:rsidR="0060046D" w:rsidRDefault="0060046D" w:rsidP="00897986">
            <w:r>
              <w:t>Serious Usability Issues</w:t>
            </w:r>
          </w:p>
        </w:tc>
        <w:tc>
          <w:tcPr>
            <w:tcW w:w="1843" w:type="dxa"/>
          </w:tcPr>
          <w:p w14:paraId="273EDE41" w14:textId="77777777" w:rsidR="0060046D" w:rsidRDefault="0060046D" w:rsidP="00897986">
            <w:r>
              <w:t>Critical Usability Issues</w:t>
            </w:r>
          </w:p>
        </w:tc>
        <w:tc>
          <w:tcPr>
            <w:tcW w:w="2410" w:type="dxa"/>
          </w:tcPr>
          <w:p w14:paraId="31E13E5A" w14:textId="77777777" w:rsidR="0060046D" w:rsidRDefault="0060046D" w:rsidP="00897986">
            <w:r>
              <w:t>Notes and Comments</w:t>
            </w:r>
          </w:p>
        </w:tc>
      </w:tr>
      <w:tr w:rsidR="0060046D" w14:paraId="663B0FF3" w14:textId="77777777" w:rsidTr="00897986">
        <w:tc>
          <w:tcPr>
            <w:tcW w:w="615" w:type="dxa"/>
          </w:tcPr>
          <w:p w14:paraId="12E567A5" w14:textId="77777777" w:rsidR="0060046D" w:rsidRDefault="0060046D" w:rsidP="00897986">
            <w:r>
              <w:t>1</w:t>
            </w:r>
          </w:p>
        </w:tc>
        <w:tc>
          <w:tcPr>
            <w:tcW w:w="1365" w:type="dxa"/>
          </w:tcPr>
          <w:p w14:paraId="05C5D14E" w14:textId="77777777" w:rsidR="0060046D" w:rsidRDefault="0060046D" w:rsidP="00897986">
            <w:r>
              <w:t>Completed</w:t>
            </w:r>
          </w:p>
        </w:tc>
        <w:tc>
          <w:tcPr>
            <w:tcW w:w="1896" w:type="dxa"/>
          </w:tcPr>
          <w:p w14:paraId="10FB3ED5" w14:textId="77777777" w:rsidR="0060046D" w:rsidRDefault="0060046D" w:rsidP="007E6892">
            <w:pPr>
              <w:jc w:val="left"/>
            </w:pPr>
            <w:r>
              <w:t>Maybe Make it explicit that only accepts pdfs I was thinking I might want to upload a file of a different type</w:t>
            </w:r>
          </w:p>
        </w:tc>
        <w:tc>
          <w:tcPr>
            <w:tcW w:w="1789" w:type="dxa"/>
          </w:tcPr>
          <w:p w14:paraId="11A62C47" w14:textId="77777777" w:rsidR="0060046D" w:rsidRDefault="0060046D" w:rsidP="007E6892">
            <w:pPr>
              <w:jc w:val="left"/>
            </w:pPr>
            <w:r>
              <w:t>No</w:t>
            </w:r>
          </w:p>
        </w:tc>
        <w:tc>
          <w:tcPr>
            <w:tcW w:w="1843" w:type="dxa"/>
          </w:tcPr>
          <w:p w14:paraId="2EFD4A6E" w14:textId="77777777" w:rsidR="0060046D" w:rsidRDefault="0060046D" w:rsidP="007E6892">
            <w:pPr>
              <w:jc w:val="left"/>
            </w:pPr>
            <w:r>
              <w:t>No</w:t>
            </w:r>
          </w:p>
        </w:tc>
        <w:tc>
          <w:tcPr>
            <w:tcW w:w="2410" w:type="dxa"/>
          </w:tcPr>
          <w:p w14:paraId="461D1F00" w14:textId="77777777" w:rsidR="0060046D" w:rsidRDefault="0060046D" w:rsidP="007E6892">
            <w:pPr>
              <w:jc w:val="left"/>
            </w:pPr>
            <w:r>
              <w:t>None</w:t>
            </w:r>
          </w:p>
        </w:tc>
      </w:tr>
      <w:tr w:rsidR="0060046D" w14:paraId="5B2BE384" w14:textId="77777777" w:rsidTr="00897986">
        <w:tc>
          <w:tcPr>
            <w:tcW w:w="615" w:type="dxa"/>
          </w:tcPr>
          <w:p w14:paraId="02DFCC07" w14:textId="77777777" w:rsidR="0060046D" w:rsidRDefault="0060046D" w:rsidP="00897986">
            <w:r>
              <w:t>2</w:t>
            </w:r>
          </w:p>
        </w:tc>
        <w:tc>
          <w:tcPr>
            <w:tcW w:w="1365" w:type="dxa"/>
          </w:tcPr>
          <w:p w14:paraId="5EA2C77D" w14:textId="77777777" w:rsidR="0060046D" w:rsidRDefault="0060046D" w:rsidP="00897986">
            <w:r>
              <w:t>Completed</w:t>
            </w:r>
          </w:p>
        </w:tc>
        <w:tc>
          <w:tcPr>
            <w:tcW w:w="1896" w:type="dxa"/>
          </w:tcPr>
          <w:p w14:paraId="25CBE0EE" w14:textId="77777777" w:rsidR="0060046D" w:rsidRDefault="0060046D" w:rsidP="007E6892">
            <w:pPr>
              <w:jc w:val="left"/>
            </w:pPr>
            <w:r>
              <w:t xml:space="preserve">Took a moment to </w:t>
            </w:r>
            <w:proofErr w:type="spellStart"/>
            <w:r>
              <w:t>realise</w:t>
            </w:r>
            <w:proofErr w:type="spellEnd"/>
            <w:r>
              <w:t xml:space="preserve"> that had to click on session row/tab to bring up options. But once first clicked on it was obvious after that.</w:t>
            </w:r>
          </w:p>
        </w:tc>
        <w:tc>
          <w:tcPr>
            <w:tcW w:w="1789" w:type="dxa"/>
          </w:tcPr>
          <w:p w14:paraId="1980BEC3" w14:textId="77777777" w:rsidR="0060046D" w:rsidRDefault="0060046D" w:rsidP="007E6892">
            <w:pPr>
              <w:jc w:val="left"/>
            </w:pPr>
            <w:r>
              <w:t>Someone else’s questions appeared when creating my new feedback session</w:t>
            </w:r>
          </w:p>
        </w:tc>
        <w:tc>
          <w:tcPr>
            <w:tcW w:w="1843" w:type="dxa"/>
          </w:tcPr>
          <w:p w14:paraId="7B23106F" w14:textId="77777777" w:rsidR="0060046D" w:rsidRDefault="0060046D" w:rsidP="007E6892">
            <w:pPr>
              <w:jc w:val="left"/>
            </w:pPr>
            <w:r>
              <w:t>No</w:t>
            </w:r>
          </w:p>
        </w:tc>
        <w:tc>
          <w:tcPr>
            <w:tcW w:w="2410" w:type="dxa"/>
          </w:tcPr>
          <w:p w14:paraId="0B3A6B1D" w14:textId="77777777" w:rsidR="0060046D" w:rsidRDefault="0060046D" w:rsidP="007E6892">
            <w:pPr>
              <w:jc w:val="left"/>
            </w:pPr>
            <w:r>
              <w:t>None</w:t>
            </w:r>
          </w:p>
        </w:tc>
      </w:tr>
      <w:tr w:rsidR="0060046D" w14:paraId="7AB73F3B" w14:textId="77777777" w:rsidTr="00897986">
        <w:tc>
          <w:tcPr>
            <w:tcW w:w="615" w:type="dxa"/>
          </w:tcPr>
          <w:p w14:paraId="3DC430B2" w14:textId="77777777" w:rsidR="0060046D" w:rsidRDefault="0060046D" w:rsidP="00897986">
            <w:r>
              <w:t>3</w:t>
            </w:r>
          </w:p>
        </w:tc>
        <w:tc>
          <w:tcPr>
            <w:tcW w:w="1365" w:type="dxa"/>
          </w:tcPr>
          <w:p w14:paraId="2A8CEC2A" w14:textId="77777777" w:rsidR="0060046D" w:rsidRDefault="0060046D" w:rsidP="00897986">
            <w:r>
              <w:t>Completed</w:t>
            </w:r>
          </w:p>
        </w:tc>
        <w:tc>
          <w:tcPr>
            <w:tcW w:w="1896" w:type="dxa"/>
          </w:tcPr>
          <w:p w14:paraId="7B4CD661" w14:textId="77777777" w:rsidR="0060046D" w:rsidRDefault="0060046D" w:rsidP="007E6892">
            <w:pPr>
              <w:jc w:val="left"/>
            </w:pPr>
            <w:r>
              <w:t>No</w:t>
            </w:r>
          </w:p>
        </w:tc>
        <w:tc>
          <w:tcPr>
            <w:tcW w:w="1789" w:type="dxa"/>
          </w:tcPr>
          <w:p w14:paraId="4DC9403F" w14:textId="77777777" w:rsidR="0060046D" w:rsidRDefault="0060046D" w:rsidP="007E6892">
            <w:pPr>
              <w:jc w:val="left"/>
            </w:pPr>
            <w:r>
              <w:t>No</w:t>
            </w:r>
          </w:p>
        </w:tc>
        <w:tc>
          <w:tcPr>
            <w:tcW w:w="1843" w:type="dxa"/>
          </w:tcPr>
          <w:p w14:paraId="3CB29837" w14:textId="77777777" w:rsidR="0060046D" w:rsidRDefault="0060046D" w:rsidP="007E6892">
            <w:pPr>
              <w:jc w:val="left"/>
            </w:pPr>
            <w:r>
              <w:t>No</w:t>
            </w:r>
          </w:p>
        </w:tc>
        <w:tc>
          <w:tcPr>
            <w:tcW w:w="2410" w:type="dxa"/>
          </w:tcPr>
          <w:p w14:paraId="2A863BF7" w14:textId="77777777" w:rsidR="0060046D" w:rsidRDefault="0060046D" w:rsidP="007E6892">
            <w:pPr>
              <w:jc w:val="left"/>
            </w:pPr>
            <w:r>
              <w:t>None</w:t>
            </w:r>
          </w:p>
        </w:tc>
      </w:tr>
      <w:tr w:rsidR="0060046D" w14:paraId="75B44711" w14:textId="77777777" w:rsidTr="00897986">
        <w:tc>
          <w:tcPr>
            <w:tcW w:w="615" w:type="dxa"/>
          </w:tcPr>
          <w:p w14:paraId="6301A5BB" w14:textId="77777777" w:rsidR="0060046D" w:rsidRDefault="0060046D" w:rsidP="00897986">
            <w:r>
              <w:t>4</w:t>
            </w:r>
          </w:p>
        </w:tc>
        <w:tc>
          <w:tcPr>
            <w:tcW w:w="1365" w:type="dxa"/>
          </w:tcPr>
          <w:p w14:paraId="513FD4F8" w14:textId="77777777" w:rsidR="0060046D" w:rsidRDefault="0060046D" w:rsidP="00897986">
            <w:r>
              <w:t>Completed</w:t>
            </w:r>
          </w:p>
        </w:tc>
        <w:tc>
          <w:tcPr>
            <w:tcW w:w="1896" w:type="dxa"/>
          </w:tcPr>
          <w:p w14:paraId="18DA065D" w14:textId="77777777" w:rsidR="0060046D" w:rsidRDefault="0060046D" w:rsidP="007E6892">
            <w:pPr>
              <w:jc w:val="left"/>
            </w:pPr>
            <w:r>
              <w:t>No</w:t>
            </w:r>
          </w:p>
        </w:tc>
        <w:tc>
          <w:tcPr>
            <w:tcW w:w="1789" w:type="dxa"/>
          </w:tcPr>
          <w:p w14:paraId="7F32D035" w14:textId="77777777" w:rsidR="0060046D" w:rsidRDefault="0060046D" w:rsidP="007E6892">
            <w:pPr>
              <w:jc w:val="left"/>
            </w:pPr>
            <w:r>
              <w:t>No</w:t>
            </w:r>
          </w:p>
        </w:tc>
        <w:tc>
          <w:tcPr>
            <w:tcW w:w="1843" w:type="dxa"/>
          </w:tcPr>
          <w:p w14:paraId="5B6A8AD2" w14:textId="77777777" w:rsidR="0060046D" w:rsidRDefault="0060046D" w:rsidP="007E6892">
            <w:pPr>
              <w:jc w:val="left"/>
            </w:pPr>
            <w:r>
              <w:t>No</w:t>
            </w:r>
          </w:p>
        </w:tc>
        <w:tc>
          <w:tcPr>
            <w:tcW w:w="2410" w:type="dxa"/>
          </w:tcPr>
          <w:p w14:paraId="215C8703" w14:textId="77777777" w:rsidR="0060046D" w:rsidRDefault="0060046D" w:rsidP="007E6892">
            <w:pPr>
              <w:jc w:val="left"/>
            </w:pPr>
            <w:r>
              <w:t>None</w:t>
            </w:r>
          </w:p>
        </w:tc>
      </w:tr>
      <w:tr w:rsidR="0060046D" w14:paraId="0D7D1D24" w14:textId="77777777" w:rsidTr="00897986">
        <w:tc>
          <w:tcPr>
            <w:tcW w:w="615" w:type="dxa"/>
          </w:tcPr>
          <w:p w14:paraId="2017543C" w14:textId="77777777" w:rsidR="0060046D" w:rsidRDefault="0060046D" w:rsidP="00897986">
            <w:r>
              <w:t>5</w:t>
            </w:r>
          </w:p>
        </w:tc>
        <w:tc>
          <w:tcPr>
            <w:tcW w:w="1365" w:type="dxa"/>
          </w:tcPr>
          <w:p w14:paraId="3A073B6B" w14:textId="77777777" w:rsidR="0060046D" w:rsidRDefault="0060046D" w:rsidP="00897986">
            <w:r>
              <w:t>Completed</w:t>
            </w:r>
          </w:p>
        </w:tc>
        <w:tc>
          <w:tcPr>
            <w:tcW w:w="1896" w:type="dxa"/>
          </w:tcPr>
          <w:p w14:paraId="427F457F" w14:textId="77777777" w:rsidR="0060046D" w:rsidRDefault="0060046D" w:rsidP="007E6892">
            <w:pPr>
              <w:jc w:val="left"/>
            </w:pPr>
            <w:r>
              <w:t>No</w:t>
            </w:r>
          </w:p>
        </w:tc>
        <w:tc>
          <w:tcPr>
            <w:tcW w:w="1789" w:type="dxa"/>
          </w:tcPr>
          <w:p w14:paraId="2799F9DF" w14:textId="77777777" w:rsidR="0060046D" w:rsidRDefault="0060046D" w:rsidP="007E6892">
            <w:pPr>
              <w:jc w:val="left"/>
            </w:pPr>
            <w:r>
              <w:t>No</w:t>
            </w:r>
          </w:p>
        </w:tc>
        <w:tc>
          <w:tcPr>
            <w:tcW w:w="1843" w:type="dxa"/>
          </w:tcPr>
          <w:p w14:paraId="5913A698" w14:textId="77777777" w:rsidR="0060046D" w:rsidRDefault="0060046D" w:rsidP="007E6892">
            <w:pPr>
              <w:jc w:val="left"/>
            </w:pPr>
            <w:r>
              <w:t>No</w:t>
            </w:r>
          </w:p>
        </w:tc>
        <w:tc>
          <w:tcPr>
            <w:tcW w:w="2410" w:type="dxa"/>
          </w:tcPr>
          <w:p w14:paraId="61EAF31A" w14:textId="77777777" w:rsidR="0060046D" w:rsidRDefault="0060046D" w:rsidP="007E6892">
            <w:pPr>
              <w:jc w:val="left"/>
            </w:pPr>
            <w:r>
              <w:t>Expecting some feedback or visual to display immediately upon entering feedback page not an issue but split-second delay</w:t>
            </w:r>
          </w:p>
        </w:tc>
      </w:tr>
      <w:tr w:rsidR="0060046D" w14:paraId="4D4F3DF1" w14:textId="77777777" w:rsidTr="00897986">
        <w:tc>
          <w:tcPr>
            <w:tcW w:w="615" w:type="dxa"/>
          </w:tcPr>
          <w:p w14:paraId="13D3A8C0" w14:textId="77777777" w:rsidR="0060046D" w:rsidRDefault="0060046D" w:rsidP="00897986">
            <w:r>
              <w:t>6</w:t>
            </w:r>
          </w:p>
        </w:tc>
        <w:tc>
          <w:tcPr>
            <w:tcW w:w="1365" w:type="dxa"/>
          </w:tcPr>
          <w:p w14:paraId="39FD89D8" w14:textId="77777777" w:rsidR="0060046D" w:rsidRDefault="0060046D" w:rsidP="00897986">
            <w:r>
              <w:t>Completed</w:t>
            </w:r>
          </w:p>
        </w:tc>
        <w:tc>
          <w:tcPr>
            <w:tcW w:w="1896" w:type="dxa"/>
          </w:tcPr>
          <w:p w14:paraId="4E9DF0DE" w14:textId="77777777" w:rsidR="0060046D" w:rsidRDefault="0060046D" w:rsidP="007E6892">
            <w:pPr>
              <w:jc w:val="left"/>
            </w:pPr>
            <w:r>
              <w:t>No</w:t>
            </w:r>
          </w:p>
        </w:tc>
        <w:tc>
          <w:tcPr>
            <w:tcW w:w="1789" w:type="dxa"/>
          </w:tcPr>
          <w:p w14:paraId="1C2E66D7" w14:textId="77777777" w:rsidR="0060046D" w:rsidRDefault="0060046D" w:rsidP="007E6892">
            <w:pPr>
              <w:jc w:val="left"/>
            </w:pPr>
            <w:r>
              <w:t>No</w:t>
            </w:r>
          </w:p>
        </w:tc>
        <w:tc>
          <w:tcPr>
            <w:tcW w:w="1843" w:type="dxa"/>
          </w:tcPr>
          <w:p w14:paraId="3B2C190D" w14:textId="77777777" w:rsidR="0060046D" w:rsidRDefault="0060046D" w:rsidP="007E6892">
            <w:pPr>
              <w:jc w:val="left"/>
            </w:pPr>
            <w:r>
              <w:t>No</w:t>
            </w:r>
          </w:p>
        </w:tc>
        <w:tc>
          <w:tcPr>
            <w:tcW w:w="2410" w:type="dxa"/>
          </w:tcPr>
          <w:p w14:paraId="25C9E47C" w14:textId="77777777" w:rsidR="0060046D" w:rsidRDefault="0060046D" w:rsidP="007E6892">
            <w:pPr>
              <w:jc w:val="left"/>
            </w:pPr>
            <w:r>
              <w:t>None</w:t>
            </w:r>
          </w:p>
        </w:tc>
      </w:tr>
      <w:tr w:rsidR="0060046D" w14:paraId="237760AD" w14:textId="77777777" w:rsidTr="00897986">
        <w:tc>
          <w:tcPr>
            <w:tcW w:w="615" w:type="dxa"/>
          </w:tcPr>
          <w:p w14:paraId="740818AB" w14:textId="77777777" w:rsidR="0060046D" w:rsidRDefault="0060046D" w:rsidP="00897986">
            <w:r>
              <w:t>7</w:t>
            </w:r>
          </w:p>
        </w:tc>
        <w:tc>
          <w:tcPr>
            <w:tcW w:w="1365" w:type="dxa"/>
          </w:tcPr>
          <w:p w14:paraId="75A75B51" w14:textId="77777777" w:rsidR="0060046D" w:rsidRDefault="0060046D" w:rsidP="00897986">
            <w:r>
              <w:t>Completed</w:t>
            </w:r>
          </w:p>
        </w:tc>
        <w:tc>
          <w:tcPr>
            <w:tcW w:w="1896" w:type="dxa"/>
          </w:tcPr>
          <w:p w14:paraId="306734BA" w14:textId="77777777" w:rsidR="0060046D" w:rsidRDefault="0060046D" w:rsidP="007E6892">
            <w:pPr>
              <w:jc w:val="left"/>
            </w:pPr>
            <w:r>
              <w:t>No</w:t>
            </w:r>
          </w:p>
        </w:tc>
        <w:tc>
          <w:tcPr>
            <w:tcW w:w="1789" w:type="dxa"/>
          </w:tcPr>
          <w:p w14:paraId="025E989E" w14:textId="77777777" w:rsidR="0060046D" w:rsidRDefault="0060046D" w:rsidP="007E6892">
            <w:pPr>
              <w:jc w:val="left"/>
            </w:pPr>
            <w:r>
              <w:t>No</w:t>
            </w:r>
          </w:p>
        </w:tc>
        <w:tc>
          <w:tcPr>
            <w:tcW w:w="1843" w:type="dxa"/>
          </w:tcPr>
          <w:p w14:paraId="02119F19" w14:textId="77777777" w:rsidR="0060046D" w:rsidRDefault="0060046D" w:rsidP="007E6892">
            <w:pPr>
              <w:jc w:val="left"/>
            </w:pPr>
            <w:r>
              <w:t>No</w:t>
            </w:r>
          </w:p>
        </w:tc>
        <w:tc>
          <w:tcPr>
            <w:tcW w:w="2410" w:type="dxa"/>
          </w:tcPr>
          <w:p w14:paraId="79113050" w14:textId="77777777" w:rsidR="0060046D" w:rsidRDefault="0060046D" w:rsidP="007E6892">
            <w:pPr>
              <w:jc w:val="left"/>
            </w:pPr>
            <w:r>
              <w:t>Couldn’t search for a while because did not alert me to extra spaces I couldn’t see. Either strip spaces off the end or alert me to the issue</w:t>
            </w:r>
          </w:p>
        </w:tc>
      </w:tr>
      <w:tr w:rsidR="0060046D" w14:paraId="287A8639" w14:textId="77777777" w:rsidTr="00897986">
        <w:tc>
          <w:tcPr>
            <w:tcW w:w="615" w:type="dxa"/>
          </w:tcPr>
          <w:p w14:paraId="35C4832C" w14:textId="77777777" w:rsidR="0060046D" w:rsidRDefault="0060046D" w:rsidP="00897986">
            <w:r>
              <w:t>8</w:t>
            </w:r>
          </w:p>
        </w:tc>
        <w:tc>
          <w:tcPr>
            <w:tcW w:w="1365" w:type="dxa"/>
          </w:tcPr>
          <w:p w14:paraId="4EE8FCE9" w14:textId="77777777" w:rsidR="0060046D" w:rsidRDefault="0060046D" w:rsidP="00897986">
            <w:r>
              <w:t>Completed</w:t>
            </w:r>
          </w:p>
        </w:tc>
        <w:tc>
          <w:tcPr>
            <w:tcW w:w="1896" w:type="dxa"/>
          </w:tcPr>
          <w:p w14:paraId="5B3B4CE3" w14:textId="77777777" w:rsidR="0060046D" w:rsidRDefault="0060046D" w:rsidP="00897986">
            <w:r>
              <w:t>No</w:t>
            </w:r>
          </w:p>
        </w:tc>
        <w:tc>
          <w:tcPr>
            <w:tcW w:w="1789" w:type="dxa"/>
          </w:tcPr>
          <w:p w14:paraId="0D017CEE" w14:textId="77777777" w:rsidR="0060046D" w:rsidRDefault="0060046D" w:rsidP="00897986">
            <w:r>
              <w:t>No</w:t>
            </w:r>
          </w:p>
        </w:tc>
        <w:tc>
          <w:tcPr>
            <w:tcW w:w="1843" w:type="dxa"/>
          </w:tcPr>
          <w:p w14:paraId="0D226F7C" w14:textId="77777777" w:rsidR="0060046D" w:rsidRDefault="0060046D" w:rsidP="00897986">
            <w:r>
              <w:t>No</w:t>
            </w:r>
          </w:p>
        </w:tc>
        <w:tc>
          <w:tcPr>
            <w:tcW w:w="2410" w:type="dxa"/>
          </w:tcPr>
          <w:p w14:paraId="7D1BA449" w14:textId="77777777" w:rsidR="0060046D" w:rsidRDefault="0060046D" w:rsidP="00897986">
            <w:r>
              <w:t>None</w:t>
            </w:r>
          </w:p>
        </w:tc>
      </w:tr>
      <w:tr w:rsidR="0060046D" w14:paraId="5E0218EF" w14:textId="77777777" w:rsidTr="00897986">
        <w:tc>
          <w:tcPr>
            <w:tcW w:w="615" w:type="dxa"/>
          </w:tcPr>
          <w:p w14:paraId="7F7BFC5D" w14:textId="77777777" w:rsidR="0060046D" w:rsidRDefault="0060046D" w:rsidP="00897986">
            <w:r>
              <w:t>9</w:t>
            </w:r>
          </w:p>
        </w:tc>
        <w:tc>
          <w:tcPr>
            <w:tcW w:w="1365" w:type="dxa"/>
          </w:tcPr>
          <w:p w14:paraId="528D7CD0" w14:textId="77777777" w:rsidR="0060046D" w:rsidRDefault="0060046D" w:rsidP="00897986">
            <w:r>
              <w:t>Completed</w:t>
            </w:r>
          </w:p>
        </w:tc>
        <w:tc>
          <w:tcPr>
            <w:tcW w:w="1896" w:type="dxa"/>
          </w:tcPr>
          <w:p w14:paraId="18FA0950" w14:textId="77777777" w:rsidR="0060046D" w:rsidRDefault="0060046D" w:rsidP="00897986">
            <w:r>
              <w:t>No</w:t>
            </w:r>
          </w:p>
        </w:tc>
        <w:tc>
          <w:tcPr>
            <w:tcW w:w="1789" w:type="dxa"/>
          </w:tcPr>
          <w:p w14:paraId="4B43FC0E" w14:textId="77777777" w:rsidR="0060046D" w:rsidRDefault="0060046D" w:rsidP="00897986">
            <w:r>
              <w:t>No</w:t>
            </w:r>
          </w:p>
        </w:tc>
        <w:tc>
          <w:tcPr>
            <w:tcW w:w="1843" w:type="dxa"/>
          </w:tcPr>
          <w:p w14:paraId="0A29958F" w14:textId="77777777" w:rsidR="0060046D" w:rsidRDefault="0060046D" w:rsidP="00897986">
            <w:r>
              <w:t>No</w:t>
            </w:r>
          </w:p>
        </w:tc>
        <w:tc>
          <w:tcPr>
            <w:tcW w:w="2410" w:type="dxa"/>
          </w:tcPr>
          <w:p w14:paraId="785B34B6" w14:textId="77777777" w:rsidR="0060046D" w:rsidRDefault="0060046D" w:rsidP="00897986">
            <w:r>
              <w:t>None</w:t>
            </w:r>
          </w:p>
        </w:tc>
      </w:tr>
      <w:tr w:rsidR="0060046D" w14:paraId="7E594E67" w14:textId="77777777" w:rsidTr="00897986">
        <w:tc>
          <w:tcPr>
            <w:tcW w:w="615" w:type="dxa"/>
          </w:tcPr>
          <w:p w14:paraId="11837B8B" w14:textId="77777777" w:rsidR="0060046D" w:rsidRDefault="0060046D" w:rsidP="00897986">
            <w:r>
              <w:t>10</w:t>
            </w:r>
          </w:p>
        </w:tc>
        <w:tc>
          <w:tcPr>
            <w:tcW w:w="1365" w:type="dxa"/>
          </w:tcPr>
          <w:p w14:paraId="7C273A7D" w14:textId="77777777" w:rsidR="0060046D" w:rsidRDefault="0060046D" w:rsidP="00897986">
            <w:r>
              <w:t>Completed</w:t>
            </w:r>
          </w:p>
        </w:tc>
        <w:tc>
          <w:tcPr>
            <w:tcW w:w="1896" w:type="dxa"/>
          </w:tcPr>
          <w:p w14:paraId="07FBDA0E" w14:textId="77777777" w:rsidR="0060046D" w:rsidRDefault="0060046D" w:rsidP="00897986">
            <w:r>
              <w:t>No</w:t>
            </w:r>
          </w:p>
        </w:tc>
        <w:tc>
          <w:tcPr>
            <w:tcW w:w="1789" w:type="dxa"/>
          </w:tcPr>
          <w:p w14:paraId="63E8FC50" w14:textId="77777777" w:rsidR="0060046D" w:rsidRDefault="0060046D" w:rsidP="00897986">
            <w:r>
              <w:t>No</w:t>
            </w:r>
          </w:p>
        </w:tc>
        <w:tc>
          <w:tcPr>
            <w:tcW w:w="1843" w:type="dxa"/>
          </w:tcPr>
          <w:p w14:paraId="7C246FDC" w14:textId="77777777" w:rsidR="0060046D" w:rsidRDefault="0060046D" w:rsidP="00897986">
            <w:r>
              <w:t>No</w:t>
            </w:r>
          </w:p>
        </w:tc>
        <w:tc>
          <w:tcPr>
            <w:tcW w:w="2410" w:type="dxa"/>
          </w:tcPr>
          <w:p w14:paraId="1CE45338" w14:textId="77777777" w:rsidR="0060046D" w:rsidRDefault="0060046D" w:rsidP="00897986">
            <w:r>
              <w:t>None</w:t>
            </w:r>
          </w:p>
        </w:tc>
      </w:tr>
      <w:tr w:rsidR="0060046D" w14:paraId="60C6C8DB" w14:textId="77777777" w:rsidTr="00897986">
        <w:tc>
          <w:tcPr>
            <w:tcW w:w="615" w:type="dxa"/>
          </w:tcPr>
          <w:p w14:paraId="4321B510" w14:textId="77777777" w:rsidR="0060046D" w:rsidRDefault="0060046D" w:rsidP="00897986">
            <w:r>
              <w:t>11</w:t>
            </w:r>
          </w:p>
        </w:tc>
        <w:tc>
          <w:tcPr>
            <w:tcW w:w="1365" w:type="dxa"/>
          </w:tcPr>
          <w:p w14:paraId="7F2BF329" w14:textId="77777777" w:rsidR="0060046D" w:rsidRDefault="0060046D" w:rsidP="00897986">
            <w:r>
              <w:t>Completed</w:t>
            </w:r>
          </w:p>
        </w:tc>
        <w:tc>
          <w:tcPr>
            <w:tcW w:w="1896" w:type="dxa"/>
          </w:tcPr>
          <w:p w14:paraId="541C6F9E" w14:textId="77777777" w:rsidR="0060046D" w:rsidRDefault="0060046D" w:rsidP="00897986">
            <w:r>
              <w:t>No</w:t>
            </w:r>
          </w:p>
        </w:tc>
        <w:tc>
          <w:tcPr>
            <w:tcW w:w="1789" w:type="dxa"/>
          </w:tcPr>
          <w:p w14:paraId="61F2E6D3" w14:textId="77777777" w:rsidR="0060046D" w:rsidRDefault="0060046D" w:rsidP="00897986">
            <w:r>
              <w:t>No</w:t>
            </w:r>
          </w:p>
        </w:tc>
        <w:tc>
          <w:tcPr>
            <w:tcW w:w="1843" w:type="dxa"/>
          </w:tcPr>
          <w:p w14:paraId="3E8E121B" w14:textId="77777777" w:rsidR="0060046D" w:rsidRDefault="0060046D" w:rsidP="00897986">
            <w:r>
              <w:t>No</w:t>
            </w:r>
          </w:p>
        </w:tc>
        <w:tc>
          <w:tcPr>
            <w:tcW w:w="2410" w:type="dxa"/>
          </w:tcPr>
          <w:p w14:paraId="6B596D66" w14:textId="77777777" w:rsidR="0060046D" w:rsidRDefault="0060046D" w:rsidP="00897986">
            <w:r>
              <w:t>None</w:t>
            </w:r>
          </w:p>
        </w:tc>
      </w:tr>
    </w:tbl>
    <w:p w14:paraId="45145B7D" w14:textId="77777777" w:rsidR="0060046D" w:rsidRDefault="0060046D" w:rsidP="0060046D"/>
    <w:p w14:paraId="3906B3C3" w14:textId="77777777" w:rsidR="0060046D" w:rsidRPr="005B2B60" w:rsidRDefault="0060046D" w:rsidP="005B2B60">
      <w:pPr>
        <w:rPr>
          <w:b/>
        </w:rPr>
      </w:pPr>
      <w:r w:rsidRPr="005B2B60">
        <w:rPr>
          <w:b/>
        </w:rPr>
        <w:t>Joasia Syposz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2F29DD" w14:paraId="29248A05" w14:textId="77777777" w:rsidTr="00897986">
        <w:tc>
          <w:tcPr>
            <w:tcW w:w="615" w:type="dxa"/>
          </w:tcPr>
          <w:p w14:paraId="512B0227" w14:textId="77777777" w:rsidR="0060046D" w:rsidRDefault="0060046D" w:rsidP="00897986">
            <w:r>
              <w:t xml:space="preserve">Task </w:t>
            </w:r>
          </w:p>
        </w:tc>
        <w:tc>
          <w:tcPr>
            <w:tcW w:w="1365" w:type="dxa"/>
          </w:tcPr>
          <w:p w14:paraId="79FE627D" w14:textId="77777777" w:rsidR="0060046D" w:rsidRDefault="0060046D" w:rsidP="00897986">
            <w:r>
              <w:t>Success Rate</w:t>
            </w:r>
          </w:p>
        </w:tc>
        <w:tc>
          <w:tcPr>
            <w:tcW w:w="1896" w:type="dxa"/>
          </w:tcPr>
          <w:p w14:paraId="2F154AD3" w14:textId="77777777" w:rsidR="0060046D" w:rsidRDefault="0060046D" w:rsidP="00897986">
            <w:r>
              <w:t>Minor Usability Issues</w:t>
            </w:r>
          </w:p>
        </w:tc>
        <w:tc>
          <w:tcPr>
            <w:tcW w:w="1789" w:type="dxa"/>
          </w:tcPr>
          <w:p w14:paraId="5EE44C67" w14:textId="77777777" w:rsidR="0060046D" w:rsidRDefault="0060046D" w:rsidP="00897986">
            <w:r>
              <w:t>Serious Usability Issues</w:t>
            </w:r>
          </w:p>
        </w:tc>
        <w:tc>
          <w:tcPr>
            <w:tcW w:w="1843" w:type="dxa"/>
          </w:tcPr>
          <w:p w14:paraId="7753FDC1" w14:textId="77777777" w:rsidR="0060046D" w:rsidRDefault="0060046D" w:rsidP="00897986">
            <w:r>
              <w:t>Critical Usability Issues</w:t>
            </w:r>
          </w:p>
        </w:tc>
        <w:tc>
          <w:tcPr>
            <w:tcW w:w="2410" w:type="dxa"/>
          </w:tcPr>
          <w:p w14:paraId="6C3ADC5B" w14:textId="77777777" w:rsidR="0060046D" w:rsidRDefault="0060046D" w:rsidP="00897986">
            <w:r>
              <w:t>Notes and Comments</w:t>
            </w:r>
          </w:p>
        </w:tc>
      </w:tr>
      <w:tr w:rsidR="002F29DD" w14:paraId="28BC46EF" w14:textId="77777777" w:rsidTr="00897986">
        <w:tc>
          <w:tcPr>
            <w:tcW w:w="615" w:type="dxa"/>
          </w:tcPr>
          <w:p w14:paraId="79CF9823" w14:textId="77777777" w:rsidR="0060046D" w:rsidRDefault="0060046D" w:rsidP="00897986">
            <w:r>
              <w:t>1</w:t>
            </w:r>
          </w:p>
        </w:tc>
        <w:tc>
          <w:tcPr>
            <w:tcW w:w="1365" w:type="dxa"/>
          </w:tcPr>
          <w:p w14:paraId="2C0C6B01" w14:textId="73C00D7A" w:rsidR="0060046D" w:rsidRDefault="002F29DD" w:rsidP="00897986">
            <w:r>
              <w:t>Completed</w:t>
            </w:r>
          </w:p>
        </w:tc>
        <w:tc>
          <w:tcPr>
            <w:tcW w:w="1896" w:type="dxa"/>
          </w:tcPr>
          <w:p w14:paraId="7371DB9A" w14:textId="77777777" w:rsidR="0060046D" w:rsidRDefault="0060046D" w:rsidP="002F29DD">
            <w:pPr>
              <w:jc w:val="left"/>
            </w:pPr>
            <w:r>
              <w:t>Not clear file upload is option add prompt</w:t>
            </w:r>
          </w:p>
          <w:p w14:paraId="7202A5C4" w14:textId="3EFF25E7" w:rsidR="0060046D" w:rsidRDefault="0060046D" w:rsidP="002F29DD">
            <w:pPr>
              <w:jc w:val="left"/>
            </w:pPr>
            <w:proofErr w:type="spellStart"/>
            <w:r>
              <w:t>Cymreag</w:t>
            </w:r>
            <w:proofErr w:type="spellEnd"/>
            <w:r>
              <w:t xml:space="preserve"> button has blocked the create lecture button on mobile </w:t>
            </w:r>
          </w:p>
        </w:tc>
        <w:tc>
          <w:tcPr>
            <w:tcW w:w="1789" w:type="dxa"/>
          </w:tcPr>
          <w:p w14:paraId="6A9E5619" w14:textId="6DE6E08E" w:rsidR="0060046D" w:rsidRDefault="00155CD6" w:rsidP="002F29DD">
            <w:pPr>
              <w:jc w:val="left"/>
            </w:pPr>
            <w:r>
              <w:t>No</w:t>
            </w:r>
          </w:p>
        </w:tc>
        <w:tc>
          <w:tcPr>
            <w:tcW w:w="1843" w:type="dxa"/>
          </w:tcPr>
          <w:p w14:paraId="5759EDB3" w14:textId="3E9CBD1D" w:rsidR="0060046D" w:rsidRDefault="00155CD6" w:rsidP="002F29DD">
            <w:pPr>
              <w:jc w:val="left"/>
            </w:pPr>
            <w:r>
              <w:t>No</w:t>
            </w:r>
          </w:p>
        </w:tc>
        <w:tc>
          <w:tcPr>
            <w:tcW w:w="2410" w:type="dxa"/>
          </w:tcPr>
          <w:p w14:paraId="3000C618" w14:textId="77777777" w:rsidR="0060046D" w:rsidRDefault="0060046D" w:rsidP="002F29DD">
            <w:pPr>
              <w:jc w:val="left"/>
            </w:pPr>
            <w:r>
              <w:t>I recommend using asterisk for easily displaying mandatory fields</w:t>
            </w:r>
          </w:p>
        </w:tc>
      </w:tr>
      <w:tr w:rsidR="002F29DD" w14:paraId="3ABF3670" w14:textId="77777777" w:rsidTr="00897986">
        <w:tc>
          <w:tcPr>
            <w:tcW w:w="615" w:type="dxa"/>
          </w:tcPr>
          <w:p w14:paraId="59FA0BD9" w14:textId="77777777" w:rsidR="0060046D" w:rsidRDefault="0060046D" w:rsidP="00897986">
            <w:r>
              <w:lastRenderedPageBreak/>
              <w:t>2</w:t>
            </w:r>
          </w:p>
        </w:tc>
        <w:tc>
          <w:tcPr>
            <w:tcW w:w="1365" w:type="dxa"/>
          </w:tcPr>
          <w:p w14:paraId="68A5798B" w14:textId="77777777" w:rsidR="0060046D" w:rsidRDefault="0060046D" w:rsidP="00897986">
            <w:r>
              <w:t>Failed</w:t>
            </w:r>
          </w:p>
        </w:tc>
        <w:tc>
          <w:tcPr>
            <w:tcW w:w="1896" w:type="dxa"/>
          </w:tcPr>
          <w:p w14:paraId="2F34B10C" w14:textId="77777777" w:rsidR="0060046D" w:rsidRDefault="0060046D" w:rsidP="002F29DD">
            <w:pPr>
              <w:jc w:val="left"/>
            </w:pPr>
            <w:r>
              <w:t>Use of search bar for finding help or links – the search is only for searching through lectures therefore make it clear that is the case</w:t>
            </w:r>
          </w:p>
        </w:tc>
        <w:tc>
          <w:tcPr>
            <w:tcW w:w="1789" w:type="dxa"/>
          </w:tcPr>
          <w:p w14:paraId="1378F440" w14:textId="77777777" w:rsidR="0060046D" w:rsidRDefault="0060046D" w:rsidP="002F29DD">
            <w:pPr>
              <w:jc w:val="left"/>
            </w:pPr>
            <w:r>
              <w:t>No obvious change clicking create feedback session because changes to page were not visible upon click action</w:t>
            </w:r>
          </w:p>
        </w:tc>
        <w:tc>
          <w:tcPr>
            <w:tcW w:w="1843" w:type="dxa"/>
          </w:tcPr>
          <w:p w14:paraId="223EFB64" w14:textId="77777777" w:rsidR="0060046D" w:rsidRDefault="0060046D" w:rsidP="002F29DD">
            <w:pPr>
              <w:jc w:val="left"/>
            </w:pPr>
            <w:r>
              <w:t>No</w:t>
            </w:r>
          </w:p>
        </w:tc>
        <w:tc>
          <w:tcPr>
            <w:tcW w:w="2410" w:type="dxa"/>
          </w:tcPr>
          <w:p w14:paraId="653EF162" w14:textId="77777777" w:rsidR="0060046D" w:rsidRDefault="0060046D" w:rsidP="002F29DD">
            <w:pPr>
              <w:jc w:val="left"/>
            </w:pPr>
            <w:r>
              <w:t>Idea some overlay icon to prompt user to scroll down would have made it easier</w:t>
            </w:r>
          </w:p>
        </w:tc>
      </w:tr>
      <w:tr w:rsidR="002F29DD" w14:paraId="2B7BA20B" w14:textId="77777777" w:rsidTr="00897986">
        <w:tc>
          <w:tcPr>
            <w:tcW w:w="615" w:type="dxa"/>
          </w:tcPr>
          <w:p w14:paraId="54982780" w14:textId="77777777" w:rsidR="0060046D" w:rsidRDefault="0060046D" w:rsidP="00897986">
            <w:r>
              <w:t>3</w:t>
            </w:r>
          </w:p>
        </w:tc>
        <w:tc>
          <w:tcPr>
            <w:tcW w:w="1365" w:type="dxa"/>
          </w:tcPr>
          <w:p w14:paraId="6C3037E8" w14:textId="77777777" w:rsidR="0060046D" w:rsidRDefault="0060046D" w:rsidP="00897986">
            <w:r>
              <w:t>Completed</w:t>
            </w:r>
          </w:p>
        </w:tc>
        <w:tc>
          <w:tcPr>
            <w:tcW w:w="1896" w:type="dxa"/>
          </w:tcPr>
          <w:p w14:paraId="10DDBA64" w14:textId="77777777" w:rsidR="0060046D" w:rsidRDefault="0060046D" w:rsidP="002F29DD">
            <w:pPr>
              <w:jc w:val="left"/>
            </w:pPr>
            <w:r>
              <w:t>No</w:t>
            </w:r>
          </w:p>
        </w:tc>
        <w:tc>
          <w:tcPr>
            <w:tcW w:w="1789" w:type="dxa"/>
          </w:tcPr>
          <w:p w14:paraId="25445297" w14:textId="77777777" w:rsidR="0060046D" w:rsidRDefault="0060046D" w:rsidP="002F29DD">
            <w:pPr>
              <w:jc w:val="left"/>
            </w:pPr>
            <w:r>
              <w:t>No</w:t>
            </w:r>
          </w:p>
        </w:tc>
        <w:tc>
          <w:tcPr>
            <w:tcW w:w="1843" w:type="dxa"/>
          </w:tcPr>
          <w:p w14:paraId="4921308A" w14:textId="77777777" w:rsidR="0060046D" w:rsidRDefault="0060046D" w:rsidP="002F29DD">
            <w:pPr>
              <w:jc w:val="left"/>
            </w:pPr>
            <w:r>
              <w:t>No</w:t>
            </w:r>
          </w:p>
        </w:tc>
        <w:tc>
          <w:tcPr>
            <w:tcW w:w="2410" w:type="dxa"/>
          </w:tcPr>
          <w:p w14:paraId="194FF521" w14:textId="77777777" w:rsidR="0060046D" w:rsidRDefault="0060046D" w:rsidP="002F29DD">
            <w:pPr>
              <w:jc w:val="left"/>
            </w:pPr>
            <w:r>
              <w:t>None</w:t>
            </w:r>
          </w:p>
        </w:tc>
      </w:tr>
      <w:tr w:rsidR="002F29DD" w14:paraId="4638E731" w14:textId="77777777" w:rsidTr="00897986">
        <w:tc>
          <w:tcPr>
            <w:tcW w:w="615" w:type="dxa"/>
          </w:tcPr>
          <w:p w14:paraId="41045C88" w14:textId="77777777" w:rsidR="0060046D" w:rsidRDefault="0060046D" w:rsidP="00897986">
            <w:r>
              <w:t>4</w:t>
            </w:r>
          </w:p>
        </w:tc>
        <w:tc>
          <w:tcPr>
            <w:tcW w:w="1365" w:type="dxa"/>
          </w:tcPr>
          <w:p w14:paraId="5F5EB3C2" w14:textId="77777777" w:rsidR="0060046D" w:rsidRDefault="0060046D" w:rsidP="00897986">
            <w:r>
              <w:t>Completed</w:t>
            </w:r>
          </w:p>
        </w:tc>
        <w:tc>
          <w:tcPr>
            <w:tcW w:w="1896" w:type="dxa"/>
          </w:tcPr>
          <w:p w14:paraId="4F22F7F6" w14:textId="77777777" w:rsidR="0060046D" w:rsidRDefault="0060046D" w:rsidP="002F29DD">
            <w:pPr>
              <w:jc w:val="left"/>
            </w:pPr>
            <w:r>
              <w:t>Easier if check boxes to select and merge sessions this is what I would I would be more used to using.</w:t>
            </w:r>
          </w:p>
          <w:p w14:paraId="0B8F7415" w14:textId="77777777" w:rsidR="0060046D" w:rsidRDefault="0060046D" w:rsidP="002F29DD">
            <w:pPr>
              <w:jc w:val="left"/>
            </w:pPr>
            <w:r>
              <w:t>It wasn’t obvious with the text of the merge button perhaps a clearer button text sating exactly what two sessions would merge</w:t>
            </w:r>
          </w:p>
        </w:tc>
        <w:tc>
          <w:tcPr>
            <w:tcW w:w="1789" w:type="dxa"/>
          </w:tcPr>
          <w:p w14:paraId="196509B2" w14:textId="77777777" w:rsidR="0060046D" w:rsidRDefault="0060046D" w:rsidP="002F29DD">
            <w:pPr>
              <w:jc w:val="left"/>
            </w:pPr>
            <w:r>
              <w:t>No</w:t>
            </w:r>
          </w:p>
        </w:tc>
        <w:tc>
          <w:tcPr>
            <w:tcW w:w="1843" w:type="dxa"/>
          </w:tcPr>
          <w:p w14:paraId="5431B0C1" w14:textId="77777777" w:rsidR="0060046D" w:rsidRDefault="0060046D" w:rsidP="002F29DD">
            <w:pPr>
              <w:jc w:val="left"/>
            </w:pPr>
            <w:r>
              <w:t>No</w:t>
            </w:r>
          </w:p>
        </w:tc>
        <w:tc>
          <w:tcPr>
            <w:tcW w:w="2410" w:type="dxa"/>
          </w:tcPr>
          <w:p w14:paraId="1156B3B5" w14:textId="77777777" w:rsidR="0060046D" w:rsidRDefault="0060046D" w:rsidP="002F29DD">
            <w:pPr>
              <w:jc w:val="left"/>
            </w:pPr>
            <w:r>
              <w:t>None</w:t>
            </w:r>
          </w:p>
        </w:tc>
      </w:tr>
      <w:tr w:rsidR="002F29DD" w14:paraId="2250F729" w14:textId="77777777" w:rsidTr="00897986">
        <w:tc>
          <w:tcPr>
            <w:tcW w:w="615" w:type="dxa"/>
          </w:tcPr>
          <w:p w14:paraId="100A24BC" w14:textId="77777777" w:rsidR="0060046D" w:rsidRDefault="0060046D" w:rsidP="00897986">
            <w:r>
              <w:t>5</w:t>
            </w:r>
          </w:p>
        </w:tc>
        <w:tc>
          <w:tcPr>
            <w:tcW w:w="1365" w:type="dxa"/>
          </w:tcPr>
          <w:p w14:paraId="70300348" w14:textId="77777777" w:rsidR="0060046D" w:rsidRDefault="0060046D" w:rsidP="00897986">
            <w:r>
              <w:t>Completed</w:t>
            </w:r>
          </w:p>
        </w:tc>
        <w:tc>
          <w:tcPr>
            <w:tcW w:w="1896" w:type="dxa"/>
          </w:tcPr>
          <w:p w14:paraId="7CFAC9D4" w14:textId="77777777" w:rsidR="0060046D" w:rsidRDefault="0060046D" w:rsidP="002F29DD">
            <w:pPr>
              <w:jc w:val="left"/>
            </w:pPr>
            <w:r>
              <w:t>Not clear where link is not obvious it’s in navigation bar</w:t>
            </w:r>
          </w:p>
          <w:p w14:paraId="3C1DC0C7" w14:textId="77777777" w:rsidR="0060046D" w:rsidRDefault="0060046D" w:rsidP="002F29DD">
            <w:pPr>
              <w:jc w:val="left"/>
            </w:pPr>
            <w:r>
              <w:t>Session Table row keeps shifting back after horizontal scroll</w:t>
            </w:r>
          </w:p>
          <w:p w14:paraId="5C796862" w14:textId="40AFB47A" w:rsidR="0060046D" w:rsidRDefault="0060046D" w:rsidP="002F29DD">
            <w:pPr>
              <w:jc w:val="left"/>
            </w:pPr>
            <w:r>
              <w:t xml:space="preserve">Instructions on feedback page not noticeable in current form perhaps more colour or better </w:t>
            </w:r>
            <w:r w:rsidR="002F29DD">
              <w:t>po</w:t>
            </w:r>
            <w:r>
              <w:t>sition</w:t>
            </w:r>
          </w:p>
        </w:tc>
        <w:tc>
          <w:tcPr>
            <w:tcW w:w="1789" w:type="dxa"/>
          </w:tcPr>
          <w:p w14:paraId="38A66C7E" w14:textId="77777777" w:rsidR="0060046D" w:rsidRDefault="0060046D" w:rsidP="002F29DD">
            <w:pPr>
              <w:jc w:val="left"/>
            </w:pPr>
            <w:r>
              <w:t>No</w:t>
            </w:r>
          </w:p>
        </w:tc>
        <w:tc>
          <w:tcPr>
            <w:tcW w:w="1843" w:type="dxa"/>
          </w:tcPr>
          <w:p w14:paraId="639CDF09" w14:textId="77777777" w:rsidR="0060046D" w:rsidRDefault="0060046D" w:rsidP="002F29DD">
            <w:pPr>
              <w:jc w:val="left"/>
            </w:pPr>
            <w:r>
              <w:t>No</w:t>
            </w:r>
          </w:p>
        </w:tc>
        <w:tc>
          <w:tcPr>
            <w:tcW w:w="2410" w:type="dxa"/>
          </w:tcPr>
          <w:p w14:paraId="14253E21" w14:textId="3D884D13" w:rsidR="0060046D" w:rsidRDefault="0060046D" w:rsidP="002F29DD">
            <w:pPr>
              <w:jc w:val="left"/>
            </w:pPr>
            <w:r>
              <w:t xml:space="preserve">Remove bar and pie charts </w:t>
            </w:r>
            <w:r w:rsidR="002F29DD">
              <w:t>until</w:t>
            </w:r>
            <w:r>
              <w:t xml:space="preserve"> session highlighted</w:t>
            </w:r>
          </w:p>
          <w:p w14:paraId="73CD3401" w14:textId="77777777" w:rsidR="0060046D" w:rsidRDefault="0060046D" w:rsidP="002F29DD">
            <w:pPr>
              <w:jc w:val="left"/>
            </w:pPr>
            <w:r>
              <w:t>Maybe automatically highlight session on page load</w:t>
            </w:r>
          </w:p>
        </w:tc>
      </w:tr>
      <w:tr w:rsidR="002F29DD" w14:paraId="3D7CD738" w14:textId="77777777" w:rsidTr="00897986">
        <w:tc>
          <w:tcPr>
            <w:tcW w:w="615" w:type="dxa"/>
          </w:tcPr>
          <w:p w14:paraId="1726AFD9" w14:textId="77777777" w:rsidR="0060046D" w:rsidRDefault="0060046D" w:rsidP="00897986">
            <w:r>
              <w:t>6</w:t>
            </w:r>
          </w:p>
        </w:tc>
        <w:tc>
          <w:tcPr>
            <w:tcW w:w="1365" w:type="dxa"/>
          </w:tcPr>
          <w:p w14:paraId="4234C40A" w14:textId="77777777" w:rsidR="0060046D" w:rsidRDefault="0060046D" w:rsidP="00897986">
            <w:r>
              <w:t>Completed</w:t>
            </w:r>
          </w:p>
        </w:tc>
        <w:tc>
          <w:tcPr>
            <w:tcW w:w="1896" w:type="dxa"/>
          </w:tcPr>
          <w:p w14:paraId="7D5193EA" w14:textId="77777777" w:rsidR="0060046D" w:rsidRDefault="0060046D" w:rsidP="002F29DD">
            <w:pPr>
              <w:jc w:val="left"/>
            </w:pPr>
            <w:r>
              <w:t>No</w:t>
            </w:r>
          </w:p>
        </w:tc>
        <w:tc>
          <w:tcPr>
            <w:tcW w:w="1789" w:type="dxa"/>
          </w:tcPr>
          <w:p w14:paraId="3DA46182" w14:textId="77777777" w:rsidR="0060046D" w:rsidRDefault="0060046D" w:rsidP="002F29DD">
            <w:pPr>
              <w:jc w:val="left"/>
            </w:pPr>
            <w:r>
              <w:t>No</w:t>
            </w:r>
          </w:p>
        </w:tc>
        <w:tc>
          <w:tcPr>
            <w:tcW w:w="1843" w:type="dxa"/>
          </w:tcPr>
          <w:p w14:paraId="663D8879" w14:textId="77777777" w:rsidR="0060046D" w:rsidRDefault="0060046D" w:rsidP="002F29DD">
            <w:pPr>
              <w:jc w:val="left"/>
            </w:pPr>
            <w:r>
              <w:t>No</w:t>
            </w:r>
          </w:p>
        </w:tc>
        <w:tc>
          <w:tcPr>
            <w:tcW w:w="2410" w:type="dxa"/>
          </w:tcPr>
          <w:p w14:paraId="61A97866" w14:textId="77777777" w:rsidR="0060046D" w:rsidRDefault="0060046D" w:rsidP="002F29DD">
            <w:pPr>
              <w:jc w:val="left"/>
            </w:pPr>
            <w:r>
              <w:t>Change text to “lecture PDF” because it both covers download and view</w:t>
            </w:r>
          </w:p>
        </w:tc>
      </w:tr>
      <w:tr w:rsidR="002F29DD" w14:paraId="616AA9B2" w14:textId="77777777" w:rsidTr="00897986">
        <w:tc>
          <w:tcPr>
            <w:tcW w:w="615" w:type="dxa"/>
          </w:tcPr>
          <w:p w14:paraId="795943FA" w14:textId="77777777" w:rsidR="0060046D" w:rsidRDefault="0060046D" w:rsidP="00897986">
            <w:r>
              <w:t>7</w:t>
            </w:r>
          </w:p>
        </w:tc>
        <w:tc>
          <w:tcPr>
            <w:tcW w:w="1365" w:type="dxa"/>
          </w:tcPr>
          <w:p w14:paraId="7091B658" w14:textId="77777777" w:rsidR="0060046D" w:rsidRDefault="0060046D" w:rsidP="00897986">
            <w:r>
              <w:t>Completed</w:t>
            </w:r>
          </w:p>
        </w:tc>
        <w:tc>
          <w:tcPr>
            <w:tcW w:w="1896" w:type="dxa"/>
          </w:tcPr>
          <w:p w14:paraId="210D36CC" w14:textId="77777777" w:rsidR="0060046D" w:rsidRDefault="0060046D" w:rsidP="002F29DD">
            <w:pPr>
              <w:jc w:val="left"/>
            </w:pPr>
            <w:r>
              <w:t>No</w:t>
            </w:r>
          </w:p>
        </w:tc>
        <w:tc>
          <w:tcPr>
            <w:tcW w:w="1789" w:type="dxa"/>
          </w:tcPr>
          <w:p w14:paraId="12FBE815" w14:textId="77777777" w:rsidR="0060046D" w:rsidRDefault="0060046D" w:rsidP="002F29DD">
            <w:pPr>
              <w:jc w:val="left"/>
            </w:pPr>
            <w:r>
              <w:t>No</w:t>
            </w:r>
          </w:p>
        </w:tc>
        <w:tc>
          <w:tcPr>
            <w:tcW w:w="1843" w:type="dxa"/>
          </w:tcPr>
          <w:p w14:paraId="65033B67" w14:textId="77777777" w:rsidR="0060046D" w:rsidRDefault="0060046D" w:rsidP="002F29DD">
            <w:pPr>
              <w:jc w:val="left"/>
            </w:pPr>
            <w:r>
              <w:t>No</w:t>
            </w:r>
          </w:p>
        </w:tc>
        <w:tc>
          <w:tcPr>
            <w:tcW w:w="2410" w:type="dxa"/>
          </w:tcPr>
          <w:p w14:paraId="480ACD16" w14:textId="77777777" w:rsidR="0060046D" w:rsidRDefault="0060046D" w:rsidP="002F29DD">
            <w:pPr>
              <w:jc w:val="left"/>
            </w:pPr>
            <w:r>
              <w:t>None</w:t>
            </w:r>
          </w:p>
        </w:tc>
      </w:tr>
      <w:tr w:rsidR="002F29DD" w14:paraId="4A13E1BA" w14:textId="77777777" w:rsidTr="00897986">
        <w:tc>
          <w:tcPr>
            <w:tcW w:w="615" w:type="dxa"/>
          </w:tcPr>
          <w:p w14:paraId="53FCF04C" w14:textId="77777777" w:rsidR="0060046D" w:rsidRDefault="0060046D" w:rsidP="00897986">
            <w:r>
              <w:t>8</w:t>
            </w:r>
          </w:p>
        </w:tc>
        <w:tc>
          <w:tcPr>
            <w:tcW w:w="1365" w:type="dxa"/>
          </w:tcPr>
          <w:p w14:paraId="299B7D43" w14:textId="77777777" w:rsidR="0060046D" w:rsidRDefault="0060046D" w:rsidP="00897986">
            <w:r>
              <w:t>Completed</w:t>
            </w:r>
          </w:p>
        </w:tc>
        <w:tc>
          <w:tcPr>
            <w:tcW w:w="1896" w:type="dxa"/>
          </w:tcPr>
          <w:p w14:paraId="4D212B29" w14:textId="77777777" w:rsidR="0060046D" w:rsidRDefault="0060046D" w:rsidP="002F29DD">
            <w:pPr>
              <w:jc w:val="left"/>
            </w:pPr>
            <w:r>
              <w:t>No</w:t>
            </w:r>
          </w:p>
        </w:tc>
        <w:tc>
          <w:tcPr>
            <w:tcW w:w="1789" w:type="dxa"/>
          </w:tcPr>
          <w:p w14:paraId="0C81AA1A" w14:textId="77777777" w:rsidR="0060046D" w:rsidRDefault="0060046D" w:rsidP="002F29DD">
            <w:pPr>
              <w:jc w:val="left"/>
            </w:pPr>
            <w:r>
              <w:t>No</w:t>
            </w:r>
          </w:p>
        </w:tc>
        <w:tc>
          <w:tcPr>
            <w:tcW w:w="1843" w:type="dxa"/>
          </w:tcPr>
          <w:p w14:paraId="656751A1" w14:textId="77777777" w:rsidR="0060046D" w:rsidRDefault="0060046D" w:rsidP="002F29DD">
            <w:pPr>
              <w:jc w:val="left"/>
            </w:pPr>
            <w:r>
              <w:t>No</w:t>
            </w:r>
          </w:p>
        </w:tc>
        <w:tc>
          <w:tcPr>
            <w:tcW w:w="2410" w:type="dxa"/>
          </w:tcPr>
          <w:p w14:paraId="47B37171" w14:textId="77777777" w:rsidR="0060046D" w:rsidRDefault="0060046D" w:rsidP="002F29DD">
            <w:pPr>
              <w:jc w:val="left"/>
            </w:pPr>
            <w:r>
              <w:t xml:space="preserve">Deciding which slide at the end after entering all the feedback may make me have to rethink my feedback </w:t>
            </w:r>
            <w:proofErr w:type="gramStart"/>
            <w:r>
              <w:t>choices</w:t>
            </w:r>
            <w:proofErr w:type="gramEnd"/>
            <w:r>
              <w:t xml:space="preserve"> I recommend putting this first.</w:t>
            </w:r>
          </w:p>
        </w:tc>
      </w:tr>
      <w:tr w:rsidR="0060046D" w14:paraId="5CDFA654" w14:textId="77777777" w:rsidTr="00897986">
        <w:tc>
          <w:tcPr>
            <w:tcW w:w="615" w:type="dxa"/>
          </w:tcPr>
          <w:p w14:paraId="77C78910" w14:textId="77777777" w:rsidR="0060046D" w:rsidRDefault="0060046D" w:rsidP="00897986">
            <w:r>
              <w:lastRenderedPageBreak/>
              <w:t>9</w:t>
            </w:r>
          </w:p>
        </w:tc>
        <w:tc>
          <w:tcPr>
            <w:tcW w:w="1365" w:type="dxa"/>
          </w:tcPr>
          <w:p w14:paraId="3CE22B9D" w14:textId="77777777" w:rsidR="0060046D" w:rsidRDefault="0060046D" w:rsidP="00897986">
            <w:r>
              <w:t xml:space="preserve">Completed </w:t>
            </w:r>
          </w:p>
        </w:tc>
        <w:tc>
          <w:tcPr>
            <w:tcW w:w="1896" w:type="dxa"/>
          </w:tcPr>
          <w:p w14:paraId="4BB0092A" w14:textId="77777777" w:rsidR="0060046D" w:rsidRDefault="0060046D" w:rsidP="00897986">
            <w:r>
              <w:t>Delete button slightly off page in mobile browser</w:t>
            </w:r>
          </w:p>
        </w:tc>
        <w:tc>
          <w:tcPr>
            <w:tcW w:w="1789" w:type="dxa"/>
          </w:tcPr>
          <w:p w14:paraId="3B5C7603" w14:textId="77777777" w:rsidR="0060046D" w:rsidRDefault="0060046D" w:rsidP="00897986">
            <w:r>
              <w:t>No</w:t>
            </w:r>
          </w:p>
        </w:tc>
        <w:tc>
          <w:tcPr>
            <w:tcW w:w="1843" w:type="dxa"/>
          </w:tcPr>
          <w:p w14:paraId="65281E30" w14:textId="77777777" w:rsidR="0060046D" w:rsidRDefault="0060046D" w:rsidP="00897986">
            <w:r>
              <w:t>No</w:t>
            </w:r>
          </w:p>
        </w:tc>
        <w:tc>
          <w:tcPr>
            <w:tcW w:w="2410" w:type="dxa"/>
          </w:tcPr>
          <w:p w14:paraId="4F1B141E" w14:textId="77777777" w:rsidR="0060046D" w:rsidRDefault="0060046D" w:rsidP="00897986">
            <w:r>
              <w:t>None</w:t>
            </w:r>
          </w:p>
        </w:tc>
      </w:tr>
      <w:tr w:rsidR="0060046D" w14:paraId="24FCD212" w14:textId="77777777" w:rsidTr="00897986">
        <w:tc>
          <w:tcPr>
            <w:tcW w:w="615" w:type="dxa"/>
          </w:tcPr>
          <w:p w14:paraId="0AFCBFC8" w14:textId="77777777" w:rsidR="0060046D" w:rsidRDefault="0060046D" w:rsidP="00897986">
            <w:r>
              <w:t>10</w:t>
            </w:r>
          </w:p>
        </w:tc>
        <w:tc>
          <w:tcPr>
            <w:tcW w:w="1365" w:type="dxa"/>
          </w:tcPr>
          <w:p w14:paraId="1D561847" w14:textId="77777777" w:rsidR="0060046D" w:rsidRDefault="0060046D" w:rsidP="00897986">
            <w:r>
              <w:t>Completed</w:t>
            </w:r>
          </w:p>
        </w:tc>
        <w:tc>
          <w:tcPr>
            <w:tcW w:w="1896" w:type="dxa"/>
          </w:tcPr>
          <w:p w14:paraId="0AEE0D40" w14:textId="77777777" w:rsidR="0060046D" w:rsidRDefault="0060046D" w:rsidP="00897986">
            <w:r>
              <w:t>No</w:t>
            </w:r>
          </w:p>
        </w:tc>
        <w:tc>
          <w:tcPr>
            <w:tcW w:w="1789" w:type="dxa"/>
          </w:tcPr>
          <w:p w14:paraId="697EFF3A" w14:textId="77777777" w:rsidR="0060046D" w:rsidRDefault="0060046D" w:rsidP="00897986">
            <w:r>
              <w:t>No</w:t>
            </w:r>
          </w:p>
        </w:tc>
        <w:tc>
          <w:tcPr>
            <w:tcW w:w="1843" w:type="dxa"/>
          </w:tcPr>
          <w:p w14:paraId="48125000" w14:textId="77777777" w:rsidR="0060046D" w:rsidRDefault="0060046D" w:rsidP="00897986">
            <w:r>
              <w:t>No</w:t>
            </w:r>
          </w:p>
        </w:tc>
        <w:tc>
          <w:tcPr>
            <w:tcW w:w="2410" w:type="dxa"/>
          </w:tcPr>
          <w:p w14:paraId="0193FA7A" w14:textId="77777777" w:rsidR="0060046D" w:rsidRDefault="0060046D" w:rsidP="00897986">
            <w:r>
              <w:t>None</w:t>
            </w:r>
          </w:p>
        </w:tc>
      </w:tr>
      <w:tr w:rsidR="0060046D" w14:paraId="4F20D6D7" w14:textId="77777777" w:rsidTr="00897986">
        <w:tc>
          <w:tcPr>
            <w:tcW w:w="615" w:type="dxa"/>
          </w:tcPr>
          <w:p w14:paraId="1213B56A" w14:textId="77777777" w:rsidR="0060046D" w:rsidRDefault="0060046D" w:rsidP="00897986">
            <w:r>
              <w:t>11</w:t>
            </w:r>
          </w:p>
        </w:tc>
        <w:tc>
          <w:tcPr>
            <w:tcW w:w="1365" w:type="dxa"/>
          </w:tcPr>
          <w:p w14:paraId="19235D51" w14:textId="77777777" w:rsidR="0060046D" w:rsidRDefault="0060046D" w:rsidP="00897986">
            <w:r>
              <w:t>Completed</w:t>
            </w:r>
          </w:p>
        </w:tc>
        <w:tc>
          <w:tcPr>
            <w:tcW w:w="1896" w:type="dxa"/>
          </w:tcPr>
          <w:p w14:paraId="7CBFB84A" w14:textId="77777777" w:rsidR="0060046D" w:rsidRDefault="0060046D" w:rsidP="00897986">
            <w:r>
              <w:t>No</w:t>
            </w:r>
          </w:p>
        </w:tc>
        <w:tc>
          <w:tcPr>
            <w:tcW w:w="1789" w:type="dxa"/>
          </w:tcPr>
          <w:p w14:paraId="620DD87E" w14:textId="77777777" w:rsidR="0060046D" w:rsidRDefault="0060046D" w:rsidP="00897986">
            <w:r>
              <w:t>No</w:t>
            </w:r>
          </w:p>
        </w:tc>
        <w:tc>
          <w:tcPr>
            <w:tcW w:w="1843" w:type="dxa"/>
          </w:tcPr>
          <w:p w14:paraId="483747B1" w14:textId="77777777" w:rsidR="0060046D" w:rsidRDefault="0060046D" w:rsidP="00897986">
            <w:r>
              <w:t>No</w:t>
            </w:r>
          </w:p>
        </w:tc>
        <w:tc>
          <w:tcPr>
            <w:tcW w:w="2410" w:type="dxa"/>
          </w:tcPr>
          <w:p w14:paraId="0BC63D0D" w14:textId="77777777" w:rsidR="0060046D" w:rsidRDefault="0060046D" w:rsidP="00897986">
            <w:r>
              <w:t>None</w:t>
            </w:r>
          </w:p>
        </w:tc>
      </w:tr>
    </w:tbl>
    <w:p w14:paraId="39DEDC02" w14:textId="77777777" w:rsidR="0060046D" w:rsidRPr="008F6B86" w:rsidRDefault="0060046D" w:rsidP="0060046D">
      <w:pPr>
        <w:rPr>
          <w:b/>
        </w:rPr>
      </w:pPr>
    </w:p>
    <w:p w14:paraId="35AB13C4" w14:textId="17CE19E9" w:rsidR="0060046D" w:rsidRPr="008F6B86" w:rsidRDefault="00801EE8" w:rsidP="008F6B86">
      <w:pPr>
        <w:rPr>
          <w:b/>
        </w:rPr>
      </w:pPr>
      <w:r w:rsidRPr="00801EE8">
        <w:rPr>
          <w:b/>
        </w:rPr>
        <w:t xml:space="preserve">Gwilym Griffith </w:t>
      </w:r>
      <w:r w:rsidR="0060046D" w:rsidRPr="008F6B86">
        <w:rPr>
          <w:b/>
        </w:rPr>
        <w:t>–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44CF1870" w14:textId="77777777" w:rsidTr="00897986">
        <w:tc>
          <w:tcPr>
            <w:tcW w:w="615" w:type="dxa"/>
          </w:tcPr>
          <w:p w14:paraId="7F221446" w14:textId="77777777" w:rsidR="0060046D" w:rsidRDefault="0060046D" w:rsidP="00897986">
            <w:r>
              <w:t xml:space="preserve">Task </w:t>
            </w:r>
          </w:p>
        </w:tc>
        <w:tc>
          <w:tcPr>
            <w:tcW w:w="1365" w:type="dxa"/>
          </w:tcPr>
          <w:p w14:paraId="5970CBF9" w14:textId="77777777" w:rsidR="0060046D" w:rsidRDefault="0060046D" w:rsidP="00897986">
            <w:r>
              <w:t>Success Rate</w:t>
            </w:r>
          </w:p>
        </w:tc>
        <w:tc>
          <w:tcPr>
            <w:tcW w:w="1896" w:type="dxa"/>
          </w:tcPr>
          <w:p w14:paraId="574DE3C0" w14:textId="77777777" w:rsidR="0060046D" w:rsidRDefault="0060046D" w:rsidP="00897986">
            <w:r>
              <w:t>Minor Usability Issues</w:t>
            </w:r>
          </w:p>
        </w:tc>
        <w:tc>
          <w:tcPr>
            <w:tcW w:w="1789" w:type="dxa"/>
          </w:tcPr>
          <w:p w14:paraId="622723D9" w14:textId="77777777" w:rsidR="0060046D" w:rsidRDefault="0060046D" w:rsidP="00897986">
            <w:r>
              <w:t>Serious Usability Issues</w:t>
            </w:r>
          </w:p>
        </w:tc>
        <w:tc>
          <w:tcPr>
            <w:tcW w:w="1843" w:type="dxa"/>
          </w:tcPr>
          <w:p w14:paraId="129739A4" w14:textId="77777777" w:rsidR="0060046D" w:rsidRDefault="0060046D" w:rsidP="00897986">
            <w:r>
              <w:t>Critical Usability Issues</w:t>
            </w:r>
          </w:p>
        </w:tc>
        <w:tc>
          <w:tcPr>
            <w:tcW w:w="2410" w:type="dxa"/>
          </w:tcPr>
          <w:p w14:paraId="4E8AFB14" w14:textId="77777777" w:rsidR="0060046D" w:rsidRDefault="0060046D" w:rsidP="00897986">
            <w:r>
              <w:t>Notes and Comments</w:t>
            </w:r>
          </w:p>
        </w:tc>
      </w:tr>
      <w:tr w:rsidR="0060046D" w14:paraId="2D9A7180" w14:textId="77777777" w:rsidTr="00897986">
        <w:tc>
          <w:tcPr>
            <w:tcW w:w="615" w:type="dxa"/>
          </w:tcPr>
          <w:p w14:paraId="57E96949" w14:textId="77777777" w:rsidR="0060046D" w:rsidRDefault="0060046D" w:rsidP="00897986">
            <w:r>
              <w:t>1</w:t>
            </w:r>
          </w:p>
        </w:tc>
        <w:tc>
          <w:tcPr>
            <w:tcW w:w="1365" w:type="dxa"/>
          </w:tcPr>
          <w:p w14:paraId="3079053D" w14:textId="77777777" w:rsidR="0060046D" w:rsidRDefault="0060046D" w:rsidP="00897986">
            <w:r>
              <w:t>Completed</w:t>
            </w:r>
          </w:p>
        </w:tc>
        <w:tc>
          <w:tcPr>
            <w:tcW w:w="1896" w:type="dxa"/>
          </w:tcPr>
          <w:p w14:paraId="2DCAC855" w14:textId="1B3D5EDF" w:rsidR="0060046D" w:rsidRDefault="0060046D" w:rsidP="00801EE8">
            <w:pPr>
              <w:jc w:val="left"/>
            </w:pPr>
            <w:r>
              <w:t xml:space="preserve">Unclear on what notes field is; what are the notes to be used for </w:t>
            </w:r>
            <w:proofErr w:type="gramStart"/>
            <w:r>
              <w:t>students</w:t>
            </w:r>
            <w:proofErr w:type="gramEnd"/>
            <w:r>
              <w:t xml:space="preserve"> staff</w:t>
            </w:r>
            <w:r w:rsidR="00801EE8">
              <w:t>??</w:t>
            </w:r>
            <w:proofErr w:type="spellStart"/>
            <w:r>
              <w:t>ect</w:t>
            </w:r>
            <w:proofErr w:type="spellEnd"/>
          </w:p>
          <w:p w14:paraId="5774302E" w14:textId="77777777" w:rsidR="0060046D" w:rsidRDefault="0060046D" w:rsidP="00801EE8">
            <w:pPr>
              <w:jc w:val="left"/>
            </w:pPr>
            <w:r>
              <w:t>Choose lecture field is not obvious in its function perhaps the word upload would make it more clear</w:t>
            </w:r>
          </w:p>
          <w:p w14:paraId="1F69439B" w14:textId="77777777" w:rsidR="0060046D" w:rsidRDefault="0060046D" w:rsidP="00801EE8">
            <w:pPr>
              <w:ind w:left="360"/>
              <w:jc w:val="left"/>
            </w:pPr>
          </w:p>
        </w:tc>
        <w:tc>
          <w:tcPr>
            <w:tcW w:w="1789" w:type="dxa"/>
          </w:tcPr>
          <w:p w14:paraId="2453648E" w14:textId="77777777" w:rsidR="0060046D" w:rsidRDefault="0060046D" w:rsidP="00801EE8">
            <w:pPr>
              <w:jc w:val="left"/>
            </w:pPr>
            <w:r>
              <w:t>No</w:t>
            </w:r>
          </w:p>
        </w:tc>
        <w:tc>
          <w:tcPr>
            <w:tcW w:w="1843" w:type="dxa"/>
          </w:tcPr>
          <w:p w14:paraId="2E456DDC" w14:textId="77777777" w:rsidR="0060046D" w:rsidRDefault="0060046D" w:rsidP="00801EE8">
            <w:pPr>
              <w:jc w:val="left"/>
            </w:pPr>
            <w:r>
              <w:t>No</w:t>
            </w:r>
          </w:p>
        </w:tc>
        <w:tc>
          <w:tcPr>
            <w:tcW w:w="2410" w:type="dxa"/>
          </w:tcPr>
          <w:p w14:paraId="38945555" w14:textId="77777777" w:rsidR="0060046D" w:rsidRDefault="0060046D" w:rsidP="00801EE8">
            <w:pPr>
              <w:jc w:val="left"/>
            </w:pPr>
            <w:r>
              <w:t>None</w:t>
            </w:r>
          </w:p>
        </w:tc>
      </w:tr>
      <w:tr w:rsidR="0060046D" w14:paraId="605337D0" w14:textId="77777777" w:rsidTr="00897986">
        <w:tc>
          <w:tcPr>
            <w:tcW w:w="615" w:type="dxa"/>
          </w:tcPr>
          <w:p w14:paraId="19010A41" w14:textId="77777777" w:rsidR="0060046D" w:rsidRDefault="0060046D" w:rsidP="00897986">
            <w:r>
              <w:t>2</w:t>
            </w:r>
          </w:p>
        </w:tc>
        <w:tc>
          <w:tcPr>
            <w:tcW w:w="1365" w:type="dxa"/>
          </w:tcPr>
          <w:p w14:paraId="57F30F6B" w14:textId="77777777" w:rsidR="0060046D" w:rsidRDefault="0060046D" w:rsidP="00897986"/>
        </w:tc>
        <w:tc>
          <w:tcPr>
            <w:tcW w:w="1896" w:type="dxa"/>
          </w:tcPr>
          <w:p w14:paraId="22A3515E" w14:textId="77777777" w:rsidR="0060046D" w:rsidRDefault="0060046D" w:rsidP="00801EE8">
            <w:pPr>
              <w:jc w:val="left"/>
            </w:pPr>
            <w:r>
              <w:t>Session row looks like field to enter data into perhaps change appearance (colour)</w:t>
            </w:r>
          </w:p>
          <w:p w14:paraId="6E75404A" w14:textId="77777777" w:rsidR="0060046D" w:rsidRDefault="0060046D" w:rsidP="00801EE8">
            <w:pPr>
              <w:jc w:val="left"/>
            </w:pPr>
          </w:p>
        </w:tc>
        <w:tc>
          <w:tcPr>
            <w:tcW w:w="1789" w:type="dxa"/>
          </w:tcPr>
          <w:p w14:paraId="2330391E" w14:textId="77777777" w:rsidR="0060046D" w:rsidRDefault="0060046D" w:rsidP="00801EE8">
            <w:pPr>
              <w:jc w:val="left"/>
            </w:pPr>
          </w:p>
        </w:tc>
        <w:tc>
          <w:tcPr>
            <w:tcW w:w="1843" w:type="dxa"/>
          </w:tcPr>
          <w:p w14:paraId="0C0BEC79" w14:textId="77777777" w:rsidR="0060046D" w:rsidRDefault="0060046D" w:rsidP="00801EE8">
            <w:pPr>
              <w:jc w:val="left"/>
            </w:pPr>
          </w:p>
        </w:tc>
        <w:tc>
          <w:tcPr>
            <w:tcW w:w="2410" w:type="dxa"/>
          </w:tcPr>
          <w:p w14:paraId="407B96C1" w14:textId="7C04A8D0" w:rsidR="0060046D" w:rsidRDefault="0060046D" w:rsidP="00801EE8">
            <w:pPr>
              <w:jc w:val="left"/>
            </w:pPr>
            <w:r>
              <w:t xml:space="preserve">Going from a list of lectures to the lecture detail page with multiple sessions is initially </w:t>
            </w:r>
            <w:r w:rsidR="00801EE8">
              <w:t>confusing,</w:t>
            </w:r>
            <w:r>
              <w:t xml:space="preserve"> unsure of why there are multiple sessions able to be created – some </w:t>
            </w:r>
            <w:r w:rsidR="00801EE8">
              <w:t>explanation</w:t>
            </w:r>
            <w:r>
              <w:t xml:space="preserve"> might help but after first success it was clear</w:t>
            </w:r>
          </w:p>
        </w:tc>
      </w:tr>
      <w:tr w:rsidR="0060046D" w14:paraId="07755632" w14:textId="77777777" w:rsidTr="00897986">
        <w:tc>
          <w:tcPr>
            <w:tcW w:w="615" w:type="dxa"/>
          </w:tcPr>
          <w:p w14:paraId="73910E43" w14:textId="77777777" w:rsidR="0060046D" w:rsidRDefault="0060046D" w:rsidP="00897986">
            <w:r>
              <w:t>3</w:t>
            </w:r>
          </w:p>
        </w:tc>
        <w:tc>
          <w:tcPr>
            <w:tcW w:w="1365" w:type="dxa"/>
          </w:tcPr>
          <w:p w14:paraId="1EDD092B" w14:textId="77777777" w:rsidR="0060046D" w:rsidRDefault="0060046D" w:rsidP="00897986">
            <w:r>
              <w:t>Completed</w:t>
            </w:r>
          </w:p>
        </w:tc>
        <w:tc>
          <w:tcPr>
            <w:tcW w:w="1896" w:type="dxa"/>
          </w:tcPr>
          <w:p w14:paraId="20B56E98" w14:textId="77777777" w:rsidR="0060046D" w:rsidRDefault="0060046D" w:rsidP="00801EE8">
            <w:pPr>
              <w:jc w:val="left"/>
            </w:pPr>
            <w:r>
              <w:t>Cymraeg button not obvious place usually right top side</w:t>
            </w:r>
          </w:p>
        </w:tc>
        <w:tc>
          <w:tcPr>
            <w:tcW w:w="1789" w:type="dxa"/>
          </w:tcPr>
          <w:p w14:paraId="6B608AFE" w14:textId="77777777" w:rsidR="0060046D" w:rsidRDefault="0060046D" w:rsidP="00801EE8">
            <w:pPr>
              <w:jc w:val="left"/>
            </w:pPr>
            <w:r>
              <w:t>No</w:t>
            </w:r>
          </w:p>
        </w:tc>
        <w:tc>
          <w:tcPr>
            <w:tcW w:w="1843" w:type="dxa"/>
          </w:tcPr>
          <w:p w14:paraId="71C120F1" w14:textId="77777777" w:rsidR="0060046D" w:rsidRDefault="0060046D" w:rsidP="00801EE8">
            <w:pPr>
              <w:jc w:val="left"/>
            </w:pPr>
            <w:r>
              <w:t>No</w:t>
            </w:r>
          </w:p>
        </w:tc>
        <w:tc>
          <w:tcPr>
            <w:tcW w:w="2410" w:type="dxa"/>
          </w:tcPr>
          <w:p w14:paraId="1919A255" w14:textId="77777777" w:rsidR="0060046D" w:rsidRDefault="0060046D" w:rsidP="00801EE8">
            <w:pPr>
              <w:jc w:val="left"/>
            </w:pPr>
            <w:r>
              <w:t>None</w:t>
            </w:r>
          </w:p>
        </w:tc>
      </w:tr>
      <w:tr w:rsidR="0060046D" w14:paraId="3CAE241C" w14:textId="77777777" w:rsidTr="00897986">
        <w:tc>
          <w:tcPr>
            <w:tcW w:w="615" w:type="dxa"/>
          </w:tcPr>
          <w:p w14:paraId="3B78824C" w14:textId="77777777" w:rsidR="0060046D" w:rsidRDefault="0060046D" w:rsidP="00897986">
            <w:r>
              <w:t>4</w:t>
            </w:r>
          </w:p>
        </w:tc>
        <w:tc>
          <w:tcPr>
            <w:tcW w:w="1365" w:type="dxa"/>
          </w:tcPr>
          <w:p w14:paraId="192B780D" w14:textId="77777777" w:rsidR="0060046D" w:rsidRDefault="0060046D" w:rsidP="00897986">
            <w:r>
              <w:t>Completed</w:t>
            </w:r>
          </w:p>
        </w:tc>
        <w:tc>
          <w:tcPr>
            <w:tcW w:w="1896" w:type="dxa"/>
          </w:tcPr>
          <w:p w14:paraId="33A9476A" w14:textId="77777777" w:rsidR="0060046D" w:rsidRDefault="0060046D" w:rsidP="00801EE8">
            <w:pPr>
              <w:jc w:val="left"/>
            </w:pPr>
            <w:r>
              <w:t>No</w:t>
            </w:r>
          </w:p>
        </w:tc>
        <w:tc>
          <w:tcPr>
            <w:tcW w:w="1789" w:type="dxa"/>
          </w:tcPr>
          <w:p w14:paraId="00258C4C" w14:textId="77777777" w:rsidR="0060046D" w:rsidRDefault="0060046D" w:rsidP="00801EE8">
            <w:pPr>
              <w:jc w:val="left"/>
            </w:pPr>
            <w:r>
              <w:t>No</w:t>
            </w:r>
          </w:p>
        </w:tc>
        <w:tc>
          <w:tcPr>
            <w:tcW w:w="1843" w:type="dxa"/>
          </w:tcPr>
          <w:p w14:paraId="3B83EA78" w14:textId="77777777" w:rsidR="0060046D" w:rsidRDefault="0060046D" w:rsidP="00801EE8">
            <w:pPr>
              <w:jc w:val="left"/>
            </w:pPr>
            <w:r>
              <w:t>No</w:t>
            </w:r>
          </w:p>
        </w:tc>
        <w:tc>
          <w:tcPr>
            <w:tcW w:w="2410" w:type="dxa"/>
          </w:tcPr>
          <w:p w14:paraId="4EC6D38A" w14:textId="77777777" w:rsidR="0060046D" w:rsidRDefault="0060046D" w:rsidP="00801EE8">
            <w:pPr>
              <w:jc w:val="left"/>
            </w:pPr>
            <w:r>
              <w:t>None</w:t>
            </w:r>
          </w:p>
        </w:tc>
      </w:tr>
      <w:tr w:rsidR="0060046D" w14:paraId="6E57ECFB" w14:textId="77777777" w:rsidTr="00897986">
        <w:tc>
          <w:tcPr>
            <w:tcW w:w="615" w:type="dxa"/>
          </w:tcPr>
          <w:p w14:paraId="7FAC0AE1" w14:textId="77777777" w:rsidR="0060046D" w:rsidRDefault="0060046D" w:rsidP="00897986">
            <w:r>
              <w:t>5</w:t>
            </w:r>
          </w:p>
        </w:tc>
        <w:tc>
          <w:tcPr>
            <w:tcW w:w="1365" w:type="dxa"/>
          </w:tcPr>
          <w:p w14:paraId="062A493C" w14:textId="77777777" w:rsidR="0060046D" w:rsidRDefault="0060046D" w:rsidP="00897986">
            <w:r>
              <w:t>Completed</w:t>
            </w:r>
          </w:p>
        </w:tc>
        <w:tc>
          <w:tcPr>
            <w:tcW w:w="1896" w:type="dxa"/>
          </w:tcPr>
          <w:p w14:paraId="1F484111" w14:textId="77777777" w:rsidR="0060046D" w:rsidRDefault="0060046D" w:rsidP="00801EE8">
            <w:pPr>
              <w:jc w:val="left"/>
            </w:pPr>
            <w:r>
              <w:t>No</w:t>
            </w:r>
          </w:p>
        </w:tc>
        <w:tc>
          <w:tcPr>
            <w:tcW w:w="1789" w:type="dxa"/>
          </w:tcPr>
          <w:p w14:paraId="31F4DA7B" w14:textId="77777777" w:rsidR="0060046D" w:rsidRDefault="0060046D" w:rsidP="00801EE8">
            <w:pPr>
              <w:jc w:val="left"/>
            </w:pPr>
            <w:r>
              <w:t>No</w:t>
            </w:r>
          </w:p>
        </w:tc>
        <w:tc>
          <w:tcPr>
            <w:tcW w:w="1843" w:type="dxa"/>
          </w:tcPr>
          <w:p w14:paraId="196E6818" w14:textId="77777777" w:rsidR="0060046D" w:rsidRDefault="0060046D" w:rsidP="00801EE8">
            <w:pPr>
              <w:jc w:val="left"/>
            </w:pPr>
            <w:r>
              <w:t>No</w:t>
            </w:r>
          </w:p>
        </w:tc>
        <w:tc>
          <w:tcPr>
            <w:tcW w:w="2410" w:type="dxa"/>
          </w:tcPr>
          <w:p w14:paraId="3B9C182B" w14:textId="77777777" w:rsidR="0060046D" w:rsidRDefault="0060046D" w:rsidP="00801EE8">
            <w:pPr>
              <w:jc w:val="left"/>
            </w:pPr>
            <w:r>
              <w:t>None</w:t>
            </w:r>
          </w:p>
        </w:tc>
      </w:tr>
      <w:tr w:rsidR="0060046D" w14:paraId="4BA7C0F8" w14:textId="77777777" w:rsidTr="00897986">
        <w:tc>
          <w:tcPr>
            <w:tcW w:w="615" w:type="dxa"/>
          </w:tcPr>
          <w:p w14:paraId="3E2B3E56" w14:textId="77777777" w:rsidR="0060046D" w:rsidRDefault="0060046D" w:rsidP="00897986">
            <w:r>
              <w:t>6</w:t>
            </w:r>
          </w:p>
        </w:tc>
        <w:tc>
          <w:tcPr>
            <w:tcW w:w="1365" w:type="dxa"/>
          </w:tcPr>
          <w:p w14:paraId="1C034B7A" w14:textId="77777777" w:rsidR="0060046D" w:rsidRDefault="0060046D" w:rsidP="00897986">
            <w:r>
              <w:t>Failed</w:t>
            </w:r>
          </w:p>
        </w:tc>
        <w:tc>
          <w:tcPr>
            <w:tcW w:w="1896" w:type="dxa"/>
          </w:tcPr>
          <w:p w14:paraId="45733FD1" w14:textId="77777777" w:rsidR="0060046D" w:rsidRDefault="0060046D" w:rsidP="00801EE8">
            <w:pPr>
              <w:jc w:val="left"/>
            </w:pPr>
            <w:r>
              <w:t>No</w:t>
            </w:r>
          </w:p>
        </w:tc>
        <w:tc>
          <w:tcPr>
            <w:tcW w:w="1789" w:type="dxa"/>
          </w:tcPr>
          <w:p w14:paraId="71640D1D" w14:textId="0E98EC8C" w:rsidR="0060046D" w:rsidRDefault="0060046D" w:rsidP="00801EE8">
            <w:pPr>
              <w:jc w:val="left"/>
            </w:pPr>
            <w:r>
              <w:t xml:space="preserve">The lecture I created did not have a pdf so I could not find any link </w:t>
            </w:r>
            <w:r w:rsidR="00801EE8">
              <w:t>to</w:t>
            </w:r>
            <w:r>
              <w:t xml:space="preserve"> download its pdf. If a lecture does not have a </w:t>
            </w:r>
            <w:proofErr w:type="gramStart"/>
            <w:r>
              <w:t>pdf</w:t>
            </w:r>
            <w:proofErr w:type="gramEnd"/>
            <w:r>
              <w:t xml:space="preserve"> make it clear that it does not have one and give me </w:t>
            </w:r>
            <w:r>
              <w:lastRenderedPageBreak/>
              <w:t>an option to upload one.</w:t>
            </w:r>
          </w:p>
        </w:tc>
        <w:tc>
          <w:tcPr>
            <w:tcW w:w="1843" w:type="dxa"/>
          </w:tcPr>
          <w:p w14:paraId="265809B9" w14:textId="77777777" w:rsidR="0060046D" w:rsidRDefault="0060046D" w:rsidP="00801EE8">
            <w:pPr>
              <w:jc w:val="left"/>
            </w:pPr>
            <w:r>
              <w:lastRenderedPageBreak/>
              <w:t>No</w:t>
            </w:r>
          </w:p>
        </w:tc>
        <w:tc>
          <w:tcPr>
            <w:tcW w:w="2410" w:type="dxa"/>
          </w:tcPr>
          <w:p w14:paraId="1A79BF2C" w14:textId="77777777" w:rsidR="0060046D" w:rsidRDefault="0060046D" w:rsidP="00801EE8">
            <w:pPr>
              <w:jc w:val="left"/>
            </w:pPr>
            <w:r>
              <w:t>None</w:t>
            </w:r>
          </w:p>
        </w:tc>
      </w:tr>
      <w:tr w:rsidR="0060046D" w14:paraId="705AC4B2" w14:textId="77777777" w:rsidTr="00897986">
        <w:tc>
          <w:tcPr>
            <w:tcW w:w="615" w:type="dxa"/>
          </w:tcPr>
          <w:p w14:paraId="7DA2B698" w14:textId="77777777" w:rsidR="0060046D" w:rsidRDefault="0060046D" w:rsidP="00897986">
            <w:r>
              <w:t>7</w:t>
            </w:r>
          </w:p>
        </w:tc>
        <w:tc>
          <w:tcPr>
            <w:tcW w:w="1365" w:type="dxa"/>
          </w:tcPr>
          <w:p w14:paraId="6643D084" w14:textId="77777777" w:rsidR="0060046D" w:rsidRDefault="0060046D" w:rsidP="00897986">
            <w:r>
              <w:t>Completed</w:t>
            </w:r>
          </w:p>
        </w:tc>
        <w:tc>
          <w:tcPr>
            <w:tcW w:w="1896" w:type="dxa"/>
          </w:tcPr>
          <w:p w14:paraId="52A335FD" w14:textId="77777777" w:rsidR="0060046D" w:rsidRDefault="0060046D" w:rsidP="00801EE8">
            <w:pPr>
              <w:jc w:val="left"/>
            </w:pPr>
            <w:r>
              <w:t>No</w:t>
            </w:r>
          </w:p>
        </w:tc>
        <w:tc>
          <w:tcPr>
            <w:tcW w:w="1789" w:type="dxa"/>
          </w:tcPr>
          <w:p w14:paraId="5A5B032D" w14:textId="77777777" w:rsidR="0060046D" w:rsidRDefault="0060046D" w:rsidP="00801EE8">
            <w:pPr>
              <w:jc w:val="left"/>
            </w:pPr>
            <w:r>
              <w:t>No</w:t>
            </w:r>
          </w:p>
        </w:tc>
        <w:tc>
          <w:tcPr>
            <w:tcW w:w="1843" w:type="dxa"/>
          </w:tcPr>
          <w:p w14:paraId="7095AE23" w14:textId="77777777" w:rsidR="0060046D" w:rsidRDefault="0060046D" w:rsidP="00801EE8">
            <w:pPr>
              <w:jc w:val="left"/>
            </w:pPr>
            <w:r>
              <w:t>No</w:t>
            </w:r>
          </w:p>
        </w:tc>
        <w:tc>
          <w:tcPr>
            <w:tcW w:w="2410" w:type="dxa"/>
          </w:tcPr>
          <w:p w14:paraId="394657EC" w14:textId="77777777" w:rsidR="0060046D" w:rsidRDefault="0060046D" w:rsidP="00801EE8">
            <w:pPr>
              <w:jc w:val="left"/>
            </w:pPr>
            <w:r>
              <w:t>Maybe show can search date also in search box placeholder</w:t>
            </w:r>
          </w:p>
          <w:p w14:paraId="5AA7BF17" w14:textId="77777777" w:rsidR="0060046D" w:rsidRPr="00F24629" w:rsidRDefault="0060046D" w:rsidP="00801EE8">
            <w:pPr>
              <w:jc w:val="left"/>
              <w:rPr>
                <w:i/>
              </w:rPr>
            </w:pPr>
            <w:r w:rsidRPr="00F24629">
              <w:rPr>
                <w:i/>
              </w:rPr>
              <w:t>Note for whole site: idea to move all control to a uniform top section control panel that is constant throughout the site and would make it easier to use instead of different button locations on each page</w:t>
            </w:r>
          </w:p>
        </w:tc>
      </w:tr>
      <w:tr w:rsidR="0060046D" w14:paraId="176A1A6C" w14:textId="77777777" w:rsidTr="00897986">
        <w:tc>
          <w:tcPr>
            <w:tcW w:w="615" w:type="dxa"/>
          </w:tcPr>
          <w:p w14:paraId="6538DDB8" w14:textId="77777777" w:rsidR="0060046D" w:rsidRDefault="0060046D" w:rsidP="00897986">
            <w:r>
              <w:t>8</w:t>
            </w:r>
          </w:p>
        </w:tc>
        <w:tc>
          <w:tcPr>
            <w:tcW w:w="1365" w:type="dxa"/>
          </w:tcPr>
          <w:p w14:paraId="519EBBD3" w14:textId="77777777" w:rsidR="0060046D" w:rsidRDefault="0060046D" w:rsidP="00897986">
            <w:r>
              <w:t>Completed</w:t>
            </w:r>
          </w:p>
        </w:tc>
        <w:tc>
          <w:tcPr>
            <w:tcW w:w="1896" w:type="dxa"/>
          </w:tcPr>
          <w:p w14:paraId="519881A4" w14:textId="77777777" w:rsidR="0060046D" w:rsidRDefault="0060046D" w:rsidP="00897986">
            <w:r>
              <w:t>No</w:t>
            </w:r>
          </w:p>
        </w:tc>
        <w:tc>
          <w:tcPr>
            <w:tcW w:w="1789" w:type="dxa"/>
          </w:tcPr>
          <w:p w14:paraId="62B2514F" w14:textId="77777777" w:rsidR="0060046D" w:rsidRDefault="0060046D" w:rsidP="00897986">
            <w:r>
              <w:t>No</w:t>
            </w:r>
          </w:p>
        </w:tc>
        <w:tc>
          <w:tcPr>
            <w:tcW w:w="1843" w:type="dxa"/>
          </w:tcPr>
          <w:p w14:paraId="6DE630A4" w14:textId="77777777" w:rsidR="0060046D" w:rsidRDefault="0060046D" w:rsidP="00897986">
            <w:r>
              <w:t>No</w:t>
            </w:r>
          </w:p>
        </w:tc>
        <w:tc>
          <w:tcPr>
            <w:tcW w:w="2410" w:type="dxa"/>
          </w:tcPr>
          <w:p w14:paraId="32E507D4" w14:textId="77777777" w:rsidR="0060046D" w:rsidRDefault="0060046D" w:rsidP="00897986">
            <w:r>
              <w:t>None</w:t>
            </w:r>
          </w:p>
        </w:tc>
      </w:tr>
      <w:tr w:rsidR="0060046D" w14:paraId="22730B37" w14:textId="77777777" w:rsidTr="00897986">
        <w:tc>
          <w:tcPr>
            <w:tcW w:w="615" w:type="dxa"/>
          </w:tcPr>
          <w:p w14:paraId="5C8462DF" w14:textId="77777777" w:rsidR="0060046D" w:rsidRDefault="0060046D" w:rsidP="00897986">
            <w:r>
              <w:t>9</w:t>
            </w:r>
          </w:p>
        </w:tc>
        <w:tc>
          <w:tcPr>
            <w:tcW w:w="1365" w:type="dxa"/>
          </w:tcPr>
          <w:p w14:paraId="5DD1E358" w14:textId="77777777" w:rsidR="0060046D" w:rsidRDefault="0060046D" w:rsidP="00897986">
            <w:r>
              <w:t>Completed</w:t>
            </w:r>
          </w:p>
        </w:tc>
        <w:tc>
          <w:tcPr>
            <w:tcW w:w="1896" w:type="dxa"/>
          </w:tcPr>
          <w:p w14:paraId="580B9B1B" w14:textId="77777777" w:rsidR="0060046D" w:rsidRDefault="0060046D" w:rsidP="00897986">
            <w:r>
              <w:t>No</w:t>
            </w:r>
          </w:p>
        </w:tc>
        <w:tc>
          <w:tcPr>
            <w:tcW w:w="1789" w:type="dxa"/>
          </w:tcPr>
          <w:p w14:paraId="504A497A" w14:textId="77777777" w:rsidR="0060046D" w:rsidRDefault="0060046D" w:rsidP="00897986">
            <w:r>
              <w:t>No</w:t>
            </w:r>
          </w:p>
        </w:tc>
        <w:tc>
          <w:tcPr>
            <w:tcW w:w="1843" w:type="dxa"/>
          </w:tcPr>
          <w:p w14:paraId="4CF1B206" w14:textId="77777777" w:rsidR="0060046D" w:rsidRDefault="0060046D" w:rsidP="00897986">
            <w:r>
              <w:t>No</w:t>
            </w:r>
          </w:p>
        </w:tc>
        <w:tc>
          <w:tcPr>
            <w:tcW w:w="2410" w:type="dxa"/>
          </w:tcPr>
          <w:p w14:paraId="6F476ED0" w14:textId="77777777" w:rsidR="0060046D" w:rsidRDefault="0060046D" w:rsidP="00897986">
            <w:r>
              <w:t>None</w:t>
            </w:r>
          </w:p>
        </w:tc>
      </w:tr>
      <w:tr w:rsidR="0060046D" w14:paraId="2F889D17" w14:textId="77777777" w:rsidTr="00897986">
        <w:tc>
          <w:tcPr>
            <w:tcW w:w="615" w:type="dxa"/>
          </w:tcPr>
          <w:p w14:paraId="3281F4F4" w14:textId="77777777" w:rsidR="0060046D" w:rsidRDefault="0060046D" w:rsidP="00897986">
            <w:r>
              <w:t>10</w:t>
            </w:r>
          </w:p>
        </w:tc>
        <w:tc>
          <w:tcPr>
            <w:tcW w:w="1365" w:type="dxa"/>
          </w:tcPr>
          <w:p w14:paraId="3E9F026B" w14:textId="77777777" w:rsidR="0060046D" w:rsidRDefault="0060046D" w:rsidP="00897986">
            <w:r>
              <w:t>Completed</w:t>
            </w:r>
          </w:p>
        </w:tc>
        <w:tc>
          <w:tcPr>
            <w:tcW w:w="1896" w:type="dxa"/>
          </w:tcPr>
          <w:p w14:paraId="752C8B2D" w14:textId="77777777" w:rsidR="0060046D" w:rsidRDefault="0060046D" w:rsidP="00897986">
            <w:r>
              <w:t>No</w:t>
            </w:r>
          </w:p>
        </w:tc>
        <w:tc>
          <w:tcPr>
            <w:tcW w:w="1789" w:type="dxa"/>
          </w:tcPr>
          <w:p w14:paraId="48E4220D" w14:textId="77777777" w:rsidR="0060046D" w:rsidRDefault="0060046D" w:rsidP="00897986">
            <w:r>
              <w:t>No</w:t>
            </w:r>
          </w:p>
        </w:tc>
        <w:tc>
          <w:tcPr>
            <w:tcW w:w="1843" w:type="dxa"/>
          </w:tcPr>
          <w:p w14:paraId="72FB2B5B" w14:textId="77777777" w:rsidR="0060046D" w:rsidRDefault="0060046D" w:rsidP="00897986">
            <w:r>
              <w:t>No</w:t>
            </w:r>
          </w:p>
        </w:tc>
        <w:tc>
          <w:tcPr>
            <w:tcW w:w="2410" w:type="dxa"/>
          </w:tcPr>
          <w:p w14:paraId="28BB2BB6" w14:textId="77777777" w:rsidR="0060046D" w:rsidRDefault="0060046D" w:rsidP="00897986">
            <w:r>
              <w:t>None</w:t>
            </w:r>
          </w:p>
        </w:tc>
      </w:tr>
      <w:tr w:rsidR="0060046D" w14:paraId="22E82156" w14:textId="77777777" w:rsidTr="00897986">
        <w:tc>
          <w:tcPr>
            <w:tcW w:w="615" w:type="dxa"/>
          </w:tcPr>
          <w:p w14:paraId="26FF4922" w14:textId="77777777" w:rsidR="0060046D" w:rsidRDefault="0060046D" w:rsidP="00897986">
            <w:r>
              <w:t>11</w:t>
            </w:r>
          </w:p>
        </w:tc>
        <w:tc>
          <w:tcPr>
            <w:tcW w:w="1365" w:type="dxa"/>
          </w:tcPr>
          <w:p w14:paraId="2AA565A9" w14:textId="77777777" w:rsidR="0060046D" w:rsidRDefault="0060046D" w:rsidP="00897986">
            <w:r>
              <w:t>Completed</w:t>
            </w:r>
          </w:p>
        </w:tc>
        <w:tc>
          <w:tcPr>
            <w:tcW w:w="1896" w:type="dxa"/>
          </w:tcPr>
          <w:p w14:paraId="2639C2BD" w14:textId="77777777" w:rsidR="0060046D" w:rsidRDefault="0060046D" w:rsidP="00897986">
            <w:r>
              <w:t>No</w:t>
            </w:r>
          </w:p>
        </w:tc>
        <w:tc>
          <w:tcPr>
            <w:tcW w:w="1789" w:type="dxa"/>
          </w:tcPr>
          <w:p w14:paraId="10F084EF" w14:textId="77777777" w:rsidR="0060046D" w:rsidRDefault="0060046D" w:rsidP="00897986">
            <w:r>
              <w:t>No</w:t>
            </w:r>
          </w:p>
        </w:tc>
        <w:tc>
          <w:tcPr>
            <w:tcW w:w="1843" w:type="dxa"/>
          </w:tcPr>
          <w:p w14:paraId="7628881B" w14:textId="77777777" w:rsidR="0060046D" w:rsidRDefault="0060046D" w:rsidP="00897986">
            <w:r>
              <w:t>No</w:t>
            </w:r>
          </w:p>
        </w:tc>
        <w:tc>
          <w:tcPr>
            <w:tcW w:w="2410" w:type="dxa"/>
          </w:tcPr>
          <w:p w14:paraId="0BFA785C" w14:textId="77777777" w:rsidR="0060046D" w:rsidRDefault="0060046D" w:rsidP="00897986">
            <w:r>
              <w:t>None</w:t>
            </w:r>
          </w:p>
        </w:tc>
      </w:tr>
    </w:tbl>
    <w:p w14:paraId="6E45E111" w14:textId="77777777" w:rsidR="00D50546" w:rsidRDefault="00D50546" w:rsidP="008F6B86">
      <w:pPr>
        <w:rPr>
          <w:b/>
        </w:rPr>
      </w:pPr>
    </w:p>
    <w:p w14:paraId="2CBD6D50" w14:textId="2FC0EAEC" w:rsidR="0060046D" w:rsidRPr="008F6B86" w:rsidRDefault="00E050F4" w:rsidP="008F6B86">
      <w:pPr>
        <w:rPr>
          <w:b/>
        </w:rPr>
      </w:pPr>
      <w:r>
        <w:rPr>
          <w:b/>
        </w:rPr>
        <w:t>Patrick Grey</w:t>
      </w:r>
      <w:r w:rsidR="0060046D" w:rsidRPr="008F6B86">
        <w:rPr>
          <w:b/>
        </w:rPr>
        <w:t xml:space="preserve"> – </w:t>
      </w:r>
      <w:r>
        <w:rPr>
          <w:b/>
        </w:rPr>
        <w:t>30</w:t>
      </w:r>
      <w:r w:rsidR="0060046D" w:rsidRPr="008F6B86">
        <w:rPr>
          <w:b/>
        </w:rPr>
        <w:t>/04/2019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404A71" w14:paraId="460C7317" w14:textId="77777777" w:rsidTr="00897986">
        <w:tc>
          <w:tcPr>
            <w:tcW w:w="615" w:type="dxa"/>
          </w:tcPr>
          <w:p w14:paraId="28545756" w14:textId="77777777" w:rsidR="00404A71" w:rsidRDefault="00404A71" w:rsidP="00897986">
            <w:r>
              <w:t xml:space="preserve">Task </w:t>
            </w:r>
          </w:p>
        </w:tc>
        <w:tc>
          <w:tcPr>
            <w:tcW w:w="1365" w:type="dxa"/>
          </w:tcPr>
          <w:p w14:paraId="46A73D08" w14:textId="77777777" w:rsidR="00404A71" w:rsidRDefault="00404A71" w:rsidP="00404A71">
            <w:pPr>
              <w:jc w:val="left"/>
            </w:pPr>
            <w:r>
              <w:t>Success Rate</w:t>
            </w:r>
          </w:p>
        </w:tc>
        <w:tc>
          <w:tcPr>
            <w:tcW w:w="1896" w:type="dxa"/>
          </w:tcPr>
          <w:p w14:paraId="18DD3DFD" w14:textId="77777777" w:rsidR="00404A71" w:rsidRDefault="00404A71" w:rsidP="00404A71">
            <w:pPr>
              <w:jc w:val="left"/>
            </w:pPr>
            <w:r>
              <w:t>Minor Usability Issues</w:t>
            </w:r>
          </w:p>
        </w:tc>
        <w:tc>
          <w:tcPr>
            <w:tcW w:w="1789" w:type="dxa"/>
          </w:tcPr>
          <w:p w14:paraId="7A9FE3D4" w14:textId="77777777" w:rsidR="00404A71" w:rsidRDefault="00404A71" w:rsidP="00404A71">
            <w:pPr>
              <w:jc w:val="left"/>
            </w:pPr>
            <w:r>
              <w:t>Serious Usability Issues</w:t>
            </w:r>
          </w:p>
        </w:tc>
        <w:tc>
          <w:tcPr>
            <w:tcW w:w="1843" w:type="dxa"/>
          </w:tcPr>
          <w:p w14:paraId="62F442CF" w14:textId="77777777" w:rsidR="00404A71" w:rsidRDefault="00404A71" w:rsidP="00404A71">
            <w:pPr>
              <w:jc w:val="left"/>
            </w:pPr>
            <w:r>
              <w:t>Critical Usability Issues</w:t>
            </w:r>
          </w:p>
        </w:tc>
        <w:tc>
          <w:tcPr>
            <w:tcW w:w="2410" w:type="dxa"/>
          </w:tcPr>
          <w:p w14:paraId="4FB3F6B6" w14:textId="77777777" w:rsidR="00404A71" w:rsidRDefault="00404A71" w:rsidP="00404A71">
            <w:pPr>
              <w:jc w:val="left"/>
            </w:pPr>
            <w:r>
              <w:t>Notes and Comments</w:t>
            </w:r>
          </w:p>
        </w:tc>
      </w:tr>
      <w:tr w:rsidR="00404A71" w14:paraId="27742BA8" w14:textId="77777777" w:rsidTr="00897986">
        <w:tc>
          <w:tcPr>
            <w:tcW w:w="615" w:type="dxa"/>
          </w:tcPr>
          <w:p w14:paraId="66A8246D" w14:textId="77777777" w:rsidR="00404A71" w:rsidRDefault="00404A71" w:rsidP="00897986">
            <w:r>
              <w:t>1</w:t>
            </w:r>
          </w:p>
        </w:tc>
        <w:tc>
          <w:tcPr>
            <w:tcW w:w="1365" w:type="dxa"/>
          </w:tcPr>
          <w:p w14:paraId="5B8A5917" w14:textId="77777777" w:rsidR="00404A71" w:rsidRDefault="00404A71" w:rsidP="00404A71">
            <w:pPr>
              <w:jc w:val="left"/>
            </w:pPr>
            <w:r>
              <w:t>Completed</w:t>
            </w:r>
          </w:p>
        </w:tc>
        <w:tc>
          <w:tcPr>
            <w:tcW w:w="1896" w:type="dxa"/>
          </w:tcPr>
          <w:p w14:paraId="6588ABFB" w14:textId="77777777" w:rsidR="00404A71" w:rsidRDefault="00404A71" w:rsidP="00404A71">
            <w:pPr>
              <w:jc w:val="left"/>
            </w:pPr>
            <w:r>
              <w:t>Purpose and if optional or not was not clear for upload file field</w:t>
            </w:r>
          </w:p>
        </w:tc>
        <w:tc>
          <w:tcPr>
            <w:tcW w:w="1789" w:type="dxa"/>
          </w:tcPr>
          <w:p w14:paraId="473ABA36" w14:textId="77777777" w:rsidR="00404A71" w:rsidRDefault="00404A71" w:rsidP="00404A71">
            <w:pPr>
              <w:jc w:val="left"/>
            </w:pPr>
            <w:r>
              <w:t xml:space="preserve">On mobile Cymraeg button blocks create button </w:t>
            </w:r>
          </w:p>
        </w:tc>
        <w:tc>
          <w:tcPr>
            <w:tcW w:w="1843" w:type="dxa"/>
          </w:tcPr>
          <w:p w14:paraId="33069763" w14:textId="77777777" w:rsidR="00404A71" w:rsidRDefault="00404A71" w:rsidP="00404A71">
            <w:pPr>
              <w:jc w:val="left"/>
            </w:pPr>
            <w:r>
              <w:t>No</w:t>
            </w:r>
          </w:p>
        </w:tc>
        <w:tc>
          <w:tcPr>
            <w:tcW w:w="2410" w:type="dxa"/>
          </w:tcPr>
          <w:p w14:paraId="1EEA8EC7" w14:textId="77777777" w:rsidR="00404A71" w:rsidRDefault="00404A71" w:rsidP="00404A71">
            <w:pPr>
              <w:jc w:val="left"/>
            </w:pPr>
            <w:r>
              <w:t>Tried scrolling to bottom first – new lecture quite faint on mobile</w:t>
            </w:r>
          </w:p>
        </w:tc>
      </w:tr>
      <w:tr w:rsidR="00404A71" w14:paraId="64E9D776" w14:textId="77777777" w:rsidTr="00897986">
        <w:tc>
          <w:tcPr>
            <w:tcW w:w="615" w:type="dxa"/>
          </w:tcPr>
          <w:p w14:paraId="2EBB8AD3" w14:textId="77777777" w:rsidR="00404A71" w:rsidRDefault="00404A71" w:rsidP="00897986">
            <w:r>
              <w:t>2</w:t>
            </w:r>
          </w:p>
        </w:tc>
        <w:tc>
          <w:tcPr>
            <w:tcW w:w="1365" w:type="dxa"/>
          </w:tcPr>
          <w:p w14:paraId="6BC97C5E" w14:textId="77777777" w:rsidR="00404A71" w:rsidRDefault="00404A71" w:rsidP="00404A71">
            <w:pPr>
              <w:jc w:val="left"/>
            </w:pPr>
            <w:r>
              <w:t>Failed</w:t>
            </w:r>
          </w:p>
        </w:tc>
        <w:tc>
          <w:tcPr>
            <w:tcW w:w="1896" w:type="dxa"/>
          </w:tcPr>
          <w:p w14:paraId="2BB51970" w14:textId="77777777" w:rsidR="00404A71" w:rsidRDefault="00404A71" w:rsidP="00404A71">
            <w:pPr>
              <w:jc w:val="left"/>
            </w:pPr>
            <w:r>
              <w:t>No</w:t>
            </w:r>
          </w:p>
        </w:tc>
        <w:tc>
          <w:tcPr>
            <w:tcW w:w="1789" w:type="dxa"/>
          </w:tcPr>
          <w:p w14:paraId="5D9D97C1" w14:textId="77777777" w:rsidR="00404A71" w:rsidRDefault="00404A71" w:rsidP="00404A71">
            <w:pPr>
              <w:jc w:val="left"/>
            </w:pPr>
            <w:r>
              <w:t>No clear change when hitting create session not sure where the session was.</w:t>
            </w:r>
          </w:p>
          <w:p w14:paraId="01D3BE8E" w14:textId="77777777" w:rsidR="00404A71" w:rsidRDefault="00404A71" w:rsidP="00404A71">
            <w:pPr>
              <w:jc w:val="left"/>
            </w:pPr>
            <w:r>
              <w:t>How to set running?</w:t>
            </w:r>
          </w:p>
        </w:tc>
        <w:tc>
          <w:tcPr>
            <w:tcW w:w="1843" w:type="dxa"/>
          </w:tcPr>
          <w:p w14:paraId="3341EF3B" w14:textId="77777777" w:rsidR="00404A71" w:rsidRDefault="00404A71" w:rsidP="00404A71">
            <w:pPr>
              <w:jc w:val="left"/>
            </w:pPr>
            <w:r>
              <w:t>When on one section couldn’t see the other section changes so there was no clear prompt of what to do</w:t>
            </w:r>
          </w:p>
        </w:tc>
        <w:tc>
          <w:tcPr>
            <w:tcW w:w="2410" w:type="dxa"/>
          </w:tcPr>
          <w:p w14:paraId="03837345" w14:textId="77777777" w:rsidR="00404A71" w:rsidRDefault="00404A71" w:rsidP="00404A71">
            <w:pPr>
              <w:jc w:val="left"/>
            </w:pPr>
            <w:r>
              <w:t>Be clearer with more prompting maybe?</w:t>
            </w:r>
          </w:p>
        </w:tc>
      </w:tr>
      <w:tr w:rsidR="00404A71" w14:paraId="7B1E9FBB" w14:textId="77777777" w:rsidTr="00897986">
        <w:tc>
          <w:tcPr>
            <w:tcW w:w="615" w:type="dxa"/>
          </w:tcPr>
          <w:p w14:paraId="79FBA8F3" w14:textId="77777777" w:rsidR="00404A71" w:rsidRDefault="00404A71" w:rsidP="00897986">
            <w:r>
              <w:t>3</w:t>
            </w:r>
          </w:p>
        </w:tc>
        <w:tc>
          <w:tcPr>
            <w:tcW w:w="1365" w:type="dxa"/>
          </w:tcPr>
          <w:p w14:paraId="468D5F5F" w14:textId="77777777" w:rsidR="00404A71" w:rsidRDefault="00404A71" w:rsidP="00404A71">
            <w:pPr>
              <w:jc w:val="left"/>
            </w:pPr>
            <w:r>
              <w:t>Completed</w:t>
            </w:r>
          </w:p>
        </w:tc>
        <w:tc>
          <w:tcPr>
            <w:tcW w:w="1896" w:type="dxa"/>
          </w:tcPr>
          <w:p w14:paraId="3890AB56" w14:textId="77777777" w:rsidR="00404A71" w:rsidRDefault="00404A71" w:rsidP="00404A71">
            <w:pPr>
              <w:jc w:val="left"/>
            </w:pPr>
            <w:r>
              <w:t>No</w:t>
            </w:r>
          </w:p>
        </w:tc>
        <w:tc>
          <w:tcPr>
            <w:tcW w:w="1789" w:type="dxa"/>
          </w:tcPr>
          <w:p w14:paraId="2109C455" w14:textId="77777777" w:rsidR="00404A71" w:rsidRDefault="00404A71" w:rsidP="00404A71">
            <w:pPr>
              <w:jc w:val="left"/>
            </w:pPr>
            <w:r>
              <w:t>No</w:t>
            </w:r>
          </w:p>
        </w:tc>
        <w:tc>
          <w:tcPr>
            <w:tcW w:w="1843" w:type="dxa"/>
          </w:tcPr>
          <w:p w14:paraId="0EBDAC4D" w14:textId="77777777" w:rsidR="00404A71" w:rsidRDefault="00404A71" w:rsidP="00404A71">
            <w:pPr>
              <w:jc w:val="left"/>
            </w:pPr>
            <w:r>
              <w:t>No</w:t>
            </w:r>
          </w:p>
        </w:tc>
        <w:tc>
          <w:tcPr>
            <w:tcW w:w="2410" w:type="dxa"/>
          </w:tcPr>
          <w:p w14:paraId="1D87BB06" w14:textId="77777777" w:rsidR="00404A71" w:rsidRDefault="00404A71" w:rsidP="00404A71">
            <w:pPr>
              <w:jc w:val="left"/>
            </w:pPr>
            <w:r>
              <w:t>None</w:t>
            </w:r>
          </w:p>
        </w:tc>
      </w:tr>
      <w:tr w:rsidR="00404A71" w14:paraId="01E42D8B" w14:textId="77777777" w:rsidTr="00897986">
        <w:tc>
          <w:tcPr>
            <w:tcW w:w="615" w:type="dxa"/>
          </w:tcPr>
          <w:p w14:paraId="60E2BEDE" w14:textId="77777777" w:rsidR="00404A71" w:rsidRDefault="00404A71" w:rsidP="00897986">
            <w:r>
              <w:t>4</w:t>
            </w:r>
          </w:p>
        </w:tc>
        <w:tc>
          <w:tcPr>
            <w:tcW w:w="1365" w:type="dxa"/>
          </w:tcPr>
          <w:p w14:paraId="75C14740" w14:textId="77777777" w:rsidR="00404A71" w:rsidRDefault="00404A71" w:rsidP="00404A71">
            <w:pPr>
              <w:jc w:val="left"/>
            </w:pPr>
            <w:r>
              <w:t>Completed</w:t>
            </w:r>
          </w:p>
        </w:tc>
        <w:tc>
          <w:tcPr>
            <w:tcW w:w="1896" w:type="dxa"/>
          </w:tcPr>
          <w:p w14:paraId="12D76514" w14:textId="77777777" w:rsidR="00404A71" w:rsidRDefault="00404A71" w:rsidP="00404A71">
            <w:pPr>
              <w:jc w:val="left"/>
            </w:pPr>
            <w:r>
              <w:t>No</w:t>
            </w:r>
          </w:p>
        </w:tc>
        <w:tc>
          <w:tcPr>
            <w:tcW w:w="1789" w:type="dxa"/>
          </w:tcPr>
          <w:p w14:paraId="6C4D696F" w14:textId="77777777" w:rsidR="00404A71" w:rsidRDefault="00404A71" w:rsidP="00404A71">
            <w:pPr>
              <w:jc w:val="left"/>
            </w:pPr>
            <w:r>
              <w:t>No</w:t>
            </w:r>
          </w:p>
        </w:tc>
        <w:tc>
          <w:tcPr>
            <w:tcW w:w="1843" w:type="dxa"/>
          </w:tcPr>
          <w:p w14:paraId="70D2B7DD" w14:textId="77777777" w:rsidR="00404A71" w:rsidRDefault="00404A71" w:rsidP="00404A71">
            <w:pPr>
              <w:jc w:val="left"/>
            </w:pPr>
            <w:r>
              <w:t>No</w:t>
            </w:r>
          </w:p>
        </w:tc>
        <w:tc>
          <w:tcPr>
            <w:tcW w:w="2410" w:type="dxa"/>
          </w:tcPr>
          <w:p w14:paraId="5EE492E4" w14:textId="77777777" w:rsidR="00404A71" w:rsidRDefault="00404A71" w:rsidP="00404A71">
            <w:pPr>
              <w:jc w:val="left"/>
            </w:pPr>
            <w:r>
              <w:t>None</w:t>
            </w:r>
          </w:p>
        </w:tc>
      </w:tr>
      <w:tr w:rsidR="00404A71" w14:paraId="4C5B7320" w14:textId="77777777" w:rsidTr="00897986">
        <w:tc>
          <w:tcPr>
            <w:tcW w:w="615" w:type="dxa"/>
          </w:tcPr>
          <w:p w14:paraId="29B3D283" w14:textId="77777777" w:rsidR="00404A71" w:rsidRDefault="00404A71" w:rsidP="00897986">
            <w:r>
              <w:t>5</w:t>
            </w:r>
          </w:p>
        </w:tc>
        <w:tc>
          <w:tcPr>
            <w:tcW w:w="1365" w:type="dxa"/>
          </w:tcPr>
          <w:p w14:paraId="729FBB17" w14:textId="77777777" w:rsidR="00404A71" w:rsidRDefault="00404A71" w:rsidP="00404A71">
            <w:pPr>
              <w:jc w:val="left"/>
            </w:pPr>
            <w:r>
              <w:t>Completed</w:t>
            </w:r>
          </w:p>
        </w:tc>
        <w:tc>
          <w:tcPr>
            <w:tcW w:w="1896" w:type="dxa"/>
          </w:tcPr>
          <w:p w14:paraId="74D9477B" w14:textId="77777777" w:rsidR="00404A71" w:rsidRDefault="00404A71" w:rsidP="00404A71">
            <w:pPr>
              <w:jc w:val="left"/>
            </w:pPr>
            <w:r>
              <w:t>No</w:t>
            </w:r>
          </w:p>
        </w:tc>
        <w:tc>
          <w:tcPr>
            <w:tcW w:w="1789" w:type="dxa"/>
          </w:tcPr>
          <w:p w14:paraId="4E9829B3" w14:textId="77777777" w:rsidR="00404A71" w:rsidRDefault="00404A71" w:rsidP="00404A71">
            <w:pPr>
              <w:jc w:val="left"/>
            </w:pPr>
            <w:r>
              <w:t>No</w:t>
            </w:r>
          </w:p>
        </w:tc>
        <w:tc>
          <w:tcPr>
            <w:tcW w:w="1843" w:type="dxa"/>
          </w:tcPr>
          <w:p w14:paraId="3E84A725" w14:textId="77777777" w:rsidR="00404A71" w:rsidRDefault="00404A71" w:rsidP="00404A71">
            <w:pPr>
              <w:jc w:val="left"/>
            </w:pPr>
            <w:r>
              <w:t>No</w:t>
            </w:r>
          </w:p>
        </w:tc>
        <w:tc>
          <w:tcPr>
            <w:tcW w:w="2410" w:type="dxa"/>
          </w:tcPr>
          <w:p w14:paraId="020D1E99" w14:textId="77777777" w:rsidR="00404A71" w:rsidRDefault="00404A71" w:rsidP="00404A71">
            <w:pPr>
              <w:jc w:val="left"/>
            </w:pPr>
            <w:r>
              <w:t>None</w:t>
            </w:r>
          </w:p>
        </w:tc>
      </w:tr>
      <w:tr w:rsidR="00404A71" w14:paraId="08C9D3D6" w14:textId="77777777" w:rsidTr="00897986">
        <w:tc>
          <w:tcPr>
            <w:tcW w:w="615" w:type="dxa"/>
          </w:tcPr>
          <w:p w14:paraId="6B5C7E86" w14:textId="77777777" w:rsidR="00404A71" w:rsidRDefault="00404A71" w:rsidP="00897986">
            <w:r>
              <w:t>6</w:t>
            </w:r>
          </w:p>
        </w:tc>
        <w:tc>
          <w:tcPr>
            <w:tcW w:w="1365" w:type="dxa"/>
          </w:tcPr>
          <w:p w14:paraId="566EBABD" w14:textId="77777777" w:rsidR="00404A71" w:rsidRDefault="00404A71" w:rsidP="00404A71">
            <w:pPr>
              <w:jc w:val="left"/>
            </w:pPr>
            <w:r>
              <w:t>Completed</w:t>
            </w:r>
          </w:p>
        </w:tc>
        <w:tc>
          <w:tcPr>
            <w:tcW w:w="1896" w:type="dxa"/>
          </w:tcPr>
          <w:p w14:paraId="70FEB967" w14:textId="77777777" w:rsidR="00404A71" w:rsidRDefault="00404A71" w:rsidP="00404A71">
            <w:pPr>
              <w:jc w:val="left"/>
            </w:pPr>
            <w:r>
              <w:t>No</w:t>
            </w:r>
          </w:p>
        </w:tc>
        <w:tc>
          <w:tcPr>
            <w:tcW w:w="1789" w:type="dxa"/>
          </w:tcPr>
          <w:p w14:paraId="771B8EF7" w14:textId="77777777" w:rsidR="00404A71" w:rsidRDefault="00404A71" w:rsidP="00404A71">
            <w:pPr>
              <w:jc w:val="left"/>
            </w:pPr>
            <w:r>
              <w:t>No</w:t>
            </w:r>
          </w:p>
        </w:tc>
        <w:tc>
          <w:tcPr>
            <w:tcW w:w="1843" w:type="dxa"/>
          </w:tcPr>
          <w:p w14:paraId="77487EF5" w14:textId="77777777" w:rsidR="00404A71" w:rsidRDefault="00404A71" w:rsidP="00404A71">
            <w:pPr>
              <w:jc w:val="left"/>
            </w:pPr>
            <w:r>
              <w:t>No</w:t>
            </w:r>
          </w:p>
        </w:tc>
        <w:tc>
          <w:tcPr>
            <w:tcW w:w="2410" w:type="dxa"/>
          </w:tcPr>
          <w:p w14:paraId="333B6621" w14:textId="77777777" w:rsidR="00404A71" w:rsidRDefault="00404A71" w:rsidP="00404A71">
            <w:pPr>
              <w:jc w:val="left"/>
            </w:pPr>
            <w:r>
              <w:t>None</w:t>
            </w:r>
          </w:p>
        </w:tc>
      </w:tr>
      <w:tr w:rsidR="00404A71" w14:paraId="45D72DC4" w14:textId="77777777" w:rsidTr="00897986">
        <w:tc>
          <w:tcPr>
            <w:tcW w:w="615" w:type="dxa"/>
          </w:tcPr>
          <w:p w14:paraId="41D07609" w14:textId="77777777" w:rsidR="00404A71" w:rsidRDefault="00404A71" w:rsidP="00897986">
            <w:r>
              <w:t>7</w:t>
            </w:r>
          </w:p>
        </w:tc>
        <w:tc>
          <w:tcPr>
            <w:tcW w:w="1365" w:type="dxa"/>
          </w:tcPr>
          <w:p w14:paraId="754D0112" w14:textId="77777777" w:rsidR="00404A71" w:rsidRDefault="00404A71" w:rsidP="00404A71">
            <w:pPr>
              <w:jc w:val="left"/>
            </w:pPr>
            <w:r>
              <w:t>Completed</w:t>
            </w:r>
          </w:p>
        </w:tc>
        <w:tc>
          <w:tcPr>
            <w:tcW w:w="1896" w:type="dxa"/>
          </w:tcPr>
          <w:p w14:paraId="262F0C85" w14:textId="77777777" w:rsidR="00404A71" w:rsidRDefault="00404A71" w:rsidP="00404A71">
            <w:pPr>
              <w:jc w:val="left"/>
            </w:pPr>
            <w:r>
              <w:t>No</w:t>
            </w:r>
          </w:p>
        </w:tc>
        <w:tc>
          <w:tcPr>
            <w:tcW w:w="1789" w:type="dxa"/>
          </w:tcPr>
          <w:p w14:paraId="76002341" w14:textId="77777777" w:rsidR="00404A71" w:rsidRDefault="00404A71" w:rsidP="00404A71">
            <w:pPr>
              <w:jc w:val="left"/>
            </w:pPr>
            <w:r>
              <w:t>No</w:t>
            </w:r>
          </w:p>
        </w:tc>
        <w:tc>
          <w:tcPr>
            <w:tcW w:w="1843" w:type="dxa"/>
          </w:tcPr>
          <w:p w14:paraId="7E5565C0" w14:textId="77777777" w:rsidR="00404A71" w:rsidRDefault="00404A71" w:rsidP="00404A71">
            <w:pPr>
              <w:jc w:val="left"/>
            </w:pPr>
            <w:r>
              <w:t>No</w:t>
            </w:r>
          </w:p>
        </w:tc>
        <w:tc>
          <w:tcPr>
            <w:tcW w:w="2410" w:type="dxa"/>
          </w:tcPr>
          <w:p w14:paraId="2D2D81BE" w14:textId="77777777" w:rsidR="00404A71" w:rsidRDefault="00404A71" w:rsidP="00404A71">
            <w:pPr>
              <w:jc w:val="left"/>
            </w:pPr>
            <w:r>
              <w:t>None</w:t>
            </w:r>
          </w:p>
        </w:tc>
      </w:tr>
      <w:tr w:rsidR="00404A71" w14:paraId="68706600" w14:textId="77777777" w:rsidTr="00897986">
        <w:tc>
          <w:tcPr>
            <w:tcW w:w="615" w:type="dxa"/>
          </w:tcPr>
          <w:p w14:paraId="6B038693" w14:textId="77777777" w:rsidR="00404A71" w:rsidRDefault="00404A71" w:rsidP="00897986">
            <w:r>
              <w:t>8</w:t>
            </w:r>
          </w:p>
        </w:tc>
        <w:tc>
          <w:tcPr>
            <w:tcW w:w="1365" w:type="dxa"/>
          </w:tcPr>
          <w:p w14:paraId="014EB575" w14:textId="77777777" w:rsidR="00404A71" w:rsidRDefault="00404A71" w:rsidP="00404A71">
            <w:pPr>
              <w:jc w:val="left"/>
            </w:pPr>
            <w:r>
              <w:t>Completed</w:t>
            </w:r>
          </w:p>
        </w:tc>
        <w:tc>
          <w:tcPr>
            <w:tcW w:w="1896" w:type="dxa"/>
          </w:tcPr>
          <w:p w14:paraId="43940D50" w14:textId="77777777" w:rsidR="00404A71" w:rsidRDefault="00404A71" w:rsidP="00404A71">
            <w:pPr>
              <w:jc w:val="left"/>
            </w:pPr>
            <w:r>
              <w:t xml:space="preserve">Took a second to </w:t>
            </w:r>
            <w:proofErr w:type="spellStart"/>
            <w:r>
              <w:t>realise</w:t>
            </w:r>
            <w:proofErr w:type="spellEnd"/>
            <w:r>
              <w:t xml:space="preserve"> submitted because had to scroll down for success alert</w:t>
            </w:r>
          </w:p>
          <w:p w14:paraId="21CF9EAA" w14:textId="77777777" w:rsidR="00404A71" w:rsidRDefault="00404A71" w:rsidP="00404A71">
            <w:pPr>
              <w:jc w:val="left"/>
            </w:pPr>
            <w:r>
              <w:t xml:space="preserve">Could not </w:t>
            </w:r>
            <w:proofErr w:type="spellStart"/>
            <w:r>
              <w:t>realise</w:t>
            </w:r>
            <w:proofErr w:type="spellEnd"/>
            <w:r>
              <w:t xml:space="preserve"> had option to ask question because end of feedback feels like it could be end of the page</w:t>
            </w:r>
          </w:p>
        </w:tc>
        <w:tc>
          <w:tcPr>
            <w:tcW w:w="1789" w:type="dxa"/>
          </w:tcPr>
          <w:p w14:paraId="3506B494" w14:textId="77777777" w:rsidR="00404A71" w:rsidRDefault="00404A71" w:rsidP="00404A71">
            <w:pPr>
              <w:jc w:val="left"/>
            </w:pPr>
            <w:r>
              <w:t>No</w:t>
            </w:r>
          </w:p>
        </w:tc>
        <w:tc>
          <w:tcPr>
            <w:tcW w:w="1843" w:type="dxa"/>
          </w:tcPr>
          <w:p w14:paraId="5D4A5CEB" w14:textId="77777777" w:rsidR="00404A71" w:rsidRDefault="00404A71" w:rsidP="00404A71">
            <w:pPr>
              <w:jc w:val="left"/>
            </w:pPr>
            <w:r>
              <w:t>No</w:t>
            </w:r>
          </w:p>
        </w:tc>
        <w:tc>
          <w:tcPr>
            <w:tcW w:w="2410" w:type="dxa"/>
          </w:tcPr>
          <w:p w14:paraId="08DB8455" w14:textId="77777777" w:rsidR="00404A71" w:rsidRDefault="00404A71" w:rsidP="00404A71">
            <w:pPr>
              <w:jc w:val="left"/>
            </w:pPr>
          </w:p>
        </w:tc>
      </w:tr>
      <w:tr w:rsidR="00404A71" w14:paraId="42DB4459" w14:textId="77777777" w:rsidTr="00897986">
        <w:tc>
          <w:tcPr>
            <w:tcW w:w="615" w:type="dxa"/>
          </w:tcPr>
          <w:p w14:paraId="3B0605E3" w14:textId="77777777" w:rsidR="00404A71" w:rsidRDefault="00404A71" w:rsidP="00897986">
            <w:r>
              <w:t>9</w:t>
            </w:r>
          </w:p>
        </w:tc>
        <w:tc>
          <w:tcPr>
            <w:tcW w:w="1365" w:type="dxa"/>
          </w:tcPr>
          <w:p w14:paraId="711CA0EA" w14:textId="77777777" w:rsidR="00404A71" w:rsidRDefault="00404A71" w:rsidP="00404A71">
            <w:pPr>
              <w:jc w:val="left"/>
            </w:pPr>
            <w:r>
              <w:t>Completed</w:t>
            </w:r>
          </w:p>
        </w:tc>
        <w:tc>
          <w:tcPr>
            <w:tcW w:w="1896" w:type="dxa"/>
          </w:tcPr>
          <w:p w14:paraId="72562DD6" w14:textId="77777777" w:rsidR="00404A71" w:rsidRDefault="00404A71" w:rsidP="00404A71">
            <w:pPr>
              <w:jc w:val="left"/>
            </w:pPr>
            <w:r>
              <w:t>No</w:t>
            </w:r>
          </w:p>
        </w:tc>
        <w:tc>
          <w:tcPr>
            <w:tcW w:w="1789" w:type="dxa"/>
          </w:tcPr>
          <w:p w14:paraId="6F295C42" w14:textId="77777777" w:rsidR="00404A71" w:rsidRDefault="00404A71" w:rsidP="00404A71">
            <w:pPr>
              <w:jc w:val="left"/>
            </w:pPr>
            <w:r>
              <w:t>No</w:t>
            </w:r>
          </w:p>
        </w:tc>
        <w:tc>
          <w:tcPr>
            <w:tcW w:w="1843" w:type="dxa"/>
          </w:tcPr>
          <w:p w14:paraId="20C53103" w14:textId="77777777" w:rsidR="00404A71" w:rsidRDefault="00404A71" w:rsidP="00404A71">
            <w:pPr>
              <w:jc w:val="left"/>
            </w:pPr>
            <w:r>
              <w:t>No</w:t>
            </w:r>
          </w:p>
        </w:tc>
        <w:tc>
          <w:tcPr>
            <w:tcW w:w="2410" w:type="dxa"/>
          </w:tcPr>
          <w:p w14:paraId="47F5FC42" w14:textId="77777777" w:rsidR="00404A71" w:rsidRDefault="00404A71" w:rsidP="00404A71">
            <w:pPr>
              <w:jc w:val="left"/>
            </w:pPr>
            <w:r>
              <w:t>None</w:t>
            </w:r>
          </w:p>
        </w:tc>
      </w:tr>
      <w:tr w:rsidR="00404A71" w14:paraId="7F08BB5D" w14:textId="77777777" w:rsidTr="00897986">
        <w:tc>
          <w:tcPr>
            <w:tcW w:w="615" w:type="dxa"/>
          </w:tcPr>
          <w:p w14:paraId="70D9D209" w14:textId="77777777" w:rsidR="00404A71" w:rsidRDefault="00404A71" w:rsidP="00897986">
            <w:r>
              <w:lastRenderedPageBreak/>
              <w:t>10</w:t>
            </w:r>
          </w:p>
        </w:tc>
        <w:tc>
          <w:tcPr>
            <w:tcW w:w="1365" w:type="dxa"/>
          </w:tcPr>
          <w:p w14:paraId="6F5B9CF3" w14:textId="77777777" w:rsidR="00404A71" w:rsidRDefault="00404A71" w:rsidP="00404A71">
            <w:pPr>
              <w:jc w:val="left"/>
            </w:pPr>
            <w:r>
              <w:t>Completed</w:t>
            </w:r>
          </w:p>
        </w:tc>
        <w:tc>
          <w:tcPr>
            <w:tcW w:w="1896" w:type="dxa"/>
          </w:tcPr>
          <w:p w14:paraId="28A115E2" w14:textId="77777777" w:rsidR="00404A71" w:rsidRDefault="00404A71" w:rsidP="00404A71">
            <w:pPr>
              <w:jc w:val="left"/>
            </w:pPr>
            <w:r>
              <w:t>No</w:t>
            </w:r>
          </w:p>
        </w:tc>
        <w:tc>
          <w:tcPr>
            <w:tcW w:w="1789" w:type="dxa"/>
          </w:tcPr>
          <w:p w14:paraId="46D13F77" w14:textId="77777777" w:rsidR="00404A71" w:rsidRDefault="00404A71" w:rsidP="00404A71">
            <w:pPr>
              <w:jc w:val="left"/>
            </w:pPr>
            <w:r>
              <w:t>No</w:t>
            </w:r>
          </w:p>
        </w:tc>
        <w:tc>
          <w:tcPr>
            <w:tcW w:w="1843" w:type="dxa"/>
          </w:tcPr>
          <w:p w14:paraId="647C9331" w14:textId="77777777" w:rsidR="00404A71" w:rsidRDefault="00404A71" w:rsidP="00404A71">
            <w:pPr>
              <w:jc w:val="left"/>
            </w:pPr>
            <w:r>
              <w:t>No</w:t>
            </w:r>
          </w:p>
        </w:tc>
        <w:tc>
          <w:tcPr>
            <w:tcW w:w="2410" w:type="dxa"/>
          </w:tcPr>
          <w:p w14:paraId="1A27AC46" w14:textId="77777777" w:rsidR="00404A71" w:rsidRDefault="00404A71" w:rsidP="00404A71">
            <w:pPr>
              <w:jc w:val="left"/>
            </w:pPr>
            <w:r>
              <w:t>None</w:t>
            </w:r>
          </w:p>
        </w:tc>
      </w:tr>
      <w:tr w:rsidR="00404A71" w14:paraId="5C7FFF64" w14:textId="77777777" w:rsidTr="00897986">
        <w:tc>
          <w:tcPr>
            <w:tcW w:w="615" w:type="dxa"/>
          </w:tcPr>
          <w:p w14:paraId="0D08D8FF" w14:textId="77777777" w:rsidR="00404A71" w:rsidRDefault="00404A71" w:rsidP="00897986">
            <w:r>
              <w:t>11</w:t>
            </w:r>
          </w:p>
        </w:tc>
        <w:tc>
          <w:tcPr>
            <w:tcW w:w="1365" w:type="dxa"/>
          </w:tcPr>
          <w:p w14:paraId="27796C01" w14:textId="77777777" w:rsidR="00404A71" w:rsidRDefault="00404A71" w:rsidP="00404A71">
            <w:pPr>
              <w:jc w:val="left"/>
            </w:pPr>
            <w:r>
              <w:t>Completed</w:t>
            </w:r>
          </w:p>
        </w:tc>
        <w:tc>
          <w:tcPr>
            <w:tcW w:w="1896" w:type="dxa"/>
          </w:tcPr>
          <w:p w14:paraId="78313322" w14:textId="77777777" w:rsidR="00404A71" w:rsidRDefault="00404A71" w:rsidP="00404A71">
            <w:pPr>
              <w:jc w:val="left"/>
            </w:pPr>
            <w:r>
              <w:t>No</w:t>
            </w:r>
          </w:p>
        </w:tc>
        <w:tc>
          <w:tcPr>
            <w:tcW w:w="1789" w:type="dxa"/>
          </w:tcPr>
          <w:p w14:paraId="12839837" w14:textId="77777777" w:rsidR="00404A71" w:rsidRDefault="00404A71" w:rsidP="00404A71">
            <w:pPr>
              <w:jc w:val="left"/>
            </w:pPr>
            <w:r>
              <w:t>No</w:t>
            </w:r>
          </w:p>
        </w:tc>
        <w:tc>
          <w:tcPr>
            <w:tcW w:w="1843" w:type="dxa"/>
          </w:tcPr>
          <w:p w14:paraId="5D732901" w14:textId="77777777" w:rsidR="00404A71" w:rsidRDefault="00404A71" w:rsidP="00404A71">
            <w:pPr>
              <w:jc w:val="left"/>
            </w:pPr>
            <w:r>
              <w:t>No</w:t>
            </w:r>
          </w:p>
        </w:tc>
        <w:tc>
          <w:tcPr>
            <w:tcW w:w="2410" w:type="dxa"/>
          </w:tcPr>
          <w:p w14:paraId="25F8FFF4" w14:textId="77777777" w:rsidR="00404A71" w:rsidRDefault="00404A71" w:rsidP="00404A71">
            <w:pPr>
              <w:jc w:val="left"/>
            </w:pPr>
            <w:r>
              <w:t>None</w:t>
            </w:r>
          </w:p>
        </w:tc>
      </w:tr>
    </w:tbl>
    <w:p w14:paraId="289FD1C1" w14:textId="7B27388A" w:rsidR="0060046D" w:rsidRPr="00810DC9" w:rsidRDefault="00225DD7" w:rsidP="0060046D">
      <w:pPr>
        <w:rPr>
          <w:b/>
          <w:sz w:val="24"/>
        </w:rPr>
      </w:pPr>
      <w:r>
        <w:rPr>
          <w:b/>
          <w:sz w:val="24"/>
        </w:rPr>
        <w:t xml:space="preserve">User Testing </w:t>
      </w:r>
      <w:r w:rsidR="00A37C08">
        <w:rPr>
          <w:b/>
          <w:sz w:val="24"/>
        </w:rPr>
        <w:t>Summary</w:t>
      </w:r>
      <w:r w:rsidR="00A37C08" w:rsidRPr="0060046D">
        <w:rPr>
          <w:b/>
          <w:sz w:val="24"/>
        </w:rPr>
        <w:t xml:space="preserve"> </w:t>
      </w:r>
      <w:r w:rsidR="00A37C08">
        <w:rPr>
          <w:b/>
          <w:sz w:val="24"/>
        </w:rPr>
        <w:t>Notes</w:t>
      </w:r>
    </w:p>
    <w:p w14:paraId="0C62F979" w14:textId="77777777" w:rsidR="00810DC9" w:rsidRDefault="00810DC9" w:rsidP="00810DC9">
      <w:pPr>
        <w:pStyle w:val="ListParagraph"/>
        <w:numPr>
          <w:ilvl w:val="0"/>
          <w:numId w:val="77"/>
        </w:numPr>
        <w:spacing w:after="160" w:line="259" w:lineRule="auto"/>
        <w:jc w:val="left"/>
      </w:pPr>
      <w:r>
        <w:t>Summary – login &amp; create lecture</w:t>
      </w:r>
    </w:p>
    <w:p w14:paraId="4C09578B" w14:textId="77777777" w:rsidR="00810DC9" w:rsidRDefault="00810DC9" w:rsidP="00810DC9">
      <w:pPr>
        <w:pStyle w:val="ListParagraph"/>
        <w:numPr>
          <w:ilvl w:val="1"/>
          <w:numId w:val="77"/>
        </w:numPr>
        <w:spacing w:after="160" w:line="259" w:lineRule="auto"/>
        <w:jc w:val="left"/>
      </w:pPr>
      <w:r>
        <w:t>Not clear if fields are optional or not</w:t>
      </w:r>
    </w:p>
    <w:p w14:paraId="1D705F5E" w14:textId="77777777" w:rsidR="00810DC9" w:rsidRDefault="00810DC9" w:rsidP="00810DC9">
      <w:pPr>
        <w:pStyle w:val="ListParagraph"/>
        <w:numPr>
          <w:ilvl w:val="1"/>
          <w:numId w:val="77"/>
        </w:numPr>
        <w:spacing w:after="160" w:line="259" w:lineRule="auto"/>
        <w:jc w:val="left"/>
      </w:pPr>
      <w:r>
        <w:t>Not clear of notes and file upload purpose – who are notes for what file is to be uploaded?</w:t>
      </w:r>
    </w:p>
    <w:p w14:paraId="7B0753E4" w14:textId="77777777" w:rsidR="00810DC9" w:rsidRDefault="00810DC9" w:rsidP="00810DC9">
      <w:pPr>
        <w:pStyle w:val="ListParagraph"/>
        <w:numPr>
          <w:ilvl w:val="1"/>
          <w:numId w:val="77"/>
        </w:numPr>
        <w:spacing w:after="160" w:line="259" w:lineRule="auto"/>
        <w:jc w:val="left"/>
      </w:pPr>
      <w:r>
        <w:t>Cymraeg button covering create button on mobile</w:t>
      </w:r>
    </w:p>
    <w:p w14:paraId="632A3B40" w14:textId="77777777" w:rsidR="00810DC9" w:rsidRDefault="00810DC9" w:rsidP="00810DC9">
      <w:pPr>
        <w:pStyle w:val="ListParagraph"/>
        <w:numPr>
          <w:ilvl w:val="1"/>
          <w:numId w:val="77"/>
        </w:numPr>
        <w:spacing w:after="160" w:line="259" w:lineRule="auto"/>
        <w:jc w:val="left"/>
      </w:pPr>
      <w:r>
        <w:t>New Lecture faint button on mobile device</w:t>
      </w:r>
    </w:p>
    <w:p w14:paraId="662FF5F7" w14:textId="77777777" w:rsidR="00810DC9" w:rsidRDefault="00810DC9" w:rsidP="00810DC9">
      <w:pPr>
        <w:pStyle w:val="ListParagraph"/>
        <w:numPr>
          <w:ilvl w:val="0"/>
          <w:numId w:val="77"/>
        </w:numPr>
        <w:spacing w:after="160" w:line="259" w:lineRule="auto"/>
        <w:jc w:val="left"/>
      </w:pPr>
      <w:r>
        <w:t>Summary – create and start session</w:t>
      </w:r>
    </w:p>
    <w:p w14:paraId="58FBFE43" w14:textId="77777777" w:rsidR="00810DC9" w:rsidRDefault="00810DC9" w:rsidP="00810DC9">
      <w:pPr>
        <w:pStyle w:val="ListParagraph"/>
        <w:numPr>
          <w:ilvl w:val="1"/>
          <w:numId w:val="77"/>
        </w:numPr>
        <w:spacing w:after="160" w:line="259" w:lineRule="auto"/>
        <w:jc w:val="left"/>
      </w:pPr>
      <w:r>
        <w:t>Lecture title should be part of a main heading for lecture detail page</w:t>
      </w:r>
    </w:p>
    <w:p w14:paraId="56564201" w14:textId="77777777" w:rsidR="00810DC9" w:rsidRDefault="00810DC9" w:rsidP="00810DC9">
      <w:pPr>
        <w:pStyle w:val="ListParagraph"/>
        <w:numPr>
          <w:ilvl w:val="1"/>
          <w:numId w:val="77"/>
        </w:numPr>
        <w:spacing w:after="160" w:line="259" w:lineRule="auto"/>
        <w:jc w:val="left"/>
      </w:pPr>
      <w:r>
        <w:t>Unsure of how to control session not obvious the row should be clicked</w:t>
      </w:r>
    </w:p>
    <w:p w14:paraId="462F0F42" w14:textId="77777777" w:rsidR="00810DC9" w:rsidRDefault="00810DC9" w:rsidP="00810DC9">
      <w:pPr>
        <w:pStyle w:val="ListParagraph"/>
        <w:numPr>
          <w:ilvl w:val="1"/>
          <w:numId w:val="77"/>
        </w:numPr>
        <w:spacing w:after="160" w:line="259" w:lineRule="auto"/>
        <w:jc w:val="left"/>
      </w:pPr>
      <w:r>
        <w:t xml:space="preserve"> On mobile cannot see change when hitting create feedback session </w:t>
      </w:r>
    </w:p>
    <w:p w14:paraId="16692A3A" w14:textId="77777777" w:rsidR="00810DC9" w:rsidRDefault="00810DC9" w:rsidP="00810DC9">
      <w:pPr>
        <w:pStyle w:val="ListParagraph"/>
        <w:numPr>
          <w:ilvl w:val="1"/>
          <w:numId w:val="77"/>
        </w:numPr>
        <w:spacing w:after="160" w:line="259" w:lineRule="auto"/>
        <w:jc w:val="left"/>
      </w:pPr>
      <w:r>
        <w:t xml:space="preserve">Unclear on why lectures have sessions </w:t>
      </w:r>
      <w:r w:rsidRPr="00B30929">
        <w:rPr>
          <w:sz w:val="20"/>
        </w:rPr>
        <w:t>(maybe more help or description)</w:t>
      </w:r>
    </w:p>
    <w:p w14:paraId="5B859EFA" w14:textId="77777777" w:rsidR="00810DC9" w:rsidRPr="001B3554" w:rsidRDefault="00810DC9" w:rsidP="00810DC9">
      <w:pPr>
        <w:pStyle w:val="ListParagraph"/>
        <w:numPr>
          <w:ilvl w:val="1"/>
          <w:numId w:val="77"/>
        </w:numPr>
        <w:spacing w:after="160" w:line="259" w:lineRule="auto"/>
        <w:jc w:val="left"/>
      </w:pPr>
      <w:r>
        <w:t xml:space="preserve">Tried to use search bar for help during this task </w:t>
      </w:r>
      <w:r w:rsidRPr="00B30929">
        <w:rPr>
          <w:sz w:val="20"/>
        </w:rPr>
        <w:t>(indicates purpose of search bar is not clear)</w:t>
      </w:r>
    </w:p>
    <w:p w14:paraId="3030C798" w14:textId="77777777" w:rsidR="00810DC9" w:rsidRPr="001B3554" w:rsidRDefault="00810DC9" w:rsidP="00810DC9">
      <w:pPr>
        <w:pStyle w:val="ListParagraph"/>
        <w:numPr>
          <w:ilvl w:val="0"/>
          <w:numId w:val="77"/>
        </w:numPr>
        <w:spacing w:after="160" w:line="259" w:lineRule="auto"/>
        <w:jc w:val="left"/>
      </w:pPr>
      <w:r>
        <w:rPr>
          <w:sz w:val="20"/>
        </w:rPr>
        <w:t>Summary – Change between English &amp; Welsh</w:t>
      </w:r>
    </w:p>
    <w:p w14:paraId="5A65E5D6" w14:textId="77777777" w:rsidR="00810DC9" w:rsidRPr="00566347" w:rsidRDefault="00810DC9" w:rsidP="00810DC9">
      <w:pPr>
        <w:pStyle w:val="ListParagraph"/>
        <w:numPr>
          <w:ilvl w:val="1"/>
          <w:numId w:val="77"/>
        </w:numPr>
        <w:spacing w:after="160" w:line="259" w:lineRule="auto"/>
        <w:jc w:val="left"/>
      </w:pPr>
      <w:r>
        <w:rPr>
          <w:sz w:val="20"/>
        </w:rPr>
        <w:t>Location of button sometimes hidden on mobile</w:t>
      </w:r>
    </w:p>
    <w:p w14:paraId="122F37DC" w14:textId="77777777" w:rsidR="00810DC9" w:rsidRPr="00566347" w:rsidRDefault="00810DC9" w:rsidP="00810DC9">
      <w:pPr>
        <w:pStyle w:val="ListParagraph"/>
        <w:numPr>
          <w:ilvl w:val="0"/>
          <w:numId w:val="77"/>
        </w:numPr>
        <w:spacing w:after="160" w:line="259" w:lineRule="auto"/>
        <w:jc w:val="left"/>
      </w:pPr>
      <w:r>
        <w:rPr>
          <w:sz w:val="20"/>
        </w:rPr>
        <w:t>Summary – Merge two sessions</w:t>
      </w:r>
    </w:p>
    <w:p w14:paraId="387EA2BA" w14:textId="77777777" w:rsidR="00810DC9" w:rsidRPr="00566347" w:rsidRDefault="00810DC9" w:rsidP="00810DC9">
      <w:pPr>
        <w:pStyle w:val="ListParagraph"/>
        <w:numPr>
          <w:ilvl w:val="1"/>
          <w:numId w:val="77"/>
        </w:numPr>
        <w:spacing w:after="160" w:line="259" w:lineRule="auto"/>
        <w:jc w:val="left"/>
      </w:pPr>
      <w:r>
        <w:rPr>
          <w:sz w:val="20"/>
        </w:rPr>
        <w:t>Not clear on what merge does</w:t>
      </w:r>
    </w:p>
    <w:p w14:paraId="6D358F10" w14:textId="77777777" w:rsidR="00810DC9" w:rsidRPr="00566347" w:rsidRDefault="00810DC9" w:rsidP="00810DC9">
      <w:pPr>
        <w:pStyle w:val="ListParagraph"/>
        <w:numPr>
          <w:ilvl w:val="1"/>
          <w:numId w:val="77"/>
        </w:numPr>
        <w:spacing w:after="160" w:line="259" w:lineRule="auto"/>
        <w:jc w:val="left"/>
      </w:pPr>
      <w:r>
        <w:rPr>
          <w:sz w:val="20"/>
        </w:rPr>
        <w:t>Not clear when merge had finished</w:t>
      </w:r>
    </w:p>
    <w:p w14:paraId="3ABE3C51" w14:textId="77777777" w:rsidR="00810DC9" w:rsidRPr="00566347" w:rsidRDefault="00810DC9" w:rsidP="00810DC9">
      <w:pPr>
        <w:pStyle w:val="ListParagraph"/>
        <w:numPr>
          <w:ilvl w:val="1"/>
          <w:numId w:val="77"/>
        </w:numPr>
        <w:spacing w:after="160" w:line="259" w:lineRule="auto"/>
        <w:jc w:val="left"/>
      </w:pPr>
      <w:r>
        <w:rPr>
          <w:sz w:val="20"/>
        </w:rPr>
        <w:t xml:space="preserve">Not obvious text on merge button describing which two session were to be merged </w:t>
      </w:r>
    </w:p>
    <w:p w14:paraId="2F1CD1A8" w14:textId="77777777" w:rsidR="00810DC9" w:rsidRDefault="00810DC9" w:rsidP="00810DC9">
      <w:pPr>
        <w:pStyle w:val="ListParagraph"/>
        <w:numPr>
          <w:ilvl w:val="1"/>
          <w:numId w:val="77"/>
        </w:numPr>
        <w:spacing w:after="160" w:line="259" w:lineRule="auto"/>
        <w:jc w:val="left"/>
      </w:pPr>
      <w:r>
        <w:t>Check boxes to select multiple sessions to merge would be more user friendly</w:t>
      </w:r>
    </w:p>
    <w:p w14:paraId="7FA3F8E3" w14:textId="77777777" w:rsidR="00810DC9" w:rsidRDefault="00810DC9" w:rsidP="00810DC9">
      <w:pPr>
        <w:pStyle w:val="ListParagraph"/>
        <w:numPr>
          <w:ilvl w:val="0"/>
          <w:numId w:val="77"/>
        </w:numPr>
        <w:spacing w:after="160" w:line="259" w:lineRule="auto"/>
        <w:jc w:val="left"/>
      </w:pPr>
      <w:r>
        <w:t>Summary – View feedback</w:t>
      </w:r>
    </w:p>
    <w:p w14:paraId="50901B05" w14:textId="77777777" w:rsidR="00810DC9" w:rsidRDefault="00810DC9" w:rsidP="00810DC9">
      <w:pPr>
        <w:pStyle w:val="ListParagraph"/>
        <w:numPr>
          <w:ilvl w:val="1"/>
          <w:numId w:val="77"/>
        </w:numPr>
        <w:spacing w:after="160" w:line="259" w:lineRule="auto"/>
        <w:jc w:val="left"/>
      </w:pPr>
      <w:r>
        <w:t>Drop down options not noticeable enough</w:t>
      </w:r>
    </w:p>
    <w:p w14:paraId="436960B7" w14:textId="77777777" w:rsidR="00810DC9" w:rsidRDefault="00810DC9" w:rsidP="00810DC9">
      <w:pPr>
        <w:pStyle w:val="ListParagraph"/>
        <w:numPr>
          <w:ilvl w:val="1"/>
          <w:numId w:val="77"/>
        </w:numPr>
        <w:spacing w:after="160" w:line="259" w:lineRule="auto"/>
        <w:jc w:val="left"/>
      </w:pPr>
      <w:r>
        <w:t>Wrong colour next to NO. Responses that doesn’t make sense and should be removed</w:t>
      </w:r>
    </w:p>
    <w:p w14:paraId="3CB0146A" w14:textId="77777777" w:rsidR="00810DC9" w:rsidRDefault="00810DC9" w:rsidP="00810DC9">
      <w:pPr>
        <w:pStyle w:val="ListParagraph"/>
        <w:numPr>
          <w:ilvl w:val="1"/>
          <w:numId w:val="77"/>
        </w:numPr>
        <w:spacing w:after="160" w:line="259" w:lineRule="auto"/>
        <w:jc w:val="left"/>
      </w:pPr>
      <w:r>
        <w:t>Looking towards session action panel for feedback link feels unnatural to look for it in navigation bar because it should be associated to a session</w:t>
      </w:r>
    </w:p>
    <w:p w14:paraId="4A0BE85F" w14:textId="2DC903AE" w:rsidR="00810DC9" w:rsidRDefault="00810DC9" w:rsidP="00810DC9">
      <w:pPr>
        <w:pStyle w:val="ListParagraph"/>
        <w:numPr>
          <w:ilvl w:val="1"/>
          <w:numId w:val="77"/>
        </w:numPr>
        <w:spacing w:after="160" w:line="259" w:lineRule="auto"/>
        <w:jc w:val="left"/>
      </w:pPr>
      <w:r>
        <w:t>Expecting some visual display upon entering feedback page</w:t>
      </w:r>
      <w:r w:rsidR="002932E6">
        <w:t>,</w:t>
      </w:r>
      <w:r>
        <w:t xml:space="preserve"> </w:t>
      </w:r>
      <w:r w:rsidR="002932E6">
        <w:t>grey</w:t>
      </w:r>
      <w:r>
        <w:t xml:space="preserve"> background on mobile does not hint well to what should be done</w:t>
      </w:r>
    </w:p>
    <w:p w14:paraId="45DE5163" w14:textId="77777777" w:rsidR="00810DC9" w:rsidRDefault="00810DC9" w:rsidP="00810DC9">
      <w:pPr>
        <w:pStyle w:val="ListParagraph"/>
        <w:numPr>
          <w:ilvl w:val="0"/>
          <w:numId w:val="77"/>
        </w:numPr>
        <w:spacing w:after="160" w:line="259" w:lineRule="auto"/>
        <w:jc w:val="left"/>
      </w:pPr>
      <w:r>
        <w:t>Summary – Download PDF Lecture file</w:t>
      </w:r>
    </w:p>
    <w:p w14:paraId="7CE52ABD" w14:textId="77777777" w:rsidR="00810DC9" w:rsidRDefault="00810DC9" w:rsidP="00810DC9">
      <w:pPr>
        <w:pStyle w:val="ListParagraph"/>
        <w:numPr>
          <w:ilvl w:val="1"/>
          <w:numId w:val="77"/>
        </w:numPr>
        <w:spacing w:after="160" w:line="259" w:lineRule="auto"/>
        <w:jc w:val="left"/>
      </w:pPr>
      <w:r>
        <w:t>Move PDF download near the rest of the lecture details</w:t>
      </w:r>
    </w:p>
    <w:p w14:paraId="7EA58473" w14:textId="77777777" w:rsidR="00810DC9" w:rsidRDefault="00810DC9" w:rsidP="00810DC9">
      <w:pPr>
        <w:pStyle w:val="ListParagraph"/>
        <w:numPr>
          <w:ilvl w:val="1"/>
          <w:numId w:val="77"/>
        </w:numPr>
        <w:spacing w:after="160" w:line="259" w:lineRule="auto"/>
        <w:jc w:val="left"/>
      </w:pPr>
      <w:r>
        <w:t>Make it clear the difference between extract PDF and download PDF</w:t>
      </w:r>
    </w:p>
    <w:p w14:paraId="2ED73048" w14:textId="77777777" w:rsidR="00810DC9" w:rsidRDefault="00810DC9" w:rsidP="00810DC9">
      <w:pPr>
        <w:pStyle w:val="ListParagraph"/>
        <w:numPr>
          <w:ilvl w:val="1"/>
          <w:numId w:val="77"/>
        </w:numPr>
        <w:spacing w:after="160" w:line="259" w:lineRule="auto"/>
        <w:jc w:val="left"/>
      </w:pPr>
      <w:r>
        <w:t>Change text from ‘View Lecture PDF’ to ‘Lecture PDF’ because it covers both downloading and viewing</w:t>
      </w:r>
    </w:p>
    <w:p w14:paraId="1064016B" w14:textId="5EDBA163" w:rsidR="00810DC9" w:rsidRDefault="00810DC9" w:rsidP="00810DC9">
      <w:pPr>
        <w:pStyle w:val="ListParagraph"/>
        <w:numPr>
          <w:ilvl w:val="1"/>
          <w:numId w:val="77"/>
        </w:numPr>
        <w:spacing w:after="160" w:line="259" w:lineRule="auto"/>
        <w:jc w:val="left"/>
      </w:pPr>
      <w:r>
        <w:t xml:space="preserve">If the lecture </w:t>
      </w:r>
      <w:r w:rsidR="00F85D60">
        <w:t>does</w:t>
      </w:r>
      <w:r>
        <w:t xml:space="preserve"> not have a PDF make it clear that it does not</w:t>
      </w:r>
    </w:p>
    <w:p w14:paraId="67970F61" w14:textId="77777777" w:rsidR="00810DC9" w:rsidRDefault="00810DC9" w:rsidP="00810DC9">
      <w:pPr>
        <w:pStyle w:val="ListParagraph"/>
        <w:numPr>
          <w:ilvl w:val="0"/>
          <w:numId w:val="77"/>
        </w:numPr>
        <w:spacing w:after="160" w:line="259" w:lineRule="auto"/>
        <w:jc w:val="left"/>
      </w:pPr>
      <w:r>
        <w:t>Summary – Search for lecture</w:t>
      </w:r>
    </w:p>
    <w:p w14:paraId="2935EE35" w14:textId="77777777" w:rsidR="00810DC9" w:rsidRDefault="00810DC9" w:rsidP="00810DC9">
      <w:pPr>
        <w:pStyle w:val="ListParagraph"/>
        <w:numPr>
          <w:ilvl w:val="1"/>
          <w:numId w:val="77"/>
        </w:numPr>
        <w:spacing w:after="160" w:line="259" w:lineRule="auto"/>
        <w:jc w:val="left"/>
      </w:pPr>
      <w:r>
        <w:t>Make explicit search box functionality – “Search for lecture by name or date…”</w:t>
      </w:r>
    </w:p>
    <w:p w14:paraId="1500254C" w14:textId="77777777" w:rsidR="00810DC9" w:rsidRDefault="00810DC9" w:rsidP="00810DC9">
      <w:pPr>
        <w:pStyle w:val="ListParagraph"/>
        <w:numPr>
          <w:ilvl w:val="1"/>
          <w:numId w:val="77"/>
        </w:numPr>
        <w:spacing w:after="160" w:line="259" w:lineRule="auto"/>
        <w:jc w:val="left"/>
      </w:pPr>
      <w:r>
        <w:t>Strip of extra spaces at end search didn’t work because had extra whitespace but user did not know</w:t>
      </w:r>
    </w:p>
    <w:p w14:paraId="41A3975F" w14:textId="77777777" w:rsidR="00810DC9" w:rsidRDefault="00810DC9" w:rsidP="00810DC9">
      <w:pPr>
        <w:pStyle w:val="ListParagraph"/>
        <w:numPr>
          <w:ilvl w:val="0"/>
          <w:numId w:val="77"/>
        </w:numPr>
        <w:spacing w:after="160" w:line="259" w:lineRule="auto"/>
        <w:jc w:val="left"/>
      </w:pPr>
      <w:r>
        <w:t>Summary – Provide Feedback to a running lecture feedback session</w:t>
      </w:r>
    </w:p>
    <w:p w14:paraId="3BF2EB48" w14:textId="1DD1C467" w:rsidR="00810DC9" w:rsidRDefault="00810DC9" w:rsidP="00810DC9">
      <w:pPr>
        <w:pStyle w:val="ListParagraph"/>
        <w:numPr>
          <w:ilvl w:val="1"/>
          <w:numId w:val="77"/>
        </w:numPr>
        <w:spacing w:after="160" w:line="259" w:lineRule="auto"/>
        <w:jc w:val="left"/>
      </w:pPr>
      <w:r>
        <w:t xml:space="preserve">Success alert at bottom is not immediate to see on mobile because you </w:t>
      </w:r>
      <w:r w:rsidR="00EC28A9">
        <w:t>must</w:t>
      </w:r>
      <w:r>
        <w:t xml:space="preserve"> scroll down</w:t>
      </w:r>
    </w:p>
    <w:p w14:paraId="713905D7" w14:textId="77777777" w:rsidR="00810DC9" w:rsidRDefault="00810DC9" w:rsidP="00810DC9">
      <w:pPr>
        <w:pStyle w:val="ListParagraph"/>
        <w:numPr>
          <w:ilvl w:val="1"/>
          <w:numId w:val="77"/>
        </w:numPr>
        <w:spacing w:after="160" w:line="259" w:lineRule="auto"/>
        <w:jc w:val="left"/>
      </w:pPr>
      <w:r>
        <w:t>Selecting slide to associate with should be first field</w:t>
      </w:r>
    </w:p>
    <w:p w14:paraId="33A1FD65" w14:textId="77777777" w:rsidR="00810DC9" w:rsidRDefault="00810DC9" w:rsidP="00810DC9">
      <w:pPr>
        <w:pStyle w:val="ListParagraph"/>
        <w:numPr>
          <w:ilvl w:val="0"/>
          <w:numId w:val="77"/>
        </w:numPr>
        <w:spacing w:after="160" w:line="259" w:lineRule="auto"/>
        <w:jc w:val="left"/>
      </w:pPr>
      <w:r>
        <w:lastRenderedPageBreak/>
        <w:t>Summary – Ask Question</w:t>
      </w:r>
    </w:p>
    <w:p w14:paraId="6882E1EF" w14:textId="77777777" w:rsidR="00810DC9" w:rsidRDefault="00810DC9" w:rsidP="00810DC9">
      <w:pPr>
        <w:pStyle w:val="ListParagraph"/>
        <w:numPr>
          <w:ilvl w:val="1"/>
          <w:numId w:val="77"/>
        </w:numPr>
        <w:spacing w:after="160" w:line="259" w:lineRule="auto"/>
        <w:jc w:val="left"/>
      </w:pPr>
      <w:r>
        <w:t>Question delete button slightly of page in mobile browser</w:t>
      </w:r>
    </w:p>
    <w:p w14:paraId="00226A4A" w14:textId="77777777" w:rsidR="00810DC9" w:rsidRDefault="00810DC9" w:rsidP="00810DC9">
      <w:pPr>
        <w:pStyle w:val="ListParagraph"/>
        <w:numPr>
          <w:ilvl w:val="0"/>
          <w:numId w:val="77"/>
        </w:numPr>
        <w:spacing w:after="160" w:line="259" w:lineRule="auto"/>
        <w:jc w:val="left"/>
      </w:pPr>
      <w:r>
        <w:t>Summary – Download PDF</w:t>
      </w:r>
    </w:p>
    <w:p w14:paraId="435451E7" w14:textId="77777777" w:rsidR="00810DC9" w:rsidRDefault="00810DC9" w:rsidP="00810DC9">
      <w:pPr>
        <w:pStyle w:val="ListParagraph"/>
        <w:numPr>
          <w:ilvl w:val="1"/>
          <w:numId w:val="77"/>
        </w:numPr>
        <w:spacing w:after="160" w:line="259" w:lineRule="auto"/>
        <w:jc w:val="left"/>
      </w:pPr>
      <w:r>
        <w:t>No Issues</w:t>
      </w:r>
    </w:p>
    <w:p w14:paraId="14D6ED87" w14:textId="77777777" w:rsidR="00810DC9" w:rsidRDefault="00810DC9" w:rsidP="00810DC9">
      <w:pPr>
        <w:pStyle w:val="ListParagraph"/>
        <w:numPr>
          <w:ilvl w:val="0"/>
          <w:numId w:val="77"/>
        </w:numPr>
        <w:spacing w:after="160" w:line="259" w:lineRule="auto"/>
        <w:jc w:val="left"/>
      </w:pPr>
      <w:r>
        <w:t>Summary – Disconnect from Session</w:t>
      </w:r>
    </w:p>
    <w:p w14:paraId="14631768" w14:textId="77777777" w:rsidR="00810DC9" w:rsidRDefault="00810DC9" w:rsidP="00810DC9">
      <w:pPr>
        <w:pStyle w:val="ListParagraph"/>
        <w:numPr>
          <w:ilvl w:val="1"/>
          <w:numId w:val="77"/>
        </w:numPr>
        <w:spacing w:after="160" w:line="259" w:lineRule="auto"/>
        <w:jc w:val="left"/>
      </w:pPr>
      <w:r>
        <w:t>Add notification of successful disconnect from session</w:t>
      </w:r>
    </w:p>
    <w:p w14:paraId="0C151E88" w14:textId="77777777" w:rsidR="0060046D" w:rsidRPr="003C4F45" w:rsidRDefault="0060046D" w:rsidP="0060046D">
      <w:pPr>
        <w:pStyle w:val="AppendixSection"/>
        <w:numPr>
          <w:ilvl w:val="0"/>
          <w:numId w:val="0"/>
        </w:numPr>
        <w:ind w:left="426" w:hanging="426"/>
        <w:rPr>
          <w:lang w:val="en-GB"/>
        </w:rPr>
      </w:pPr>
    </w:p>
    <w:sectPr w:rsidR="0060046D" w:rsidRPr="003C4F4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079D397B" w14:textId="77777777" w:rsidR="00F75100" w:rsidRDefault="00F75100" w:rsidP="0037614C">
      <w:pPr>
        <w:pStyle w:val="CommentText"/>
      </w:pPr>
      <w:r>
        <w:rPr>
          <w:rStyle w:val="CommentReference"/>
        </w:rPr>
        <w:annotationRef/>
      </w:r>
      <w:r>
        <w:t>Change this for your module.</w:t>
      </w:r>
    </w:p>
  </w:comment>
  <w:comment w:id="1" w:author="Neil Taylor [nst]" w:date="2019-02-19T20:51:00Z" w:initials="NT[">
    <w:p w14:paraId="35B2E4DF" w14:textId="77777777" w:rsidR="00F75100" w:rsidRDefault="00F75100" w:rsidP="0037614C">
      <w:pPr>
        <w:pStyle w:val="CommentText"/>
      </w:pPr>
      <w:r>
        <w:rPr>
          <w:rStyle w:val="CommentReference"/>
        </w:rPr>
        <w:annotationRef/>
      </w:r>
      <w:r>
        <w:t>Update with the date for the current version of your document.</w:t>
      </w:r>
    </w:p>
  </w:comment>
  <w:comment w:id="2" w:author="Neil Taylor" w:date="2014-04-04T12:25:00Z" w:initials="NT">
    <w:p w14:paraId="391BCC82" w14:textId="77777777" w:rsidR="00F75100" w:rsidRDefault="00F75100" w:rsidP="0037614C">
      <w:pPr>
        <w:pStyle w:val="CommentText"/>
      </w:pPr>
      <w:r>
        <w:rPr>
          <w:rStyle w:val="CommentReference"/>
        </w:rPr>
        <w:annotationRef/>
      </w:r>
      <w:r>
        <w:t>Change as appropriate.</w:t>
      </w:r>
    </w:p>
  </w:comment>
  <w:comment w:id="11" w:author="Morgan Jones [mwj7]" w:date="2019-04-23T21:58:00Z" w:initials="MJ[">
    <w:p w14:paraId="6FD77B43" w14:textId="180F741A" w:rsidR="00F75100" w:rsidRPr="00A71939" w:rsidRDefault="00F75100" w:rsidP="00ED684B">
      <w:pPr>
        <w:rPr>
          <w:color w:val="FF0000"/>
          <w:lang w:val="en-GB"/>
        </w:rPr>
      </w:pPr>
      <w:r>
        <w:rPr>
          <w:rStyle w:val="CommentReference"/>
        </w:rPr>
        <w:annotationRef/>
      </w:r>
      <w:proofErr w:type="gramStart"/>
      <w:r w:rsidRPr="00A71939">
        <w:rPr>
          <w:color w:val="FF0000"/>
          <w:lang w:val="en-GB"/>
        </w:rPr>
        <w:t>Taking into account</w:t>
      </w:r>
      <w:proofErr w:type="gramEnd"/>
      <w:r w:rsidRPr="00A71939">
        <w:rPr>
          <w:color w:val="FF0000"/>
          <w:lang w:val="en-GB"/>
        </w:rPr>
        <w:t xml:space="preserve"> the problem and what you learned from the background work, what was your analysis of the problem? How did your analysis help to decompose the problem into the main tasks that you would undertake? Were there alternative approaches? Why did you choose one approach compared to the alternatives? </w:t>
      </w:r>
    </w:p>
    <w:p w14:paraId="38A0A6F6" w14:textId="77777777" w:rsidR="00F75100" w:rsidRPr="00A71939" w:rsidRDefault="00F75100" w:rsidP="00ED684B">
      <w:pPr>
        <w:rPr>
          <w:color w:val="FF0000"/>
          <w:lang w:val="en-GB"/>
        </w:rPr>
      </w:pPr>
    </w:p>
    <w:p w14:paraId="0631FB52" w14:textId="77777777" w:rsidR="00F75100" w:rsidRPr="00A71939" w:rsidRDefault="00F75100" w:rsidP="00ED684B">
      <w:pPr>
        <w:rPr>
          <w:color w:val="FF0000"/>
          <w:lang w:val="en-GB"/>
        </w:rPr>
      </w:pPr>
      <w:r w:rsidRPr="00A71939">
        <w:rPr>
          <w:color w:val="FF0000"/>
          <w:lang w:val="en-GB"/>
        </w:rPr>
        <w:t xml:space="preserve">There should be a clear statement of the objectives of the work, which you will evaluate at the end of the work. </w:t>
      </w:r>
    </w:p>
    <w:p w14:paraId="468324FF" w14:textId="77777777" w:rsidR="00F75100" w:rsidRPr="00A71939" w:rsidRDefault="00F75100" w:rsidP="00ED684B">
      <w:pPr>
        <w:rPr>
          <w:color w:val="FF0000"/>
          <w:lang w:val="en-GB"/>
        </w:rPr>
      </w:pPr>
    </w:p>
    <w:p w14:paraId="302F2AEC" w14:textId="77777777" w:rsidR="00F75100" w:rsidRPr="00A71939" w:rsidRDefault="00F75100" w:rsidP="00ED684B">
      <w:pPr>
        <w:rPr>
          <w:color w:val="FF0000"/>
          <w:lang w:val="en-GB"/>
        </w:rPr>
      </w:pPr>
      <w:r w:rsidRPr="00A71939">
        <w:rPr>
          <w:color w:val="FF0000"/>
          <w:lang w:val="en-GB"/>
        </w:rPr>
        <w:t>In most cases, the agreed objectives or requirements will be the result of a compromise between what would ideally have been produced and what was determined to be possible in the time available. A discussion of the process of arriving at the final list is usually appropriate.</w:t>
      </w:r>
    </w:p>
    <w:p w14:paraId="1C8E62DF" w14:textId="77777777" w:rsidR="00F75100" w:rsidRPr="00A71939" w:rsidRDefault="00F75100" w:rsidP="00ED684B">
      <w:pPr>
        <w:rPr>
          <w:color w:val="FF0000"/>
          <w:lang w:val="en-GB"/>
        </w:rPr>
      </w:pPr>
    </w:p>
    <w:p w14:paraId="1D73D543" w14:textId="77777777" w:rsidR="00F75100" w:rsidRDefault="00F75100" w:rsidP="00ED684B">
      <w:pPr>
        <w:rPr>
          <w:color w:val="FF0000"/>
          <w:lang w:val="en-GB"/>
        </w:rPr>
      </w:pPr>
      <w:r w:rsidRPr="00A71939">
        <w:rPr>
          <w:color w:val="FF0000"/>
          <w:lang w:val="en-GB"/>
        </w:rPr>
        <w:t>As mentioned in the lectures, think about possible security issues for the project topic. Whilst these might not be relevant for all projects, do consider if there are relevant for your project. Where there are relevant security issues, discuss how they will this affect the work that you are doing. Carry forward this discussion into relevant areas for design, implementation and testing.</w:t>
      </w:r>
    </w:p>
    <w:p w14:paraId="02B57CF0" w14:textId="760C941C" w:rsidR="00F75100" w:rsidRDefault="00F75100">
      <w:pPr>
        <w:pStyle w:val="CommentText"/>
      </w:pPr>
    </w:p>
  </w:comment>
  <w:comment w:id="21" w:author="Morgan Jones [mwj7]" w:date="2019-04-23T22:32:00Z" w:initials="MJ[">
    <w:p w14:paraId="04CF9FCC" w14:textId="5C414DC5" w:rsidR="00F75100" w:rsidRDefault="00F75100">
      <w:pPr>
        <w:pStyle w:val="CommentText"/>
      </w:pPr>
      <w:r>
        <w:rPr>
          <w:rStyle w:val="CommentReference"/>
        </w:rPr>
        <w:annotationRef/>
      </w:r>
      <w:r>
        <w:t>Use case here</w:t>
      </w:r>
    </w:p>
  </w:comment>
  <w:comment w:id="22" w:author="Morgan Jones [mwj7]" w:date="2019-04-23T22:32:00Z" w:initials="MJ[">
    <w:p w14:paraId="7C385415" w14:textId="4FBF469E" w:rsidR="00F75100" w:rsidRDefault="00F75100">
      <w:pPr>
        <w:pStyle w:val="CommentText"/>
      </w:pPr>
      <w:r>
        <w:rPr>
          <w:rStyle w:val="CommentReference"/>
        </w:rPr>
        <w:annotationRef/>
      </w:r>
      <w:r>
        <w:t>Activity diagrams here</w:t>
      </w:r>
    </w:p>
  </w:comment>
  <w:comment w:id="26" w:author="Morgan Jones [mwj7]" w:date="2019-04-23T22:32:00Z" w:initials="MJ[">
    <w:p w14:paraId="060BBA7E" w14:textId="65B789E6" w:rsidR="00F75100" w:rsidRDefault="00F75100">
      <w:pPr>
        <w:pStyle w:val="CommentText"/>
      </w:pPr>
      <w:r>
        <w:rPr>
          <w:rStyle w:val="CommentReference"/>
        </w:rPr>
        <w:annotationRef/>
      </w:r>
      <w:r>
        <w:t>Class diagrams here</w:t>
      </w:r>
    </w:p>
  </w:comment>
  <w:comment w:id="29" w:author="Morgan Jones [mwj7]" w:date="2019-04-22T15:15:00Z" w:initials="MJ[">
    <w:p w14:paraId="21081888" w14:textId="77777777" w:rsidR="00F75100" w:rsidRDefault="00F75100" w:rsidP="001F47F9">
      <w:pPr>
        <w:pStyle w:val="CommentText"/>
      </w:pPr>
      <w:r>
        <w:rPr>
          <w:rStyle w:val="CommentReference"/>
        </w:rPr>
        <w:annotationRef/>
      </w:r>
      <w:r>
        <w:t>May need to move this to Design Section, with more detail and a comparison of original design and final design below it???</w:t>
      </w:r>
    </w:p>
  </w:comment>
  <w:comment w:id="32" w:author="Morgan Jones [mwj7]" w:date="2019-04-23T21:59:00Z" w:initials="MJ[">
    <w:p w14:paraId="2CF8C46C" w14:textId="77777777" w:rsidR="00F75100" w:rsidRPr="00957247" w:rsidRDefault="00F75100" w:rsidP="00957247">
      <w:pPr>
        <w:rPr>
          <w:color w:val="FF0000"/>
          <w:lang w:val="en-GB"/>
        </w:rPr>
      </w:pPr>
      <w:r>
        <w:rPr>
          <w:rStyle w:val="CommentReference"/>
        </w:rPr>
        <w:annotationRef/>
      </w:r>
      <w:r w:rsidRPr="00957247">
        <w:rPr>
          <w:color w:val="FF0000"/>
          <w:lang w:val="en-GB"/>
        </w:rPr>
        <w:t>The implementation should discuss any issues you encountered as you tried to implement your design. During the work, you might have found that elements of your design were unnecessary or overly complex; perhaps third-party libraries were available that simplified some of the functions that you intended to implement. If things were easier in some areas, then how did you adapt your project to take account of your findings?</w:t>
      </w:r>
    </w:p>
    <w:p w14:paraId="5E94338E" w14:textId="77777777" w:rsidR="00F75100" w:rsidRPr="00957247" w:rsidRDefault="00F75100" w:rsidP="00957247">
      <w:pPr>
        <w:rPr>
          <w:color w:val="FF0000"/>
          <w:lang w:val="en-GB"/>
        </w:rPr>
      </w:pPr>
    </w:p>
    <w:p w14:paraId="768AC3FF" w14:textId="77777777" w:rsidR="00F75100" w:rsidRPr="00957247" w:rsidRDefault="00F75100" w:rsidP="00957247">
      <w:pPr>
        <w:rPr>
          <w:color w:val="FF0000"/>
          <w:lang w:val="en-GB"/>
        </w:rPr>
      </w:pPr>
      <w:r w:rsidRPr="00957247">
        <w:rPr>
          <w:color w:val="FF0000"/>
          <w:lang w:val="en-GB"/>
        </w:rPr>
        <w:t xml:space="preserve">It is more likely that things were more complex than you first thought. </w:t>
      </w:r>
      <w:proofErr w:type="gramStart"/>
      <w:r w:rsidRPr="00957247">
        <w:rPr>
          <w:color w:val="FF0000"/>
          <w:lang w:val="en-GB"/>
        </w:rPr>
        <w:t>In particular, were</w:t>
      </w:r>
      <w:proofErr w:type="gramEnd"/>
      <w:r w:rsidRPr="00957247">
        <w:rPr>
          <w:color w:val="FF0000"/>
          <w:lang w:val="en-GB"/>
        </w:rPr>
        <w:t xml:space="preserve"> there any problems or difficulties that you found during implementation that you had to address? Did such problems simply delay you or were they more significant?</w:t>
      </w:r>
    </w:p>
    <w:p w14:paraId="448DFFAD" w14:textId="77777777" w:rsidR="00F75100" w:rsidRPr="00957247" w:rsidRDefault="00F75100" w:rsidP="00957247">
      <w:pPr>
        <w:rPr>
          <w:color w:val="FF0000"/>
          <w:lang w:val="en-GB"/>
        </w:rPr>
      </w:pPr>
    </w:p>
    <w:p w14:paraId="7B9F209F" w14:textId="16967B5F" w:rsidR="00F75100" w:rsidRDefault="00F75100" w:rsidP="00957247">
      <w:pPr>
        <w:pStyle w:val="CommentText"/>
      </w:pPr>
      <w:r w:rsidRPr="00957247">
        <w:rPr>
          <w:color w:val="FF0000"/>
          <w:lang w:val="en-GB"/>
        </w:rPr>
        <w:t>You can conclude this section by reviewing the end of the implementation stage against the planned requirements.</w:t>
      </w:r>
    </w:p>
  </w:comment>
  <w:comment w:id="37" w:author="Morgan Jones [mwj7]" w:date="2019-04-27T09:56:00Z" w:initials="MJ[">
    <w:p w14:paraId="0B28C63B" w14:textId="77777777" w:rsidR="00F75100" w:rsidRPr="00F75BFF" w:rsidRDefault="00F75100" w:rsidP="00F75BFF">
      <w:pPr>
        <w:rPr>
          <w:color w:val="FF0000"/>
          <w:lang w:val="en-GB"/>
        </w:rPr>
      </w:pPr>
      <w:r>
        <w:rPr>
          <w:rStyle w:val="CommentReference"/>
        </w:rPr>
        <w:annotationRef/>
      </w:r>
      <w:r w:rsidRPr="00F75BFF">
        <w:rPr>
          <w:color w:val="FF0000"/>
          <w:lang w:val="en-GB"/>
        </w:rPr>
        <w:t>Detailed descriptions of every test case are definitely not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36497923" w14:textId="77777777" w:rsidR="00F75100" w:rsidRPr="00F75BFF" w:rsidRDefault="00F75100" w:rsidP="00F75BFF">
      <w:pPr>
        <w:rPr>
          <w:color w:val="FF0000"/>
          <w:lang w:val="en-GB"/>
        </w:rPr>
      </w:pPr>
    </w:p>
    <w:p w14:paraId="3BB8F3EE" w14:textId="77777777" w:rsidR="00F75100" w:rsidRPr="00F75BFF" w:rsidRDefault="00F75100" w:rsidP="00F75BFF">
      <w:pPr>
        <w:rPr>
          <w:color w:val="FF0000"/>
          <w:lang w:val="en-GB"/>
        </w:rPr>
      </w:pPr>
      <w:r w:rsidRPr="00F75BFF">
        <w:rPr>
          <w:color w:val="FF0000"/>
          <w:lang w:val="en-GB"/>
        </w:rPr>
        <w:t>Provide information in the body of your report and the appendix to explain the testing that has been performed. How does this testing address the requirements and design for the project?</w:t>
      </w:r>
    </w:p>
    <w:p w14:paraId="4172BE7D" w14:textId="77777777" w:rsidR="00F75100" w:rsidRPr="00F75BFF" w:rsidRDefault="00F75100" w:rsidP="00F75BFF">
      <w:pPr>
        <w:rPr>
          <w:color w:val="FF0000"/>
          <w:lang w:val="en-GB"/>
        </w:rPr>
      </w:pPr>
    </w:p>
    <w:p w14:paraId="6A0290C2" w14:textId="77777777" w:rsidR="00F75100" w:rsidRPr="00F75BFF" w:rsidRDefault="00F75100" w:rsidP="00F75BFF">
      <w:pPr>
        <w:rPr>
          <w:color w:val="FF0000"/>
          <w:lang w:val="en-GB"/>
        </w:rPr>
      </w:pPr>
      <w:r w:rsidRPr="00F75BFF">
        <w:rPr>
          <w:color w:val="FF0000"/>
          <w:lang w:val="en-GB"/>
        </w:rPr>
        <w:t xml:space="preserve">How comprehensive is the testing within the constraints of the project?  Are you testing the normal working behaviour? Are you testing the exceptional behaviour, e.g. error conditions? Are you testing security issues if they are relevant for your project? </w:t>
      </w:r>
    </w:p>
    <w:p w14:paraId="7F784A06" w14:textId="77777777" w:rsidR="00F75100" w:rsidRPr="00F75BFF" w:rsidRDefault="00F75100" w:rsidP="00F75BFF">
      <w:pPr>
        <w:rPr>
          <w:color w:val="FF0000"/>
          <w:lang w:val="en-GB"/>
        </w:rPr>
      </w:pPr>
    </w:p>
    <w:p w14:paraId="44BCC96E" w14:textId="77777777" w:rsidR="00F75100" w:rsidRPr="00F75BFF" w:rsidRDefault="00F75100" w:rsidP="00F75BFF">
      <w:pPr>
        <w:rPr>
          <w:color w:val="FF0000"/>
          <w:lang w:val="en-GB"/>
        </w:rPr>
      </w:pPr>
      <w:r w:rsidRPr="00F75BFF">
        <w:rPr>
          <w:color w:val="FF0000"/>
          <w:lang w:val="en-GB"/>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1988678A" w14:textId="77777777" w:rsidR="00F75100" w:rsidRPr="00F75BFF" w:rsidRDefault="00F75100" w:rsidP="00F75BFF">
      <w:pPr>
        <w:rPr>
          <w:color w:val="FF0000"/>
          <w:lang w:val="en-GB"/>
        </w:rPr>
      </w:pPr>
    </w:p>
    <w:p w14:paraId="20F8E629" w14:textId="77777777" w:rsidR="00F75100" w:rsidRPr="00F75BFF" w:rsidRDefault="00F75100" w:rsidP="00F75BFF">
      <w:pPr>
        <w:rPr>
          <w:color w:val="FF0000"/>
          <w:lang w:val="en-GB"/>
        </w:rPr>
      </w:pPr>
      <w:r w:rsidRPr="00F75BFF">
        <w:rPr>
          <w:color w:val="FF0000"/>
          <w:lang w:val="en-GB"/>
        </w:rPr>
        <w:t>Whilst testing with “real users” can be useful, don't see it as a way to shortcut detailed testing of your own. Think about issues discussed in the lectures about until testing, integration testing, etc. User testing without sensible testing of your own is not a useful activity.</w:t>
      </w:r>
    </w:p>
    <w:p w14:paraId="07A2823F" w14:textId="77777777" w:rsidR="00F75100" w:rsidRPr="00F75BFF" w:rsidRDefault="00F75100" w:rsidP="00F75BFF">
      <w:pPr>
        <w:rPr>
          <w:color w:val="FF0000"/>
          <w:lang w:val="en-GB"/>
        </w:rPr>
      </w:pPr>
    </w:p>
    <w:p w14:paraId="006B6C14" w14:textId="77777777" w:rsidR="00F75100" w:rsidRPr="00F75BFF" w:rsidRDefault="00F75100" w:rsidP="00F75BFF">
      <w:pPr>
        <w:rPr>
          <w:color w:val="FF0000"/>
          <w:lang w:val="en-GB"/>
        </w:rPr>
      </w:pPr>
      <w:r w:rsidRPr="00F75BFF">
        <w:rPr>
          <w:color w:val="FF0000"/>
          <w:lang w:val="en-GB"/>
        </w:rPr>
        <w:t xml:space="preserve">The following sections indicate some areas you might include. Other sections may be more appropriate to your project. </w:t>
      </w:r>
    </w:p>
    <w:p w14:paraId="3E43C0D5" w14:textId="48496FDD" w:rsidR="00F75100" w:rsidRDefault="00F75100">
      <w:pPr>
        <w:pStyle w:val="CommentText"/>
      </w:pPr>
    </w:p>
  </w:comment>
  <w:comment w:id="48" w:author="Morgan Jones [mwj7]" w:date="2019-04-23T22:00:00Z" w:initials="MJ[">
    <w:p w14:paraId="3872BA98" w14:textId="77777777" w:rsidR="00F75100" w:rsidRPr="007D0F10" w:rsidRDefault="00F75100" w:rsidP="0041309C">
      <w:pPr>
        <w:rPr>
          <w:color w:val="FF0000"/>
          <w:lang w:val="en-GB"/>
        </w:rPr>
      </w:pPr>
      <w:r>
        <w:rPr>
          <w:rStyle w:val="CommentReference"/>
        </w:rPr>
        <w:annotationRef/>
      </w:r>
      <w:r w:rsidRPr="007D0F10">
        <w:rPr>
          <w:color w:val="FF0000"/>
          <w:lang w:val="en-GB"/>
        </w:rPr>
        <w:t>Examiners expect to find a section addressing questions such as:</w:t>
      </w:r>
    </w:p>
    <w:p w14:paraId="246D2A5E" w14:textId="77777777" w:rsidR="00F75100" w:rsidRPr="007D0F10" w:rsidRDefault="00F75100" w:rsidP="0041309C">
      <w:pPr>
        <w:rPr>
          <w:color w:val="FF0000"/>
          <w:lang w:val="en-GB"/>
        </w:rPr>
      </w:pPr>
    </w:p>
    <w:p w14:paraId="0AFF2720" w14:textId="77777777" w:rsidR="00F75100" w:rsidRPr="007D0F10" w:rsidRDefault="00F75100" w:rsidP="00D363AF">
      <w:pPr>
        <w:pStyle w:val="ListParagraph"/>
        <w:numPr>
          <w:ilvl w:val="0"/>
          <w:numId w:val="2"/>
        </w:numPr>
        <w:rPr>
          <w:color w:val="FF0000"/>
          <w:lang w:val="en-GB"/>
        </w:rPr>
      </w:pPr>
      <w:r w:rsidRPr="007D0F10">
        <w:rPr>
          <w:color w:val="FF0000"/>
          <w:lang w:val="en-GB"/>
        </w:rPr>
        <w:t>Were the requirements correctly identified?</w:t>
      </w:r>
    </w:p>
    <w:p w14:paraId="798CBB55" w14:textId="77777777" w:rsidR="00F75100" w:rsidRPr="007D0F10" w:rsidRDefault="00F75100" w:rsidP="00D363AF">
      <w:pPr>
        <w:pStyle w:val="ListParagraph"/>
        <w:numPr>
          <w:ilvl w:val="0"/>
          <w:numId w:val="2"/>
        </w:numPr>
        <w:rPr>
          <w:color w:val="FF0000"/>
          <w:lang w:val="en-GB"/>
        </w:rPr>
      </w:pPr>
      <w:r w:rsidRPr="007D0F10">
        <w:rPr>
          <w:color w:val="FF0000"/>
          <w:lang w:val="en-GB"/>
        </w:rPr>
        <w:t>Were the design decisions correct?</w:t>
      </w:r>
    </w:p>
    <w:p w14:paraId="26FB9B60" w14:textId="77777777" w:rsidR="00F75100" w:rsidRPr="007D0F10" w:rsidRDefault="00F75100" w:rsidP="00D363AF">
      <w:pPr>
        <w:pStyle w:val="ListParagraph"/>
        <w:numPr>
          <w:ilvl w:val="0"/>
          <w:numId w:val="2"/>
        </w:numPr>
        <w:rPr>
          <w:color w:val="FF0000"/>
          <w:lang w:val="en-GB"/>
        </w:rPr>
      </w:pPr>
      <w:r w:rsidRPr="007D0F10">
        <w:rPr>
          <w:color w:val="FF0000"/>
          <w:lang w:val="en-GB"/>
        </w:rPr>
        <w:t>Could a more suitable set of tools have been chosen?</w:t>
      </w:r>
    </w:p>
    <w:p w14:paraId="1D847025" w14:textId="77777777" w:rsidR="00F75100" w:rsidRPr="007D0F10" w:rsidRDefault="00F75100" w:rsidP="00D363AF">
      <w:pPr>
        <w:pStyle w:val="ListParagraph"/>
        <w:numPr>
          <w:ilvl w:val="0"/>
          <w:numId w:val="2"/>
        </w:numPr>
        <w:rPr>
          <w:color w:val="FF0000"/>
          <w:lang w:val="en-GB"/>
        </w:rPr>
      </w:pPr>
      <w:r w:rsidRPr="007D0F10">
        <w:rPr>
          <w:color w:val="FF0000"/>
          <w:lang w:val="en-GB"/>
        </w:rPr>
        <w:t xml:space="preserve">How well did the software meet the needs of those who were expecting to use it? </w:t>
      </w:r>
    </w:p>
    <w:p w14:paraId="7CCEECBE" w14:textId="77777777" w:rsidR="00F75100" w:rsidRPr="007D0F10" w:rsidRDefault="00F75100" w:rsidP="00D363AF">
      <w:pPr>
        <w:pStyle w:val="ListParagraph"/>
        <w:numPr>
          <w:ilvl w:val="0"/>
          <w:numId w:val="2"/>
        </w:numPr>
        <w:rPr>
          <w:color w:val="FF0000"/>
          <w:lang w:val="en-GB"/>
        </w:rPr>
      </w:pPr>
      <w:r w:rsidRPr="007D0F10">
        <w:rPr>
          <w:color w:val="FF0000"/>
          <w:lang w:val="en-GB"/>
        </w:rPr>
        <w:t xml:space="preserve">How well were any other project aims achieved? </w:t>
      </w:r>
    </w:p>
    <w:p w14:paraId="295D22CC" w14:textId="77777777" w:rsidR="00F75100" w:rsidRPr="007D0F10" w:rsidRDefault="00F75100" w:rsidP="00D363AF">
      <w:pPr>
        <w:pStyle w:val="ListParagraph"/>
        <w:numPr>
          <w:ilvl w:val="0"/>
          <w:numId w:val="2"/>
        </w:numPr>
        <w:rPr>
          <w:color w:val="FF0000"/>
          <w:lang w:val="en-GB"/>
        </w:rPr>
      </w:pPr>
      <w:r w:rsidRPr="007D0F10">
        <w:rPr>
          <w:color w:val="FF0000"/>
          <w:lang w:val="en-GB"/>
        </w:rPr>
        <w:t>If you were starting again, what would you do differently?</w:t>
      </w:r>
    </w:p>
    <w:p w14:paraId="750CA3A1" w14:textId="77777777" w:rsidR="00F75100" w:rsidRPr="007D0F10" w:rsidRDefault="00F75100" w:rsidP="0041309C">
      <w:pPr>
        <w:rPr>
          <w:color w:val="FF0000"/>
          <w:lang w:val="en-GB"/>
        </w:rPr>
      </w:pPr>
    </w:p>
    <w:p w14:paraId="00EE482F" w14:textId="77777777" w:rsidR="00F75100" w:rsidRPr="007D0F10" w:rsidRDefault="00F75100" w:rsidP="0041309C">
      <w:pPr>
        <w:rPr>
          <w:color w:val="FF0000"/>
          <w:lang w:val="en-GB"/>
        </w:rPr>
      </w:pPr>
      <w:r w:rsidRPr="007D0F10">
        <w:rPr>
          <w:color w:val="FF0000"/>
          <w:lang w:val="en-GB"/>
        </w:rPr>
        <w:t xml:space="preserve">Other questions can be addressed as appropriate for a project. </w:t>
      </w:r>
    </w:p>
    <w:p w14:paraId="5053EDBE" w14:textId="77777777" w:rsidR="00F75100" w:rsidRPr="007D0F10" w:rsidRDefault="00F75100" w:rsidP="0041309C">
      <w:pPr>
        <w:rPr>
          <w:color w:val="FF0000"/>
          <w:lang w:val="en-GB"/>
        </w:rPr>
      </w:pPr>
    </w:p>
    <w:p w14:paraId="3ED4747B" w14:textId="77777777" w:rsidR="00F75100" w:rsidRPr="007D0F10" w:rsidRDefault="00F75100" w:rsidP="0041309C">
      <w:pPr>
        <w:rPr>
          <w:color w:val="FF0000"/>
          <w:lang w:val="en-GB"/>
        </w:rPr>
      </w:pPr>
      <w:r w:rsidRPr="007D0F10">
        <w:rPr>
          <w:color w:val="FF0000"/>
          <w:lang w:val="en-GB"/>
        </w:rPr>
        <w:t>The questions are an indication of issues you should consider. They are not intended as a specification of a list of sections.</w:t>
      </w:r>
    </w:p>
    <w:p w14:paraId="77856B8C" w14:textId="77777777" w:rsidR="00F75100" w:rsidRPr="007D0F10" w:rsidRDefault="00F75100" w:rsidP="0041309C">
      <w:pPr>
        <w:rPr>
          <w:color w:val="FF0000"/>
          <w:lang w:val="en-GB"/>
        </w:rPr>
      </w:pPr>
    </w:p>
    <w:p w14:paraId="547BC408" w14:textId="77777777" w:rsidR="00F75100" w:rsidRPr="007D0F10" w:rsidRDefault="00F75100" w:rsidP="0041309C">
      <w:pPr>
        <w:rPr>
          <w:color w:val="FF0000"/>
          <w:lang w:val="en-GB"/>
        </w:rPr>
      </w:pPr>
      <w:r w:rsidRPr="007D0F10">
        <w:rPr>
          <w:color w:val="FF0000"/>
          <w:lang w:val="en-GB"/>
        </w:rPr>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7D0F10">
        <w:rPr>
          <w:color w:val="FF0000"/>
          <w:lang w:val="en-GB"/>
        </w:rPr>
        <w:t>honours</w:t>
      </w:r>
      <w:proofErr w:type="gramEnd"/>
      <w:r w:rsidRPr="007D0F10">
        <w:rPr>
          <w:color w:val="FF0000"/>
          <w:lang w:val="en-GB"/>
        </w:rPr>
        <w:t xml:space="preserve"> degree. </w:t>
      </w:r>
    </w:p>
    <w:p w14:paraId="2B1C4F95" w14:textId="77777777" w:rsidR="00F75100" w:rsidRPr="007D0F10" w:rsidRDefault="00F75100" w:rsidP="0041309C">
      <w:pPr>
        <w:rPr>
          <w:color w:val="FF0000"/>
          <w:lang w:val="en-GB"/>
        </w:rPr>
      </w:pPr>
    </w:p>
    <w:p w14:paraId="7825D773" w14:textId="77777777" w:rsidR="00F75100" w:rsidRPr="007D0F10" w:rsidRDefault="00F75100" w:rsidP="0041309C">
      <w:pPr>
        <w:rPr>
          <w:color w:val="FF0000"/>
          <w:lang w:val="en-GB"/>
        </w:rPr>
      </w:pPr>
      <w:r w:rsidRPr="007D0F10">
        <w:rPr>
          <w:color w:val="FF0000"/>
          <w:lang w:val="en-GB"/>
        </w:rPr>
        <w:t xml:space="preserve">There will be good things in the work and aspects of the work that could be improved. As you write this section, identify and discuss the parts of the work that went well </w:t>
      </w:r>
      <w:proofErr w:type="gramStart"/>
      <w:r w:rsidRPr="007D0F10">
        <w:rPr>
          <w:color w:val="FF0000"/>
          <w:lang w:val="en-GB"/>
        </w:rPr>
        <w:t>and also</w:t>
      </w:r>
      <w:proofErr w:type="gramEnd"/>
      <w:r w:rsidRPr="007D0F10">
        <w:rPr>
          <w:color w:val="FF0000"/>
          <w:lang w:val="en-GB"/>
        </w:rPr>
        <w:t xml:space="preserve"> consider ways in which the work could be improved. </w:t>
      </w:r>
    </w:p>
    <w:p w14:paraId="5EC74C30" w14:textId="77777777" w:rsidR="00F75100" w:rsidRPr="007D0F10" w:rsidRDefault="00F75100" w:rsidP="0041309C">
      <w:pPr>
        <w:rPr>
          <w:color w:val="FF0000"/>
          <w:lang w:val="en-GB"/>
        </w:rPr>
      </w:pPr>
    </w:p>
    <w:p w14:paraId="1EC2BF8E" w14:textId="77777777" w:rsidR="00F75100" w:rsidRDefault="00F75100" w:rsidP="0041309C">
      <w:pPr>
        <w:rPr>
          <w:color w:val="FF0000"/>
          <w:lang w:val="en-GB"/>
        </w:rPr>
      </w:pPr>
      <w:r w:rsidRPr="007D0F10">
        <w:rPr>
          <w:color w:val="FF0000"/>
          <w:lang w:val="en-GB"/>
        </w:rPr>
        <w:t>In the latter stages of the module, we will discuss the evaluation. That will probably be around week 9, although that differs each year.</w:t>
      </w:r>
    </w:p>
    <w:p w14:paraId="633045B1" w14:textId="4DEE7257" w:rsidR="00F75100" w:rsidRDefault="00F75100">
      <w:pPr>
        <w:pStyle w:val="CommentText"/>
      </w:pPr>
    </w:p>
  </w:comment>
  <w:comment w:id="59" w:author="Morgan Jones [mwj7]" w:date="2019-04-27T17:15:00Z" w:initials="MJ[">
    <w:p w14:paraId="1AD21C2F" w14:textId="77777777" w:rsidR="00F75100" w:rsidRPr="007D0F10" w:rsidRDefault="00F75100" w:rsidP="00A14342">
      <w:pPr>
        <w:rPr>
          <w:color w:val="FF0000"/>
          <w:lang w:val="en-GB"/>
        </w:rPr>
      </w:pPr>
      <w:r>
        <w:rPr>
          <w:rStyle w:val="CommentReference"/>
        </w:rPr>
        <w:annotationRef/>
      </w:r>
      <w:r w:rsidRPr="007D0F10">
        <w:rPr>
          <w:color w:val="FF0000"/>
          <w:lang w:val="en-GB"/>
        </w:rPr>
        <w:t>The appendices are for additional content that is useful to support the discussion in the report. It is material that is not necessarily needed in the body of the report, but its inclusion in the appendices makes it easy to access.</w:t>
      </w:r>
    </w:p>
    <w:p w14:paraId="09900321" w14:textId="77777777" w:rsidR="00F75100" w:rsidRPr="007D0F10" w:rsidRDefault="00F75100" w:rsidP="00A14342">
      <w:pPr>
        <w:rPr>
          <w:color w:val="FF0000"/>
          <w:lang w:val="en-GB"/>
        </w:rPr>
      </w:pPr>
    </w:p>
    <w:p w14:paraId="74D4CA79" w14:textId="77777777" w:rsidR="00F75100" w:rsidRPr="007D0F10" w:rsidRDefault="00F75100" w:rsidP="00A14342">
      <w:pPr>
        <w:rPr>
          <w:color w:val="FF0000"/>
          <w:lang w:val="en-GB"/>
        </w:rPr>
      </w:pPr>
      <w:r w:rsidRPr="007D0F10">
        <w:rPr>
          <w:color w:val="FF0000"/>
          <w:lang w:val="en-GB"/>
        </w:rP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14:paraId="22687AB8" w14:textId="77777777" w:rsidR="00F75100" w:rsidRPr="007D0F10" w:rsidRDefault="00F75100" w:rsidP="00A14342">
      <w:pPr>
        <w:rPr>
          <w:color w:val="FF0000"/>
          <w:lang w:val="en-GB"/>
        </w:rPr>
      </w:pPr>
    </w:p>
    <w:p w14:paraId="1D38BAF0" w14:textId="77777777" w:rsidR="00F75100" w:rsidRPr="007D0F10" w:rsidRDefault="00F75100" w:rsidP="00A14342">
      <w:pPr>
        <w:rPr>
          <w:color w:val="FF0000"/>
          <w:lang w:val="en-GB"/>
        </w:rPr>
      </w:pPr>
      <w:r w:rsidRPr="007D0F10">
        <w:rPr>
          <w:color w:val="FF0000"/>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246857B7" w14:textId="77777777" w:rsidR="00F75100" w:rsidRPr="007D0F10" w:rsidRDefault="00F75100" w:rsidP="00A14342">
      <w:pPr>
        <w:rPr>
          <w:color w:val="FF0000"/>
          <w:lang w:val="en-GB"/>
        </w:rPr>
      </w:pPr>
    </w:p>
    <w:p w14:paraId="51F9C8BE" w14:textId="77777777" w:rsidR="00F75100" w:rsidRPr="007D0F10" w:rsidRDefault="00F75100" w:rsidP="00A14342">
      <w:pPr>
        <w:rPr>
          <w:color w:val="FF0000"/>
          <w:lang w:val="en-GB"/>
        </w:rPr>
      </w:pPr>
      <w:r w:rsidRPr="007D0F10">
        <w:rPr>
          <w:color w:val="FF0000"/>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r>
        <w:rPr>
          <w:rStyle w:val="CommentReference"/>
        </w:rPr>
        <w:annotationRef/>
      </w:r>
      <w:r w:rsidRPr="007D0F10">
        <w:rPr>
          <w:color w:val="FF0000"/>
          <w:lang w:val="en-GB"/>
        </w:rPr>
        <w:t>.</w:t>
      </w:r>
    </w:p>
    <w:p w14:paraId="1B97585A" w14:textId="18253DD4" w:rsidR="00F75100" w:rsidRDefault="00F75100">
      <w:pPr>
        <w:pStyle w:val="CommentText"/>
      </w:pPr>
    </w:p>
  </w:comment>
  <w:comment w:id="66" w:author="Morgan Jones [mwj7]" w:date="2019-04-13T14:53:00Z" w:initials="MJ[">
    <w:p w14:paraId="71C3869B" w14:textId="77777777" w:rsidR="00F75100" w:rsidRDefault="00F75100" w:rsidP="00C35A66">
      <w:pPr>
        <w:pStyle w:val="CommentText"/>
      </w:pPr>
      <w:r>
        <w:rPr>
          <w:rStyle w:val="CommentReference"/>
        </w:rPr>
        <w:annotationRef/>
      </w:r>
      <w:r>
        <w:t xml:space="preserve">Should also be </w:t>
      </w:r>
      <w:proofErr w:type="spellStart"/>
      <w:proofErr w:type="gramStart"/>
      <w:r>
        <w:t>a</w:t>
      </w:r>
      <w:proofErr w:type="spellEnd"/>
      <w:proofErr w:type="gramEnd"/>
      <w:r>
        <w:t xml:space="preserve"> error message displayed informing the user that they need to be logged 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9D397B" w15:done="1"/>
  <w15:commentEx w15:paraId="35B2E4DF" w15:done="1"/>
  <w15:commentEx w15:paraId="391BCC82" w15:done="1"/>
  <w15:commentEx w15:paraId="02B57CF0" w15:done="0"/>
  <w15:commentEx w15:paraId="04CF9FCC" w15:done="0"/>
  <w15:commentEx w15:paraId="7C385415" w15:done="1"/>
  <w15:commentEx w15:paraId="060BBA7E" w15:done="0"/>
  <w15:commentEx w15:paraId="21081888" w15:done="1"/>
  <w15:commentEx w15:paraId="7B9F209F" w15:done="0"/>
  <w15:commentEx w15:paraId="3E43C0D5" w15:done="0"/>
  <w15:commentEx w15:paraId="633045B1" w15:done="0"/>
  <w15:commentEx w15:paraId="1B97585A" w15:done="0"/>
  <w15:commentEx w15:paraId="71C386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9D397B" w16cid:durableId="2016EAB1"/>
  <w16cid:commentId w16cid:paraId="35B2E4DF" w16cid:durableId="2016EAD6"/>
  <w16cid:commentId w16cid:paraId="391BCC82" w16cid:durableId="2016EAB5"/>
  <w16cid:commentId w16cid:paraId="02B57CF0" w16cid:durableId="206A0917"/>
  <w16cid:commentId w16cid:paraId="04CF9FCC" w16cid:durableId="206A10E9"/>
  <w16cid:commentId w16cid:paraId="7C385415" w16cid:durableId="206A10F1"/>
  <w16cid:commentId w16cid:paraId="060BBA7E" w16cid:durableId="206A1102"/>
  <w16cid:commentId w16cid:paraId="21081888" w16cid:durableId="20685926"/>
  <w16cid:commentId w16cid:paraId="7B9F209F" w16cid:durableId="206A0949"/>
  <w16cid:commentId w16cid:paraId="3E43C0D5" w16cid:durableId="206EA5B1"/>
  <w16cid:commentId w16cid:paraId="633045B1" w16cid:durableId="206A0967"/>
  <w16cid:commentId w16cid:paraId="1B97585A" w16cid:durableId="206F0CBA"/>
  <w16cid:commentId w16cid:paraId="71C3869B" w16cid:durableId="205C76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F3E595" w14:textId="77777777" w:rsidR="001866BF" w:rsidRDefault="001866BF" w:rsidP="0037614C">
      <w:r>
        <w:separator/>
      </w:r>
    </w:p>
  </w:endnote>
  <w:endnote w:type="continuationSeparator" w:id="0">
    <w:p w14:paraId="71E98541" w14:textId="77777777" w:rsidR="001866BF" w:rsidRDefault="001866BF"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A18D" w14:textId="1FF7A437" w:rsidR="00F75100" w:rsidRDefault="00F75100"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AF6378">
        <w:rPr>
          <w:noProof/>
        </w:rPr>
        <w:t>47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F694F" w14:textId="77777777" w:rsidR="001866BF" w:rsidRDefault="001866BF" w:rsidP="0037614C">
      <w:r>
        <w:separator/>
      </w:r>
    </w:p>
  </w:footnote>
  <w:footnote w:type="continuationSeparator" w:id="0">
    <w:p w14:paraId="46C084AB" w14:textId="77777777" w:rsidR="001866BF" w:rsidRDefault="001866BF"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462" w14:textId="77777777" w:rsidR="00F75100" w:rsidRPr="001F35A4" w:rsidRDefault="00F75100" w:rsidP="0037614C">
    <w:pPr>
      <w:pStyle w:val="Header"/>
    </w:pPr>
    <w:r>
      <w:t>Lecture Feedback System</w:t>
    </w:r>
    <w:r w:rsidRPr="001F35A4">
      <w:tab/>
    </w:r>
    <w:r w:rsidRPr="001F35A4">
      <w:tab/>
    </w:r>
    <w:r>
      <w:t>Morgan Jones</w:t>
    </w:r>
    <w:r w:rsidRPr="001F35A4">
      <w:t xml:space="preserve"> </w:t>
    </w:r>
    <w:r>
      <w:t>(mwj7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24F"/>
    <w:multiLevelType w:val="hybridMultilevel"/>
    <w:tmpl w:val="0D70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B3616"/>
    <w:multiLevelType w:val="hybridMultilevel"/>
    <w:tmpl w:val="2F5E7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D16204"/>
    <w:multiLevelType w:val="hybridMultilevel"/>
    <w:tmpl w:val="DD92D4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62742C"/>
    <w:multiLevelType w:val="hybridMultilevel"/>
    <w:tmpl w:val="10A4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10C74"/>
    <w:multiLevelType w:val="hybridMultilevel"/>
    <w:tmpl w:val="CB44A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86581"/>
    <w:multiLevelType w:val="hybridMultilevel"/>
    <w:tmpl w:val="7B3C3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CA71FB"/>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96E7E4D"/>
    <w:multiLevelType w:val="hybridMultilevel"/>
    <w:tmpl w:val="825EC8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6334BE"/>
    <w:multiLevelType w:val="hybridMultilevel"/>
    <w:tmpl w:val="E2045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DE6C64"/>
    <w:multiLevelType w:val="hybridMultilevel"/>
    <w:tmpl w:val="32B6FA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E74B0C"/>
    <w:multiLevelType w:val="hybridMultilevel"/>
    <w:tmpl w:val="6644B8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6463D1"/>
    <w:multiLevelType w:val="hybridMultilevel"/>
    <w:tmpl w:val="1416E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8E2CEF"/>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592597"/>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BD45A7"/>
    <w:multiLevelType w:val="hybridMultilevel"/>
    <w:tmpl w:val="56B25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48310B7"/>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74496A"/>
    <w:multiLevelType w:val="hybridMultilevel"/>
    <w:tmpl w:val="7810830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C97BE6"/>
    <w:multiLevelType w:val="hybridMultilevel"/>
    <w:tmpl w:val="34540B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5E20EA"/>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306BA8"/>
    <w:multiLevelType w:val="hybridMultilevel"/>
    <w:tmpl w:val="965E3A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1C65F02"/>
    <w:multiLevelType w:val="hybridMultilevel"/>
    <w:tmpl w:val="285258C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26640332"/>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6AD61C0"/>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75B7768"/>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450859"/>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8504EE5"/>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8A32751"/>
    <w:multiLevelType w:val="hybridMultilevel"/>
    <w:tmpl w:val="F2CE92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2039E3"/>
    <w:multiLevelType w:val="hybridMultilevel"/>
    <w:tmpl w:val="BC3E2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BA51617"/>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D0749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D1B2E62"/>
    <w:multiLevelType w:val="hybridMultilevel"/>
    <w:tmpl w:val="CBFC32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26556E"/>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08A6213"/>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0CA7BB5"/>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C76D45"/>
    <w:multiLevelType w:val="hybridMultilevel"/>
    <w:tmpl w:val="0B12F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27522D"/>
    <w:multiLevelType w:val="hybridMultilevel"/>
    <w:tmpl w:val="D1BA5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2BD35D0"/>
    <w:multiLevelType w:val="hybridMultilevel"/>
    <w:tmpl w:val="97FC0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3440691"/>
    <w:multiLevelType w:val="hybridMultilevel"/>
    <w:tmpl w:val="0292F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807A90"/>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4056E63"/>
    <w:multiLevelType w:val="hybridMultilevel"/>
    <w:tmpl w:val="5A364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4282D4C"/>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4794FA5"/>
    <w:multiLevelType w:val="hybridMultilevel"/>
    <w:tmpl w:val="84D20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6A3392B"/>
    <w:multiLevelType w:val="hybridMultilevel"/>
    <w:tmpl w:val="D74AD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CF717B"/>
    <w:multiLevelType w:val="hybridMultilevel"/>
    <w:tmpl w:val="BBFE9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D777A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F212241"/>
    <w:multiLevelType w:val="hybridMultilevel"/>
    <w:tmpl w:val="A3823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532710"/>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FAA1C3B"/>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25166BD"/>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3403644"/>
    <w:multiLevelType w:val="hybridMultilevel"/>
    <w:tmpl w:val="227A08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41E010B"/>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70E232A"/>
    <w:multiLevelType w:val="hybridMultilevel"/>
    <w:tmpl w:val="93FA8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BD15FD9"/>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CA63F1"/>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5EA3A2C"/>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B713FEE"/>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C707567"/>
    <w:multiLevelType w:val="hybridMultilevel"/>
    <w:tmpl w:val="6BA64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8F231B"/>
    <w:multiLevelType w:val="hybridMultilevel"/>
    <w:tmpl w:val="386280F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CB26AC9"/>
    <w:multiLevelType w:val="hybridMultilevel"/>
    <w:tmpl w:val="E7DED9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1850BB"/>
    <w:multiLevelType w:val="hybridMultilevel"/>
    <w:tmpl w:val="A9746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0A0387E"/>
    <w:multiLevelType w:val="hybridMultilevel"/>
    <w:tmpl w:val="B49430D6"/>
    <w:lvl w:ilvl="0" w:tplc="B34030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4" w15:restartNumberingAfterBreak="0">
    <w:nsid w:val="621C1EEB"/>
    <w:multiLevelType w:val="hybridMultilevel"/>
    <w:tmpl w:val="6AE8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427A01"/>
    <w:multiLevelType w:val="hybridMultilevel"/>
    <w:tmpl w:val="C9AC4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D509F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58E4F5C"/>
    <w:multiLevelType w:val="hybridMultilevel"/>
    <w:tmpl w:val="A22AA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706214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760096B"/>
    <w:multiLevelType w:val="hybridMultilevel"/>
    <w:tmpl w:val="B43AB1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CCB0905"/>
    <w:multiLevelType w:val="hybridMultilevel"/>
    <w:tmpl w:val="4BB4A82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1"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72" w15:restartNumberingAfterBreak="0">
    <w:nsid w:val="724339BF"/>
    <w:multiLevelType w:val="hybridMultilevel"/>
    <w:tmpl w:val="DBAA9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2707750"/>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5896389"/>
    <w:multiLevelType w:val="hybridMultilevel"/>
    <w:tmpl w:val="82FE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679428A"/>
    <w:multiLevelType w:val="hybridMultilevel"/>
    <w:tmpl w:val="F2564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ADE5EA9"/>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C970B65"/>
    <w:multiLevelType w:val="hybridMultilevel"/>
    <w:tmpl w:val="8062A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FA93D87"/>
    <w:multiLevelType w:val="hybridMultilevel"/>
    <w:tmpl w:val="AEC4321A"/>
    <w:lvl w:ilvl="0" w:tplc="5FC46358">
      <w:start w:val="8"/>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15:restartNumberingAfterBreak="0">
    <w:nsid w:val="7FED7F56"/>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8"/>
  </w:num>
  <w:num w:numId="3">
    <w:abstractNumId w:val="71"/>
  </w:num>
  <w:num w:numId="4">
    <w:abstractNumId w:val="10"/>
  </w:num>
  <w:num w:numId="5">
    <w:abstractNumId w:val="45"/>
  </w:num>
  <w:num w:numId="6">
    <w:abstractNumId w:val="67"/>
  </w:num>
  <w:num w:numId="7">
    <w:abstractNumId w:val="7"/>
  </w:num>
  <w:num w:numId="8">
    <w:abstractNumId w:val="3"/>
  </w:num>
  <w:num w:numId="9">
    <w:abstractNumId w:val="46"/>
  </w:num>
  <w:num w:numId="10">
    <w:abstractNumId w:val="68"/>
  </w:num>
  <w:num w:numId="11">
    <w:abstractNumId w:val="32"/>
  </w:num>
  <w:num w:numId="12">
    <w:abstractNumId w:val="14"/>
  </w:num>
  <w:num w:numId="13">
    <w:abstractNumId w:val="28"/>
  </w:num>
  <w:num w:numId="14">
    <w:abstractNumId w:val="58"/>
  </w:num>
  <w:num w:numId="15">
    <w:abstractNumId w:val="50"/>
  </w:num>
  <w:num w:numId="16">
    <w:abstractNumId w:val="79"/>
  </w:num>
  <w:num w:numId="17">
    <w:abstractNumId w:val="27"/>
  </w:num>
  <w:num w:numId="18">
    <w:abstractNumId w:val="56"/>
  </w:num>
  <w:num w:numId="19">
    <w:abstractNumId w:val="1"/>
  </w:num>
  <w:num w:numId="20">
    <w:abstractNumId w:val="9"/>
  </w:num>
  <w:num w:numId="21">
    <w:abstractNumId w:val="11"/>
  </w:num>
  <w:num w:numId="22">
    <w:abstractNumId w:val="15"/>
  </w:num>
  <w:num w:numId="23">
    <w:abstractNumId w:val="12"/>
  </w:num>
  <w:num w:numId="24">
    <w:abstractNumId w:val="74"/>
  </w:num>
  <w:num w:numId="25">
    <w:abstractNumId w:val="64"/>
  </w:num>
  <w:num w:numId="26">
    <w:abstractNumId w:val="19"/>
  </w:num>
  <w:num w:numId="27">
    <w:abstractNumId w:val="43"/>
  </w:num>
  <w:num w:numId="28">
    <w:abstractNumId w:val="38"/>
  </w:num>
  <w:num w:numId="29">
    <w:abstractNumId w:val="8"/>
  </w:num>
  <w:num w:numId="30">
    <w:abstractNumId w:val="4"/>
  </w:num>
  <w:num w:numId="31">
    <w:abstractNumId w:val="20"/>
  </w:num>
  <w:num w:numId="32">
    <w:abstractNumId w:val="63"/>
  </w:num>
  <w:num w:numId="33">
    <w:abstractNumId w:val="62"/>
  </w:num>
  <w:num w:numId="34">
    <w:abstractNumId w:val="24"/>
  </w:num>
  <w:num w:numId="35">
    <w:abstractNumId w:val="39"/>
  </w:num>
  <w:num w:numId="36">
    <w:abstractNumId w:val="16"/>
  </w:num>
  <w:num w:numId="37">
    <w:abstractNumId w:val="70"/>
  </w:num>
  <w:num w:numId="38">
    <w:abstractNumId w:val="22"/>
  </w:num>
  <w:num w:numId="39">
    <w:abstractNumId w:val="0"/>
  </w:num>
  <w:num w:numId="40">
    <w:abstractNumId w:val="34"/>
  </w:num>
  <w:num w:numId="41">
    <w:abstractNumId w:val="76"/>
  </w:num>
  <w:num w:numId="42">
    <w:abstractNumId w:val="21"/>
  </w:num>
  <w:num w:numId="43">
    <w:abstractNumId w:val="44"/>
  </w:num>
  <w:num w:numId="44">
    <w:abstractNumId w:val="61"/>
  </w:num>
  <w:num w:numId="45">
    <w:abstractNumId w:val="72"/>
  </w:num>
  <w:num w:numId="46">
    <w:abstractNumId w:val="47"/>
  </w:num>
  <w:num w:numId="47">
    <w:abstractNumId w:val="36"/>
  </w:num>
  <w:num w:numId="48">
    <w:abstractNumId w:val="30"/>
  </w:num>
  <w:num w:numId="49">
    <w:abstractNumId w:val="53"/>
  </w:num>
  <w:num w:numId="50">
    <w:abstractNumId w:val="40"/>
  </w:num>
  <w:num w:numId="51">
    <w:abstractNumId w:val="29"/>
  </w:num>
  <w:num w:numId="52">
    <w:abstractNumId w:val="73"/>
  </w:num>
  <w:num w:numId="53">
    <w:abstractNumId w:val="23"/>
  </w:num>
  <w:num w:numId="54">
    <w:abstractNumId w:val="57"/>
  </w:num>
  <w:num w:numId="55">
    <w:abstractNumId w:val="66"/>
  </w:num>
  <w:num w:numId="56">
    <w:abstractNumId w:val="13"/>
  </w:num>
  <w:num w:numId="57">
    <w:abstractNumId w:val="41"/>
  </w:num>
  <w:num w:numId="58">
    <w:abstractNumId w:val="55"/>
  </w:num>
  <w:num w:numId="59">
    <w:abstractNumId w:val="65"/>
  </w:num>
  <w:num w:numId="60">
    <w:abstractNumId w:val="59"/>
  </w:num>
  <w:num w:numId="61">
    <w:abstractNumId w:val="33"/>
  </w:num>
  <w:num w:numId="62">
    <w:abstractNumId w:val="42"/>
  </w:num>
  <w:num w:numId="63">
    <w:abstractNumId w:val="69"/>
  </w:num>
  <w:num w:numId="64">
    <w:abstractNumId w:val="2"/>
  </w:num>
  <w:num w:numId="65">
    <w:abstractNumId w:val="49"/>
  </w:num>
  <w:num w:numId="66">
    <w:abstractNumId w:val="52"/>
  </w:num>
  <w:num w:numId="67">
    <w:abstractNumId w:val="31"/>
  </w:num>
  <w:num w:numId="68">
    <w:abstractNumId w:val="6"/>
  </w:num>
  <w:num w:numId="69">
    <w:abstractNumId w:val="51"/>
  </w:num>
  <w:num w:numId="70">
    <w:abstractNumId w:val="35"/>
  </w:num>
  <w:num w:numId="71">
    <w:abstractNumId w:val="25"/>
  </w:num>
  <w:num w:numId="72">
    <w:abstractNumId w:val="48"/>
  </w:num>
  <w:num w:numId="73">
    <w:abstractNumId w:val="17"/>
  </w:num>
  <w:num w:numId="74">
    <w:abstractNumId w:val="5"/>
  </w:num>
  <w:num w:numId="75">
    <w:abstractNumId w:val="37"/>
  </w:num>
  <w:num w:numId="76">
    <w:abstractNumId w:val="78"/>
  </w:num>
  <w:num w:numId="77">
    <w:abstractNumId w:val="60"/>
  </w:num>
  <w:num w:numId="78">
    <w:abstractNumId w:val="54"/>
  </w:num>
  <w:num w:numId="79">
    <w:abstractNumId w:val="77"/>
  </w:num>
  <w:num w:numId="80">
    <w:abstractNumId w:val="75"/>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il Taylor [nst]">
    <w15:presenceInfo w15:providerId="AD" w15:userId="S::nst@aber.ac.uk::168ca100-2c95-448c-8d17-750dbdac9c3b"/>
  </w15:person>
  <w15:person w15:author="Morgan Jones [mwj7]">
    <w15:presenceInfo w15:providerId="None" w15:userId="Morgan Jones [mwj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B20"/>
    <w:rsid w:val="000015F0"/>
    <w:rsid w:val="00001AE6"/>
    <w:rsid w:val="00003A64"/>
    <w:rsid w:val="00007A06"/>
    <w:rsid w:val="00011F27"/>
    <w:rsid w:val="000121A8"/>
    <w:rsid w:val="00016D22"/>
    <w:rsid w:val="00023B1D"/>
    <w:rsid w:val="00031FBA"/>
    <w:rsid w:val="00033068"/>
    <w:rsid w:val="00052C2F"/>
    <w:rsid w:val="000560E8"/>
    <w:rsid w:val="00060713"/>
    <w:rsid w:val="00061E41"/>
    <w:rsid w:val="00063527"/>
    <w:rsid w:val="000656ED"/>
    <w:rsid w:val="00066B0D"/>
    <w:rsid w:val="00071D9D"/>
    <w:rsid w:val="00074A01"/>
    <w:rsid w:val="00075D10"/>
    <w:rsid w:val="00081782"/>
    <w:rsid w:val="00082606"/>
    <w:rsid w:val="0009699F"/>
    <w:rsid w:val="000A7660"/>
    <w:rsid w:val="000A7D72"/>
    <w:rsid w:val="000B7680"/>
    <w:rsid w:val="000C127A"/>
    <w:rsid w:val="000C1E89"/>
    <w:rsid w:val="000C4EAD"/>
    <w:rsid w:val="000C6C51"/>
    <w:rsid w:val="000D0FA8"/>
    <w:rsid w:val="000D1926"/>
    <w:rsid w:val="000D69EB"/>
    <w:rsid w:val="000D7BF6"/>
    <w:rsid w:val="000E47F5"/>
    <w:rsid w:val="000E5039"/>
    <w:rsid w:val="000E55CB"/>
    <w:rsid w:val="000F2EC8"/>
    <w:rsid w:val="000F606C"/>
    <w:rsid w:val="00102D97"/>
    <w:rsid w:val="001032CD"/>
    <w:rsid w:val="00107B2E"/>
    <w:rsid w:val="00116063"/>
    <w:rsid w:val="001161ED"/>
    <w:rsid w:val="0012492A"/>
    <w:rsid w:val="00127B61"/>
    <w:rsid w:val="001332A1"/>
    <w:rsid w:val="00135554"/>
    <w:rsid w:val="0014536B"/>
    <w:rsid w:val="001461F5"/>
    <w:rsid w:val="0014676A"/>
    <w:rsid w:val="00151B20"/>
    <w:rsid w:val="001543E4"/>
    <w:rsid w:val="0015451B"/>
    <w:rsid w:val="00155CD6"/>
    <w:rsid w:val="00170846"/>
    <w:rsid w:val="00171600"/>
    <w:rsid w:val="0018587C"/>
    <w:rsid w:val="001866BF"/>
    <w:rsid w:val="001932C5"/>
    <w:rsid w:val="00195F6D"/>
    <w:rsid w:val="001A0AEE"/>
    <w:rsid w:val="001A1038"/>
    <w:rsid w:val="001A7CA1"/>
    <w:rsid w:val="001B0A81"/>
    <w:rsid w:val="001B2546"/>
    <w:rsid w:val="001B459E"/>
    <w:rsid w:val="001B518F"/>
    <w:rsid w:val="001C3FB0"/>
    <w:rsid w:val="001C59CA"/>
    <w:rsid w:val="001C6378"/>
    <w:rsid w:val="001C67CB"/>
    <w:rsid w:val="001D14BA"/>
    <w:rsid w:val="001D5052"/>
    <w:rsid w:val="001E5E69"/>
    <w:rsid w:val="001E70F7"/>
    <w:rsid w:val="001F3069"/>
    <w:rsid w:val="001F35A4"/>
    <w:rsid w:val="001F47F9"/>
    <w:rsid w:val="001F4807"/>
    <w:rsid w:val="002027A2"/>
    <w:rsid w:val="002028B8"/>
    <w:rsid w:val="00207339"/>
    <w:rsid w:val="00210062"/>
    <w:rsid w:val="00214282"/>
    <w:rsid w:val="00224BAA"/>
    <w:rsid w:val="00224EA7"/>
    <w:rsid w:val="00225DD7"/>
    <w:rsid w:val="0022612B"/>
    <w:rsid w:val="0024346F"/>
    <w:rsid w:val="00245529"/>
    <w:rsid w:val="00247E65"/>
    <w:rsid w:val="00251E42"/>
    <w:rsid w:val="00251FCC"/>
    <w:rsid w:val="00254613"/>
    <w:rsid w:val="00260784"/>
    <w:rsid w:val="00260B0F"/>
    <w:rsid w:val="00270B32"/>
    <w:rsid w:val="0027150E"/>
    <w:rsid w:val="0027762B"/>
    <w:rsid w:val="002808A8"/>
    <w:rsid w:val="002932E6"/>
    <w:rsid w:val="00297F0D"/>
    <w:rsid w:val="002B0070"/>
    <w:rsid w:val="002B67EA"/>
    <w:rsid w:val="002C0343"/>
    <w:rsid w:val="002D5C58"/>
    <w:rsid w:val="002E2444"/>
    <w:rsid w:val="002E2960"/>
    <w:rsid w:val="002E3E4F"/>
    <w:rsid w:val="002E4ED7"/>
    <w:rsid w:val="002F1A62"/>
    <w:rsid w:val="002F29DD"/>
    <w:rsid w:val="002F3C01"/>
    <w:rsid w:val="00300C93"/>
    <w:rsid w:val="003169F9"/>
    <w:rsid w:val="003268BD"/>
    <w:rsid w:val="003273E4"/>
    <w:rsid w:val="00345CD6"/>
    <w:rsid w:val="00347FB9"/>
    <w:rsid w:val="003522FB"/>
    <w:rsid w:val="00352398"/>
    <w:rsid w:val="0037126B"/>
    <w:rsid w:val="0037614C"/>
    <w:rsid w:val="0037618D"/>
    <w:rsid w:val="00381302"/>
    <w:rsid w:val="0038457E"/>
    <w:rsid w:val="003856E7"/>
    <w:rsid w:val="00386480"/>
    <w:rsid w:val="003871D0"/>
    <w:rsid w:val="00391ED4"/>
    <w:rsid w:val="00396F01"/>
    <w:rsid w:val="003A3122"/>
    <w:rsid w:val="003A75DF"/>
    <w:rsid w:val="003B0B38"/>
    <w:rsid w:val="003B340B"/>
    <w:rsid w:val="003B4D7C"/>
    <w:rsid w:val="003B5D1F"/>
    <w:rsid w:val="003B73E3"/>
    <w:rsid w:val="003C227A"/>
    <w:rsid w:val="003C2954"/>
    <w:rsid w:val="003C4F45"/>
    <w:rsid w:val="003D172A"/>
    <w:rsid w:val="003D266D"/>
    <w:rsid w:val="003D59A8"/>
    <w:rsid w:val="003D628B"/>
    <w:rsid w:val="003E28CC"/>
    <w:rsid w:val="003F601F"/>
    <w:rsid w:val="0040105B"/>
    <w:rsid w:val="00404A71"/>
    <w:rsid w:val="0040550B"/>
    <w:rsid w:val="0041309C"/>
    <w:rsid w:val="00422FD8"/>
    <w:rsid w:val="0042405C"/>
    <w:rsid w:val="00426469"/>
    <w:rsid w:val="00431556"/>
    <w:rsid w:val="00437F9C"/>
    <w:rsid w:val="00442928"/>
    <w:rsid w:val="004439E9"/>
    <w:rsid w:val="00455365"/>
    <w:rsid w:val="004571B8"/>
    <w:rsid w:val="004603BB"/>
    <w:rsid w:val="00460DED"/>
    <w:rsid w:val="00461F12"/>
    <w:rsid w:val="00462CC0"/>
    <w:rsid w:val="00465C7F"/>
    <w:rsid w:val="004705A5"/>
    <w:rsid w:val="004710AA"/>
    <w:rsid w:val="00471603"/>
    <w:rsid w:val="004746F5"/>
    <w:rsid w:val="00474A84"/>
    <w:rsid w:val="004754CC"/>
    <w:rsid w:val="00481D1B"/>
    <w:rsid w:val="00482185"/>
    <w:rsid w:val="00486450"/>
    <w:rsid w:val="00495198"/>
    <w:rsid w:val="004B389F"/>
    <w:rsid w:val="004B526D"/>
    <w:rsid w:val="004C12FA"/>
    <w:rsid w:val="004C18C3"/>
    <w:rsid w:val="004D0446"/>
    <w:rsid w:val="004D45DD"/>
    <w:rsid w:val="004D5012"/>
    <w:rsid w:val="004D5FF4"/>
    <w:rsid w:val="004E168A"/>
    <w:rsid w:val="004E2670"/>
    <w:rsid w:val="004E2E5B"/>
    <w:rsid w:val="004E5280"/>
    <w:rsid w:val="004E63C0"/>
    <w:rsid w:val="004F0E8A"/>
    <w:rsid w:val="004F111C"/>
    <w:rsid w:val="004F1DC9"/>
    <w:rsid w:val="004F40D9"/>
    <w:rsid w:val="004F5488"/>
    <w:rsid w:val="004F6731"/>
    <w:rsid w:val="00505C79"/>
    <w:rsid w:val="005060CD"/>
    <w:rsid w:val="00510864"/>
    <w:rsid w:val="00520F77"/>
    <w:rsid w:val="00522736"/>
    <w:rsid w:val="00525B9C"/>
    <w:rsid w:val="0053131D"/>
    <w:rsid w:val="005348CD"/>
    <w:rsid w:val="00536C05"/>
    <w:rsid w:val="0054198B"/>
    <w:rsid w:val="0054496C"/>
    <w:rsid w:val="00547944"/>
    <w:rsid w:val="00550795"/>
    <w:rsid w:val="00552956"/>
    <w:rsid w:val="0055468A"/>
    <w:rsid w:val="005572F8"/>
    <w:rsid w:val="005848FC"/>
    <w:rsid w:val="005869A0"/>
    <w:rsid w:val="00586D33"/>
    <w:rsid w:val="00591D04"/>
    <w:rsid w:val="005A0731"/>
    <w:rsid w:val="005A2C12"/>
    <w:rsid w:val="005A4A1D"/>
    <w:rsid w:val="005B2B60"/>
    <w:rsid w:val="005D061E"/>
    <w:rsid w:val="005D7EC8"/>
    <w:rsid w:val="005E02F8"/>
    <w:rsid w:val="005E51BB"/>
    <w:rsid w:val="005E7623"/>
    <w:rsid w:val="005F782E"/>
    <w:rsid w:val="0060046D"/>
    <w:rsid w:val="006266C9"/>
    <w:rsid w:val="00627DAD"/>
    <w:rsid w:val="00633043"/>
    <w:rsid w:val="006426CA"/>
    <w:rsid w:val="0064587E"/>
    <w:rsid w:val="00645C2C"/>
    <w:rsid w:val="00647ECC"/>
    <w:rsid w:val="00654EF2"/>
    <w:rsid w:val="00664FB5"/>
    <w:rsid w:val="006678BA"/>
    <w:rsid w:val="006773C8"/>
    <w:rsid w:val="006833BB"/>
    <w:rsid w:val="00694611"/>
    <w:rsid w:val="00694DC5"/>
    <w:rsid w:val="0069639D"/>
    <w:rsid w:val="006A3C04"/>
    <w:rsid w:val="006B0EA9"/>
    <w:rsid w:val="006B23A9"/>
    <w:rsid w:val="006C2C0C"/>
    <w:rsid w:val="006C3D5A"/>
    <w:rsid w:val="006C503D"/>
    <w:rsid w:val="006C6C01"/>
    <w:rsid w:val="006C7832"/>
    <w:rsid w:val="006E7A70"/>
    <w:rsid w:val="006F4C89"/>
    <w:rsid w:val="006F646E"/>
    <w:rsid w:val="007000E8"/>
    <w:rsid w:val="00703990"/>
    <w:rsid w:val="007048DD"/>
    <w:rsid w:val="007068B4"/>
    <w:rsid w:val="00711DBE"/>
    <w:rsid w:val="00712DE7"/>
    <w:rsid w:val="00713736"/>
    <w:rsid w:val="007218ED"/>
    <w:rsid w:val="00730922"/>
    <w:rsid w:val="00730942"/>
    <w:rsid w:val="00730D01"/>
    <w:rsid w:val="007322BF"/>
    <w:rsid w:val="00736C0D"/>
    <w:rsid w:val="00740C6B"/>
    <w:rsid w:val="00742A80"/>
    <w:rsid w:val="0077523D"/>
    <w:rsid w:val="00776F9C"/>
    <w:rsid w:val="007777AC"/>
    <w:rsid w:val="007858DC"/>
    <w:rsid w:val="0079272E"/>
    <w:rsid w:val="00792F45"/>
    <w:rsid w:val="007932F7"/>
    <w:rsid w:val="00793B9B"/>
    <w:rsid w:val="0079605F"/>
    <w:rsid w:val="007963EF"/>
    <w:rsid w:val="007A0C6F"/>
    <w:rsid w:val="007A2FEE"/>
    <w:rsid w:val="007A37D2"/>
    <w:rsid w:val="007A3E41"/>
    <w:rsid w:val="007A3E72"/>
    <w:rsid w:val="007A56AC"/>
    <w:rsid w:val="007A66BC"/>
    <w:rsid w:val="007A7119"/>
    <w:rsid w:val="007A7523"/>
    <w:rsid w:val="007B5B91"/>
    <w:rsid w:val="007C0E2B"/>
    <w:rsid w:val="007C5E19"/>
    <w:rsid w:val="007D0F10"/>
    <w:rsid w:val="007E1BEF"/>
    <w:rsid w:val="007E6892"/>
    <w:rsid w:val="007E7B4C"/>
    <w:rsid w:val="007E7C89"/>
    <w:rsid w:val="007F10A7"/>
    <w:rsid w:val="007F42B8"/>
    <w:rsid w:val="007F6CEB"/>
    <w:rsid w:val="007F6F02"/>
    <w:rsid w:val="00800234"/>
    <w:rsid w:val="00801249"/>
    <w:rsid w:val="00801EE8"/>
    <w:rsid w:val="0080500C"/>
    <w:rsid w:val="0080599E"/>
    <w:rsid w:val="00806712"/>
    <w:rsid w:val="00806CFF"/>
    <w:rsid w:val="00810DC9"/>
    <w:rsid w:val="00824F7D"/>
    <w:rsid w:val="008309EA"/>
    <w:rsid w:val="00834E6E"/>
    <w:rsid w:val="00836561"/>
    <w:rsid w:val="0084239E"/>
    <w:rsid w:val="0084509D"/>
    <w:rsid w:val="00850F2B"/>
    <w:rsid w:val="00854770"/>
    <w:rsid w:val="0085529E"/>
    <w:rsid w:val="00860562"/>
    <w:rsid w:val="0086252C"/>
    <w:rsid w:val="00863DD5"/>
    <w:rsid w:val="008725E4"/>
    <w:rsid w:val="0087286F"/>
    <w:rsid w:val="008749A4"/>
    <w:rsid w:val="008756E4"/>
    <w:rsid w:val="00875F45"/>
    <w:rsid w:val="00876154"/>
    <w:rsid w:val="008868F2"/>
    <w:rsid w:val="00887F1C"/>
    <w:rsid w:val="0089101B"/>
    <w:rsid w:val="008948ED"/>
    <w:rsid w:val="0089511C"/>
    <w:rsid w:val="00897986"/>
    <w:rsid w:val="008A08A1"/>
    <w:rsid w:val="008A4757"/>
    <w:rsid w:val="008A5163"/>
    <w:rsid w:val="008C0980"/>
    <w:rsid w:val="008C1C12"/>
    <w:rsid w:val="008C25DD"/>
    <w:rsid w:val="008C7060"/>
    <w:rsid w:val="008D2727"/>
    <w:rsid w:val="008D5188"/>
    <w:rsid w:val="008D6A65"/>
    <w:rsid w:val="008E4179"/>
    <w:rsid w:val="008F340C"/>
    <w:rsid w:val="008F6B86"/>
    <w:rsid w:val="00901177"/>
    <w:rsid w:val="0090251C"/>
    <w:rsid w:val="009066F1"/>
    <w:rsid w:val="00914BAF"/>
    <w:rsid w:val="00914FCC"/>
    <w:rsid w:val="009161DD"/>
    <w:rsid w:val="009179B7"/>
    <w:rsid w:val="00920592"/>
    <w:rsid w:val="009206EF"/>
    <w:rsid w:val="009212B5"/>
    <w:rsid w:val="00927BF5"/>
    <w:rsid w:val="00927CA8"/>
    <w:rsid w:val="00930B73"/>
    <w:rsid w:val="00931A7F"/>
    <w:rsid w:val="00932C40"/>
    <w:rsid w:val="00937FDD"/>
    <w:rsid w:val="00940114"/>
    <w:rsid w:val="00945DA2"/>
    <w:rsid w:val="00955DF5"/>
    <w:rsid w:val="00957247"/>
    <w:rsid w:val="009679E7"/>
    <w:rsid w:val="0097080E"/>
    <w:rsid w:val="00972039"/>
    <w:rsid w:val="00973F48"/>
    <w:rsid w:val="00982505"/>
    <w:rsid w:val="00982587"/>
    <w:rsid w:val="00982D90"/>
    <w:rsid w:val="00983BB4"/>
    <w:rsid w:val="00983D12"/>
    <w:rsid w:val="00990687"/>
    <w:rsid w:val="0099392E"/>
    <w:rsid w:val="009A1955"/>
    <w:rsid w:val="009A54F2"/>
    <w:rsid w:val="009B764F"/>
    <w:rsid w:val="009C1464"/>
    <w:rsid w:val="009C1BD3"/>
    <w:rsid w:val="009C52EA"/>
    <w:rsid w:val="009D0D1C"/>
    <w:rsid w:val="009D4328"/>
    <w:rsid w:val="009F26B8"/>
    <w:rsid w:val="009F2AFD"/>
    <w:rsid w:val="009F41B8"/>
    <w:rsid w:val="009F7162"/>
    <w:rsid w:val="00A0375D"/>
    <w:rsid w:val="00A10C24"/>
    <w:rsid w:val="00A11B8A"/>
    <w:rsid w:val="00A14342"/>
    <w:rsid w:val="00A1493B"/>
    <w:rsid w:val="00A17F3B"/>
    <w:rsid w:val="00A24017"/>
    <w:rsid w:val="00A304C2"/>
    <w:rsid w:val="00A315F5"/>
    <w:rsid w:val="00A37C08"/>
    <w:rsid w:val="00A45C4B"/>
    <w:rsid w:val="00A519BB"/>
    <w:rsid w:val="00A56ACF"/>
    <w:rsid w:val="00A65BA2"/>
    <w:rsid w:val="00A66410"/>
    <w:rsid w:val="00A71939"/>
    <w:rsid w:val="00A74F22"/>
    <w:rsid w:val="00A74FC3"/>
    <w:rsid w:val="00A77D80"/>
    <w:rsid w:val="00A82D60"/>
    <w:rsid w:val="00A87EC1"/>
    <w:rsid w:val="00A94623"/>
    <w:rsid w:val="00AA296E"/>
    <w:rsid w:val="00AB1193"/>
    <w:rsid w:val="00AB1A02"/>
    <w:rsid w:val="00AB7C89"/>
    <w:rsid w:val="00AC0067"/>
    <w:rsid w:val="00AC5772"/>
    <w:rsid w:val="00AD2FA0"/>
    <w:rsid w:val="00AD445D"/>
    <w:rsid w:val="00AD5FA5"/>
    <w:rsid w:val="00AD6796"/>
    <w:rsid w:val="00AE0748"/>
    <w:rsid w:val="00AE2674"/>
    <w:rsid w:val="00AE4F85"/>
    <w:rsid w:val="00AE59D0"/>
    <w:rsid w:val="00AE625C"/>
    <w:rsid w:val="00AF1FBE"/>
    <w:rsid w:val="00AF61DC"/>
    <w:rsid w:val="00AF6378"/>
    <w:rsid w:val="00AF64DB"/>
    <w:rsid w:val="00AF6813"/>
    <w:rsid w:val="00B017FE"/>
    <w:rsid w:val="00B058BF"/>
    <w:rsid w:val="00B1213E"/>
    <w:rsid w:val="00B12D11"/>
    <w:rsid w:val="00B16BD7"/>
    <w:rsid w:val="00B20B61"/>
    <w:rsid w:val="00B2378E"/>
    <w:rsid w:val="00B27390"/>
    <w:rsid w:val="00B2747B"/>
    <w:rsid w:val="00B40716"/>
    <w:rsid w:val="00B40EBA"/>
    <w:rsid w:val="00B54C85"/>
    <w:rsid w:val="00B5517C"/>
    <w:rsid w:val="00B56F5D"/>
    <w:rsid w:val="00B61EE5"/>
    <w:rsid w:val="00B73499"/>
    <w:rsid w:val="00B915D8"/>
    <w:rsid w:val="00B930F1"/>
    <w:rsid w:val="00B95712"/>
    <w:rsid w:val="00BA42D8"/>
    <w:rsid w:val="00BA725D"/>
    <w:rsid w:val="00BA75B4"/>
    <w:rsid w:val="00BB0159"/>
    <w:rsid w:val="00BB3902"/>
    <w:rsid w:val="00BB6A6F"/>
    <w:rsid w:val="00BC3662"/>
    <w:rsid w:val="00BC372F"/>
    <w:rsid w:val="00BD079A"/>
    <w:rsid w:val="00BD3C47"/>
    <w:rsid w:val="00BD4B26"/>
    <w:rsid w:val="00BD5618"/>
    <w:rsid w:val="00BE40EA"/>
    <w:rsid w:val="00BE51BE"/>
    <w:rsid w:val="00BE7F1F"/>
    <w:rsid w:val="00BF024F"/>
    <w:rsid w:val="00BF4ED0"/>
    <w:rsid w:val="00BF75E8"/>
    <w:rsid w:val="00C00F47"/>
    <w:rsid w:val="00C02544"/>
    <w:rsid w:val="00C04023"/>
    <w:rsid w:val="00C07C5B"/>
    <w:rsid w:val="00C153F7"/>
    <w:rsid w:val="00C16942"/>
    <w:rsid w:val="00C17D6D"/>
    <w:rsid w:val="00C2013D"/>
    <w:rsid w:val="00C21887"/>
    <w:rsid w:val="00C23FD8"/>
    <w:rsid w:val="00C24FF0"/>
    <w:rsid w:val="00C256A1"/>
    <w:rsid w:val="00C307D4"/>
    <w:rsid w:val="00C35A66"/>
    <w:rsid w:val="00C4659E"/>
    <w:rsid w:val="00C46B68"/>
    <w:rsid w:val="00C5112C"/>
    <w:rsid w:val="00C523C0"/>
    <w:rsid w:val="00C56CA3"/>
    <w:rsid w:val="00C70056"/>
    <w:rsid w:val="00C74B6A"/>
    <w:rsid w:val="00C773F7"/>
    <w:rsid w:val="00C77613"/>
    <w:rsid w:val="00C80989"/>
    <w:rsid w:val="00C8371C"/>
    <w:rsid w:val="00C91138"/>
    <w:rsid w:val="00CA0716"/>
    <w:rsid w:val="00CA7A3C"/>
    <w:rsid w:val="00CB7352"/>
    <w:rsid w:val="00CC4CDE"/>
    <w:rsid w:val="00CC4E3A"/>
    <w:rsid w:val="00CC5557"/>
    <w:rsid w:val="00CD43FC"/>
    <w:rsid w:val="00CD522B"/>
    <w:rsid w:val="00CE16A3"/>
    <w:rsid w:val="00CE4F6E"/>
    <w:rsid w:val="00CE51A7"/>
    <w:rsid w:val="00CE5506"/>
    <w:rsid w:val="00CF008A"/>
    <w:rsid w:val="00CF5F6D"/>
    <w:rsid w:val="00D00CD1"/>
    <w:rsid w:val="00D065A4"/>
    <w:rsid w:val="00D1474A"/>
    <w:rsid w:val="00D20B77"/>
    <w:rsid w:val="00D22A22"/>
    <w:rsid w:val="00D27793"/>
    <w:rsid w:val="00D360C1"/>
    <w:rsid w:val="00D363AF"/>
    <w:rsid w:val="00D36B43"/>
    <w:rsid w:val="00D3799A"/>
    <w:rsid w:val="00D40418"/>
    <w:rsid w:val="00D42484"/>
    <w:rsid w:val="00D50546"/>
    <w:rsid w:val="00D55700"/>
    <w:rsid w:val="00D60114"/>
    <w:rsid w:val="00D61D84"/>
    <w:rsid w:val="00D637B4"/>
    <w:rsid w:val="00D64757"/>
    <w:rsid w:val="00D75FC2"/>
    <w:rsid w:val="00D80396"/>
    <w:rsid w:val="00D81290"/>
    <w:rsid w:val="00D8493D"/>
    <w:rsid w:val="00DA0709"/>
    <w:rsid w:val="00DA197B"/>
    <w:rsid w:val="00DA2392"/>
    <w:rsid w:val="00DA26BF"/>
    <w:rsid w:val="00DA4C6E"/>
    <w:rsid w:val="00DA50A3"/>
    <w:rsid w:val="00DA6A8D"/>
    <w:rsid w:val="00DB0879"/>
    <w:rsid w:val="00DB3BC0"/>
    <w:rsid w:val="00DB78FA"/>
    <w:rsid w:val="00DB79D6"/>
    <w:rsid w:val="00DB7EB7"/>
    <w:rsid w:val="00DC6324"/>
    <w:rsid w:val="00DD1172"/>
    <w:rsid w:val="00DD3ED4"/>
    <w:rsid w:val="00DD40B2"/>
    <w:rsid w:val="00DD4DF0"/>
    <w:rsid w:val="00DE01B2"/>
    <w:rsid w:val="00DE0BAF"/>
    <w:rsid w:val="00DE46ED"/>
    <w:rsid w:val="00DF1E46"/>
    <w:rsid w:val="00DF4F10"/>
    <w:rsid w:val="00E04AA0"/>
    <w:rsid w:val="00E04B62"/>
    <w:rsid w:val="00E050F4"/>
    <w:rsid w:val="00E06111"/>
    <w:rsid w:val="00E1428E"/>
    <w:rsid w:val="00E15CBC"/>
    <w:rsid w:val="00E36D09"/>
    <w:rsid w:val="00E402A6"/>
    <w:rsid w:val="00E459A2"/>
    <w:rsid w:val="00E532AC"/>
    <w:rsid w:val="00E57726"/>
    <w:rsid w:val="00E61859"/>
    <w:rsid w:val="00E61B6D"/>
    <w:rsid w:val="00E64EE7"/>
    <w:rsid w:val="00E83023"/>
    <w:rsid w:val="00E83B32"/>
    <w:rsid w:val="00E841B7"/>
    <w:rsid w:val="00E84FB3"/>
    <w:rsid w:val="00E8779E"/>
    <w:rsid w:val="00E90708"/>
    <w:rsid w:val="00E971C6"/>
    <w:rsid w:val="00EA2A56"/>
    <w:rsid w:val="00EA4F60"/>
    <w:rsid w:val="00EA5150"/>
    <w:rsid w:val="00EA6599"/>
    <w:rsid w:val="00EB2619"/>
    <w:rsid w:val="00EB60FF"/>
    <w:rsid w:val="00EC09F9"/>
    <w:rsid w:val="00EC1958"/>
    <w:rsid w:val="00EC2426"/>
    <w:rsid w:val="00EC28A9"/>
    <w:rsid w:val="00EC518D"/>
    <w:rsid w:val="00ED1CB7"/>
    <w:rsid w:val="00ED684B"/>
    <w:rsid w:val="00F02E10"/>
    <w:rsid w:val="00F052EC"/>
    <w:rsid w:val="00F102F7"/>
    <w:rsid w:val="00F1080E"/>
    <w:rsid w:val="00F10B61"/>
    <w:rsid w:val="00F13A22"/>
    <w:rsid w:val="00F2004B"/>
    <w:rsid w:val="00F27A53"/>
    <w:rsid w:val="00F27D18"/>
    <w:rsid w:val="00F31BE5"/>
    <w:rsid w:val="00F34F05"/>
    <w:rsid w:val="00F35793"/>
    <w:rsid w:val="00F37DB4"/>
    <w:rsid w:val="00F56705"/>
    <w:rsid w:val="00F5671D"/>
    <w:rsid w:val="00F567FC"/>
    <w:rsid w:val="00F61B29"/>
    <w:rsid w:val="00F67751"/>
    <w:rsid w:val="00F75100"/>
    <w:rsid w:val="00F7574E"/>
    <w:rsid w:val="00F75BFF"/>
    <w:rsid w:val="00F80671"/>
    <w:rsid w:val="00F85D60"/>
    <w:rsid w:val="00F87C73"/>
    <w:rsid w:val="00F91BF3"/>
    <w:rsid w:val="00F92A72"/>
    <w:rsid w:val="00F9521D"/>
    <w:rsid w:val="00F9680B"/>
    <w:rsid w:val="00FB69B2"/>
    <w:rsid w:val="00FD0614"/>
    <w:rsid w:val="00FE29A0"/>
    <w:rsid w:val="00FF41CF"/>
    <w:rsid w:val="00FF4D9D"/>
    <w:rsid w:val="00FF4E95"/>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A63CD53"/>
  <w15:docId w15:val="{9F2E87DD-09CD-4B69-AD1D-E7E84E98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3B0B38"/>
    <w:rPr>
      <w:color w:val="605E5C"/>
      <w:shd w:val="clear" w:color="auto" w:fill="E1DFDD"/>
    </w:rPr>
  </w:style>
  <w:style w:type="paragraph" w:styleId="Bibliography">
    <w:name w:val="Bibliography"/>
    <w:basedOn w:val="Normal"/>
    <w:next w:val="Normal"/>
    <w:uiPriority w:val="37"/>
    <w:unhideWhenUsed/>
    <w:rsid w:val="007D0F10"/>
  </w:style>
  <w:style w:type="paragraph" w:styleId="Caption">
    <w:name w:val="caption"/>
    <w:basedOn w:val="Normal"/>
    <w:next w:val="Normal"/>
    <w:uiPriority w:val="35"/>
    <w:unhideWhenUsed/>
    <w:qFormat/>
    <w:rsid w:val="00210062"/>
    <w:pPr>
      <w:spacing w:after="200"/>
    </w:pPr>
    <w:rPr>
      <w:i/>
      <w:iCs/>
      <w:color w:val="1F497D" w:themeColor="text2"/>
      <w:sz w:val="18"/>
      <w:szCs w:val="18"/>
    </w:rPr>
  </w:style>
  <w:style w:type="character" w:styleId="HTMLCode">
    <w:name w:val="HTML Code"/>
    <w:basedOn w:val="DefaultParagraphFont"/>
    <w:uiPriority w:val="99"/>
    <w:semiHidden/>
    <w:unhideWhenUsed/>
    <w:rsid w:val="00AF6813"/>
    <w:rPr>
      <w:rFonts w:ascii="Courier New" w:eastAsia="Times New Roman" w:hAnsi="Courier New" w:cs="Courier New"/>
      <w:sz w:val="20"/>
      <w:szCs w:val="20"/>
    </w:rPr>
  </w:style>
  <w:style w:type="character" w:customStyle="1" w:styleId="pre">
    <w:name w:val="pre"/>
    <w:basedOn w:val="DefaultParagraphFont"/>
    <w:rsid w:val="00712DE7"/>
  </w:style>
  <w:style w:type="table" w:styleId="GridTable1Light">
    <w:name w:val="Grid Table 1 Light"/>
    <w:basedOn w:val="TableNormal"/>
    <w:uiPriority w:val="46"/>
    <w:rsid w:val="0060046D"/>
    <w:rPr>
      <w:rFonts w:eastAsiaTheme="minorHAns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7365">
      <w:bodyDiv w:val="1"/>
      <w:marLeft w:val="0"/>
      <w:marRight w:val="0"/>
      <w:marTop w:val="0"/>
      <w:marBottom w:val="0"/>
      <w:divBdr>
        <w:top w:val="none" w:sz="0" w:space="0" w:color="auto"/>
        <w:left w:val="none" w:sz="0" w:space="0" w:color="auto"/>
        <w:bottom w:val="none" w:sz="0" w:space="0" w:color="auto"/>
        <w:right w:val="none" w:sz="0" w:space="0" w:color="auto"/>
      </w:divBdr>
    </w:div>
    <w:div w:id="42602032">
      <w:bodyDiv w:val="1"/>
      <w:marLeft w:val="0"/>
      <w:marRight w:val="0"/>
      <w:marTop w:val="0"/>
      <w:marBottom w:val="0"/>
      <w:divBdr>
        <w:top w:val="none" w:sz="0" w:space="0" w:color="auto"/>
        <w:left w:val="none" w:sz="0" w:space="0" w:color="auto"/>
        <w:bottom w:val="none" w:sz="0" w:space="0" w:color="auto"/>
        <w:right w:val="none" w:sz="0" w:space="0" w:color="auto"/>
      </w:divBdr>
    </w:div>
    <w:div w:id="161704543">
      <w:bodyDiv w:val="1"/>
      <w:marLeft w:val="0"/>
      <w:marRight w:val="0"/>
      <w:marTop w:val="0"/>
      <w:marBottom w:val="0"/>
      <w:divBdr>
        <w:top w:val="none" w:sz="0" w:space="0" w:color="auto"/>
        <w:left w:val="none" w:sz="0" w:space="0" w:color="auto"/>
        <w:bottom w:val="none" w:sz="0" w:space="0" w:color="auto"/>
        <w:right w:val="none" w:sz="0" w:space="0" w:color="auto"/>
      </w:divBdr>
    </w:div>
    <w:div w:id="238640361">
      <w:bodyDiv w:val="1"/>
      <w:marLeft w:val="0"/>
      <w:marRight w:val="0"/>
      <w:marTop w:val="0"/>
      <w:marBottom w:val="0"/>
      <w:divBdr>
        <w:top w:val="none" w:sz="0" w:space="0" w:color="auto"/>
        <w:left w:val="none" w:sz="0" w:space="0" w:color="auto"/>
        <w:bottom w:val="none" w:sz="0" w:space="0" w:color="auto"/>
        <w:right w:val="none" w:sz="0" w:space="0" w:color="auto"/>
      </w:divBdr>
    </w:div>
    <w:div w:id="267006963">
      <w:bodyDiv w:val="1"/>
      <w:marLeft w:val="0"/>
      <w:marRight w:val="0"/>
      <w:marTop w:val="0"/>
      <w:marBottom w:val="0"/>
      <w:divBdr>
        <w:top w:val="none" w:sz="0" w:space="0" w:color="auto"/>
        <w:left w:val="none" w:sz="0" w:space="0" w:color="auto"/>
        <w:bottom w:val="none" w:sz="0" w:space="0" w:color="auto"/>
        <w:right w:val="none" w:sz="0" w:space="0" w:color="auto"/>
      </w:divBdr>
    </w:div>
    <w:div w:id="395859233">
      <w:bodyDiv w:val="1"/>
      <w:marLeft w:val="0"/>
      <w:marRight w:val="0"/>
      <w:marTop w:val="0"/>
      <w:marBottom w:val="0"/>
      <w:divBdr>
        <w:top w:val="none" w:sz="0" w:space="0" w:color="auto"/>
        <w:left w:val="none" w:sz="0" w:space="0" w:color="auto"/>
        <w:bottom w:val="none" w:sz="0" w:space="0" w:color="auto"/>
        <w:right w:val="none" w:sz="0" w:space="0" w:color="auto"/>
      </w:divBdr>
    </w:div>
    <w:div w:id="402603459">
      <w:bodyDiv w:val="1"/>
      <w:marLeft w:val="0"/>
      <w:marRight w:val="0"/>
      <w:marTop w:val="0"/>
      <w:marBottom w:val="0"/>
      <w:divBdr>
        <w:top w:val="none" w:sz="0" w:space="0" w:color="auto"/>
        <w:left w:val="none" w:sz="0" w:space="0" w:color="auto"/>
        <w:bottom w:val="none" w:sz="0" w:space="0" w:color="auto"/>
        <w:right w:val="none" w:sz="0" w:space="0" w:color="auto"/>
      </w:divBdr>
    </w:div>
    <w:div w:id="403188846">
      <w:bodyDiv w:val="1"/>
      <w:marLeft w:val="0"/>
      <w:marRight w:val="0"/>
      <w:marTop w:val="0"/>
      <w:marBottom w:val="0"/>
      <w:divBdr>
        <w:top w:val="none" w:sz="0" w:space="0" w:color="auto"/>
        <w:left w:val="none" w:sz="0" w:space="0" w:color="auto"/>
        <w:bottom w:val="none" w:sz="0" w:space="0" w:color="auto"/>
        <w:right w:val="none" w:sz="0" w:space="0" w:color="auto"/>
      </w:divBdr>
    </w:div>
    <w:div w:id="525677366">
      <w:bodyDiv w:val="1"/>
      <w:marLeft w:val="0"/>
      <w:marRight w:val="0"/>
      <w:marTop w:val="0"/>
      <w:marBottom w:val="0"/>
      <w:divBdr>
        <w:top w:val="none" w:sz="0" w:space="0" w:color="auto"/>
        <w:left w:val="none" w:sz="0" w:space="0" w:color="auto"/>
        <w:bottom w:val="none" w:sz="0" w:space="0" w:color="auto"/>
        <w:right w:val="none" w:sz="0" w:space="0" w:color="auto"/>
      </w:divBdr>
    </w:div>
    <w:div w:id="553466925">
      <w:bodyDiv w:val="1"/>
      <w:marLeft w:val="0"/>
      <w:marRight w:val="0"/>
      <w:marTop w:val="0"/>
      <w:marBottom w:val="0"/>
      <w:divBdr>
        <w:top w:val="none" w:sz="0" w:space="0" w:color="auto"/>
        <w:left w:val="none" w:sz="0" w:space="0" w:color="auto"/>
        <w:bottom w:val="none" w:sz="0" w:space="0" w:color="auto"/>
        <w:right w:val="none" w:sz="0" w:space="0" w:color="auto"/>
      </w:divBdr>
    </w:div>
    <w:div w:id="639580855">
      <w:bodyDiv w:val="1"/>
      <w:marLeft w:val="0"/>
      <w:marRight w:val="0"/>
      <w:marTop w:val="0"/>
      <w:marBottom w:val="0"/>
      <w:divBdr>
        <w:top w:val="none" w:sz="0" w:space="0" w:color="auto"/>
        <w:left w:val="none" w:sz="0" w:space="0" w:color="auto"/>
        <w:bottom w:val="none" w:sz="0" w:space="0" w:color="auto"/>
        <w:right w:val="none" w:sz="0" w:space="0" w:color="auto"/>
      </w:divBdr>
    </w:div>
    <w:div w:id="669915341">
      <w:bodyDiv w:val="1"/>
      <w:marLeft w:val="0"/>
      <w:marRight w:val="0"/>
      <w:marTop w:val="0"/>
      <w:marBottom w:val="0"/>
      <w:divBdr>
        <w:top w:val="none" w:sz="0" w:space="0" w:color="auto"/>
        <w:left w:val="none" w:sz="0" w:space="0" w:color="auto"/>
        <w:bottom w:val="none" w:sz="0" w:space="0" w:color="auto"/>
        <w:right w:val="none" w:sz="0" w:space="0" w:color="auto"/>
      </w:divBdr>
    </w:div>
    <w:div w:id="677661708">
      <w:bodyDiv w:val="1"/>
      <w:marLeft w:val="0"/>
      <w:marRight w:val="0"/>
      <w:marTop w:val="0"/>
      <w:marBottom w:val="0"/>
      <w:divBdr>
        <w:top w:val="none" w:sz="0" w:space="0" w:color="auto"/>
        <w:left w:val="none" w:sz="0" w:space="0" w:color="auto"/>
        <w:bottom w:val="none" w:sz="0" w:space="0" w:color="auto"/>
        <w:right w:val="none" w:sz="0" w:space="0" w:color="auto"/>
      </w:divBdr>
    </w:div>
    <w:div w:id="844704994">
      <w:bodyDiv w:val="1"/>
      <w:marLeft w:val="0"/>
      <w:marRight w:val="0"/>
      <w:marTop w:val="0"/>
      <w:marBottom w:val="0"/>
      <w:divBdr>
        <w:top w:val="none" w:sz="0" w:space="0" w:color="auto"/>
        <w:left w:val="none" w:sz="0" w:space="0" w:color="auto"/>
        <w:bottom w:val="none" w:sz="0" w:space="0" w:color="auto"/>
        <w:right w:val="none" w:sz="0" w:space="0" w:color="auto"/>
      </w:divBdr>
    </w:div>
    <w:div w:id="915481189">
      <w:bodyDiv w:val="1"/>
      <w:marLeft w:val="0"/>
      <w:marRight w:val="0"/>
      <w:marTop w:val="0"/>
      <w:marBottom w:val="0"/>
      <w:divBdr>
        <w:top w:val="none" w:sz="0" w:space="0" w:color="auto"/>
        <w:left w:val="none" w:sz="0" w:space="0" w:color="auto"/>
        <w:bottom w:val="none" w:sz="0" w:space="0" w:color="auto"/>
        <w:right w:val="none" w:sz="0" w:space="0" w:color="auto"/>
      </w:divBdr>
    </w:div>
    <w:div w:id="1034573046">
      <w:bodyDiv w:val="1"/>
      <w:marLeft w:val="0"/>
      <w:marRight w:val="0"/>
      <w:marTop w:val="0"/>
      <w:marBottom w:val="0"/>
      <w:divBdr>
        <w:top w:val="none" w:sz="0" w:space="0" w:color="auto"/>
        <w:left w:val="none" w:sz="0" w:space="0" w:color="auto"/>
        <w:bottom w:val="none" w:sz="0" w:space="0" w:color="auto"/>
        <w:right w:val="none" w:sz="0" w:space="0" w:color="auto"/>
      </w:divBdr>
    </w:div>
    <w:div w:id="1065689744">
      <w:bodyDiv w:val="1"/>
      <w:marLeft w:val="0"/>
      <w:marRight w:val="0"/>
      <w:marTop w:val="0"/>
      <w:marBottom w:val="0"/>
      <w:divBdr>
        <w:top w:val="none" w:sz="0" w:space="0" w:color="auto"/>
        <w:left w:val="none" w:sz="0" w:space="0" w:color="auto"/>
        <w:bottom w:val="none" w:sz="0" w:space="0" w:color="auto"/>
        <w:right w:val="none" w:sz="0" w:space="0" w:color="auto"/>
      </w:divBdr>
    </w:div>
    <w:div w:id="1205874170">
      <w:bodyDiv w:val="1"/>
      <w:marLeft w:val="0"/>
      <w:marRight w:val="0"/>
      <w:marTop w:val="0"/>
      <w:marBottom w:val="0"/>
      <w:divBdr>
        <w:top w:val="none" w:sz="0" w:space="0" w:color="auto"/>
        <w:left w:val="none" w:sz="0" w:space="0" w:color="auto"/>
        <w:bottom w:val="none" w:sz="0" w:space="0" w:color="auto"/>
        <w:right w:val="none" w:sz="0" w:space="0" w:color="auto"/>
      </w:divBdr>
    </w:div>
    <w:div w:id="1305425437">
      <w:bodyDiv w:val="1"/>
      <w:marLeft w:val="0"/>
      <w:marRight w:val="0"/>
      <w:marTop w:val="0"/>
      <w:marBottom w:val="0"/>
      <w:divBdr>
        <w:top w:val="none" w:sz="0" w:space="0" w:color="auto"/>
        <w:left w:val="none" w:sz="0" w:space="0" w:color="auto"/>
        <w:bottom w:val="none" w:sz="0" w:space="0" w:color="auto"/>
        <w:right w:val="none" w:sz="0" w:space="0" w:color="auto"/>
      </w:divBdr>
    </w:div>
    <w:div w:id="1372996306">
      <w:bodyDiv w:val="1"/>
      <w:marLeft w:val="0"/>
      <w:marRight w:val="0"/>
      <w:marTop w:val="0"/>
      <w:marBottom w:val="0"/>
      <w:divBdr>
        <w:top w:val="none" w:sz="0" w:space="0" w:color="auto"/>
        <w:left w:val="none" w:sz="0" w:space="0" w:color="auto"/>
        <w:bottom w:val="none" w:sz="0" w:space="0" w:color="auto"/>
        <w:right w:val="none" w:sz="0" w:space="0" w:color="auto"/>
      </w:divBdr>
    </w:div>
    <w:div w:id="1402100724">
      <w:bodyDiv w:val="1"/>
      <w:marLeft w:val="0"/>
      <w:marRight w:val="0"/>
      <w:marTop w:val="0"/>
      <w:marBottom w:val="0"/>
      <w:divBdr>
        <w:top w:val="none" w:sz="0" w:space="0" w:color="auto"/>
        <w:left w:val="none" w:sz="0" w:space="0" w:color="auto"/>
        <w:bottom w:val="none" w:sz="0" w:space="0" w:color="auto"/>
        <w:right w:val="none" w:sz="0" w:space="0" w:color="auto"/>
      </w:divBdr>
    </w:div>
    <w:div w:id="1589466256">
      <w:bodyDiv w:val="1"/>
      <w:marLeft w:val="0"/>
      <w:marRight w:val="0"/>
      <w:marTop w:val="0"/>
      <w:marBottom w:val="0"/>
      <w:divBdr>
        <w:top w:val="none" w:sz="0" w:space="0" w:color="auto"/>
        <w:left w:val="none" w:sz="0" w:space="0" w:color="auto"/>
        <w:bottom w:val="none" w:sz="0" w:space="0" w:color="auto"/>
        <w:right w:val="none" w:sz="0" w:space="0" w:color="auto"/>
      </w:divBdr>
    </w:div>
    <w:div w:id="1602954576">
      <w:bodyDiv w:val="1"/>
      <w:marLeft w:val="0"/>
      <w:marRight w:val="0"/>
      <w:marTop w:val="0"/>
      <w:marBottom w:val="0"/>
      <w:divBdr>
        <w:top w:val="none" w:sz="0" w:space="0" w:color="auto"/>
        <w:left w:val="none" w:sz="0" w:space="0" w:color="auto"/>
        <w:bottom w:val="none" w:sz="0" w:space="0" w:color="auto"/>
        <w:right w:val="none" w:sz="0" w:space="0" w:color="auto"/>
      </w:divBdr>
    </w:div>
    <w:div w:id="1606576368">
      <w:bodyDiv w:val="1"/>
      <w:marLeft w:val="0"/>
      <w:marRight w:val="0"/>
      <w:marTop w:val="0"/>
      <w:marBottom w:val="0"/>
      <w:divBdr>
        <w:top w:val="none" w:sz="0" w:space="0" w:color="auto"/>
        <w:left w:val="none" w:sz="0" w:space="0" w:color="auto"/>
        <w:bottom w:val="none" w:sz="0" w:space="0" w:color="auto"/>
        <w:right w:val="none" w:sz="0" w:space="0" w:color="auto"/>
      </w:divBdr>
    </w:div>
    <w:div w:id="1651321570">
      <w:bodyDiv w:val="1"/>
      <w:marLeft w:val="0"/>
      <w:marRight w:val="0"/>
      <w:marTop w:val="0"/>
      <w:marBottom w:val="0"/>
      <w:divBdr>
        <w:top w:val="none" w:sz="0" w:space="0" w:color="auto"/>
        <w:left w:val="none" w:sz="0" w:space="0" w:color="auto"/>
        <w:bottom w:val="none" w:sz="0" w:space="0" w:color="auto"/>
        <w:right w:val="none" w:sz="0" w:space="0" w:color="auto"/>
      </w:divBdr>
    </w:div>
    <w:div w:id="1692947384">
      <w:bodyDiv w:val="1"/>
      <w:marLeft w:val="0"/>
      <w:marRight w:val="0"/>
      <w:marTop w:val="0"/>
      <w:marBottom w:val="0"/>
      <w:divBdr>
        <w:top w:val="none" w:sz="0" w:space="0" w:color="auto"/>
        <w:left w:val="none" w:sz="0" w:space="0" w:color="auto"/>
        <w:bottom w:val="none" w:sz="0" w:space="0" w:color="auto"/>
        <w:right w:val="none" w:sz="0" w:space="0" w:color="auto"/>
      </w:divBdr>
    </w:div>
    <w:div w:id="1721898046">
      <w:bodyDiv w:val="1"/>
      <w:marLeft w:val="0"/>
      <w:marRight w:val="0"/>
      <w:marTop w:val="0"/>
      <w:marBottom w:val="0"/>
      <w:divBdr>
        <w:top w:val="none" w:sz="0" w:space="0" w:color="auto"/>
        <w:left w:val="none" w:sz="0" w:space="0" w:color="auto"/>
        <w:bottom w:val="none" w:sz="0" w:space="0" w:color="auto"/>
        <w:right w:val="none" w:sz="0" w:space="0" w:color="auto"/>
      </w:divBdr>
    </w:div>
    <w:div w:id="1734962899">
      <w:bodyDiv w:val="1"/>
      <w:marLeft w:val="0"/>
      <w:marRight w:val="0"/>
      <w:marTop w:val="0"/>
      <w:marBottom w:val="0"/>
      <w:divBdr>
        <w:top w:val="none" w:sz="0" w:space="0" w:color="auto"/>
        <w:left w:val="none" w:sz="0" w:space="0" w:color="auto"/>
        <w:bottom w:val="none" w:sz="0" w:space="0" w:color="auto"/>
        <w:right w:val="none" w:sz="0" w:space="0" w:color="auto"/>
      </w:divBdr>
    </w:div>
    <w:div w:id="1748187848">
      <w:bodyDiv w:val="1"/>
      <w:marLeft w:val="0"/>
      <w:marRight w:val="0"/>
      <w:marTop w:val="0"/>
      <w:marBottom w:val="0"/>
      <w:divBdr>
        <w:top w:val="none" w:sz="0" w:space="0" w:color="auto"/>
        <w:left w:val="none" w:sz="0" w:space="0" w:color="auto"/>
        <w:bottom w:val="none" w:sz="0" w:space="0" w:color="auto"/>
        <w:right w:val="none" w:sz="0" w:space="0" w:color="auto"/>
      </w:divBdr>
    </w:div>
    <w:div w:id="1788771437">
      <w:bodyDiv w:val="1"/>
      <w:marLeft w:val="0"/>
      <w:marRight w:val="0"/>
      <w:marTop w:val="0"/>
      <w:marBottom w:val="0"/>
      <w:divBdr>
        <w:top w:val="none" w:sz="0" w:space="0" w:color="auto"/>
        <w:left w:val="none" w:sz="0" w:space="0" w:color="auto"/>
        <w:bottom w:val="none" w:sz="0" w:space="0" w:color="auto"/>
        <w:right w:val="none" w:sz="0" w:space="0" w:color="auto"/>
      </w:divBdr>
    </w:div>
    <w:div w:id="1849364710">
      <w:bodyDiv w:val="1"/>
      <w:marLeft w:val="0"/>
      <w:marRight w:val="0"/>
      <w:marTop w:val="0"/>
      <w:marBottom w:val="0"/>
      <w:divBdr>
        <w:top w:val="none" w:sz="0" w:space="0" w:color="auto"/>
        <w:left w:val="none" w:sz="0" w:space="0" w:color="auto"/>
        <w:bottom w:val="none" w:sz="0" w:space="0" w:color="auto"/>
        <w:right w:val="none" w:sz="0" w:space="0" w:color="auto"/>
      </w:divBdr>
    </w:div>
    <w:div w:id="19808392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microsoft.com/office/2007/relationships/hdphoto" Target="media/hdphoto1.wdp"/><Relationship Id="rId26" Type="http://schemas.openxmlformats.org/officeDocument/2006/relationships/image" Target="media/image14.png"/><Relationship Id="rId39" Type="http://schemas.openxmlformats.org/officeDocument/2006/relationships/hyperlink" Target="http://localhost:8000/en/lectur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localhost:8000/login/"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localhost:8000/login/"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yperlink" Target="http://localhost:8000/en/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wj7@aber.ac.u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localhost:8000/login/" TargetMode="External"/><Relationship Id="rId45" Type="http://schemas.openxmlformats.org/officeDocument/2006/relationships/hyperlink" Target="http://localhost:8000/en/login/"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localhost:8000/logi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8000/en/login/" TargetMode="External"/><Relationship Id="rId48" Type="http://schemas.openxmlformats.org/officeDocument/2006/relationships/fontTable" Target="fontTable.xml"/><Relationship Id="rId8"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Downloads\mmp-student-master-03588a17a5868f0764a0823045832451e0357733\mmp-student-master-03588a17a5868f0764a0823045832451e0357733\Project%20Report\Word%20Template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Boo19</b:Tag>
    <b:SourceType>InternetSite</b:SourceType>
    <b:Guid>{A7FE37F0-B16F-4198-AADD-F53E93DA6E21}</b:Guid>
    <b:Title>Bootstrap Documentation Introduction</b:Title>
    <b:ProductionCompany>Bootstrap</b:ProductionCompany>
    <b:YearAccessed>2019</b:YearAccessed>
    <b:MonthAccessed>January</b:MonthAccessed>
    <b:DayAccessed>31</b:DayAccessed>
    <b:URL>https://getbootstrap.com/docs/4.0/getting-started/introduction/</b:URL>
    <b:RefOrder>7</b:RefOrder>
  </b:Source>
  <b:Source>
    <b:Tag>Rub19</b:Tag>
    <b:SourceType>InternetSite</b:SourceType>
    <b:Guid>{06472C59-DDA2-44F7-AC25-DF1B46717E41}</b:Guid>
    <b:Title>Ruby On rails Guides</b:Title>
    <b:YearAccessed>2019</b:YearAccessed>
    <b:MonthAccessed>January</b:MonthAccessed>
    <b:DayAccessed>26</b:DayAccessed>
    <b:URL>https://guides.rubyonrails.org/</b:URL>
    <b:RefOrder>1</b:RefOrder>
  </b:Source>
  <b:Source>
    <b:Tag>Dja19</b:Tag>
    <b:SourceType>InternetSite</b:SourceType>
    <b:Guid>{2AE62ADC-F478-4650-84CF-13951A41C783}</b:Guid>
    <b:Title>Django documentation</b:Title>
    <b:ProductionCompany>Django Software Foundation</b:ProductionCompany>
    <b:YearAccessed>2019</b:YearAccessed>
    <b:MonthAccessed>January</b:MonthAccessed>
    <b:DayAccessed>26</b:DayAccessed>
    <b:URL>https://docs.djangoproject.com/en/2.1/</b:URL>
    <b:RefOrder>2</b:RefOrder>
  </b:Source>
  <b:Source>
    <b:Tag>Sub19</b:Tag>
    <b:SourceType>InternetSite</b:SourceType>
    <b:Guid>{3B00960A-3727-47D4-A7F0-9BD4339AE87A}</b:Guid>
    <b:Title>Sublime Text</b:Title>
    <b:YearAccessed>2019</b:YearAccessed>
    <b:MonthAccessed>April</b:MonthAccessed>
    <b:DayAccessed>22</b:DayAccessed>
    <b:URL>https://www.sublimetext.com/</b:URL>
    <b:RefOrder>3</b:RefOrder>
  </b:Source>
  <b:Source>
    <b:Tag>Ato19</b:Tag>
    <b:SourceType>InternetSite</b:SourceType>
    <b:Guid>{1C5E0A07-38AE-4368-9042-5E22486DB9C8}</b:Guid>
    <b:Title>Atom Homepage</b:Title>
    <b:YearAccessed>2019</b:YearAccessed>
    <b:MonthAccessed>April</b:MonthAccessed>
    <b:DayAccessed>22</b:DayAccessed>
    <b:URL>https://atom.io/</b:URL>
    <b:RefOrder>4</b:RefOrder>
  </b:Source>
  <b:Source>
    <b:Tag>Ato30</b:Tag>
    <b:SourceType>InternetSite</b:SourceType>
    <b:Guid>{7C332B03-4CF1-493A-882E-AC864F6E52C7}</b:Guid>
    <b:Title>Atom Terminal-Plus</b:Title>
    <b:YearAccessed>30</b:YearAccessed>
    <b:MonthAccessed>January</b:MonthAccessed>
    <b:DayAccessed>2019</b:DayAccessed>
    <b:URL>https://atom.io/packages/terminal-plus</b:URL>
    <b:RefOrder>5</b:RefOrder>
  </b:Source>
  <b:Source>
    <b:Tag>Ato22</b:Tag>
    <b:SourceType>InternetSite</b:SourceType>
    <b:Guid>{B52DE9D4-4999-441B-B456-ACE18ED96239}</b:Guid>
    <b:Title>Atom Beautify</b:Title>
    <b:YearAccessed>22</b:YearAccessed>
    <b:MonthAccessed>April</b:MonthAccessed>
    <b:DayAccessed>2019</b:DayAccessed>
    <b:URL>https://atom.io/packages/atom-beautify</b:URL>
    <b:RefOrder>6</b:RefOrder>
  </b:Source>
  <b:Source>
    <b:Tag>Pos19</b:Tag>
    <b:SourceType>InternetSite</b:SourceType>
    <b:Guid>{654FFD35-A1DC-4110-B09B-7544BC243186}</b:Guid>
    <b:Title>PostgreSQL 11.1 Documentation</b:Title>
    <b:ProductionCompany>The PostgreSQL Global Development Group</b:ProductionCompany>
    <b:YearAccessed>2019</b:YearAccessed>
    <b:MonthAccessed>January</b:MonthAccessed>
    <b:DayAccessed>26</b:DayAccessed>
    <b:URL>https://www.postgresql.org/docs/11/index.html</b:URL>
    <b:RefOrder>8</b:RefOrder>
  </b:Source>
  <b:Source>
    <b:Tag>The19</b:Tag>
    <b:SourceType>InternetSite</b:SourceType>
    <b:Guid>{4458C61D-4216-4FDC-9EA4-9171C0888DCB}</b:Guid>
    <b:Title>The ldap3 Project</b:Title>
    <b:YearAccessed>2019</b:YearAccessed>
    <b:MonthAccessed>January</b:MonthAccessed>
    <b:DayAccessed>28</b:DayAccessed>
    <b:URL>https://ldap3.readthedocs.io</b:URL>
    <b:RefOrder>9</b:RefOrder>
  </b:Source>
  <b:Source>
    <b:Tag>2704</b:Tag>
    <b:SourceType>InternetSite</b:SourceType>
    <b:Guid>{0900E5CD-33AB-45C4-98AF-50278E9641CD}</b:Guid>
    <b:YearAccessed>27</b:YearAccessed>
    <b:MonthAccessed>04</b:MonthAccessed>
    <b:DayAccessed>2019</b:DayAccessed>
    <b:URL>https://www.djangoproject.com/</b:URL>
    <b:Title>The Django Project</b:Title>
    <b:RefOrder>14</b:RefOrder>
  </b:Source>
  <b:Source>
    <b:Tag>Doc19</b:Tag>
    <b:SourceType>InternetSite</b:SourceType>
    <b:Guid>{EE01A8BF-C872-49D4-8F5F-9D01070C887A}</b:Guid>
    <b:Title>Documentation of pdb module</b:Title>
    <b:YearAccessed>2019</b:YearAccessed>
    <b:MonthAccessed>04</b:MonthAccessed>
    <b:DayAccessed>28</b:DayAccessed>
    <b:URL>https://docs.python.org/3/library/pdb.html</b:URL>
    <b:RefOrder>10</b:RefOrder>
  </b:Source>
  <b:Source>
    <b:Tag>19Ap</b:Tag>
    <b:SourceType>InternetSite</b:SourceType>
    <b:Guid>{CF0A6E1C-1E40-44D1-98F3-CFA70000C197}</b:Guid>
    <b:YearAccessed>2019</b:YearAccessed>
    <b:MonthAccessed>April</b:MonthAccessed>
    <b:DayAccessed>27</b:DayAccessed>
    <b:URL>https://getbootstrap.com/</b:URL>
    <b:Title>Get Bootstrap</b:Title>
    <b:RefOrder>15</b:RefOrder>
  </b:Source>
  <b:Source>
    <b:Tag>The191</b:Tag>
    <b:SourceType>InternetSite</b:SourceType>
    <b:Guid>{32E31839-03D3-450F-B52F-AC7AAF6042D5}</b:Guid>
    <b:Title>The Hitchhiker's Guide to Python</b:Title>
    <b:YearAccessed>2019</b:YearAccessed>
    <b:MonthAccessed>January</b:MonthAccessed>
    <b:DayAccessed>29</b:DayAccessed>
    <b:URL>https://docs.python-guide.org/dev/virtualenvs/</b:URL>
    <b:RefOrder>11</b:RefOrder>
  </b:Source>
  <b:Source>
    <b:Tag>pip191</b:Tag>
    <b:SourceType>InternetSite</b:SourceType>
    <b:Guid>{F014D237-2372-4E44-90DA-DFFE8F86DFD7}</b:Guid>
    <b:Title>pip - The Python Package Installer</b:Title>
    <b:ProductionCompany>The Python Software Foundation</b:ProductionCompany>
    <b:YearAccessed>2019</b:YearAccessed>
    <b:MonthAccessed>April</b:MonthAccessed>
    <b:DayAccessed>28</b:DayAccessed>
    <b:URL>https://pip.pypa.io/en/stable/</b:URL>
    <b:RefOrder>12</b:RefOrder>
  </b:Source>
  <b:Source>
    <b:Tag>Cha19</b:Tag>
    <b:SourceType>InternetSite</b:SourceType>
    <b:Guid>{2FF2FA6C-8CE0-48F4-94DF-ADB0B685FFED}</b:Guid>
    <b:Title>Chart.js on GitHub</b:Title>
    <b:YearAccessed>2019</b:YearAccessed>
    <b:MonthAccessed>April</b:MonthAccessed>
    <b:DayAccessed>28</b:DayAccessed>
    <b:URL>https://github.com/chartjs/Chart.js</b:URL>
    <b:RefOrder>22</b:RefOrder>
  </b:Source>
  <b:Source>
    <b:Tag>jQu19</b:Tag>
    <b:SourceType>InternetSite</b:SourceType>
    <b:Guid>{530A9553-5DB2-4465-ACC7-71FEF0547B51}</b:Guid>
    <b:Title>jQuery</b:Title>
    <b:ProductionCompany>The jQuery Foundation</b:ProductionCompany>
    <b:YearAccessed>2019</b:YearAccessed>
    <b:MonthAccessed>April</b:MonthAccessed>
    <b:DayAccessed>28</b:DayAccessed>
    <b:URL>https://jquery.com/</b:URL>
    <b:RefOrder>16</b:RefOrder>
  </b:Source>
  <b:Source>
    <b:Tag>PyP19</b:Tag>
    <b:SourceType>InternetSite</b:SourceType>
    <b:Guid>{1A41377A-D496-447A-A292-34E56BC85E1C}</b:Guid>
    <b:Title>PyPDF2 1.26.0</b:Title>
    <b:ProductionCompany>The Python Software Foundation</b:ProductionCompany>
    <b:YearAccessed>2019</b:YearAccessed>
    <b:MonthAccessed>April</b:MonthAccessed>
    <b:DayAccessed>28</b:DayAccessed>
    <b:URL>https://pypi.org/project/PyPDF2/</b:URL>
    <b:RefOrder>21</b:RefOrder>
  </b:Source>
  <b:Source>
    <b:Tag>psy19</b:Tag>
    <b:SourceType>InternetSite</b:SourceType>
    <b:Guid>{F0DB7F46-1754-4436-9C7E-94F4100FF174}</b:Guid>
    <b:Title>psycopg2 2.8.2</b:Title>
    <b:ProductionCompany>The Python Software Foundation</b:ProductionCompany>
    <b:YearAccessed>2019</b:YearAccessed>
    <b:MonthAccessed>April</b:MonthAccessed>
    <b:DayAccessed>28</b:DayAccessed>
    <b:URL>https://pypi.org/project/psycopg2/</b:URL>
    <b:RefOrder>20</b:RefOrder>
  </b:Source>
  <b:Source>
    <b:Tag>lda19</b:Tag>
    <b:SourceType>InternetSite</b:SourceType>
    <b:Guid>{05353516-F9AC-4D70-ADA4-71DA5F24337B}</b:Guid>
    <b:Title>ldap3 2.6</b:Title>
    <b:ProductionCompany>The Python Software Foundation</b:ProductionCompany>
    <b:YearAccessed>2019</b:YearAccessed>
    <b:MonthAccessed>April</b:MonthAccessed>
    <b:DayAccessed>28</b:DayAccessed>
    <b:URL>https://pypi.org/project/ldap3/</b:URL>
    <b:RefOrder>19</b:RefOrder>
  </b:Source>
  <b:Source>
    <b:Tag>dja19</b:Tag>
    <b:SourceType>InternetSite</b:SourceType>
    <b:Guid>{2033B64A-115B-4CA4-AEB8-D2DE40EDDFDC}</b:Guid>
    <b:Title>django-bootstrap3</b:Title>
    <b:ProductionCompany>The Python Software Foundation</b:ProductionCompany>
    <b:YearAccessed>2019</b:YearAccessed>
    <b:MonthAccessed>April</b:MonthAccessed>
    <b:DayAccessed>28</b:DayAccessed>
    <b:URL>https://pypi.org/project/django-bootstrap3/</b:URL>
    <b:RefOrder>18</b:RefOrder>
  </b:Source>
  <b:Source>
    <b:Tag>dja191</b:Tag>
    <b:SourceType>InternetSite</b:SourceType>
    <b:Guid>{480D7178-E00F-45B7-8831-D8A7D17D1C10}</b:Guid>
    <b:Title>django-autofixture 0.12.1</b:Title>
    <b:ProductionCompany>The Python Software Foundation</b:ProductionCompany>
    <b:YearAccessed>2019</b:YearAccessed>
    <b:MonthAccessed>April</b:MonthAccessed>
    <b:DayAccessed>28</b:DayAccessed>
    <b:URL>https://pypi.org/project/django-autofixture/</b:URL>
    <b:RefOrder>17</b:RefOrder>
  </b:Source>
  <b:Source>
    <b:Tag>Clo19</b:Tag>
    <b:SourceType>InternetSite</b:SourceType>
    <b:Guid>{F0164088-8025-400C-9568-FD0188930E00}</b:Guid>
    <b:Title>Cloud Translation API documentation </b:Title>
    <b:ProductionCompany>Google</b:ProductionCompany>
    <b:YearAccessed>2019</b:YearAccessed>
    <b:MonthAccessed>05</b:MonthAccessed>
    <b:DayAccessed>01</b:DayAccessed>
    <b:URL>https://cloud.google.com/translate/docs/</b:URL>
    <b:RefOrder>13</b:RefOrder>
  </b:Source>
</b:Sources>
</file>

<file path=customXml/itemProps1.xml><?xml version="1.0" encoding="utf-8"?>
<ds:datastoreItem xmlns:ds="http://schemas.openxmlformats.org/officeDocument/2006/customXml" ds:itemID="{7DAD9FC4-AEAF-4ECC-AF56-7E7C815EA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5660</TotalTime>
  <Pages>47</Pages>
  <Words>12604</Words>
  <Characters>71847</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Jones [mwj7]</cp:lastModifiedBy>
  <cp:revision>304</cp:revision>
  <cp:lastPrinted>2014-04-04T11:58:00Z</cp:lastPrinted>
  <dcterms:created xsi:type="dcterms:W3CDTF">2019-04-22T10:36:00Z</dcterms:created>
  <dcterms:modified xsi:type="dcterms:W3CDTF">2019-05-01T17:13:00Z</dcterms:modified>
</cp:coreProperties>
</file>