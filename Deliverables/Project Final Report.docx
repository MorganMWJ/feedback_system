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11" w:history="1">
        <w:r w:rsidR="003B0B38" w:rsidRPr="009B3C37">
          <w:rPr>
            <w:rStyle w:val="Hyperlink"/>
            <w:lang w:val="en-GB"/>
          </w:rPr>
          <w:t>mwj7@aber.ac.uk</w:t>
        </w:r>
      </w:hyperlink>
      <w:r w:rsidRPr="003C4F45">
        <w:rPr>
          <w:lang w:val="en-GB"/>
        </w:rPr>
        <w:t>)</w:t>
      </w:r>
    </w:p>
    <w:p w14:paraId="0334CC3A" w14:textId="56A87C49" w:rsidR="00DB78FA" w:rsidRPr="003C4F45" w:rsidRDefault="00DB78FA" w:rsidP="00940114">
      <w:pPr>
        <w:jc w:val="center"/>
        <w:rPr>
          <w:lang w:val="en-GB"/>
        </w:rPr>
      </w:pPr>
      <w:r w:rsidRPr="003C4F45">
        <w:rPr>
          <w:lang w:val="en-GB"/>
        </w:rPr>
        <w:t xml:space="preserve">Supervisor: </w:t>
      </w:r>
      <w:proofErr w:type="spellStart"/>
      <w:r w:rsidRPr="003C4F45">
        <w:rPr>
          <w:lang w:val="en-GB"/>
        </w:rPr>
        <w:t>Dr.</w:t>
      </w:r>
      <w:proofErr w:type="spellEnd"/>
      <w:r w:rsidRPr="003C4F45">
        <w:rPr>
          <w:lang w:val="en-GB"/>
        </w:rPr>
        <w:t xml:space="preserve">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commentRangeStart w:id="1"/>
      <w:r w:rsidR="004E63C0" w:rsidRPr="003C4F45">
        <w:rPr>
          <w:lang w:val="en-GB"/>
        </w:rPr>
        <w:t xml:space="preserve"> 201</w:t>
      </w:r>
      <w:r w:rsidR="00D360C1" w:rsidRPr="003C4F45">
        <w:rPr>
          <w:lang w:val="en-GB"/>
        </w:rPr>
        <w:t>9</w:t>
      </w:r>
      <w:commentRangeEnd w:id="1"/>
      <w:r w:rsidR="00D360C1" w:rsidRPr="003C4F45">
        <w:rPr>
          <w:rStyle w:val="CommentReference"/>
          <w:lang w:val="en-GB"/>
        </w:rPr>
        <w:commentReference w:id="1"/>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w:t>
      </w:r>
      <w:commentRangeStart w:id="2"/>
      <w:r w:rsidRPr="003C4F45">
        <w:rPr>
          <w:lang w:val="en-GB"/>
        </w:rPr>
        <w:t>G</w:t>
      </w:r>
      <w:commentRangeEnd w:id="2"/>
      <w:r w:rsidR="00486450">
        <w:rPr>
          <w:lang w:val="en-GB"/>
        </w:rPr>
        <w:t>601</w:t>
      </w:r>
      <w:r w:rsidRPr="003C4F45">
        <w:rPr>
          <w:rStyle w:val="CommentReference"/>
          <w:lang w:val="en-GB"/>
        </w:rPr>
        <w:commentReference w:id="2"/>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1E9B1372" w14:textId="77777777" w:rsidR="001B2546" w:rsidRPr="003C4F45" w:rsidRDefault="00E61859" w:rsidP="00940114">
      <w:pPr>
        <w:pStyle w:val="FrontMatterHeader"/>
      </w:pPr>
      <w:r w:rsidRPr="003C4F45">
        <w:lastRenderedPageBreak/>
        <w:t>Abstract</w:t>
      </w:r>
    </w:p>
    <w:p w14:paraId="3E45BC1B" w14:textId="77777777" w:rsidR="001B2546" w:rsidRPr="003C4F45" w:rsidRDefault="001B2546" w:rsidP="0037614C">
      <w:pPr>
        <w:rPr>
          <w:lang w:val="en-GB"/>
        </w:rPr>
      </w:pPr>
    </w:p>
    <w:p w14:paraId="144E1A6C" w14:textId="77777777" w:rsidR="00CE5506" w:rsidRPr="00B54C85" w:rsidRDefault="00CE5506" w:rsidP="0037614C">
      <w:pPr>
        <w:rPr>
          <w:color w:val="FF0000"/>
          <w:lang w:val="en-GB"/>
        </w:rPr>
      </w:pPr>
      <w:r w:rsidRPr="00B54C85">
        <w:rPr>
          <w:color w:val="FF0000"/>
          <w:lang w:val="en-GB"/>
        </w:rPr>
        <w:t xml:space="preserve">Include an abstract for your project. This should be approximately 300 words. </w:t>
      </w:r>
    </w:p>
    <w:p w14:paraId="13586712" w14:textId="77777777" w:rsidR="00CE5506" w:rsidRPr="00B54C85" w:rsidRDefault="00CE5506" w:rsidP="0037614C">
      <w:pPr>
        <w:rPr>
          <w:color w:val="FF0000"/>
          <w:lang w:val="en-GB"/>
        </w:rPr>
      </w:pPr>
    </w:p>
    <w:p w14:paraId="3DD4259A" w14:textId="77777777" w:rsidR="00EC09F9" w:rsidRDefault="00CE5506" w:rsidP="0037614C">
      <w:pPr>
        <w:rPr>
          <w:color w:val="FF0000"/>
          <w:lang w:val="en-GB"/>
        </w:rPr>
      </w:pPr>
      <w:r w:rsidRPr="00B54C85">
        <w:rPr>
          <w:color w:val="FF0000"/>
          <w:lang w:val="en-GB"/>
        </w:rPr>
        <w:t>The abstract is an overview of the work you have done. Highlight the purpose of the work and the key outcomes of the work.</w:t>
      </w:r>
    </w:p>
    <w:p w14:paraId="694BD186" w14:textId="77777777" w:rsidR="00EC09F9" w:rsidRDefault="00EC09F9" w:rsidP="0037614C">
      <w:pPr>
        <w:rPr>
          <w:color w:val="FF0000"/>
          <w:lang w:val="en-GB"/>
        </w:rP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AC95323" w14:textId="1F835839" w:rsidR="00B54C85"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54C85" w:rsidRPr="004B1B5A">
        <w:rPr>
          <w:noProof/>
          <w:lang w:val="en-GB"/>
        </w:rPr>
        <w:t>1.</w:t>
      </w:r>
      <w:r w:rsidR="00B54C85">
        <w:rPr>
          <w:rFonts w:asciiTheme="minorHAnsi" w:hAnsiTheme="minorHAnsi" w:cstheme="minorBidi"/>
          <w:b w:val="0"/>
          <w:bCs w:val="0"/>
          <w:caps w:val="0"/>
          <w:noProof/>
          <w:sz w:val="22"/>
          <w:szCs w:val="22"/>
          <w:lang w:val="en-GB" w:eastAsia="en-GB"/>
        </w:rPr>
        <w:tab/>
      </w:r>
      <w:r w:rsidR="00B54C85" w:rsidRPr="004B1B5A">
        <w:rPr>
          <w:noProof/>
          <w:lang w:val="en-GB"/>
        </w:rPr>
        <w:t>Background, Analysis &amp; Process</w:t>
      </w:r>
      <w:r w:rsidR="00B54C85">
        <w:rPr>
          <w:noProof/>
        </w:rPr>
        <w:tab/>
      </w:r>
      <w:r w:rsidR="00B54C85">
        <w:rPr>
          <w:noProof/>
        </w:rPr>
        <w:fldChar w:fldCharType="begin"/>
      </w:r>
      <w:r w:rsidR="00B54C85">
        <w:rPr>
          <w:noProof/>
        </w:rPr>
        <w:instrText xml:space="preserve"> PAGEREF _Toc7347469 \h </w:instrText>
      </w:r>
      <w:r w:rsidR="00B54C85">
        <w:rPr>
          <w:noProof/>
        </w:rPr>
      </w:r>
      <w:r w:rsidR="00B54C85">
        <w:rPr>
          <w:noProof/>
        </w:rPr>
        <w:fldChar w:fldCharType="separate"/>
      </w:r>
      <w:r w:rsidR="00CE51A7">
        <w:rPr>
          <w:noProof/>
        </w:rPr>
        <w:t>7</w:t>
      </w:r>
      <w:r w:rsidR="00B54C85">
        <w:rPr>
          <w:noProof/>
        </w:rPr>
        <w:fldChar w:fldCharType="end"/>
      </w:r>
    </w:p>
    <w:p w14:paraId="38872182" w14:textId="79C0BC1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1.1.</w:t>
      </w:r>
      <w:r>
        <w:rPr>
          <w:rFonts w:cstheme="minorBidi"/>
          <w:b w:val="0"/>
          <w:bCs w:val="0"/>
          <w:noProof/>
          <w:sz w:val="22"/>
          <w:szCs w:val="22"/>
          <w:lang w:val="en-GB" w:eastAsia="en-GB"/>
        </w:rPr>
        <w:tab/>
      </w:r>
      <w:r w:rsidRPr="004B1B5A">
        <w:rPr>
          <w:noProof/>
          <w:lang w:val="en-GB"/>
        </w:rPr>
        <w:t>Background</w:t>
      </w:r>
      <w:r>
        <w:rPr>
          <w:noProof/>
        </w:rPr>
        <w:tab/>
      </w:r>
      <w:r>
        <w:rPr>
          <w:noProof/>
        </w:rPr>
        <w:fldChar w:fldCharType="begin"/>
      </w:r>
      <w:r>
        <w:rPr>
          <w:noProof/>
        </w:rPr>
        <w:instrText xml:space="preserve"> PAGEREF _Toc7347470 \h </w:instrText>
      </w:r>
      <w:r>
        <w:rPr>
          <w:noProof/>
        </w:rPr>
      </w:r>
      <w:r>
        <w:rPr>
          <w:noProof/>
        </w:rPr>
        <w:fldChar w:fldCharType="separate"/>
      </w:r>
      <w:r w:rsidR="00CE51A7">
        <w:rPr>
          <w:noProof/>
        </w:rPr>
        <w:t>7</w:t>
      </w:r>
      <w:r>
        <w:rPr>
          <w:noProof/>
        </w:rPr>
        <w:fldChar w:fldCharType="end"/>
      </w:r>
    </w:p>
    <w:p w14:paraId="331D501E" w14:textId="0B3242BA"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1.1.1.</w:t>
      </w:r>
      <w:r>
        <w:rPr>
          <w:rFonts w:cstheme="minorBidi"/>
          <w:noProof/>
          <w:sz w:val="22"/>
          <w:szCs w:val="22"/>
          <w:lang w:val="en-GB" w:eastAsia="en-GB"/>
        </w:rPr>
        <w:tab/>
      </w:r>
      <w:r w:rsidRPr="004B1B5A">
        <w:rPr>
          <w:noProof/>
          <w:lang w:val="en-GB"/>
        </w:rPr>
        <w:t>Motivation</w:t>
      </w:r>
      <w:r>
        <w:rPr>
          <w:noProof/>
        </w:rPr>
        <w:tab/>
      </w:r>
      <w:r>
        <w:rPr>
          <w:noProof/>
        </w:rPr>
        <w:fldChar w:fldCharType="begin"/>
      </w:r>
      <w:r>
        <w:rPr>
          <w:noProof/>
        </w:rPr>
        <w:instrText xml:space="preserve"> PAGEREF _Toc7347471 \h </w:instrText>
      </w:r>
      <w:r>
        <w:rPr>
          <w:noProof/>
        </w:rPr>
      </w:r>
      <w:r>
        <w:rPr>
          <w:noProof/>
        </w:rPr>
        <w:fldChar w:fldCharType="separate"/>
      </w:r>
      <w:r w:rsidR="00CE51A7">
        <w:rPr>
          <w:noProof/>
        </w:rPr>
        <w:t>7</w:t>
      </w:r>
      <w:r>
        <w:rPr>
          <w:noProof/>
        </w:rPr>
        <w:fldChar w:fldCharType="end"/>
      </w:r>
    </w:p>
    <w:p w14:paraId="06976B37" w14:textId="233246F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1.1.2.</w:t>
      </w:r>
      <w:r>
        <w:rPr>
          <w:rFonts w:cstheme="minorBidi"/>
          <w:noProof/>
          <w:sz w:val="22"/>
          <w:szCs w:val="22"/>
          <w:lang w:val="en-GB" w:eastAsia="en-GB"/>
        </w:rPr>
        <w:tab/>
      </w:r>
      <w:r w:rsidRPr="004B1B5A">
        <w:rPr>
          <w:noProof/>
          <w:lang w:val="en-GB"/>
        </w:rPr>
        <w:t>Research</w:t>
      </w:r>
      <w:r>
        <w:rPr>
          <w:noProof/>
        </w:rPr>
        <w:tab/>
      </w:r>
      <w:r>
        <w:rPr>
          <w:noProof/>
        </w:rPr>
        <w:fldChar w:fldCharType="begin"/>
      </w:r>
      <w:r>
        <w:rPr>
          <w:noProof/>
        </w:rPr>
        <w:instrText xml:space="preserve"> PAGEREF _Toc7347472 \h </w:instrText>
      </w:r>
      <w:r>
        <w:rPr>
          <w:noProof/>
        </w:rPr>
      </w:r>
      <w:r>
        <w:rPr>
          <w:noProof/>
        </w:rPr>
        <w:fldChar w:fldCharType="separate"/>
      </w:r>
      <w:r w:rsidR="00CE51A7">
        <w:rPr>
          <w:noProof/>
        </w:rPr>
        <w:t>7</w:t>
      </w:r>
      <w:r>
        <w:rPr>
          <w:noProof/>
        </w:rPr>
        <w:fldChar w:fldCharType="end"/>
      </w:r>
    </w:p>
    <w:p w14:paraId="79F8C810" w14:textId="094A35F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1.2.</w:t>
      </w:r>
      <w:r>
        <w:rPr>
          <w:rFonts w:cstheme="minorBidi"/>
          <w:b w:val="0"/>
          <w:bCs w:val="0"/>
          <w:noProof/>
          <w:sz w:val="22"/>
          <w:szCs w:val="22"/>
          <w:lang w:val="en-GB" w:eastAsia="en-GB"/>
        </w:rPr>
        <w:tab/>
      </w:r>
      <w:r w:rsidRPr="004B1B5A">
        <w:rPr>
          <w:noProof/>
          <w:lang w:val="en-GB"/>
        </w:rPr>
        <w:t>Analysis</w:t>
      </w:r>
      <w:r>
        <w:rPr>
          <w:noProof/>
        </w:rPr>
        <w:tab/>
      </w:r>
      <w:r>
        <w:rPr>
          <w:noProof/>
        </w:rPr>
        <w:fldChar w:fldCharType="begin"/>
      </w:r>
      <w:r>
        <w:rPr>
          <w:noProof/>
        </w:rPr>
        <w:instrText xml:space="preserve"> PAGEREF _Toc7347473 \h </w:instrText>
      </w:r>
      <w:r>
        <w:rPr>
          <w:noProof/>
        </w:rPr>
      </w:r>
      <w:r>
        <w:rPr>
          <w:noProof/>
        </w:rPr>
        <w:fldChar w:fldCharType="separate"/>
      </w:r>
      <w:r w:rsidR="00CE51A7">
        <w:rPr>
          <w:noProof/>
        </w:rPr>
        <w:t>8</w:t>
      </w:r>
      <w:r>
        <w:rPr>
          <w:noProof/>
        </w:rPr>
        <w:fldChar w:fldCharType="end"/>
      </w:r>
    </w:p>
    <w:p w14:paraId="581FF8A9" w14:textId="1521C184"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1.2.1.</w:t>
      </w:r>
      <w:r>
        <w:rPr>
          <w:rFonts w:cstheme="minorBidi"/>
          <w:noProof/>
          <w:sz w:val="22"/>
          <w:szCs w:val="22"/>
          <w:lang w:val="en-GB" w:eastAsia="en-GB"/>
        </w:rPr>
        <w:tab/>
      </w:r>
      <w:r w:rsidRPr="004B1B5A">
        <w:rPr>
          <w:noProof/>
          <w:lang w:val="en-GB"/>
        </w:rPr>
        <w:t>Requirements (Feature List)</w:t>
      </w:r>
      <w:r>
        <w:rPr>
          <w:noProof/>
        </w:rPr>
        <w:tab/>
      </w:r>
      <w:r>
        <w:rPr>
          <w:noProof/>
        </w:rPr>
        <w:fldChar w:fldCharType="begin"/>
      </w:r>
      <w:r>
        <w:rPr>
          <w:noProof/>
        </w:rPr>
        <w:instrText xml:space="preserve"> PAGEREF _Toc7347474 \h </w:instrText>
      </w:r>
      <w:r>
        <w:rPr>
          <w:noProof/>
        </w:rPr>
      </w:r>
      <w:r>
        <w:rPr>
          <w:noProof/>
        </w:rPr>
        <w:fldChar w:fldCharType="separate"/>
      </w:r>
      <w:r w:rsidR="00CE51A7">
        <w:rPr>
          <w:noProof/>
        </w:rPr>
        <w:t>9</w:t>
      </w:r>
      <w:r>
        <w:rPr>
          <w:noProof/>
        </w:rPr>
        <w:fldChar w:fldCharType="end"/>
      </w:r>
    </w:p>
    <w:p w14:paraId="5D934622" w14:textId="4B8DF59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1.3.</w:t>
      </w:r>
      <w:r>
        <w:rPr>
          <w:rFonts w:cstheme="minorBidi"/>
          <w:b w:val="0"/>
          <w:bCs w:val="0"/>
          <w:noProof/>
          <w:sz w:val="22"/>
          <w:szCs w:val="22"/>
          <w:lang w:val="en-GB" w:eastAsia="en-GB"/>
        </w:rPr>
        <w:tab/>
      </w:r>
      <w:r w:rsidRPr="004B1B5A">
        <w:rPr>
          <w:noProof/>
          <w:lang w:val="en-GB"/>
        </w:rPr>
        <w:t>Process</w:t>
      </w:r>
      <w:r>
        <w:rPr>
          <w:noProof/>
        </w:rPr>
        <w:tab/>
      </w:r>
      <w:r>
        <w:rPr>
          <w:noProof/>
        </w:rPr>
        <w:fldChar w:fldCharType="begin"/>
      </w:r>
      <w:r>
        <w:rPr>
          <w:noProof/>
        </w:rPr>
        <w:instrText xml:space="preserve"> PAGEREF _Toc7347475 \h </w:instrText>
      </w:r>
      <w:r>
        <w:rPr>
          <w:noProof/>
        </w:rPr>
      </w:r>
      <w:r>
        <w:rPr>
          <w:noProof/>
        </w:rPr>
        <w:fldChar w:fldCharType="separate"/>
      </w:r>
      <w:r w:rsidR="00CE51A7">
        <w:rPr>
          <w:noProof/>
        </w:rPr>
        <w:t>9</w:t>
      </w:r>
      <w:r>
        <w:rPr>
          <w:noProof/>
        </w:rPr>
        <w:fldChar w:fldCharType="end"/>
      </w:r>
    </w:p>
    <w:p w14:paraId="75F65EEA" w14:textId="3013FEE5"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2.</w:t>
      </w:r>
      <w:r>
        <w:rPr>
          <w:rFonts w:asciiTheme="minorHAnsi" w:hAnsiTheme="minorHAnsi" w:cstheme="minorBidi"/>
          <w:b w:val="0"/>
          <w:bCs w:val="0"/>
          <w:caps w:val="0"/>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_Toc7347476 \h </w:instrText>
      </w:r>
      <w:r>
        <w:rPr>
          <w:noProof/>
        </w:rPr>
      </w:r>
      <w:r>
        <w:rPr>
          <w:noProof/>
        </w:rPr>
        <w:fldChar w:fldCharType="separate"/>
      </w:r>
      <w:r w:rsidR="00CE51A7">
        <w:rPr>
          <w:noProof/>
        </w:rPr>
        <w:t>11</w:t>
      </w:r>
      <w:r>
        <w:rPr>
          <w:noProof/>
        </w:rPr>
        <w:fldChar w:fldCharType="end"/>
      </w:r>
    </w:p>
    <w:p w14:paraId="07A42BAD" w14:textId="7B7B433C"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2.1.</w:t>
      </w:r>
      <w:r>
        <w:rPr>
          <w:rFonts w:cstheme="minorBidi"/>
          <w:b w:val="0"/>
          <w:bCs w:val="0"/>
          <w:noProof/>
          <w:sz w:val="22"/>
          <w:szCs w:val="22"/>
          <w:lang w:val="en-GB" w:eastAsia="en-GB"/>
        </w:rPr>
        <w:tab/>
      </w:r>
      <w:r w:rsidRPr="004B1B5A">
        <w:rPr>
          <w:noProof/>
          <w:lang w:val="en-GB"/>
        </w:rPr>
        <w:t>Overall Architecture</w:t>
      </w:r>
      <w:r>
        <w:rPr>
          <w:noProof/>
        </w:rPr>
        <w:tab/>
      </w:r>
      <w:r>
        <w:rPr>
          <w:noProof/>
        </w:rPr>
        <w:fldChar w:fldCharType="begin"/>
      </w:r>
      <w:r>
        <w:rPr>
          <w:noProof/>
        </w:rPr>
        <w:instrText xml:space="preserve"> PAGEREF _Toc7347477 \h </w:instrText>
      </w:r>
      <w:r>
        <w:rPr>
          <w:noProof/>
        </w:rPr>
      </w:r>
      <w:r>
        <w:rPr>
          <w:noProof/>
        </w:rPr>
        <w:fldChar w:fldCharType="separate"/>
      </w:r>
      <w:r w:rsidR="00CE51A7">
        <w:rPr>
          <w:noProof/>
        </w:rPr>
        <w:t>11</w:t>
      </w:r>
      <w:r>
        <w:rPr>
          <w:noProof/>
        </w:rPr>
        <w:fldChar w:fldCharType="end"/>
      </w:r>
    </w:p>
    <w:p w14:paraId="402C3848" w14:textId="285B62F9"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2.1.1.</w:t>
      </w:r>
      <w:r>
        <w:rPr>
          <w:rFonts w:cstheme="minorBidi"/>
          <w:noProof/>
          <w:sz w:val="22"/>
          <w:szCs w:val="22"/>
          <w:lang w:val="en-GB" w:eastAsia="en-GB"/>
        </w:rPr>
        <w:tab/>
      </w:r>
      <w:r w:rsidRPr="004B1B5A">
        <w:rPr>
          <w:noProof/>
          <w:lang w:val="en-GB"/>
        </w:rPr>
        <w:t>Behavioural Diagrams</w:t>
      </w:r>
      <w:r>
        <w:rPr>
          <w:noProof/>
        </w:rPr>
        <w:tab/>
      </w:r>
      <w:r>
        <w:rPr>
          <w:noProof/>
        </w:rPr>
        <w:fldChar w:fldCharType="begin"/>
      </w:r>
      <w:r>
        <w:rPr>
          <w:noProof/>
        </w:rPr>
        <w:instrText xml:space="preserve"> PAGEREF _Toc7347478 \h </w:instrText>
      </w:r>
      <w:r>
        <w:rPr>
          <w:noProof/>
        </w:rPr>
      </w:r>
      <w:r>
        <w:rPr>
          <w:noProof/>
        </w:rPr>
        <w:fldChar w:fldCharType="separate"/>
      </w:r>
      <w:r w:rsidR="00CE51A7">
        <w:rPr>
          <w:noProof/>
        </w:rPr>
        <w:t>11</w:t>
      </w:r>
      <w:r>
        <w:rPr>
          <w:noProof/>
        </w:rPr>
        <w:fldChar w:fldCharType="end"/>
      </w:r>
    </w:p>
    <w:p w14:paraId="7B77F0FA" w14:textId="2E46873B"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2.1.2.</w:t>
      </w:r>
      <w:r>
        <w:rPr>
          <w:rFonts w:cstheme="minorBidi"/>
          <w:noProof/>
          <w:sz w:val="22"/>
          <w:szCs w:val="22"/>
          <w:lang w:val="en-GB" w:eastAsia="en-GB"/>
        </w:rPr>
        <w:tab/>
      </w:r>
      <w:r w:rsidRPr="004B1B5A">
        <w:rPr>
          <w:noProof/>
          <w:lang w:val="en-GB"/>
        </w:rPr>
        <w:t>Structural Diagrams</w:t>
      </w:r>
      <w:r>
        <w:rPr>
          <w:noProof/>
        </w:rPr>
        <w:tab/>
      </w:r>
      <w:r>
        <w:rPr>
          <w:noProof/>
        </w:rPr>
        <w:fldChar w:fldCharType="begin"/>
      </w:r>
      <w:r>
        <w:rPr>
          <w:noProof/>
        </w:rPr>
        <w:instrText xml:space="preserve"> PAGEREF _Toc7347479 \h </w:instrText>
      </w:r>
      <w:r>
        <w:rPr>
          <w:noProof/>
        </w:rPr>
      </w:r>
      <w:r>
        <w:rPr>
          <w:noProof/>
        </w:rPr>
        <w:fldChar w:fldCharType="separate"/>
      </w:r>
      <w:r w:rsidR="00CE51A7">
        <w:rPr>
          <w:noProof/>
        </w:rPr>
        <w:t>11</w:t>
      </w:r>
      <w:r>
        <w:rPr>
          <w:noProof/>
        </w:rPr>
        <w:fldChar w:fldCharType="end"/>
      </w:r>
    </w:p>
    <w:p w14:paraId="4364AA52" w14:textId="47165FF6"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2.2.</w:t>
      </w:r>
      <w:r>
        <w:rPr>
          <w:rFonts w:cstheme="minorBidi"/>
          <w:b w:val="0"/>
          <w:bCs w:val="0"/>
          <w:noProof/>
          <w:sz w:val="22"/>
          <w:szCs w:val="22"/>
          <w:lang w:val="en-GB" w:eastAsia="en-GB"/>
        </w:rPr>
        <w:tab/>
      </w:r>
      <w:r w:rsidRPr="004B1B5A">
        <w:rPr>
          <w:noProof/>
          <w:lang w:val="en-GB"/>
        </w:rPr>
        <w:t>Detailed Design</w:t>
      </w:r>
      <w:r>
        <w:rPr>
          <w:noProof/>
        </w:rPr>
        <w:tab/>
      </w:r>
      <w:r>
        <w:rPr>
          <w:noProof/>
        </w:rPr>
        <w:fldChar w:fldCharType="begin"/>
      </w:r>
      <w:r>
        <w:rPr>
          <w:noProof/>
        </w:rPr>
        <w:instrText xml:space="preserve"> PAGEREF _Toc7347480 \h </w:instrText>
      </w:r>
      <w:r>
        <w:rPr>
          <w:noProof/>
        </w:rPr>
      </w:r>
      <w:r>
        <w:rPr>
          <w:noProof/>
        </w:rPr>
        <w:fldChar w:fldCharType="separate"/>
      </w:r>
      <w:r w:rsidR="00CE51A7">
        <w:rPr>
          <w:noProof/>
        </w:rPr>
        <w:t>11</w:t>
      </w:r>
      <w:r>
        <w:rPr>
          <w:noProof/>
        </w:rPr>
        <w:fldChar w:fldCharType="end"/>
      </w:r>
    </w:p>
    <w:p w14:paraId="07E6DD3D" w14:textId="10BA4F2F"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2.3.</w:t>
      </w:r>
      <w:r>
        <w:rPr>
          <w:rFonts w:cstheme="minorBidi"/>
          <w:b w:val="0"/>
          <w:bCs w:val="0"/>
          <w:noProof/>
          <w:sz w:val="22"/>
          <w:szCs w:val="22"/>
          <w:lang w:val="en-GB" w:eastAsia="en-GB"/>
        </w:rPr>
        <w:tab/>
      </w:r>
      <w:r w:rsidRPr="004B1B5A">
        <w:rPr>
          <w:noProof/>
          <w:lang w:val="en-GB"/>
        </w:rPr>
        <w:t>User Interface Design</w:t>
      </w:r>
      <w:r>
        <w:rPr>
          <w:noProof/>
        </w:rPr>
        <w:tab/>
      </w:r>
      <w:r>
        <w:rPr>
          <w:noProof/>
        </w:rPr>
        <w:fldChar w:fldCharType="begin"/>
      </w:r>
      <w:r>
        <w:rPr>
          <w:noProof/>
        </w:rPr>
        <w:instrText xml:space="preserve"> PAGEREF _Toc7347481 \h </w:instrText>
      </w:r>
      <w:r>
        <w:rPr>
          <w:noProof/>
        </w:rPr>
      </w:r>
      <w:r>
        <w:rPr>
          <w:noProof/>
        </w:rPr>
        <w:fldChar w:fldCharType="separate"/>
      </w:r>
      <w:r w:rsidR="00CE51A7">
        <w:rPr>
          <w:noProof/>
        </w:rPr>
        <w:t>12</w:t>
      </w:r>
      <w:r>
        <w:rPr>
          <w:noProof/>
        </w:rPr>
        <w:fldChar w:fldCharType="end"/>
      </w:r>
    </w:p>
    <w:p w14:paraId="3EC231A5" w14:textId="7DEF2D78"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3.</w:t>
      </w:r>
      <w:r>
        <w:rPr>
          <w:rFonts w:asciiTheme="minorHAnsi" w:hAnsiTheme="minorHAnsi" w:cstheme="minorBidi"/>
          <w:b w:val="0"/>
          <w:bCs w:val="0"/>
          <w:caps w:val="0"/>
          <w:noProof/>
          <w:sz w:val="22"/>
          <w:szCs w:val="22"/>
          <w:lang w:val="en-GB" w:eastAsia="en-GB"/>
        </w:rPr>
        <w:tab/>
      </w:r>
      <w:r w:rsidRPr="004B1B5A">
        <w:rPr>
          <w:noProof/>
          <w:lang w:val="en-GB"/>
        </w:rPr>
        <w:t>Implementation</w:t>
      </w:r>
      <w:r>
        <w:rPr>
          <w:noProof/>
        </w:rPr>
        <w:tab/>
      </w:r>
      <w:r>
        <w:rPr>
          <w:noProof/>
        </w:rPr>
        <w:fldChar w:fldCharType="begin"/>
      </w:r>
      <w:r>
        <w:rPr>
          <w:noProof/>
        </w:rPr>
        <w:instrText xml:space="preserve"> PAGEREF _Toc7347482 \h </w:instrText>
      </w:r>
      <w:r>
        <w:rPr>
          <w:noProof/>
        </w:rPr>
      </w:r>
      <w:r>
        <w:rPr>
          <w:noProof/>
        </w:rPr>
        <w:fldChar w:fldCharType="separate"/>
      </w:r>
      <w:r w:rsidR="00CE51A7">
        <w:rPr>
          <w:noProof/>
        </w:rPr>
        <w:t>14</w:t>
      </w:r>
      <w:r>
        <w:rPr>
          <w:noProof/>
        </w:rPr>
        <w:fldChar w:fldCharType="end"/>
      </w:r>
    </w:p>
    <w:p w14:paraId="3AF76188" w14:textId="183BB611"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4.</w:t>
      </w:r>
      <w:r>
        <w:rPr>
          <w:rFonts w:asciiTheme="minorHAnsi" w:hAnsiTheme="minorHAnsi" w:cstheme="minorBidi"/>
          <w:b w:val="0"/>
          <w:bCs w:val="0"/>
          <w:caps w:val="0"/>
          <w:noProof/>
          <w:sz w:val="22"/>
          <w:szCs w:val="22"/>
          <w:lang w:val="en-GB" w:eastAsia="en-GB"/>
        </w:rPr>
        <w:tab/>
      </w:r>
      <w:r w:rsidRPr="004B1B5A">
        <w:rPr>
          <w:noProof/>
          <w:lang w:val="en-GB"/>
        </w:rPr>
        <w:t>Testing</w:t>
      </w:r>
      <w:r>
        <w:rPr>
          <w:noProof/>
        </w:rPr>
        <w:tab/>
      </w:r>
      <w:r>
        <w:rPr>
          <w:noProof/>
        </w:rPr>
        <w:fldChar w:fldCharType="begin"/>
      </w:r>
      <w:r>
        <w:rPr>
          <w:noProof/>
        </w:rPr>
        <w:instrText xml:space="preserve"> PAGEREF _Toc7347483 \h </w:instrText>
      </w:r>
      <w:r>
        <w:rPr>
          <w:noProof/>
        </w:rPr>
      </w:r>
      <w:r>
        <w:rPr>
          <w:noProof/>
        </w:rPr>
        <w:fldChar w:fldCharType="separate"/>
      </w:r>
      <w:r w:rsidR="00CE51A7">
        <w:rPr>
          <w:noProof/>
        </w:rPr>
        <w:t>15</w:t>
      </w:r>
      <w:r>
        <w:rPr>
          <w:noProof/>
        </w:rPr>
        <w:fldChar w:fldCharType="end"/>
      </w:r>
    </w:p>
    <w:p w14:paraId="3F656909" w14:textId="1AD92F5E"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4.1.</w:t>
      </w:r>
      <w:r>
        <w:rPr>
          <w:rFonts w:cstheme="minorBidi"/>
          <w:b w:val="0"/>
          <w:bCs w:val="0"/>
          <w:noProof/>
          <w:sz w:val="22"/>
          <w:szCs w:val="22"/>
          <w:lang w:val="en-GB" w:eastAsia="en-GB"/>
        </w:rPr>
        <w:tab/>
      </w:r>
      <w:r w:rsidRPr="004B1B5A">
        <w:rPr>
          <w:noProof/>
          <w:lang w:val="en-GB"/>
        </w:rPr>
        <w:t>Overall Approach to Testing</w:t>
      </w:r>
      <w:r>
        <w:rPr>
          <w:noProof/>
        </w:rPr>
        <w:tab/>
      </w:r>
      <w:r>
        <w:rPr>
          <w:noProof/>
        </w:rPr>
        <w:fldChar w:fldCharType="begin"/>
      </w:r>
      <w:r>
        <w:rPr>
          <w:noProof/>
        </w:rPr>
        <w:instrText xml:space="preserve"> PAGEREF _Toc7347484 \h </w:instrText>
      </w:r>
      <w:r>
        <w:rPr>
          <w:noProof/>
        </w:rPr>
      </w:r>
      <w:r>
        <w:rPr>
          <w:noProof/>
        </w:rPr>
        <w:fldChar w:fldCharType="separate"/>
      </w:r>
      <w:r w:rsidR="00CE51A7">
        <w:rPr>
          <w:noProof/>
        </w:rPr>
        <w:t>15</w:t>
      </w:r>
      <w:r>
        <w:rPr>
          <w:noProof/>
        </w:rPr>
        <w:fldChar w:fldCharType="end"/>
      </w:r>
    </w:p>
    <w:p w14:paraId="307B54D0" w14:textId="6B42140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4.2.</w:t>
      </w:r>
      <w:r>
        <w:rPr>
          <w:rFonts w:cstheme="minorBidi"/>
          <w:b w:val="0"/>
          <w:bCs w:val="0"/>
          <w:noProof/>
          <w:sz w:val="22"/>
          <w:szCs w:val="22"/>
          <w:lang w:val="en-GB" w:eastAsia="en-GB"/>
        </w:rPr>
        <w:tab/>
      </w:r>
      <w:r w:rsidRPr="004B1B5A">
        <w:rPr>
          <w:noProof/>
          <w:lang w:val="en-GB"/>
        </w:rPr>
        <w:t>Unit Testing</w:t>
      </w:r>
      <w:r>
        <w:rPr>
          <w:noProof/>
        </w:rPr>
        <w:tab/>
      </w:r>
      <w:r>
        <w:rPr>
          <w:noProof/>
        </w:rPr>
        <w:fldChar w:fldCharType="begin"/>
      </w:r>
      <w:r>
        <w:rPr>
          <w:noProof/>
        </w:rPr>
        <w:instrText xml:space="preserve"> PAGEREF _Toc7347485 \h </w:instrText>
      </w:r>
      <w:r>
        <w:rPr>
          <w:noProof/>
        </w:rPr>
      </w:r>
      <w:r>
        <w:rPr>
          <w:noProof/>
        </w:rPr>
        <w:fldChar w:fldCharType="separate"/>
      </w:r>
      <w:r w:rsidR="00CE51A7">
        <w:rPr>
          <w:noProof/>
        </w:rPr>
        <w:t>15</w:t>
      </w:r>
      <w:r>
        <w:rPr>
          <w:noProof/>
        </w:rPr>
        <w:fldChar w:fldCharType="end"/>
      </w:r>
    </w:p>
    <w:p w14:paraId="0671818A" w14:textId="06F5A0C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4.3.</w:t>
      </w:r>
      <w:r>
        <w:rPr>
          <w:rFonts w:cstheme="minorBidi"/>
          <w:b w:val="0"/>
          <w:bCs w:val="0"/>
          <w:noProof/>
          <w:sz w:val="22"/>
          <w:szCs w:val="22"/>
          <w:lang w:val="en-GB" w:eastAsia="en-GB"/>
        </w:rPr>
        <w:tab/>
      </w:r>
      <w:r w:rsidRPr="004B1B5A">
        <w:rPr>
          <w:noProof/>
          <w:lang w:val="en-GB"/>
        </w:rPr>
        <w:t>System Testing</w:t>
      </w:r>
      <w:r>
        <w:rPr>
          <w:noProof/>
        </w:rPr>
        <w:tab/>
      </w:r>
      <w:r>
        <w:rPr>
          <w:noProof/>
        </w:rPr>
        <w:fldChar w:fldCharType="begin"/>
      </w:r>
      <w:r>
        <w:rPr>
          <w:noProof/>
        </w:rPr>
        <w:instrText xml:space="preserve"> PAGEREF _Toc7347486 \h </w:instrText>
      </w:r>
      <w:r>
        <w:rPr>
          <w:noProof/>
        </w:rPr>
      </w:r>
      <w:r>
        <w:rPr>
          <w:noProof/>
        </w:rPr>
        <w:fldChar w:fldCharType="separate"/>
      </w:r>
      <w:r w:rsidR="00CE51A7">
        <w:rPr>
          <w:noProof/>
        </w:rPr>
        <w:t>15</w:t>
      </w:r>
      <w:r>
        <w:rPr>
          <w:noProof/>
        </w:rPr>
        <w:fldChar w:fldCharType="end"/>
      </w:r>
    </w:p>
    <w:p w14:paraId="4B8333AB" w14:textId="5C821D3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4.4.</w:t>
      </w:r>
      <w:r>
        <w:rPr>
          <w:rFonts w:cstheme="minorBidi"/>
          <w:b w:val="0"/>
          <w:bCs w:val="0"/>
          <w:noProof/>
          <w:sz w:val="22"/>
          <w:szCs w:val="22"/>
          <w:lang w:val="en-GB" w:eastAsia="en-GB"/>
        </w:rPr>
        <w:tab/>
      </w:r>
      <w:r w:rsidRPr="004B1B5A">
        <w:rPr>
          <w:noProof/>
          <w:lang w:val="en-GB"/>
        </w:rPr>
        <w:t>User Testing</w:t>
      </w:r>
      <w:r>
        <w:rPr>
          <w:noProof/>
        </w:rPr>
        <w:tab/>
      </w:r>
      <w:r>
        <w:rPr>
          <w:noProof/>
        </w:rPr>
        <w:fldChar w:fldCharType="begin"/>
      </w:r>
      <w:r>
        <w:rPr>
          <w:noProof/>
        </w:rPr>
        <w:instrText xml:space="preserve"> PAGEREF _Toc7347487 \h </w:instrText>
      </w:r>
      <w:r>
        <w:rPr>
          <w:noProof/>
        </w:rPr>
      </w:r>
      <w:r>
        <w:rPr>
          <w:noProof/>
        </w:rPr>
        <w:fldChar w:fldCharType="separate"/>
      </w:r>
      <w:r w:rsidR="00CE51A7">
        <w:rPr>
          <w:noProof/>
        </w:rPr>
        <w:t>16</w:t>
      </w:r>
      <w:r>
        <w:rPr>
          <w:noProof/>
        </w:rPr>
        <w:fldChar w:fldCharType="end"/>
      </w:r>
    </w:p>
    <w:p w14:paraId="03620B3B" w14:textId="4EA1EC0A"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5.</w:t>
      </w:r>
      <w:r>
        <w:rPr>
          <w:rFonts w:asciiTheme="minorHAnsi" w:hAnsiTheme="minorHAnsi" w:cstheme="minorBidi"/>
          <w:b w:val="0"/>
          <w:bCs w:val="0"/>
          <w:caps w:val="0"/>
          <w:noProof/>
          <w:sz w:val="22"/>
          <w:szCs w:val="22"/>
          <w:lang w:val="en-GB" w:eastAsia="en-GB"/>
        </w:rPr>
        <w:tab/>
      </w:r>
      <w:r w:rsidRPr="004B1B5A">
        <w:rPr>
          <w:noProof/>
          <w:lang w:val="en-GB"/>
        </w:rPr>
        <w:t>Critical Evaluation</w:t>
      </w:r>
      <w:r>
        <w:rPr>
          <w:noProof/>
        </w:rPr>
        <w:tab/>
      </w:r>
      <w:r>
        <w:rPr>
          <w:noProof/>
        </w:rPr>
        <w:fldChar w:fldCharType="begin"/>
      </w:r>
      <w:r>
        <w:rPr>
          <w:noProof/>
        </w:rPr>
        <w:instrText xml:space="preserve"> PAGEREF _Toc7347488 \h </w:instrText>
      </w:r>
      <w:r>
        <w:rPr>
          <w:noProof/>
        </w:rPr>
      </w:r>
      <w:r>
        <w:rPr>
          <w:noProof/>
        </w:rPr>
        <w:fldChar w:fldCharType="separate"/>
      </w:r>
      <w:r w:rsidR="00CE51A7">
        <w:rPr>
          <w:noProof/>
        </w:rPr>
        <w:t>17</w:t>
      </w:r>
      <w:r>
        <w:rPr>
          <w:noProof/>
        </w:rPr>
        <w:fldChar w:fldCharType="end"/>
      </w:r>
    </w:p>
    <w:p w14:paraId="63557D52" w14:textId="6C8AB8E5"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5.1.</w:t>
      </w:r>
      <w:r>
        <w:rPr>
          <w:rFonts w:cstheme="minorBidi"/>
          <w:b w:val="0"/>
          <w:bCs w:val="0"/>
          <w:noProof/>
          <w:sz w:val="22"/>
          <w:szCs w:val="22"/>
          <w:lang w:val="en-GB" w:eastAsia="en-GB"/>
        </w:rPr>
        <w:tab/>
      </w:r>
      <w:r w:rsidRPr="004B1B5A">
        <w:rPr>
          <w:noProof/>
          <w:lang w:val="en-GB"/>
        </w:rPr>
        <w:t>Functional Evaluation</w:t>
      </w:r>
      <w:r>
        <w:rPr>
          <w:noProof/>
        </w:rPr>
        <w:tab/>
      </w:r>
      <w:r>
        <w:rPr>
          <w:noProof/>
        </w:rPr>
        <w:fldChar w:fldCharType="begin"/>
      </w:r>
      <w:r>
        <w:rPr>
          <w:noProof/>
        </w:rPr>
        <w:instrText xml:space="preserve"> PAGEREF _Toc7347489 \h </w:instrText>
      </w:r>
      <w:r>
        <w:rPr>
          <w:noProof/>
        </w:rPr>
      </w:r>
      <w:r>
        <w:rPr>
          <w:noProof/>
        </w:rPr>
        <w:fldChar w:fldCharType="separate"/>
      </w:r>
      <w:r w:rsidR="00CE51A7">
        <w:rPr>
          <w:noProof/>
        </w:rPr>
        <w:t>17</w:t>
      </w:r>
      <w:r>
        <w:rPr>
          <w:noProof/>
        </w:rPr>
        <w:fldChar w:fldCharType="end"/>
      </w:r>
    </w:p>
    <w:p w14:paraId="61B5970B" w14:textId="6965D845"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5.1.1.</w:t>
      </w:r>
      <w:r>
        <w:rPr>
          <w:rFonts w:cstheme="minorBidi"/>
          <w:noProof/>
          <w:sz w:val="22"/>
          <w:szCs w:val="22"/>
          <w:lang w:val="en-GB" w:eastAsia="en-GB"/>
        </w:rPr>
        <w:tab/>
      </w:r>
      <w:r w:rsidRPr="004B1B5A">
        <w:rPr>
          <w:noProof/>
          <w:lang w:val="en-GB"/>
        </w:rPr>
        <w:t>Requirements – DO I NEED THESE??</w:t>
      </w:r>
      <w:r>
        <w:rPr>
          <w:noProof/>
        </w:rPr>
        <w:tab/>
      </w:r>
      <w:r>
        <w:rPr>
          <w:noProof/>
        </w:rPr>
        <w:fldChar w:fldCharType="begin"/>
      </w:r>
      <w:r>
        <w:rPr>
          <w:noProof/>
        </w:rPr>
        <w:instrText xml:space="preserve"> PAGEREF _Toc7347490 \h </w:instrText>
      </w:r>
      <w:r>
        <w:rPr>
          <w:noProof/>
        </w:rPr>
      </w:r>
      <w:r>
        <w:rPr>
          <w:noProof/>
        </w:rPr>
        <w:fldChar w:fldCharType="separate"/>
      </w:r>
      <w:r w:rsidR="00CE51A7">
        <w:rPr>
          <w:noProof/>
        </w:rPr>
        <w:t>17</w:t>
      </w:r>
      <w:r>
        <w:rPr>
          <w:noProof/>
        </w:rPr>
        <w:fldChar w:fldCharType="end"/>
      </w:r>
    </w:p>
    <w:p w14:paraId="0E705C30" w14:textId="00F9121E"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5.1.2.</w:t>
      </w:r>
      <w:r>
        <w:rPr>
          <w:rFonts w:cstheme="minorBidi"/>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_Toc7347491 \h </w:instrText>
      </w:r>
      <w:r>
        <w:rPr>
          <w:noProof/>
        </w:rPr>
      </w:r>
      <w:r>
        <w:rPr>
          <w:noProof/>
        </w:rPr>
        <w:fldChar w:fldCharType="separate"/>
      </w:r>
      <w:r w:rsidR="00CE51A7">
        <w:rPr>
          <w:noProof/>
        </w:rPr>
        <w:t>17</w:t>
      </w:r>
      <w:r>
        <w:rPr>
          <w:noProof/>
        </w:rPr>
        <w:fldChar w:fldCharType="end"/>
      </w:r>
    </w:p>
    <w:p w14:paraId="078D5317" w14:textId="0F2A13D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5.1.3.</w:t>
      </w:r>
      <w:r>
        <w:rPr>
          <w:rFonts w:cstheme="minorBidi"/>
          <w:noProof/>
          <w:sz w:val="22"/>
          <w:szCs w:val="22"/>
          <w:lang w:val="en-GB" w:eastAsia="en-GB"/>
        </w:rPr>
        <w:tab/>
      </w:r>
      <w:r w:rsidRPr="004B1B5A">
        <w:rPr>
          <w:noProof/>
          <w:lang w:val="en-GB"/>
        </w:rPr>
        <w:t>Meeting Needs of Users</w:t>
      </w:r>
      <w:r>
        <w:rPr>
          <w:noProof/>
        </w:rPr>
        <w:tab/>
      </w:r>
      <w:r>
        <w:rPr>
          <w:noProof/>
        </w:rPr>
        <w:fldChar w:fldCharType="begin"/>
      </w:r>
      <w:r>
        <w:rPr>
          <w:noProof/>
        </w:rPr>
        <w:instrText xml:space="preserve"> PAGEREF _Toc7347492 \h </w:instrText>
      </w:r>
      <w:r>
        <w:rPr>
          <w:noProof/>
        </w:rPr>
      </w:r>
      <w:r>
        <w:rPr>
          <w:noProof/>
        </w:rPr>
        <w:fldChar w:fldCharType="separate"/>
      </w:r>
      <w:r w:rsidR="00CE51A7">
        <w:rPr>
          <w:noProof/>
        </w:rPr>
        <w:t>17</w:t>
      </w:r>
      <w:r>
        <w:rPr>
          <w:noProof/>
        </w:rPr>
        <w:fldChar w:fldCharType="end"/>
      </w:r>
    </w:p>
    <w:p w14:paraId="53B94EEE" w14:textId="77226C90"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5.2.</w:t>
      </w:r>
      <w:r>
        <w:rPr>
          <w:rFonts w:cstheme="minorBidi"/>
          <w:b w:val="0"/>
          <w:bCs w:val="0"/>
          <w:noProof/>
          <w:sz w:val="22"/>
          <w:szCs w:val="22"/>
          <w:lang w:val="en-GB" w:eastAsia="en-GB"/>
        </w:rPr>
        <w:tab/>
      </w:r>
      <w:r w:rsidRPr="004B1B5A">
        <w:rPr>
          <w:noProof/>
          <w:lang w:val="en-GB"/>
        </w:rPr>
        <w:t>Work to Extend the Project</w:t>
      </w:r>
      <w:r>
        <w:rPr>
          <w:noProof/>
        </w:rPr>
        <w:tab/>
      </w:r>
      <w:r>
        <w:rPr>
          <w:noProof/>
        </w:rPr>
        <w:fldChar w:fldCharType="begin"/>
      </w:r>
      <w:r>
        <w:rPr>
          <w:noProof/>
        </w:rPr>
        <w:instrText xml:space="preserve"> PAGEREF _Toc7347493 \h </w:instrText>
      </w:r>
      <w:r>
        <w:rPr>
          <w:noProof/>
        </w:rPr>
      </w:r>
      <w:r>
        <w:rPr>
          <w:noProof/>
        </w:rPr>
        <w:fldChar w:fldCharType="separate"/>
      </w:r>
      <w:r w:rsidR="00CE51A7">
        <w:rPr>
          <w:noProof/>
        </w:rPr>
        <w:t>17</w:t>
      </w:r>
      <w:r>
        <w:rPr>
          <w:noProof/>
        </w:rPr>
        <w:fldChar w:fldCharType="end"/>
      </w:r>
    </w:p>
    <w:p w14:paraId="0715D56F" w14:textId="2087E86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5.3.</w:t>
      </w:r>
      <w:r>
        <w:rPr>
          <w:rFonts w:cstheme="minorBidi"/>
          <w:b w:val="0"/>
          <w:bCs w:val="0"/>
          <w:noProof/>
          <w:sz w:val="22"/>
          <w:szCs w:val="22"/>
          <w:lang w:val="en-GB" w:eastAsia="en-GB"/>
        </w:rPr>
        <w:tab/>
      </w:r>
      <w:r w:rsidRPr="004B1B5A">
        <w:rPr>
          <w:noProof/>
          <w:lang w:val="en-GB"/>
        </w:rPr>
        <w:t>Alternate Approach If Redoing the Project</w:t>
      </w:r>
      <w:r>
        <w:rPr>
          <w:noProof/>
        </w:rPr>
        <w:tab/>
      </w:r>
      <w:r>
        <w:rPr>
          <w:noProof/>
        </w:rPr>
        <w:fldChar w:fldCharType="begin"/>
      </w:r>
      <w:r>
        <w:rPr>
          <w:noProof/>
        </w:rPr>
        <w:instrText xml:space="preserve"> PAGEREF _Toc7347494 \h </w:instrText>
      </w:r>
      <w:r>
        <w:rPr>
          <w:noProof/>
        </w:rPr>
      </w:r>
      <w:r>
        <w:rPr>
          <w:noProof/>
        </w:rPr>
        <w:fldChar w:fldCharType="separate"/>
      </w:r>
      <w:r w:rsidR="00CE51A7">
        <w:rPr>
          <w:noProof/>
        </w:rPr>
        <w:t>17</w:t>
      </w:r>
      <w:r>
        <w:rPr>
          <w:noProof/>
        </w:rPr>
        <w:fldChar w:fldCharType="end"/>
      </w:r>
    </w:p>
    <w:p w14:paraId="6BA9B60C" w14:textId="267FD9F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5.4.</w:t>
      </w:r>
      <w:r>
        <w:rPr>
          <w:rFonts w:cstheme="minorBidi"/>
          <w:b w:val="0"/>
          <w:bCs w:val="0"/>
          <w:noProof/>
          <w:sz w:val="22"/>
          <w:szCs w:val="22"/>
          <w:lang w:val="en-GB" w:eastAsia="en-GB"/>
        </w:rPr>
        <w:tab/>
      </w:r>
      <w:r w:rsidRPr="004B1B5A">
        <w:rPr>
          <w:noProof/>
          <w:lang w:val="en-GB"/>
        </w:rPr>
        <w:t>Overall Evaluation</w:t>
      </w:r>
      <w:r>
        <w:rPr>
          <w:noProof/>
        </w:rPr>
        <w:tab/>
      </w:r>
      <w:r>
        <w:rPr>
          <w:noProof/>
        </w:rPr>
        <w:fldChar w:fldCharType="begin"/>
      </w:r>
      <w:r>
        <w:rPr>
          <w:noProof/>
        </w:rPr>
        <w:instrText xml:space="preserve"> PAGEREF _Toc7347495 \h </w:instrText>
      </w:r>
      <w:r>
        <w:rPr>
          <w:noProof/>
        </w:rPr>
      </w:r>
      <w:r>
        <w:rPr>
          <w:noProof/>
        </w:rPr>
        <w:fldChar w:fldCharType="separate"/>
      </w:r>
      <w:r w:rsidR="00CE51A7">
        <w:rPr>
          <w:noProof/>
        </w:rPr>
        <w:t>18</w:t>
      </w:r>
      <w:r>
        <w:rPr>
          <w:noProof/>
        </w:rPr>
        <w:fldChar w:fldCharType="end"/>
      </w:r>
    </w:p>
    <w:p w14:paraId="68B9E970" w14:textId="6B30B3D7"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6.</w:t>
      </w:r>
      <w:r>
        <w:rPr>
          <w:rFonts w:asciiTheme="minorHAnsi" w:hAnsiTheme="minorHAnsi" w:cstheme="minorBidi"/>
          <w:b w:val="0"/>
          <w:bCs w:val="0"/>
          <w:caps w:val="0"/>
          <w:noProof/>
          <w:sz w:val="22"/>
          <w:szCs w:val="22"/>
          <w:lang w:val="en-GB" w:eastAsia="en-GB"/>
        </w:rPr>
        <w:tab/>
      </w:r>
      <w:r w:rsidRPr="004B1B5A">
        <w:rPr>
          <w:noProof/>
          <w:lang w:val="en-GB"/>
        </w:rPr>
        <w:t>Annotated Bibliography</w:t>
      </w:r>
      <w:r>
        <w:rPr>
          <w:noProof/>
        </w:rPr>
        <w:tab/>
      </w:r>
      <w:r>
        <w:rPr>
          <w:noProof/>
        </w:rPr>
        <w:fldChar w:fldCharType="begin"/>
      </w:r>
      <w:r>
        <w:rPr>
          <w:noProof/>
        </w:rPr>
        <w:instrText xml:space="preserve"> PAGEREF _Toc7347496 \h </w:instrText>
      </w:r>
      <w:r>
        <w:rPr>
          <w:noProof/>
        </w:rPr>
      </w:r>
      <w:r>
        <w:rPr>
          <w:noProof/>
        </w:rPr>
        <w:fldChar w:fldCharType="separate"/>
      </w:r>
      <w:r w:rsidR="00CE51A7">
        <w:rPr>
          <w:noProof/>
        </w:rPr>
        <w:t>19</w:t>
      </w:r>
      <w:r>
        <w:rPr>
          <w:noProof/>
        </w:rPr>
        <w:fldChar w:fldCharType="end"/>
      </w:r>
    </w:p>
    <w:p w14:paraId="3F3D49ED" w14:textId="5B78C899"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7.</w:t>
      </w:r>
      <w:r>
        <w:rPr>
          <w:rFonts w:asciiTheme="minorHAnsi" w:hAnsiTheme="minorHAnsi" w:cstheme="minorBidi"/>
          <w:b w:val="0"/>
          <w:bCs w:val="0"/>
          <w:caps w:val="0"/>
          <w:noProof/>
          <w:sz w:val="22"/>
          <w:szCs w:val="22"/>
          <w:lang w:val="en-GB" w:eastAsia="en-GB"/>
        </w:rPr>
        <w:tab/>
      </w:r>
      <w:r w:rsidRPr="004B1B5A">
        <w:rPr>
          <w:noProof/>
          <w:lang w:val="en-GB"/>
        </w:rPr>
        <w:t>Appendices</w:t>
      </w:r>
      <w:r>
        <w:rPr>
          <w:noProof/>
        </w:rPr>
        <w:tab/>
      </w:r>
      <w:r>
        <w:rPr>
          <w:noProof/>
        </w:rPr>
        <w:fldChar w:fldCharType="begin"/>
      </w:r>
      <w:r>
        <w:rPr>
          <w:noProof/>
        </w:rPr>
        <w:instrText xml:space="preserve"> PAGEREF _Toc7347497 \h </w:instrText>
      </w:r>
      <w:r>
        <w:rPr>
          <w:noProof/>
        </w:rPr>
      </w:r>
      <w:r>
        <w:rPr>
          <w:noProof/>
        </w:rPr>
        <w:fldChar w:fldCharType="separate"/>
      </w:r>
      <w:r w:rsidR="00CE51A7">
        <w:rPr>
          <w:noProof/>
        </w:rPr>
        <w:t>20</w:t>
      </w:r>
      <w:r>
        <w:rPr>
          <w:noProof/>
        </w:rPr>
        <w:fldChar w:fldCharType="end"/>
      </w:r>
    </w:p>
    <w:p w14:paraId="2D49D394" w14:textId="00C67E80"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lastRenderedPageBreak/>
        <w:t>A.</w:t>
      </w:r>
      <w:r>
        <w:rPr>
          <w:rFonts w:cstheme="minorBidi"/>
          <w:b w:val="0"/>
          <w:bCs w:val="0"/>
          <w:noProof/>
          <w:sz w:val="22"/>
          <w:szCs w:val="22"/>
          <w:lang w:val="en-GB" w:eastAsia="en-GB"/>
        </w:rPr>
        <w:tab/>
      </w:r>
      <w:r w:rsidRPr="004B1B5A">
        <w:rPr>
          <w:noProof/>
          <w:lang w:val="en-GB"/>
        </w:rPr>
        <w:t>Third-Party Code and Libraries</w:t>
      </w:r>
      <w:r>
        <w:rPr>
          <w:noProof/>
        </w:rPr>
        <w:tab/>
      </w:r>
      <w:r>
        <w:rPr>
          <w:noProof/>
        </w:rPr>
        <w:fldChar w:fldCharType="begin"/>
      </w:r>
      <w:r>
        <w:rPr>
          <w:noProof/>
        </w:rPr>
        <w:instrText xml:space="preserve"> PAGEREF _Toc7347498 \h </w:instrText>
      </w:r>
      <w:r>
        <w:rPr>
          <w:noProof/>
        </w:rPr>
      </w:r>
      <w:r>
        <w:rPr>
          <w:noProof/>
        </w:rPr>
        <w:fldChar w:fldCharType="separate"/>
      </w:r>
      <w:r w:rsidR="00CE51A7">
        <w:rPr>
          <w:noProof/>
        </w:rPr>
        <w:t>20</w:t>
      </w:r>
      <w:r>
        <w:rPr>
          <w:noProof/>
        </w:rPr>
        <w:fldChar w:fldCharType="end"/>
      </w:r>
    </w:p>
    <w:p w14:paraId="04469D60" w14:textId="57E12C74"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B.</w:t>
      </w:r>
      <w:r>
        <w:rPr>
          <w:rFonts w:cstheme="minorBidi"/>
          <w:b w:val="0"/>
          <w:bCs w:val="0"/>
          <w:noProof/>
          <w:sz w:val="22"/>
          <w:szCs w:val="22"/>
          <w:lang w:val="en-GB" w:eastAsia="en-GB"/>
        </w:rPr>
        <w:tab/>
      </w:r>
      <w:r w:rsidRPr="004B1B5A">
        <w:rPr>
          <w:noProof/>
          <w:lang w:val="en-GB"/>
        </w:rPr>
        <w:t>Ethics Submission</w:t>
      </w:r>
      <w:r>
        <w:rPr>
          <w:noProof/>
        </w:rPr>
        <w:tab/>
      </w:r>
      <w:r>
        <w:rPr>
          <w:noProof/>
        </w:rPr>
        <w:fldChar w:fldCharType="begin"/>
      </w:r>
      <w:r>
        <w:rPr>
          <w:noProof/>
        </w:rPr>
        <w:instrText xml:space="preserve"> PAGEREF _Toc7347499 \h </w:instrText>
      </w:r>
      <w:r>
        <w:rPr>
          <w:noProof/>
        </w:rPr>
      </w:r>
      <w:r>
        <w:rPr>
          <w:noProof/>
        </w:rPr>
        <w:fldChar w:fldCharType="separate"/>
      </w:r>
      <w:r w:rsidR="00CE51A7">
        <w:rPr>
          <w:noProof/>
        </w:rPr>
        <w:t>21</w:t>
      </w:r>
      <w:r>
        <w:rPr>
          <w:noProof/>
        </w:rPr>
        <w:fldChar w:fldCharType="end"/>
      </w:r>
    </w:p>
    <w:p w14:paraId="24101FBA" w14:textId="03542891"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C.</w:t>
      </w:r>
      <w:r>
        <w:rPr>
          <w:rFonts w:cstheme="minorBidi"/>
          <w:b w:val="0"/>
          <w:bCs w:val="0"/>
          <w:noProof/>
          <w:sz w:val="22"/>
          <w:szCs w:val="22"/>
          <w:lang w:val="en-GB" w:eastAsia="en-GB"/>
        </w:rPr>
        <w:tab/>
      </w:r>
      <w:r w:rsidRPr="004B1B5A">
        <w:rPr>
          <w:noProof/>
          <w:lang w:val="en-GB"/>
        </w:rPr>
        <w:t>Feature List</w:t>
      </w:r>
      <w:r>
        <w:rPr>
          <w:noProof/>
        </w:rPr>
        <w:tab/>
      </w:r>
      <w:r>
        <w:rPr>
          <w:noProof/>
        </w:rPr>
        <w:fldChar w:fldCharType="begin"/>
      </w:r>
      <w:r>
        <w:rPr>
          <w:noProof/>
        </w:rPr>
        <w:instrText xml:space="preserve"> PAGEREF _Toc7347500 \h </w:instrText>
      </w:r>
      <w:r>
        <w:rPr>
          <w:noProof/>
        </w:rPr>
      </w:r>
      <w:r>
        <w:rPr>
          <w:noProof/>
        </w:rPr>
        <w:fldChar w:fldCharType="separate"/>
      </w:r>
      <w:r w:rsidR="00CE51A7">
        <w:rPr>
          <w:noProof/>
        </w:rPr>
        <w:t>22</w:t>
      </w:r>
      <w:r>
        <w:rPr>
          <w:noProof/>
        </w:rPr>
        <w:fldChar w:fldCharType="end"/>
      </w:r>
    </w:p>
    <w:p w14:paraId="199DF0B9" w14:textId="29058D89"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D.</w:t>
      </w:r>
      <w:r>
        <w:rPr>
          <w:rFonts w:cstheme="minorBidi"/>
          <w:b w:val="0"/>
          <w:bCs w:val="0"/>
          <w:noProof/>
          <w:sz w:val="22"/>
          <w:szCs w:val="22"/>
          <w:lang w:val="en-GB" w:eastAsia="en-GB"/>
        </w:rPr>
        <w:tab/>
      </w:r>
      <w:r w:rsidRPr="004B1B5A">
        <w:rPr>
          <w:noProof/>
          <w:lang w:val="en-GB"/>
        </w:rPr>
        <w:t>Test Cases</w:t>
      </w:r>
      <w:r>
        <w:rPr>
          <w:noProof/>
        </w:rPr>
        <w:tab/>
      </w:r>
      <w:r>
        <w:rPr>
          <w:noProof/>
        </w:rPr>
        <w:fldChar w:fldCharType="begin"/>
      </w:r>
      <w:r>
        <w:rPr>
          <w:noProof/>
        </w:rPr>
        <w:instrText xml:space="preserve"> PAGEREF _Toc7347501 \h </w:instrText>
      </w:r>
      <w:r>
        <w:rPr>
          <w:noProof/>
        </w:rPr>
      </w:r>
      <w:r>
        <w:rPr>
          <w:noProof/>
        </w:rPr>
        <w:fldChar w:fldCharType="separate"/>
      </w:r>
      <w:r w:rsidR="00CE51A7">
        <w:rPr>
          <w:noProof/>
        </w:rPr>
        <w:t>23</w:t>
      </w:r>
      <w:r>
        <w:rPr>
          <w:noProof/>
        </w:rPr>
        <w:fldChar w:fldCharType="end"/>
      </w:r>
    </w:p>
    <w:p w14:paraId="5A03C604" w14:textId="180BE127" w:rsidR="007A3E41" w:rsidRPr="003C4F45" w:rsidRDefault="00F9680B" w:rsidP="0037614C">
      <w:pPr>
        <w:rPr>
          <w:lang w:val="en-GB"/>
        </w:rPr>
      </w:pPr>
      <w:r>
        <w:rPr>
          <w:rFonts w:asciiTheme="majorHAnsi" w:hAnsiTheme="majorHAnsi" w:cstheme="majorHAnsi"/>
          <w:b/>
          <w:bCs/>
          <w:caps/>
          <w:sz w:val="24"/>
          <w:lang w:val="en-GB"/>
        </w:rPr>
        <w:fldChar w:fldCharType="end"/>
      </w:r>
    </w:p>
    <w:p w14:paraId="5DD05AFF" w14:textId="77777777" w:rsidR="00740C6B" w:rsidRPr="003C4F45" w:rsidRDefault="00740C6B" w:rsidP="0037614C">
      <w:pPr>
        <w:rPr>
          <w:lang w:val="en-GB"/>
        </w:rPr>
      </w:pPr>
      <w:r w:rsidRPr="003C4F45">
        <w:rPr>
          <w:lang w:val="en-GB"/>
        </w:rPr>
        <w:br w:type="page"/>
      </w:r>
    </w:p>
    <w:p w14:paraId="1D3FD6C9" w14:textId="77777777" w:rsidR="00806CFF" w:rsidRPr="003C4F45" w:rsidRDefault="004C12FA" w:rsidP="0037614C">
      <w:pPr>
        <w:pStyle w:val="Heading1"/>
        <w:rPr>
          <w:lang w:val="en-GB"/>
        </w:rPr>
      </w:pPr>
      <w:bookmarkStart w:id="3" w:name="_Toc192777705"/>
      <w:bookmarkStart w:id="4" w:name="_Toc222978592"/>
      <w:bookmarkStart w:id="5" w:name="_Toc7347469"/>
      <w:r w:rsidRPr="003C4F45">
        <w:rPr>
          <w:lang w:val="en-GB"/>
        </w:rPr>
        <w:lastRenderedPageBreak/>
        <w:t xml:space="preserve">Background, Analysis </w:t>
      </w:r>
      <w:r w:rsidR="00711DBE" w:rsidRPr="003C4F45">
        <w:rPr>
          <w:lang w:val="en-GB"/>
        </w:rPr>
        <w:t xml:space="preserve">&amp; </w:t>
      </w:r>
      <w:bookmarkEnd w:id="3"/>
      <w:bookmarkEnd w:id="4"/>
      <w:r w:rsidRPr="003C4F45">
        <w:rPr>
          <w:lang w:val="en-GB"/>
        </w:rPr>
        <w:t>Process</w:t>
      </w:r>
      <w:bookmarkEnd w:id="5"/>
    </w:p>
    <w:p w14:paraId="29C6D594" w14:textId="77777777" w:rsidR="004C12FA" w:rsidRPr="003C4F45" w:rsidRDefault="004C12FA" w:rsidP="0037614C">
      <w:pPr>
        <w:pStyle w:val="Heading2"/>
        <w:rPr>
          <w:lang w:val="en-GB"/>
        </w:rPr>
      </w:pPr>
      <w:bookmarkStart w:id="6" w:name="_Toc7347470"/>
      <w:bookmarkStart w:id="7" w:name="_Toc192777706"/>
      <w:r w:rsidRPr="003C4F45">
        <w:rPr>
          <w:lang w:val="en-GB"/>
        </w:rPr>
        <w:t>Background</w:t>
      </w:r>
      <w:bookmarkEnd w:id="6"/>
    </w:p>
    <w:p w14:paraId="688D5977" w14:textId="77777777" w:rsidR="00930B73" w:rsidRDefault="00CC4CDE" w:rsidP="0089511C">
      <w:pPr>
        <w:jc w:val="left"/>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48DC2BCE" w14:textId="77777777" w:rsidR="00CC4E3A" w:rsidRDefault="00DB0879" w:rsidP="0089511C">
      <w:pPr>
        <w:jc w:val="left"/>
        <w:rPr>
          <w:lang w:val="en-GB"/>
        </w:rPr>
      </w:pPr>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 </w:t>
      </w:r>
    </w:p>
    <w:p w14:paraId="13DBFA38" w14:textId="5598254F" w:rsidR="00E841B7" w:rsidRDefault="0064587E" w:rsidP="0089511C">
      <w:pPr>
        <w:jc w:val="left"/>
      </w:pPr>
      <w:r>
        <w:t xml:space="preserve">Any data given </w:t>
      </w:r>
      <w:r w:rsidR="000D1926">
        <w:t>would</w:t>
      </w:r>
      <w:r>
        <w:t xml:space="preserve"> be recorded by the </w:t>
      </w:r>
      <w:r w:rsidR="000D1926">
        <w:t>system</w:t>
      </w:r>
      <w:r>
        <w:t xml:space="preserve"> for review by a lecturer at some point in the future enabling the lecturer to easily see</w:t>
      </w:r>
      <w:r w:rsidR="000D1926">
        <w:t xml:space="preserve"> a summary of</w:t>
      </w:r>
      <w:r>
        <w:t xml:space="preserve"> the feedback and adjust future content delivery accordingly.</w:t>
      </w:r>
    </w:p>
    <w:p w14:paraId="055EA748" w14:textId="1869CEF3" w:rsidR="00CC4CDE" w:rsidRDefault="000E47F5" w:rsidP="000E47F5">
      <w:pPr>
        <w:pStyle w:val="Heading3"/>
        <w:rPr>
          <w:lang w:val="en-GB"/>
        </w:rPr>
      </w:pPr>
      <w:bookmarkStart w:id="8" w:name="_Toc7347471"/>
      <w:r>
        <w:rPr>
          <w:lang w:val="en-GB"/>
        </w:rPr>
        <w:t>Motivation</w:t>
      </w:r>
      <w:bookmarkEnd w:id="8"/>
    </w:p>
    <w:p w14:paraId="58301DAF" w14:textId="5DC1681D" w:rsidR="00DA2392" w:rsidRDefault="00CC4CDE" w:rsidP="00CE4F6E">
      <w:pPr>
        <w:jc w:val="left"/>
        <w:rPr>
          <w:lang w:val="en-GB"/>
        </w:rPr>
      </w:pPr>
      <w:r>
        <w:rPr>
          <w:lang w:val="en-GB"/>
        </w:rPr>
        <w:t xml:space="preserve">The project interested me because it presented opportunity for me to learn and gain more experience with web development and in particular the use of </w:t>
      </w:r>
      <w:r w:rsidR="00DB0879">
        <w:rPr>
          <w:lang w:val="en-GB"/>
        </w:rPr>
        <w:t xml:space="preserve">a </w:t>
      </w:r>
      <w:r>
        <w:rPr>
          <w:lang w:val="en-GB"/>
        </w:rPr>
        <w:t>web framework technology</w:t>
      </w:r>
      <w:r w:rsidR="00EC2426">
        <w:rPr>
          <w:lang w:val="en-GB"/>
        </w:rPr>
        <w:t>, this was something I had struggled with in the past despite having an interest in and knowing that the ability to develop using a full-stack web framework is a valuable, if not essential, skill in the world of web development.</w:t>
      </w:r>
    </w:p>
    <w:p w14:paraId="067D9C2A" w14:textId="7F3679FF" w:rsidR="00DA2392" w:rsidRDefault="00DA2392" w:rsidP="00CE4F6E">
      <w:pPr>
        <w:jc w:val="left"/>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9" w:name="_Toc7347472"/>
      <w:r>
        <w:rPr>
          <w:lang w:val="en-GB"/>
        </w:rPr>
        <w:t>Research</w:t>
      </w:r>
      <w:bookmarkEnd w:id="9"/>
    </w:p>
    <w:p w14:paraId="2AD0B6EF" w14:textId="48EAB596" w:rsidR="000E47F5" w:rsidRDefault="0040105B" w:rsidP="00214282">
      <w:pPr>
        <w:jc w:val="left"/>
        <w:rPr>
          <w:lang w:val="en-GB"/>
        </w:rPr>
      </w:pPr>
      <w:r w:rsidRPr="00214282">
        <w:rPr>
          <w:lang w:val="en-GB"/>
        </w:rPr>
        <w:t>During my research I s</w:t>
      </w:r>
      <w:r w:rsidR="000E47F5" w:rsidRPr="00214282">
        <w:rPr>
          <w:lang w:val="en-GB"/>
        </w:rPr>
        <w:t>tarted recording all activity, links and ideas in a project diary that was heavily used during the first few weeks</w:t>
      </w:r>
      <w:r w:rsidRPr="00214282">
        <w:rPr>
          <w:lang w:val="en-GB"/>
        </w:rPr>
        <w:t xml:space="preserve"> of the project and continued to be used throughout</w:t>
      </w:r>
      <w:r w:rsidR="00F7574E" w:rsidRPr="00214282">
        <w:rPr>
          <w:lang w:val="en-GB"/>
        </w:rPr>
        <w:t xml:space="preserve"> the project</w:t>
      </w:r>
      <w:r w:rsidRPr="00214282">
        <w:rPr>
          <w:lang w:val="en-GB"/>
        </w:rPr>
        <w:t>.</w:t>
      </w:r>
    </w:p>
    <w:p w14:paraId="6F4509F1" w14:textId="77777777" w:rsidR="00214282" w:rsidRPr="00214282" w:rsidRDefault="00214282" w:rsidP="00214282">
      <w:pPr>
        <w:jc w:val="left"/>
        <w:rPr>
          <w:lang w:val="en-GB"/>
        </w:rPr>
      </w:pPr>
    </w:p>
    <w:p w14:paraId="54729B16" w14:textId="2C726A8B" w:rsidR="000E47F5" w:rsidRDefault="000E47F5" w:rsidP="00214282">
      <w:pPr>
        <w:jc w:val="left"/>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214282">
      <w:pPr>
        <w:jc w:val="left"/>
        <w:rPr>
          <w:lang w:val="en-GB"/>
        </w:rPr>
      </w:pPr>
    </w:p>
    <w:p w14:paraId="567489C0" w14:textId="26DB150A" w:rsidR="0040105B" w:rsidRDefault="00860562" w:rsidP="00214282">
      <w:pPr>
        <w:jc w:val="left"/>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various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214282">
      <w:pPr>
        <w:jc w:val="left"/>
        <w:rPr>
          <w:lang w:val="en-GB"/>
        </w:rPr>
      </w:pPr>
    </w:p>
    <w:p w14:paraId="4F65B99C" w14:textId="2CF30281" w:rsidR="00730942" w:rsidRDefault="00730942" w:rsidP="00214282">
      <w:pPr>
        <w:jc w:val="left"/>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w:t>
      </w:r>
      <w:r w:rsidR="00C04023" w:rsidRPr="00214282">
        <w:rPr>
          <w:lang w:val="en-GB"/>
        </w:rPr>
        <w:lastRenderedPageBreak/>
        <w:t>technology for assisting with the responsive design because the purpose of the technology is to “Build 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214282">
      <w:pPr>
        <w:jc w:val="left"/>
        <w:rPr>
          <w:lang w:val="en-GB"/>
        </w:rPr>
      </w:pPr>
    </w:p>
    <w:p w14:paraId="2099119F" w14:textId="19A4FEF8" w:rsidR="00C04023" w:rsidRDefault="00CE4F6E" w:rsidP="00214282">
      <w:pPr>
        <w:jc w:val="left"/>
        <w:rPr>
          <w:lang w:val="en-GB"/>
        </w:rPr>
      </w:pPr>
      <w:r w:rsidRPr="00214282">
        <w:rPr>
          <w:lang w:val="en-GB"/>
        </w:rPr>
        <w:t>The application will need to store data in a database</w:t>
      </w:r>
      <w:r w:rsidR="0087286F" w:rsidRPr="00214282">
        <w:rPr>
          <w:lang w:val="en-GB"/>
        </w:rPr>
        <w:t>. I had previous experience with MySQL, SQLite3 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214282">
      <w:pPr>
        <w:jc w:val="left"/>
        <w:rPr>
          <w:lang w:val="en-GB"/>
        </w:rPr>
      </w:pPr>
    </w:p>
    <w:p w14:paraId="73AEF06B" w14:textId="60E9E7C9" w:rsidR="00D36B43" w:rsidRDefault="00D36B43" w:rsidP="00D36B43">
      <w:pPr>
        <w:jc w:val="left"/>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client side graphics; it was my aim at the beginning of the project to use these skills to produce some form of visualisation of feedback in graphs or charts.</w:t>
      </w:r>
      <w:r w:rsidR="008D6A65">
        <w:rPr>
          <w:lang w:val="en-GB"/>
        </w:rPr>
        <w:t xml:space="preserve"> Later in the project I decided to use a JavaScript library </w:t>
      </w:r>
      <w:r w:rsidR="00F02E10">
        <w:rPr>
          <w:lang w:val="en-GB"/>
        </w:rPr>
        <w:t>(</w:t>
      </w:r>
      <w:r w:rsidR="008D6A65">
        <w:rPr>
          <w:lang w:val="en-GB"/>
        </w:rPr>
        <w:t>chart.js</w:t>
      </w:r>
      <w:r w:rsidR="00F02E10">
        <w:rPr>
          <w:lang w:val="en-GB"/>
        </w:rPr>
        <w:t>) for my data visualisation because it required far less code to be written and tested by me.</w:t>
      </w:r>
    </w:p>
    <w:p w14:paraId="45ACD1C1" w14:textId="77777777" w:rsidR="00D36B43" w:rsidRPr="00D36B43" w:rsidRDefault="00D36B43" w:rsidP="00D36B43">
      <w:pPr>
        <w:jc w:val="left"/>
        <w:rPr>
          <w:lang w:val="en-GB"/>
        </w:rPr>
      </w:pPr>
    </w:p>
    <w:p w14:paraId="440034CF" w14:textId="77777777" w:rsidR="00AE0748" w:rsidRDefault="00D36B43" w:rsidP="00081782">
      <w:pPr>
        <w:jc w:val="left"/>
        <w:rPr>
          <w:lang w:val="en-GB"/>
        </w:rPr>
      </w:pPr>
      <w:r w:rsidRPr="00D36B43">
        <w:rPr>
          <w:lang w:val="en-GB"/>
        </w:rPr>
        <w:t xml:space="preserve">As inspiration for my system I looked at a quiz system produced by a student (NAME HERE)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23B032B3" w:rsidR="00DB0879" w:rsidRDefault="00BB0159" w:rsidP="005A2C12">
      <w:pPr>
        <w:jc w:val="left"/>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y supervisor also forwarded me an email that was provided to (NAME HERE) with instructions on how to connect and process the data returned by the application level protocol (LDAP).</w:t>
      </w:r>
    </w:p>
    <w:p w14:paraId="34E9768A" w14:textId="53322E72" w:rsidR="00DB0879" w:rsidRDefault="005A2C12" w:rsidP="005A2C12">
      <w:pPr>
        <w:jc w:val="left"/>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5A2C12">
      <w:pPr>
        <w:jc w:val="left"/>
        <w:rPr>
          <w:lang w:val="en-GB"/>
        </w:rPr>
      </w:pPr>
    </w:p>
    <w:p w14:paraId="63065681" w14:textId="6E0F9595" w:rsidR="00127B61" w:rsidRPr="00CC4CDE" w:rsidRDefault="00127B61" w:rsidP="005A2C12">
      <w:pPr>
        <w:jc w:val="left"/>
        <w:rPr>
          <w:lang w:val="en-GB"/>
        </w:rPr>
      </w:pPr>
      <w:r>
        <w:rPr>
          <w:lang w:val="en-GB"/>
        </w:rPr>
        <w:t xml:space="preserve">The system was to be used by the university. Every other web service the university provides is available in both Welsh and English because the university is bilingual. It seemed appropriate that my app should </w:t>
      </w:r>
      <w:r w:rsidR="001932C5">
        <w:rPr>
          <w:lang w:val="en-GB"/>
        </w:rPr>
        <w:t>also</w:t>
      </w:r>
      <w:r>
        <w:rPr>
          <w:lang w:val="en-GB"/>
        </w:rPr>
        <w:t xml:space="preserve"> be available in Welsh and English.</w:t>
      </w:r>
    </w:p>
    <w:p w14:paraId="28242F16" w14:textId="77777777" w:rsidR="004C12FA" w:rsidRPr="003C4F45" w:rsidRDefault="004C12FA" w:rsidP="0037614C">
      <w:pPr>
        <w:pStyle w:val="Heading2"/>
        <w:rPr>
          <w:lang w:val="en-GB"/>
        </w:rPr>
      </w:pPr>
      <w:bookmarkStart w:id="10" w:name="_Toc7347473"/>
      <w:commentRangeStart w:id="11"/>
      <w:r w:rsidRPr="003C4F45">
        <w:rPr>
          <w:lang w:val="en-GB"/>
        </w:rPr>
        <w:t>Analysis</w:t>
      </w:r>
      <w:commentRangeEnd w:id="11"/>
      <w:r w:rsidR="00ED684B">
        <w:rPr>
          <w:rStyle w:val="CommentReference"/>
          <w:rFonts w:ascii="Calibri" w:eastAsiaTheme="minorEastAsia" w:hAnsi="Calibri" w:cs="Calibri"/>
          <w:b w:val="0"/>
          <w:bCs w:val="0"/>
          <w:color w:val="auto"/>
        </w:rPr>
        <w:commentReference w:id="11"/>
      </w:r>
      <w:bookmarkEnd w:id="10"/>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3F511284" w:rsidR="003C227A" w:rsidRDefault="003C227A" w:rsidP="003C227A">
      <w:pPr>
        <w:pStyle w:val="Heading3"/>
        <w:rPr>
          <w:lang w:val="en-GB"/>
        </w:rPr>
      </w:pPr>
      <w:r>
        <w:rPr>
          <w:lang w:val="en-GB"/>
        </w:rPr>
        <w:t xml:space="preserve">Changes </w:t>
      </w:r>
      <w:r w:rsidR="009212B5">
        <w:rPr>
          <w:lang w:val="en-GB"/>
        </w:rPr>
        <w:t>from</w:t>
      </w:r>
      <w:r>
        <w:rPr>
          <w:lang w:val="en-GB"/>
        </w:rPr>
        <w:t xml:space="preserve"> </w:t>
      </w:r>
      <w:r w:rsidR="009212B5">
        <w:rPr>
          <w:lang w:val="en-GB"/>
        </w:rPr>
        <w:t>O</w:t>
      </w:r>
      <w:r>
        <w:rPr>
          <w:lang w:val="en-GB"/>
        </w:rPr>
        <w:t>riginal Project Description</w:t>
      </w:r>
    </w:p>
    <w:p w14:paraId="3D48E05D" w14:textId="5943CE2D" w:rsidR="009212B5" w:rsidRDefault="009212B5" w:rsidP="009212B5">
      <w:pPr>
        <w:rPr>
          <w:color w:val="FF0000"/>
          <w:lang w:val="en-GB"/>
        </w:rPr>
      </w:pPr>
      <w:r w:rsidRPr="009212B5">
        <w:rPr>
          <w:color w:val="FF0000"/>
          <w:lang w:val="en-GB"/>
        </w:rPr>
        <w:t>HERE TALK ABOUT HOW AND WHY I INTERPRETED THE PROJECT DESCRIPTION REQUIREMENTS THE WAY I DID</w:t>
      </w:r>
    </w:p>
    <w:p w14:paraId="73A3C82C" w14:textId="77777777" w:rsidR="004F5488" w:rsidRDefault="009212B5" w:rsidP="004F5488">
      <w:pPr>
        <w:keepNext/>
        <w:jc w:val="center"/>
      </w:pPr>
      <w:r>
        <w:rPr>
          <w:noProof/>
        </w:rPr>
        <w:lastRenderedPageBreak/>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6EB7BD34" w:rsidR="009212B5" w:rsidRPr="009212B5" w:rsidRDefault="004F5488" w:rsidP="004F5488">
      <w:pPr>
        <w:pStyle w:val="Caption"/>
        <w:jc w:val="center"/>
        <w:rPr>
          <w:color w:val="FF0000"/>
          <w:lang w:val="en-GB"/>
        </w:rPr>
      </w:pPr>
      <w:r>
        <w:t xml:space="preserve">Figure </w:t>
      </w:r>
      <w:r>
        <w:fldChar w:fldCharType="begin"/>
      </w:r>
      <w:r>
        <w:instrText xml:space="preserve"> SEQ Figure \* ARABIC </w:instrText>
      </w:r>
      <w:r>
        <w:fldChar w:fldCharType="separate"/>
      </w:r>
      <w:r w:rsidR="0079272E">
        <w:rPr>
          <w:noProof/>
        </w:rPr>
        <w:t>1</w:t>
      </w:r>
      <w:r>
        <w:fldChar w:fldCharType="end"/>
      </w:r>
      <w:r>
        <w:t xml:space="preserve"> Original project suggestion description</w:t>
      </w:r>
    </w:p>
    <w:p w14:paraId="7467FDCA" w14:textId="03510A26" w:rsidR="009066F1" w:rsidRDefault="009066F1" w:rsidP="0055468A">
      <w:pPr>
        <w:jc w:val="left"/>
        <w:rPr>
          <w:lang w:val="en-GB"/>
        </w:rPr>
      </w:pPr>
    </w:p>
    <w:p w14:paraId="56FF173D" w14:textId="19261752" w:rsidR="009066F1" w:rsidRDefault="00016D22" w:rsidP="00016D22">
      <w:pPr>
        <w:pStyle w:val="Heading3"/>
        <w:rPr>
          <w:lang w:val="en-GB"/>
        </w:rPr>
      </w:pPr>
      <w:bookmarkStart w:id="12" w:name="_Toc7347474"/>
      <w:r>
        <w:rPr>
          <w:lang w:val="en-GB"/>
        </w:rPr>
        <w:t>Requirements (Feature List)</w:t>
      </w:r>
      <w:bookmarkEnd w:id="12"/>
    </w:p>
    <w:p w14:paraId="4F190BC1" w14:textId="66A58812" w:rsidR="00C773F7" w:rsidRDefault="006E7A70" w:rsidP="006E7A70">
      <w:pPr>
        <w:jc w:val="left"/>
        <w:rPr>
          <w:lang w:val="en-GB"/>
        </w:rPr>
      </w:pPr>
      <w:r>
        <w:rPr>
          <w:lang w:val="en-GB"/>
        </w:rPr>
        <w:t xml:space="preserve">Shortly after my initial research and learning I produced a feature list; as is process convention in an FDD project. I broke the problem down into functionally valuable features and separated these features into four feature sets with estimated weeks for each feature set. </w:t>
      </w:r>
    </w:p>
    <w:p w14:paraId="776201A3" w14:textId="76A9D42C" w:rsidR="00C773F7" w:rsidRDefault="00C773F7" w:rsidP="006E7A70">
      <w:pPr>
        <w:jc w:val="left"/>
        <w:rPr>
          <w:lang w:val="en-GB"/>
        </w:rPr>
      </w:pPr>
    </w:p>
    <w:p w14:paraId="6C3D9032" w14:textId="77D69CB3" w:rsidR="00C773F7" w:rsidRDefault="00C773F7" w:rsidP="006E7A70">
      <w:pPr>
        <w:jc w:val="left"/>
        <w:rPr>
          <w:lang w:val="en-GB"/>
        </w:rPr>
      </w:pPr>
      <w:r>
        <w:rPr>
          <w:lang w:val="en-GB"/>
        </w:rPr>
        <w:t>The four feature sets were:</w:t>
      </w:r>
    </w:p>
    <w:p w14:paraId="7F4685BF" w14:textId="11E2F872" w:rsidR="00C773F7" w:rsidRDefault="00C773F7" w:rsidP="00D363AF">
      <w:pPr>
        <w:pStyle w:val="ListParagraph"/>
        <w:numPr>
          <w:ilvl w:val="0"/>
          <w:numId w:val="5"/>
        </w:numPr>
        <w:jc w:val="left"/>
        <w:rPr>
          <w:lang w:val="en-GB"/>
        </w:rPr>
      </w:pPr>
      <w:r>
        <w:rPr>
          <w:lang w:val="en-GB"/>
        </w:rPr>
        <w:t>Authentication</w:t>
      </w:r>
    </w:p>
    <w:p w14:paraId="4B61F173" w14:textId="55A7721C" w:rsidR="00C773F7" w:rsidRDefault="00C773F7" w:rsidP="00D363AF">
      <w:pPr>
        <w:pStyle w:val="ListParagraph"/>
        <w:numPr>
          <w:ilvl w:val="0"/>
          <w:numId w:val="5"/>
        </w:numPr>
        <w:jc w:val="left"/>
        <w:rPr>
          <w:lang w:val="en-GB"/>
        </w:rPr>
      </w:pPr>
      <w:r>
        <w:rPr>
          <w:lang w:val="en-GB"/>
        </w:rPr>
        <w:t>Lecture Management</w:t>
      </w:r>
    </w:p>
    <w:p w14:paraId="2A1D4143" w14:textId="4809F608" w:rsidR="00C773F7" w:rsidRDefault="00C773F7" w:rsidP="00D363AF">
      <w:pPr>
        <w:pStyle w:val="ListParagraph"/>
        <w:numPr>
          <w:ilvl w:val="0"/>
          <w:numId w:val="5"/>
        </w:numPr>
        <w:jc w:val="left"/>
        <w:rPr>
          <w:lang w:val="en-GB"/>
        </w:rPr>
      </w:pPr>
      <w:r>
        <w:rPr>
          <w:lang w:val="en-GB"/>
        </w:rPr>
        <w:t>Session Management</w:t>
      </w:r>
    </w:p>
    <w:p w14:paraId="41307BFB" w14:textId="332606D2" w:rsidR="00C773F7" w:rsidRDefault="00C773F7" w:rsidP="00D363AF">
      <w:pPr>
        <w:pStyle w:val="ListParagraph"/>
        <w:numPr>
          <w:ilvl w:val="0"/>
          <w:numId w:val="5"/>
        </w:numPr>
        <w:jc w:val="left"/>
        <w:rPr>
          <w:lang w:val="en-GB"/>
        </w:rPr>
      </w:pPr>
      <w:r>
        <w:rPr>
          <w:lang w:val="en-GB"/>
        </w:rPr>
        <w:t>Providing Feedback</w:t>
      </w:r>
    </w:p>
    <w:p w14:paraId="54E06BF9" w14:textId="3E19D6FC" w:rsidR="00C773F7" w:rsidRDefault="00C773F7" w:rsidP="00C773F7">
      <w:pPr>
        <w:jc w:val="left"/>
        <w:rPr>
          <w:lang w:val="en-GB"/>
        </w:rPr>
      </w:pPr>
    </w:p>
    <w:p w14:paraId="00595698" w14:textId="07A1B987" w:rsidR="00C773F7" w:rsidRDefault="00C773F7" w:rsidP="00C773F7">
      <w:pPr>
        <w:jc w:val="left"/>
        <w:rPr>
          <w:lang w:val="en-GB"/>
        </w:rPr>
      </w:pPr>
      <w:r>
        <w:rPr>
          <w:lang w:val="en-GB"/>
        </w:rPr>
        <w:t>The content of these feature sets evolved throughout the project and were not all ordered by dependency; especially between the last two I found my self frequently jumping from working on Session Management features to working on Feedback features and visa-versa.</w:t>
      </w:r>
    </w:p>
    <w:p w14:paraId="62571F79" w14:textId="553ADD71" w:rsidR="00455365" w:rsidRDefault="00455365" w:rsidP="00C773F7">
      <w:pPr>
        <w:jc w:val="left"/>
        <w:rPr>
          <w:lang w:val="en-GB"/>
        </w:rPr>
      </w:pPr>
    </w:p>
    <w:p w14:paraId="4E4E0C58" w14:textId="016F771A" w:rsidR="00455365" w:rsidRDefault="00455365" w:rsidP="00C773F7">
      <w:pPr>
        <w:jc w:val="left"/>
        <w:rPr>
          <w:lang w:val="en-GB"/>
        </w:rPr>
      </w:pPr>
      <w:r>
        <w:rPr>
          <w:lang w:val="en-GB"/>
        </w:rPr>
        <w:t xml:space="preserve">The authentication feature set </w:t>
      </w:r>
      <w:r w:rsidR="00DD4DF0">
        <w:rPr>
          <w:lang w:val="en-GB"/>
        </w:rPr>
        <w:t>started with only one feature which was LDAP authentication, this was because at the time I was unsure on the difficulty of the feature I later included internationalisation in this feature set due to feature being easier to implement than first expected.</w:t>
      </w:r>
    </w:p>
    <w:p w14:paraId="2C38D1F9" w14:textId="44C6FDC7" w:rsidR="00DD4DF0" w:rsidRDefault="00DD4DF0" w:rsidP="00C773F7">
      <w:pPr>
        <w:jc w:val="left"/>
        <w:rPr>
          <w:lang w:val="en-GB"/>
        </w:rPr>
      </w:pPr>
    </w:p>
    <w:p w14:paraId="3065D0ED" w14:textId="29457A86" w:rsidR="00DD4DF0" w:rsidRDefault="00DD4DF0"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697A313B" w14:textId="67E9B89A" w:rsidR="00DD4DF0" w:rsidRDefault="00DD4DF0" w:rsidP="00C773F7">
      <w:pPr>
        <w:jc w:val="left"/>
        <w:rPr>
          <w:lang w:val="en-GB"/>
        </w:rPr>
      </w:pPr>
    </w:p>
    <w:p w14:paraId="0DFAA2E7" w14:textId="77777777" w:rsidR="00DD4DF0" w:rsidRDefault="00DD4DF0" w:rsidP="00C773F7">
      <w:pPr>
        <w:jc w:val="left"/>
        <w:rPr>
          <w:lang w:val="en-GB"/>
        </w:rPr>
      </w:pPr>
      <w:r>
        <w:rPr>
          <w:lang w:val="en-GB"/>
        </w:rPr>
        <w:t>Lecture Management is more basic CRUD functionality which expanded throughout the project to include search query functionality and functionality to work with PDF uploads.</w:t>
      </w:r>
    </w:p>
    <w:p w14:paraId="1B0A837D" w14:textId="77777777" w:rsidR="00DD4DF0" w:rsidRDefault="00DD4DF0" w:rsidP="00C773F7">
      <w:pPr>
        <w:jc w:val="left"/>
        <w:rPr>
          <w:lang w:val="en-GB"/>
        </w:rPr>
      </w:pPr>
    </w:p>
    <w:p w14:paraId="5FCA3BB2" w14:textId="77777777" w:rsidR="00DD4DF0" w:rsidRDefault="00DD4DF0" w:rsidP="00C773F7">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58543A74" w14:textId="77777777" w:rsidR="00DD4DF0" w:rsidRDefault="00DD4DF0" w:rsidP="00C773F7">
      <w:pPr>
        <w:jc w:val="left"/>
        <w:rPr>
          <w:lang w:val="en-GB"/>
        </w:rPr>
      </w:pPr>
    </w:p>
    <w:p w14:paraId="0C5BE003" w14:textId="0F658E9B" w:rsidR="00DD4DF0" w:rsidRPr="00C773F7" w:rsidRDefault="00DD4DF0" w:rsidP="00C773F7">
      <w:pPr>
        <w:jc w:val="left"/>
        <w:rPr>
          <w:lang w:val="en-GB"/>
        </w:rPr>
      </w:pPr>
      <w:r>
        <w:rPr>
          <w:lang w:val="en-GB"/>
        </w:rPr>
        <w:t xml:space="preserve">Providing Feedback was meant to be the simpler UI as it was intended for use </w:t>
      </w:r>
      <w:r w:rsidR="002E4ED7">
        <w:rPr>
          <w:lang w:val="en-GB"/>
        </w:rPr>
        <w:t>b</w:t>
      </w:r>
      <w:r>
        <w:rPr>
          <w:lang w:val="en-GB"/>
        </w:rPr>
        <w:t>y students on mobiles</w:t>
      </w:r>
      <w:r w:rsidR="002E4ED7">
        <w:rPr>
          <w:lang w:val="en-GB"/>
        </w:rPr>
        <w:t>. It required connecting to an active session and maintaining user data through use of a session on the server.</w:t>
      </w:r>
    </w:p>
    <w:p w14:paraId="49733A3C" w14:textId="340A8D5A" w:rsidR="0014676A" w:rsidRPr="00391ED4" w:rsidRDefault="0014676A" w:rsidP="0037614C">
      <w:pPr>
        <w:rPr>
          <w:lang w:val="en-GB"/>
        </w:rPr>
      </w:pPr>
    </w:p>
    <w:p w14:paraId="19026B19" w14:textId="77777777" w:rsidR="001F35A4" w:rsidRPr="003C4F45" w:rsidRDefault="004C12FA" w:rsidP="0037614C">
      <w:pPr>
        <w:pStyle w:val="Heading2"/>
        <w:rPr>
          <w:lang w:val="en-GB"/>
        </w:rPr>
      </w:pPr>
      <w:bookmarkStart w:id="13" w:name="_Toc7347475"/>
      <w:r w:rsidRPr="003C4F45">
        <w:rPr>
          <w:lang w:val="en-GB"/>
        </w:rPr>
        <w:t>Process</w:t>
      </w:r>
      <w:bookmarkEnd w:id="13"/>
      <w:r w:rsidRPr="003C4F45">
        <w:rPr>
          <w:lang w:val="en-GB"/>
        </w:rPr>
        <w:t xml:space="preserve"> </w:t>
      </w:r>
    </w:p>
    <w:p w14:paraId="266D58C3" w14:textId="4B7D7F15" w:rsidR="004C12FA" w:rsidRDefault="004571B8" w:rsidP="004754CC">
      <w:pPr>
        <w:jc w:val="left"/>
        <w:rPr>
          <w:lang w:val="en-GB"/>
        </w:rPr>
      </w:pPr>
      <w:r>
        <w:rPr>
          <w:lang w:val="en-GB"/>
        </w:rPr>
        <w:t xml:space="preserve">I originally intended to follow </w:t>
      </w:r>
      <w:r w:rsidR="004754CC">
        <w:rPr>
          <w:lang w:val="en-GB"/>
        </w:rPr>
        <w:t xml:space="preserve">a personalised version of feature-driven development (FDD) as my engineering process. I chose FDD because it is recommended when building a project which is well defined and would allow me to get a lot of design out of the way during the </w:t>
      </w:r>
      <w:r w:rsidR="004754CC">
        <w:rPr>
          <w:lang w:val="en-GB"/>
        </w:rPr>
        <w:lastRenderedPageBreak/>
        <w:t>first three FDD process steps (AKA iteration zero).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22C677E1"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that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6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730D01" w:rsidRDefault="00075D10" w:rsidP="0037614C">
      <w:pPr>
        <w:rPr>
          <w:color w:val="FFC000"/>
          <w:lang w:val="en-GB"/>
        </w:rPr>
      </w:pPr>
      <w:r w:rsidRPr="00730D01">
        <w:rPr>
          <w:color w:val="FFC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730D01">
        <w:rPr>
          <w:color w:val="FFC000"/>
          <w:lang w:val="en-GB"/>
        </w:rPr>
        <w:t xml:space="preserve"> the project structure now reflects that with investment in design, implementation and testing in that order.</w:t>
      </w:r>
    </w:p>
    <w:p w14:paraId="35D3A85B" w14:textId="49FB574E" w:rsidR="00075D10" w:rsidRDefault="00075D10"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347476"/>
      <w:bookmarkEnd w:id="7"/>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7347477"/>
      <w:bookmarkStart w:id="19" w:name="_Toc192777708"/>
      <w:r w:rsidRPr="003C4F45">
        <w:rPr>
          <w:lang w:val="en-GB"/>
        </w:rPr>
        <w:t>Overall Architecture</w:t>
      </w:r>
      <w:bookmarkEnd w:id="17"/>
      <w:bookmarkEnd w:id="18"/>
    </w:p>
    <w:p w14:paraId="7888AAA6" w14:textId="5D3C29F5" w:rsidR="00A11B8A" w:rsidRDefault="003273E4" w:rsidP="0037614C">
      <w:pPr>
        <w:rPr>
          <w:lang w:val="en-GB"/>
        </w:rPr>
      </w:pPr>
      <w:r>
        <w:rPr>
          <w:lang w:val="en-GB"/>
        </w:rPr>
        <w:t>Towards the start of the project I produced several high-level UML designs to model the system; these diagrams were updated as the project progressed.</w:t>
      </w:r>
      <w:r w:rsidR="00BA725D">
        <w:rPr>
          <w:lang w:val="en-GB"/>
        </w:rPr>
        <w:t xml:space="preserve"> I used Visual Paradigm community edition to produce the diagrams.</w:t>
      </w:r>
    </w:p>
    <w:p w14:paraId="4F438A0F" w14:textId="77777777" w:rsidR="002808A8" w:rsidRDefault="002808A8" w:rsidP="002808A8">
      <w:pPr>
        <w:pStyle w:val="Heading3"/>
        <w:rPr>
          <w:lang w:val="en-GB"/>
        </w:rPr>
      </w:pPr>
      <w:bookmarkStart w:id="20" w:name="_Toc7347478"/>
      <w:r>
        <w:rPr>
          <w:lang w:val="en-GB"/>
        </w:rPr>
        <w:t>Behavioural Diagrams</w:t>
      </w:r>
      <w:bookmarkEnd w:id="20"/>
    </w:p>
    <w:p w14:paraId="61BE32B0" w14:textId="63020AC2" w:rsidR="002808A8" w:rsidRDefault="002808A8" w:rsidP="002808A8">
      <w:pPr>
        <w:rPr>
          <w:lang w:val="en-GB"/>
        </w:rPr>
      </w:pPr>
      <w:r>
        <w:rPr>
          <w:lang w:val="en-GB"/>
        </w:rPr>
        <w:t>My behavioural diagrams display the system functionality and detail the intended user workflow.</w:t>
      </w:r>
      <w:r w:rsidR="00D8493D">
        <w:rPr>
          <w:lang w:val="en-GB"/>
        </w:rPr>
        <w:t xml:space="preserve"> </w:t>
      </w:r>
      <w:r>
        <w:rPr>
          <w:lang w:val="en-GB"/>
        </w:rPr>
        <w:t xml:space="preserve">I used a use-case diagram to brainstorm the functions of the system both the staff and student users would want to </w:t>
      </w:r>
      <w:commentRangeStart w:id="21"/>
      <w:r>
        <w:rPr>
          <w:lang w:val="en-GB"/>
        </w:rPr>
        <w:t>access</w:t>
      </w:r>
      <w:commentRangeEnd w:id="21"/>
      <w:r w:rsidR="00E04AA0">
        <w:rPr>
          <w:rStyle w:val="CommentReference"/>
        </w:rPr>
        <w:commentReference w:id="21"/>
      </w:r>
      <w:r>
        <w:rPr>
          <w:lang w:val="en-GB"/>
        </w:rPr>
        <w:t>.</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6763D0D0" w:rsidR="00F67751" w:rsidRDefault="00F67751" w:rsidP="00F67751">
      <w:pPr>
        <w:pStyle w:val="Caption"/>
        <w:jc w:val="center"/>
        <w:rPr>
          <w:lang w:val="en-GB"/>
        </w:rPr>
      </w:pPr>
      <w:r>
        <w:t xml:space="preserve">Figure </w:t>
      </w:r>
      <w:r>
        <w:fldChar w:fldCharType="begin"/>
      </w:r>
      <w:r>
        <w:instrText xml:space="preserve"> SEQ Figure \* ARABIC </w:instrText>
      </w:r>
      <w:r>
        <w:fldChar w:fldCharType="separate"/>
      </w:r>
      <w:r w:rsidR="0079272E">
        <w:rPr>
          <w:noProof/>
        </w:rPr>
        <w:t>2</w:t>
      </w:r>
      <w:r>
        <w:fldChar w:fldCharType="end"/>
      </w:r>
      <w:r>
        <w:t xml:space="preserve"> Use-Case Diagram</w:t>
      </w:r>
    </w:p>
    <w:p w14:paraId="5F0A9EB0" w14:textId="2746E155" w:rsidR="00983BB4" w:rsidRPr="00260B0F" w:rsidRDefault="00983BB4" w:rsidP="002808A8">
      <w:pPr>
        <w:rPr>
          <w:lang w:val="en-GB"/>
        </w:rPr>
      </w:pPr>
    </w:p>
    <w:p w14:paraId="466109F3" w14:textId="33DF60AF" w:rsidR="002808A8" w:rsidRDefault="002808A8" w:rsidP="002808A8">
      <w:pPr>
        <w:rPr>
          <w:lang w:val="en-GB"/>
        </w:rPr>
      </w:pPr>
      <w:r>
        <w:rPr>
          <w:lang w:val="en-GB"/>
        </w:rPr>
        <w:t xml:space="preserve">I used activity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lastRenderedPageBreak/>
        <w:drawing>
          <wp:inline distT="0" distB="0" distL="0" distR="0" wp14:anchorId="7D4FC556" wp14:editId="5224BEFF">
            <wp:extent cx="5270500" cy="541214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270500" cy="5412142"/>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5ED6F8EF" w:rsidR="00983BB4"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79272E">
        <w:rPr>
          <w:noProof/>
        </w:rPr>
        <w:t>3</w:t>
      </w:r>
      <w:r>
        <w:fldChar w:fldCharType="end"/>
      </w:r>
      <w:r>
        <w:t xml:space="preserve">  Staff User Activity Diagram</w:t>
      </w:r>
    </w:p>
    <w:p w14:paraId="617EAD9C" w14:textId="0E753EA5" w:rsidR="00983BB4" w:rsidRDefault="008C25DD" w:rsidP="00983BB4">
      <w:pPr>
        <w:keepNext/>
        <w:jc w:val="center"/>
      </w:pPr>
      <w:r>
        <w:rPr>
          <w:noProof/>
        </w:rPr>
        <w:drawing>
          <wp:inline distT="0" distB="0" distL="0" distR="0" wp14:anchorId="5E42DE7F" wp14:editId="1010B691">
            <wp:extent cx="3162748" cy="287238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2587" cy="2890402"/>
                    </a:xfrm>
                    <a:prstGeom prst="rect">
                      <a:avLst/>
                    </a:prstGeom>
                    <a:noFill/>
                    <a:ln>
                      <a:noFill/>
                    </a:ln>
                  </pic:spPr>
                </pic:pic>
              </a:graphicData>
            </a:graphic>
          </wp:inline>
        </w:drawing>
      </w:r>
    </w:p>
    <w:p w14:paraId="453AF398" w14:textId="21891B78" w:rsidR="00983BB4" w:rsidRPr="00BA725D"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79272E">
        <w:rPr>
          <w:noProof/>
        </w:rPr>
        <w:t>4</w:t>
      </w:r>
      <w:r>
        <w:fldChar w:fldCharType="end"/>
      </w:r>
      <w:r>
        <w:t xml:space="preserve">  Student User Activity Diagram - Providing Feedback</w:t>
      </w:r>
    </w:p>
    <w:p w14:paraId="68227BC3" w14:textId="34FEE93B" w:rsidR="002808A8" w:rsidRDefault="00E04AA0" w:rsidP="0037614C">
      <w:commentRangeStart w:id="22"/>
      <w:commentRangeEnd w:id="22"/>
      <w:r>
        <w:rPr>
          <w:rStyle w:val="CommentReference"/>
        </w:rPr>
        <w:lastRenderedPageBreak/>
        <w:commentReference w:id="22"/>
      </w:r>
      <w:r w:rsidR="0054198B" w:rsidRPr="0054198B">
        <w:t xml:space="preserve"> </w:t>
      </w:r>
    </w:p>
    <w:p w14:paraId="00FDD681" w14:textId="77777777" w:rsidR="005E7623" w:rsidRDefault="005E7623" w:rsidP="0037614C">
      <w:pPr>
        <w:rPr>
          <w:lang w:val="en-GB"/>
        </w:rPr>
      </w:pPr>
    </w:p>
    <w:p w14:paraId="0A26B07D" w14:textId="4D1DE6B4" w:rsidR="003273E4" w:rsidRPr="00D8493D" w:rsidRDefault="00BA725D" w:rsidP="0037614C">
      <w:pPr>
        <w:pStyle w:val="Heading3"/>
        <w:rPr>
          <w:lang w:val="en-GB"/>
        </w:rPr>
      </w:pPr>
      <w:bookmarkStart w:id="23" w:name="_Toc7347479"/>
      <w:r>
        <w:rPr>
          <w:lang w:val="en-GB"/>
        </w:rPr>
        <w:t>Structural Diagrams</w:t>
      </w:r>
      <w:bookmarkEnd w:id="23"/>
    </w:p>
    <w:p w14:paraId="6DCED191" w14:textId="5E0E93FB" w:rsidR="00BA725D" w:rsidRDefault="003273E4" w:rsidP="0037614C">
      <w:pPr>
        <w:rPr>
          <w:lang w:val="en-GB"/>
        </w:rPr>
      </w:pPr>
      <w:r>
        <w:rPr>
          <w:lang w:val="en-GB"/>
        </w:rPr>
        <w:t>I started with an entity relationship diagram describing the underlying data the system would need to store in the database. Focusing on data was recommended to me by my tutor during my year in industry.</w:t>
      </w:r>
    </w:p>
    <w:p w14:paraId="6CA1D4AE" w14:textId="77777777" w:rsidR="00BA725D" w:rsidRDefault="00BA725D" w:rsidP="0037614C">
      <w:pPr>
        <w:rPr>
          <w:lang w:val="en-GB"/>
        </w:rPr>
      </w:pPr>
    </w:p>
    <w:p w14:paraId="1D4902EB" w14:textId="59185ED9" w:rsidR="007048DD" w:rsidRDefault="00BA725D" w:rsidP="0037614C">
      <w:pPr>
        <w:rPr>
          <w:lang w:val="en-GB"/>
        </w:rPr>
      </w:pPr>
      <w:r>
        <w:rPr>
          <w:lang w:val="en-GB"/>
        </w:rPr>
        <w:t>I had to redesign the database in the middle of the project to reduce redundant data</w:t>
      </w:r>
      <w:r w:rsidR="007048DD">
        <w:rPr>
          <w:lang w:val="en-GB"/>
        </w:rPr>
        <w:t>, make the addition of extra functionality easier and allow the use of more Django conventions.</w:t>
      </w:r>
    </w:p>
    <w:p w14:paraId="3C394A7B" w14:textId="77777777" w:rsidR="007048DD" w:rsidRDefault="007048DD" w:rsidP="00D363AF">
      <w:pPr>
        <w:pStyle w:val="ListParagraph"/>
        <w:numPr>
          <w:ilvl w:val="0"/>
          <w:numId w:val="6"/>
        </w:numPr>
        <w:rPr>
          <w:lang w:val="en-GB"/>
        </w:rPr>
      </w:pPr>
      <w:r w:rsidRPr="007048DD">
        <w:rPr>
          <w:lang w:val="en-GB"/>
        </w:rPr>
        <w:t>I made</w:t>
      </w:r>
      <w:r w:rsidR="00BA725D" w:rsidRPr="007048DD">
        <w:rPr>
          <w:lang w:val="en-GB"/>
        </w:rPr>
        <w:t xml:space="preserve"> use of </w:t>
      </w:r>
      <w:r>
        <w:rPr>
          <w:lang w:val="en-GB"/>
        </w:rPr>
        <w:t>relations</w:t>
      </w:r>
      <w:r w:rsidR="00BA725D" w:rsidRPr="007048DD">
        <w:rPr>
          <w:lang w:val="en-GB"/>
        </w:rPr>
        <w:t xml:space="preserve"> produced by Django’s authentication contribution </w:t>
      </w:r>
      <w:r>
        <w:rPr>
          <w:lang w:val="en-GB"/>
        </w:rPr>
        <w:t>therefore</w:t>
      </w:r>
      <w:r w:rsidR="00BA725D" w:rsidRPr="007048DD">
        <w:rPr>
          <w:lang w:val="en-GB"/>
        </w:rPr>
        <w:t xml:space="preserve"> </w:t>
      </w:r>
      <w:r w:rsidRPr="007048DD">
        <w:rPr>
          <w:lang w:val="en-GB"/>
        </w:rPr>
        <w:t>removed attributes from the lecture relation.</w:t>
      </w:r>
    </w:p>
    <w:p w14:paraId="1DCE1BF7" w14:textId="2EA0DD49" w:rsidR="003273E4" w:rsidRDefault="007048DD" w:rsidP="00D363AF">
      <w:pPr>
        <w:pStyle w:val="ListParagraph"/>
        <w:numPr>
          <w:ilvl w:val="0"/>
          <w:numId w:val="6"/>
        </w:numPr>
        <w:rPr>
          <w:lang w:val="en-GB"/>
        </w:rPr>
      </w:pPr>
      <w:r>
        <w:rPr>
          <w:lang w:val="en-GB"/>
        </w:rPr>
        <w:t>Added a</w:t>
      </w:r>
      <w:r w:rsidR="00BA725D" w:rsidRPr="007048DD">
        <w:rPr>
          <w:lang w:val="en-GB"/>
        </w:rPr>
        <w:t xml:space="preserve"> ‘Time’ relation </w:t>
      </w:r>
      <w:r>
        <w:rPr>
          <w:lang w:val="en-GB"/>
        </w:rPr>
        <w:t>allowing</w:t>
      </w:r>
      <w:r w:rsidR="00BA725D" w:rsidRPr="007048DD">
        <w:rPr>
          <w:lang w:val="en-GB"/>
        </w:rPr>
        <w:t xml:space="preserve"> feedback sessions to be re-started by introducing multiple start and end times.</w:t>
      </w:r>
    </w:p>
    <w:p w14:paraId="6C560006" w14:textId="6D2C93A0" w:rsidR="0024346F" w:rsidRDefault="0024346F" w:rsidP="00D363AF">
      <w:pPr>
        <w:pStyle w:val="ListParagraph"/>
        <w:numPr>
          <w:ilvl w:val="0"/>
          <w:numId w:val="6"/>
        </w:numPr>
        <w:rPr>
          <w:lang w:val="en-GB"/>
        </w:rPr>
      </w:pPr>
      <w:r>
        <w:rPr>
          <w:lang w:val="en-GB"/>
        </w:rPr>
        <w:t>Shifted attributes from the Lecture relation to the Session relation resulting in more flexibility of the functioning of the application.</w:t>
      </w:r>
    </w:p>
    <w:p w14:paraId="14679D20" w14:textId="2D91D976" w:rsidR="007048DD" w:rsidRDefault="007048DD" w:rsidP="00D363AF">
      <w:pPr>
        <w:pStyle w:val="ListParagraph"/>
        <w:numPr>
          <w:ilvl w:val="0"/>
          <w:numId w:val="6"/>
        </w:numPr>
        <w:rPr>
          <w:lang w:val="en-GB"/>
        </w:rPr>
      </w:pPr>
      <w:r>
        <w:rPr>
          <w:lang w:val="en-GB"/>
        </w:rPr>
        <w:t>Removed my ‘</w:t>
      </w:r>
      <w:proofErr w:type="spellStart"/>
      <w:r>
        <w:rPr>
          <w:lang w:val="en-GB"/>
        </w:rPr>
        <w:t>enum</w:t>
      </w:r>
      <w:proofErr w:type="spellEnd"/>
      <w:r>
        <w:rPr>
          <w:lang w:val="en-GB"/>
        </w:rPr>
        <w:t>’ relations for the type of feedback options available by instead using a simple varchar type attribute on the feedback table which was restricted only by the hard-coded values supplied to a ChoiceField on a Django model class. This is more conventional for fixed drop-down options in Django.</w:t>
      </w:r>
    </w:p>
    <w:p w14:paraId="519C1EDB" w14:textId="77777777" w:rsidR="005060CD" w:rsidRDefault="005060CD" w:rsidP="00D8493D">
      <w:pPr>
        <w:keepNext/>
        <w:jc w:val="center"/>
      </w:pPr>
      <w:r>
        <w:rPr>
          <w:noProof/>
        </w:rPr>
        <w:drawing>
          <wp:inline distT="0" distB="0" distL="0" distR="0" wp14:anchorId="100871E6" wp14:editId="3FEA4EC4">
            <wp:extent cx="4044875" cy="21725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2968" cy="2176883"/>
                    </a:xfrm>
                    <a:prstGeom prst="rect">
                      <a:avLst/>
                    </a:prstGeom>
                    <a:noFill/>
                    <a:ln>
                      <a:noFill/>
                    </a:ln>
                  </pic:spPr>
                </pic:pic>
              </a:graphicData>
            </a:graphic>
          </wp:inline>
        </w:drawing>
      </w:r>
    </w:p>
    <w:p w14:paraId="4F503FE2" w14:textId="461447A6" w:rsidR="00E04AA0" w:rsidRDefault="005060CD" w:rsidP="005060CD">
      <w:pPr>
        <w:pStyle w:val="Caption"/>
        <w:jc w:val="center"/>
        <w:rPr>
          <w:lang w:val="en-GB"/>
        </w:rPr>
      </w:pPr>
      <w:r>
        <w:t xml:space="preserve">Figure </w:t>
      </w:r>
      <w:r>
        <w:fldChar w:fldCharType="begin"/>
      </w:r>
      <w:r>
        <w:instrText xml:space="preserve"> SEQ Figure \* ARABIC </w:instrText>
      </w:r>
      <w:r>
        <w:fldChar w:fldCharType="separate"/>
      </w:r>
      <w:r w:rsidR="0079272E">
        <w:rPr>
          <w:noProof/>
        </w:rPr>
        <w:t>5</w:t>
      </w:r>
      <w:r>
        <w:fldChar w:fldCharType="end"/>
      </w:r>
      <w:r>
        <w:t xml:space="preserve"> Entity Relationship diagram describing the structure of my applications </w:t>
      </w:r>
      <w:r w:rsidR="001461F5">
        <w:t>database</w:t>
      </w:r>
    </w:p>
    <w:p w14:paraId="5FE91EFC" w14:textId="6F0E4564" w:rsidR="005D061E" w:rsidRDefault="00E04AA0" w:rsidP="00E04AA0">
      <w:pPr>
        <w:rPr>
          <w:lang w:val="en-GB"/>
        </w:rPr>
      </w:pPr>
      <w:r>
        <w:rPr>
          <w:lang w:val="en-GB"/>
        </w:rPr>
        <w:t>The component architecture of the system is quite basic, I had</w:t>
      </w:r>
      <w:r w:rsidR="005D061E" w:rsidRPr="005D061E">
        <w:rPr>
          <w:lang w:val="en-GB"/>
        </w:rPr>
        <w:t xml:space="preserve">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348DB095">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5307" cy="1346507"/>
                          </a:xfrm>
                          <a:prstGeom prst="rect">
                            <a:avLst/>
                          </a:prstGeom>
                        </pic:spPr>
                      </pic:pic>
                    </a:graphicData>
                  </a:graphic>
                </wp:inline>
              </w:drawing>
            </w:r>
          </w:p>
          <w:p w14:paraId="07F66590" w14:textId="7F0A59A7" w:rsidR="007A56AC" w:rsidRDefault="007A56AC" w:rsidP="007A56AC">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79272E">
              <w:rPr>
                <w:noProof/>
                <w:sz w:val="14"/>
              </w:rPr>
              <w:t>6</w:t>
            </w:r>
            <w:r w:rsidRPr="00C70056">
              <w:rPr>
                <w:sz w:val="14"/>
              </w:rPr>
              <w:fldChar w:fldCharType="end"/>
            </w:r>
            <w:r w:rsidRPr="00C70056">
              <w:rPr>
                <w:sz w:val="14"/>
              </w:rPr>
              <w:t xml:space="preserve"> Original Component Diagram</w:t>
            </w:r>
          </w:p>
        </w:tc>
        <w:tc>
          <w:tcPr>
            <w:tcW w:w="4145" w:type="dxa"/>
          </w:tcPr>
          <w:p w14:paraId="7AF58BCB" w14:textId="77777777" w:rsidR="00591D04" w:rsidRDefault="007A56AC" w:rsidP="00591D04">
            <w:pPr>
              <w:keepNext/>
              <w:jc w:val="center"/>
            </w:pPr>
            <w:r>
              <w:rPr>
                <w:noProof/>
              </w:rPr>
              <w:drawing>
                <wp:inline distT="0" distB="0" distL="0" distR="0" wp14:anchorId="177656C7" wp14:editId="16F7AAE5">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013ED2AF" w:rsidR="007A56AC" w:rsidRDefault="00591D04" w:rsidP="00591D04">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79272E">
              <w:rPr>
                <w:noProof/>
                <w:sz w:val="14"/>
              </w:rPr>
              <w:t>7</w:t>
            </w:r>
            <w:r w:rsidRPr="00C70056">
              <w:rPr>
                <w:sz w:val="14"/>
              </w:rPr>
              <w:fldChar w:fldCharType="end"/>
            </w:r>
            <w:r w:rsidRPr="00C70056">
              <w:rPr>
                <w:sz w:val="14"/>
              </w:rPr>
              <w:t xml:space="preserve"> Final Component Diagram</w:t>
            </w:r>
          </w:p>
        </w:tc>
      </w:tr>
    </w:tbl>
    <w:p w14:paraId="2E079EE9" w14:textId="77777777" w:rsidR="00A11B8A" w:rsidRPr="003C4F45" w:rsidRDefault="00A11B8A" w:rsidP="0037614C">
      <w:pPr>
        <w:pStyle w:val="Heading2"/>
        <w:rPr>
          <w:lang w:val="en-GB"/>
        </w:rPr>
      </w:pPr>
      <w:bookmarkStart w:id="24" w:name="_Toc222978598"/>
      <w:bookmarkStart w:id="25" w:name="_Toc7347480"/>
      <w:r w:rsidRPr="003C4F45">
        <w:rPr>
          <w:lang w:val="en-GB"/>
        </w:rPr>
        <w:t>Detailed Design</w:t>
      </w:r>
      <w:bookmarkEnd w:id="24"/>
      <w:bookmarkEnd w:id="25"/>
      <w:r w:rsidRPr="003C4F45">
        <w:rPr>
          <w:lang w:val="en-GB"/>
        </w:rPr>
        <w:t xml:space="preserve"> </w:t>
      </w:r>
    </w:p>
    <w:p w14:paraId="28B1FE95" w14:textId="3EDCE57B" w:rsidR="00AF6813" w:rsidRDefault="002808A8" w:rsidP="0037614C">
      <w:pPr>
        <w:rPr>
          <w:lang w:val="en-GB"/>
        </w:rPr>
      </w:pPr>
      <w:r>
        <w:rPr>
          <w:lang w:val="en-GB"/>
        </w:rPr>
        <w:t xml:space="preserve">I found detailed design difficult and delayed it for most the project. My original goal was to auto-generate it using </w:t>
      </w:r>
      <w:r w:rsidR="00AF6813">
        <w:rPr>
          <w:lang w:val="en-GB"/>
        </w:rPr>
        <w:t xml:space="preserve">some tool, I tried to use the </w:t>
      </w:r>
      <w:proofErr w:type="spellStart"/>
      <w:r w:rsidR="00AF6813">
        <w:rPr>
          <w:lang w:val="en-GB"/>
        </w:rPr>
        <w:t>pygraphviz</w:t>
      </w:r>
      <w:proofErr w:type="spellEnd"/>
      <w:r w:rsidR="00AF6813">
        <w:rPr>
          <w:lang w:val="en-GB"/>
        </w:rPr>
        <w:t xml:space="preserve"> python package to do this however ran into an issue to do with missing C libraries that I could not resolve.</w:t>
      </w:r>
    </w:p>
    <w:p w14:paraId="3B5C7567" w14:textId="77777777" w:rsidR="00AF6813" w:rsidRDefault="00AF6813" w:rsidP="0037614C">
      <w:pPr>
        <w:rPr>
          <w:lang w:val="en-GB"/>
        </w:rPr>
      </w:pPr>
    </w:p>
    <w:p w14:paraId="083DBD01" w14:textId="77777777" w:rsidR="00AF6813" w:rsidRDefault="00AF6813" w:rsidP="0037614C">
      <w:pPr>
        <w:rPr>
          <w:lang w:val="en-GB"/>
        </w:rPr>
      </w:pPr>
      <w:r>
        <w:rPr>
          <w:lang w:val="en-GB"/>
        </w:rPr>
        <w:t>There was a general lack of documentation for the standard of how to model Django applications I think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051F03CA" w:rsidR="00AF6813" w:rsidRDefault="00AF6813" w:rsidP="0037614C">
      <w:pPr>
        <w:rPr>
          <w:lang w:val="en-GB"/>
        </w:rPr>
      </w:pPr>
      <w:r>
        <w:rPr>
          <w:lang w:val="en-GB"/>
        </w:rPr>
        <w:t xml:space="preserve">This in my </w:t>
      </w:r>
      <w:r w:rsidR="00E04B62">
        <w:rPr>
          <w:lang w:val="en-GB"/>
        </w:rPr>
        <w:t>opinion</w:t>
      </w:r>
      <w:r>
        <w:rPr>
          <w:lang w:val="en-GB"/>
        </w:rPr>
        <w:t xml:space="preserve"> does not as that much value as it is close to structure described in the database, as it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033AA157" w:rsidR="00E04B62" w:rsidRDefault="00E04B62" w:rsidP="0037614C">
      <w:pPr>
        <w:rPr>
          <w:lang w:val="en-GB"/>
        </w:rPr>
      </w:pPr>
      <w:r>
        <w:rPr>
          <w:lang w:val="en-GB"/>
        </w:rPr>
        <w:t xml:space="preserve">Below is the class diagram describing the ORM classes from my applications models.py file. These are the model part of the MVC design pattern on which Django framework is </w:t>
      </w:r>
      <w:commentRangeStart w:id="26"/>
      <w:r>
        <w:rPr>
          <w:lang w:val="en-GB"/>
        </w:rPr>
        <w:t>built</w:t>
      </w:r>
      <w:commentRangeEnd w:id="26"/>
      <w:r w:rsidR="00E04AA0">
        <w:rPr>
          <w:rStyle w:val="CommentReference"/>
        </w:rPr>
        <w:commentReference w:id="26"/>
      </w:r>
      <w:r>
        <w:rPr>
          <w:lang w:val="en-GB"/>
        </w:rPr>
        <w: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02A5BD73" w:rsidR="007B5B91" w:rsidRPr="003C4F45" w:rsidRDefault="00E84FB3" w:rsidP="00E84FB3">
      <w:pPr>
        <w:pStyle w:val="Caption"/>
        <w:jc w:val="center"/>
        <w:rPr>
          <w:lang w:val="en-GB"/>
        </w:rPr>
      </w:pPr>
      <w:r>
        <w:t xml:space="preserve">Figure </w:t>
      </w:r>
      <w:r>
        <w:fldChar w:fldCharType="begin"/>
      </w:r>
      <w:r>
        <w:instrText xml:space="preserve"> SEQ Figure \* ARABIC </w:instrText>
      </w:r>
      <w:r>
        <w:fldChar w:fldCharType="separate"/>
      </w:r>
      <w:r w:rsidR="0079272E">
        <w:rPr>
          <w:noProof/>
        </w:rPr>
        <w:t>8</w:t>
      </w:r>
      <w:r>
        <w:fldChar w:fldCharType="end"/>
      </w:r>
      <w:r>
        <w:t xml:space="preserve">  Class Diagram describing structure of ORM classes in models.py</w:t>
      </w:r>
    </w:p>
    <w:p w14:paraId="4D5BF710" w14:textId="77777777" w:rsidR="00A11B8A" w:rsidRPr="003C4F45" w:rsidRDefault="00A11B8A" w:rsidP="0037614C">
      <w:pPr>
        <w:pStyle w:val="Heading2"/>
        <w:rPr>
          <w:lang w:val="en-GB"/>
        </w:rPr>
      </w:pPr>
      <w:bookmarkStart w:id="27" w:name="_Toc222978600"/>
      <w:bookmarkStart w:id="28" w:name="_Toc7347481"/>
      <w:r w:rsidRPr="003C4F45">
        <w:rPr>
          <w:lang w:val="en-GB"/>
        </w:rPr>
        <w:lastRenderedPageBreak/>
        <w:t>User Interface Design</w:t>
      </w:r>
      <w:bookmarkEnd w:id="27"/>
      <w:bookmarkEnd w:id="28"/>
      <w:r w:rsidRPr="003C4F45">
        <w:rPr>
          <w:lang w:val="en-GB"/>
        </w:rPr>
        <w:t xml:space="preserve"> </w:t>
      </w:r>
    </w:p>
    <w:p w14:paraId="5C21FEFF" w14:textId="589DA34C" w:rsidR="00A11B8A" w:rsidRDefault="001F47F9" w:rsidP="0037614C">
      <w:pPr>
        <w:rPr>
          <w:lang w:val="en-GB"/>
        </w:rPr>
      </w:pPr>
      <w:r>
        <w:rPr>
          <w:lang w:val="en-GB"/>
        </w:rPr>
        <w:t xml:space="preserve">During my research and </w:t>
      </w:r>
      <w:r w:rsidR="007000E8">
        <w:rPr>
          <w:lang w:val="en-GB"/>
        </w:rPr>
        <w:t xml:space="preserve">while </w:t>
      </w:r>
      <w:r>
        <w:rPr>
          <w:lang w:val="en-GB"/>
        </w:rPr>
        <w:t>learning</w:t>
      </w:r>
      <w:r w:rsidR="007F10A7">
        <w:rPr>
          <w:lang w:val="en-GB"/>
        </w:rPr>
        <w:t xml:space="preserve"> </w:t>
      </w:r>
      <w:r w:rsidR="00BD4B26">
        <w:rPr>
          <w:lang w:val="en-GB"/>
        </w:rPr>
        <w:t>Bootstrap</w:t>
      </w:r>
      <w:r w:rsidR="007000E8">
        <w:rPr>
          <w:lang w:val="en-GB"/>
        </w:rPr>
        <w:t xml:space="preserve"> </w:t>
      </w:r>
      <w:r w:rsidRPr="001F47F9">
        <w:rPr>
          <w:lang w:val="en-GB"/>
        </w:rPr>
        <w:t xml:space="preserve">I build </w:t>
      </w:r>
      <w:commentRangeStart w:id="29"/>
      <w:r w:rsidRPr="001F47F9">
        <w:rPr>
          <w:lang w:val="en-GB"/>
        </w:rPr>
        <w:t>mock</w:t>
      </w:r>
      <w:commentRangeEnd w:id="29"/>
      <w:r w:rsidRPr="001F47F9">
        <w:rPr>
          <w:rStyle w:val="CommentReference"/>
        </w:rPr>
        <w:commentReference w:id="29"/>
      </w:r>
      <w:r w:rsidRPr="001F47F9">
        <w:rPr>
          <w:lang w:val="en-GB"/>
        </w:rPr>
        <w:t xml:space="preserve"> UI designs of how I imagined different pages of the site would look</w:t>
      </w:r>
      <w:r>
        <w:rPr>
          <w:lang w:val="en-GB"/>
        </w:rPr>
        <w:t xml:space="preserve">. </w:t>
      </w:r>
      <w:r w:rsidRPr="001F47F9">
        <w:rPr>
          <w:lang w:val="en-GB"/>
        </w:rPr>
        <w:t>This allowed me to have a talking point with my supervisor and others about the look of the site it also allowed me to have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0ED75663" w:rsidR="008309EA" w:rsidRDefault="000560E8" w:rsidP="000560E8">
            <w:pPr>
              <w:pStyle w:val="Caption"/>
              <w:jc w:val="center"/>
              <w:rPr>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79272E">
              <w:rPr>
                <w:noProof/>
                <w:sz w:val="14"/>
              </w:rPr>
              <w:t>9</w:t>
            </w:r>
            <w:r w:rsidR="00210062" w:rsidRPr="00210062">
              <w:rPr>
                <w:sz w:val="14"/>
              </w:rPr>
              <w:fldChar w:fldCharType="end"/>
            </w:r>
            <w:r w:rsidR="00210062" w:rsidRPr="00210062">
              <w:rPr>
                <w:sz w:val="14"/>
              </w:rPr>
              <w:t xml:space="preserve"> Login Page Original</w:t>
            </w:r>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2570E36D" w:rsidR="008309EA" w:rsidRPr="00210062" w:rsidRDefault="000560E8" w:rsidP="000560E8">
            <w:pPr>
              <w:pStyle w:val="Caption"/>
              <w:jc w:val="center"/>
              <w:rPr>
                <w:sz w:val="14"/>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79272E">
              <w:rPr>
                <w:noProof/>
                <w:sz w:val="14"/>
              </w:rPr>
              <w:t>10</w:t>
            </w:r>
            <w:r w:rsidR="00210062" w:rsidRPr="00210062">
              <w:rPr>
                <w:sz w:val="14"/>
              </w:rPr>
              <w:fldChar w:fldCharType="end"/>
            </w:r>
            <w:r w:rsidR="00210062" w:rsidRPr="00210062">
              <w:rPr>
                <w:sz w:val="14"/>
              </w:rPr>
              <w:t xml:space="preserve"> Login Page Final</w:t>
            </w:r>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295CD8A8"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79272E">
              <w:rPr>
                <w:noProof/>
                <w:sz w:val="14"/>
              </w:rPr>
              <w:t>11</w:t>
            </w:r>
            <w:r w:rsidRPr="000560E8">
              <w:rPr>
                <w:sz w:val="14"/>
              </w:rPr>
              <w:fldChar w:fldCharType="end"/>
            </w:r>
            <w:r w:rsidRPr="000560E8">
              <w:rPr>
                <w:sz w:val="14"/>
              </w:rPr>
              <w:t xml:space="preserve"> Lecture List Page Original</w:t>
            </w:r>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15C3BBA3"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79272E">
              <w:rPr>
                <w:noProof/>
                <w:sz w:val="14"/>
              </w:rPr>
              <w:t>12</w:t>
            </w:r>
            <w:r w:rsidRPr="000560E8">
              <w:rPr>
                <w:sz w:val="14"/>
              </w:rPr>
              <w:fldChar w:fldCharType="end"/>
            </w:r>
            <w:r w:rsidRPr="000560E8">
              <w:rPr>
                <w:sz w:val="14"/>
              </w:rPr>
              <w:t xml:space="preserve"> Lecture List Page Final</w:t>
            </w:r>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5D7527EB" w:rsidR="008309EA" w:rsidRDefault="00D637B4" w:rsidP="00D637B4">
            <w:pPr>
              <w:pStyle w:val="Caption"/>
              <w:jc w:val="center"/>
              <w:rPr>
                <w:noProof/>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13</w:t>
            </w:r>
            <w:r w:rsidR="000560E8" w:rsidRPr="00D637B4">
              <w:rPr>
                <w:sz w:val="14"/>
              </w:rPr>
              <w:fldChar w:fldCharType="end"/>
            </w:r>
            <w:r w:rsidR="000560E8" w:rsidRPr="00D637B4">
              <w:rPr>
                <w:sz w:val="14"/>
              </w:rPr>
              <w:t xml:space="preserve"> New/Edit Lecture Page Original</w:t>
            </w:r>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6A634FC5"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14</w:t>
            </w:r>
            <w:r w:rsidR="000560E8" w:rsidRPr="00D637B4">
              <w:rPr>
                <w:sz w:val="14"/>
              </w:rPr>
              <w:fldChar w:fldCharType="end"/>
            </w:r>
            <w:r w:rsidR="000560E8" w:rsidRPr="00D637B4">
              <w:rPr>
                <w:sz w:val="14"/>
              </w:rPr>
              <w:t xml:space="preserve"> New/Edit Lecture Page Final</w:t>
            </w:r>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46C1C912"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15</w:t>
            </w:r>
            <w:r w:rsidR="000560E8" w:rsidRPr="00D637B4">
              <w:rPr>
                <w:sz w:val="14"/>
              </w:rPr>
              <w:fldChar w:fldCharType="end"/>
            </w:r>
            <w:r w:rsidR="000560E8" w:rsidRPr="00D637B4">
              <w:rPr>
                <w:sz w:val="14"/>
              </w:rPr>
              <w:t xml:space="preserve"> Lecture Detail Page Original</w:t>
            </w:r>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6BD47FBA"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79272E">
              <w:rPr>
                <w:noProof/>
                <w:sz w:val="14"/>
              </w:rPr>
              <w:t>16</w:t>
            </w:r>
            <w:r w:rsidR="000560E8" w:rsidRPr="00D637B4">
              <w:rPr>
                <w:sz w:val="14"/>
              </w:rPr>
              <w:fldChar w:fldCharType="end"/>
            </w:r>
            <w:r w:rsidR="000560E8" w:rsidRPr="00D637B4">
              <w:rPr>
                <w:sz w:val="14"/>
              </w:rPr>
              <w:t xml:space="preserve"> Lecture Detail Page Final</w:t>
            </w:r>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34B14968"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79272E">
              <w:rPr>
                <w:noProof/>
                <w:sz w:val="14"/>
              </w:rPr>
              <w:t>17</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0062CBA6"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79272E">
              <w:rPr>
                <w:noProof/>
                <w:sz w:val="14"/>
              </w:rPr>
              <w:t>18</w:t>
            </w:r>
            <w:r w:rsidRPr="00AC0067">
              <w:rPr>
                <w:sz w:val="14"/>
              </w:rPr>
              <w:fldChar w:fldCharType="end"/>
            </w:r>
            <w:r w:rsidRPr="00AC0067">
              <w:rPr>
                <w:sz w:val="14"/>
              </w:rPr>
              <w:t xml:space="preserve">  Feedback Detail Page Final</w:t>
            </w:r>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0C6B2389"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19</w:t>
            </w:r>
            <w:r w:rsidRPr="00D637B4">
              <w:rPr>
                <w:sz w:val="14"/>
              </w:rPr>
              <w:fldChar w:fldCharType="end"/>
            </w:r>
            <w:r w:rsidRPr="00D637B4">
              <w:rPr>
                <w:sz w:val="14"/>
              </w:rPr>
              <w:t xml:space="preserve"> Connect Page Original</w:t>
            </w:r>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566DAFB2"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20</w:t>
            </w:r>
            <w:r w:rsidRPr="00D637B4">
              <w:rPr>
                <w:sz w:val="14"/>
              </w:rPr>
              <w:fldChar w:fldCharType="end"/>
            </w:r>
            <w:r w:rsidRPr="00D637B4">
              <w:rPr>
                <w:sz w:val="14"/>
              </w:rPr>
              <w:t xml:space="preserve"> Connect Page Final</w:t>
            </w:r>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151D480B"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21</w:t>
            </w:r>
            <w:r w:rsidRPr="00D637B4">
              <w:rPr>
                <w:sz w:val="14"/>
              </w:rPr>
              <w:fldChar w:fldCharType="end"/>
            </w:r>
            <w:r w:rsidRPr="00D637B4">
              <w:rPr>
                <w:sz w:val="14"/>
              </w:rPr>
              <w:t xml:space="preserve"> Feedback Page Original</w:t>
            </w:r>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74CE6111"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79272E">
              <w:rPr>
                <w:noProof/>
                <w:sz w:val="14"/>
              </w:rPr>
              <w:t>22</w:t>
            </w:r>
            <w:r w:rsidRPr="00D637B4">
              <w:rPr>
                <w:sz w:val="14"/>
              </w:rPr>
              <w:fldChar w:fldCharType="end"/>
            </w:r>
            <w:r w:rsidRPr="00D637B4">
              <w:rPr>
                <w:sz w:val="14"/>
              </w:rPr>
              <w:t xml:space="preserve"> Feedback Page Final</w:t>
            </w:r>
          </w:p>
        </w:tc>
      </w:tr>
    </w:tbl>
    <w:p w14:paraId="6E378E0C" w14:textId="77777777" w:rsidR="0069639D" w:rsidRPr="001F47F9" w:rsidRDefault="0069639D" w:rsidP="0037614C">
      <w:pPr>
        <w:rPr>
          <w:lang w:val="en-GB"/>
        </w:rPr>
      </w:pPr>
    </w:p>
    <w:p w14:paraId="041CA2A8" w14:textId="229E84A0" w:rsidR="00A11B8A" w:rsidRPr="003C4F45" w:rsidRDefault="00DA50A3" w:rsidP="00D637B4">
      <w:pPr>
        <w:jc w:val="left"/>
        <w:rPr>
          <w:lang w:val="en-GB"/>
        </w:rPr>
      </w:pPr>
      <w:r>
        <w:rPr>
          <w:lang w:val="en-GB"/>
        </w:rPr>
        <w:t>One of the main changes between my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r w:rsidR="00061E41" w:rsidRPr="00061E41">
        <w:rPr>
          <w:color w:val="FF0000"/>
          <w:lang w:val="en-GB"/>
        </w:rPr>
        <w:t>TALK ABOUT WHAT I LEARNED FROM READING ‘Don’t Make Me Think’ HERE</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30" w:name="_Toc222978602"/>
      <w:bookmarkStart w:id="31" w:name="_Toc7347482"/>
      <w:commentRangeStart w:id="32"/>
      <w:r w:rsidRPr="003C4F45">
        <w:rPr>
          <w:lang w:val="en-GB"/>
        </w:rPr>
        <w:lastRenderedPageBreak/>
        <w:t>Implementation</w:t>
      </w:r>
      <w:bookmarkEnd w:id="19"/>
      <w:bookmarkEnd w:id="30"/>
      <w:commentRangeEnd w:id="32"/>
      <w:r w:rsidR="00957247">
        <w:rPr>
          <w:rStyle w:val="CommentReference"/>
          <w:rFonts w:ascii="Calibri" w:eastAsiaTheme="minorEastAsia" w:hAnsi="Calibri" w:cs="Calibri"/>
          <w:b w:val="0"/>
          <w:bCs w:val="0"/>
          <w:color w:val="auto"/>
        </w:rPr>
        <w:commentReference w:id="32"/>
      </w:r>
      <w:bookmarkEnd w:id="31"/>
    </w:p>
    <w:p w14:paraId="224A5BF7" w14:textId="07EDBA41" w:rsidR="00251FCC" w:rsidRPr="00251FCC" w:rsidRDefault="00251FCC" w:rsidP="00251FCC">
      <w:pPr>
        <w:pStyle w:val="Heading2"/>
        <w:rPr>
          <w:lang w:val="en-GB"/>
        </w:rPr>
      </w:pPr>
      <w:r>
        <w:rPr>
          <w:lang w:val="en-GB"/>
        </w:rPr>
        <w:t>Implementation tools</w:t>
      </w:r>
    </w:p>
    <w:p w14:paraId="562826C6" w14:textId="5390541B" w:rsidR="0037618D" w:rsidRDefault="00A45C4B" w:rsidP="0037618D">
      <w:pPr>
        <w:rPr>
          <w:lang w:val="en-GB"/>
        </w:rPr>
      </w:pPr>
      <w:r>
        <w:rPr>
          <w:lang w:val="en-GB"/>
        </w:rPr>
        <w:t>During implementation m</w:t>
      </w:r>
      <w:r w:rsidR="0037618D">
        <w:rPr>
          <w:lang w:val="en-GB"/>
        </w:rPr>
        <w:t xml:space="preserve">y code was debugged using the pdb interactive source code debugger </w:t>
      </w:r>
      <w:sdt>
        <w:sdtPr>
          <w:rPr>
            <w:lang w:val="en-GB"/>
          </w:rPr>
          <w:id w:val="-1641570893"/>
          <w:citation/>
        </w:sdtPr>
        <w:sdtContent>
          <w:r w:rsidR="0037618D">
            <w:rPr>
              <w:lang w:val="en-GB"/>
            </w:rPr>
            <w:fldChar w:fldCharType="begin"/>
          </w:r>
          <w:r w:rsidR="0037618D">
            <w:rPr>
              <w:lang w:val="en-GB"/>
            </w:rPr>
            <w:instrText xml:space="preserve"> CITATION Doc19 \l 2057 </w:instrText>
          </w:r>
          <w:r w:rsidR="0037618D">
            <w:rPr>
              <w:lang w:val="en-GB"/>
            </w:rPr>
            <w:fldChar w:fldCharType="separate"/>
          </w:r>
          <w:r w:rsidR="0037618D" w:rsidRPr="0037618D">
            <w:rPr>
              <w:noProof/>
              <w:lang w:val="en-GB"/>
            </w:rPr>
            <w:t>[10]</w:t>
          </w:r>
          <w:r w:rsidR="0037618D">
            <w:rPr>
              <w:lang w:val="en-GB"/>
            </w:rPr>
            <w:fldChar w:fldCharType="end"/>
          </w:r>
        </w:sdtContent>
      </w:sdt>
      <w:r w:rsidR="00F31BE5">
        <w:rPr>
          <w:lang w:val="en-GB"/>
        </w:rPr>
        <w:t xml:space="preserve"> </w:t>
      </w:r>
      <w:r w:rsidR="0037618D">
        <w:rPr>
          <w:lang w:val="en-GB"/>
        </w:rPr>
        <w:t>on the command line</w:t>
      </w:r>
      <w:r>
        <w:rPr>
          <w:lang w:val="en-GB"/>
        </w:rPr>
        <w:t>; t</w:t>
      </w:r>
      <w:r w:rsidR="0037618D">
        <w:rPr>
          <w:lang w:val="en-GB"/>
        </w:rPr>
        <w:t>he pdb module is part of the python standard library.</w:t>
      </w:r>
      <w:r>
        <w:rPr>
          <w:lang w:val="en-GB"/>
        </w:rPr>
        <w:t xml:space="preserve"> I created a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for my project to have only the dependencies required for the project to run. I used pip</w:t>
      </w:r>
      <w:r w:rsidR="006F646E">
        <w:rPr>
          <w:lang w:val="en-GB"/>
        </w:rPr>
        <w:t xml:space="preserve"> </w:t>
      </w:r>
      <w:r>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Pr>
          <w:lang w:val="en-GB"/>
        </w:rPr>
        <w:t xml:space="preserve">. The requirements.txt file in my project directory is </w:t>
      </w:r>
      <w:r w:rsidR="00442928">
        <w:rPr>
          <w:lang w:val="en-GB"/>
        </w:rPr>
        <w:t>a file that can be used by pip to install all the python packages my project depends upon at once by use of the ‘pip install -r requirements.txt’ command</w:t>
      </w:r>
      <w:r w:rsidR="001C6378">
        <w:rPr>
          <w:lang w:val="en-GB"/>
        </w:rPr>
        <w:t>.</w:t>
      </w:r>
    </w:p>
    <w:p w14:paraId="62F7611B" w14:textId="4E1A4631" w:rsidR="0080500C" w:rsidRDefault="0080500C" w:rsidP="0037618D">
      <w:pPr>
        <w:rPr>
          <w:lang w:val="en-GB"/>
        </w:rPr>
      </w:pPr>
    </w:p>
    <w:p w14:paraId="6103B07F" w14:textId="592DDC3F" w:rsidR="0080500C" w:rsidRDefault="0080500C" w:rsidP="0037618D">
      <w:pPr>
        <w:rPr>
          <w:lang w:val="en-GB"/>
        </w:rPr>
      </w:pPr>
      <w:r>
        <w:rPr>
          <w:lang w:val="en-GB"/>
        </w:rPr>
        <w:t xml:space="preserve">I </w:t>
      </w:r>
      <w:r w:rsidR="0015451B">
        <w:rPr>
          <w:lang w:val="en-GB"/>
        </w:rPr>
        <w:t xml:space="preserve">tried out my system in google chrome on my desktop and mobile device. I used </w:t>
      </w:r>
      <w:r w:rsidR="00C80989">
        <w:rPr>
          <w:lang w:val="en-GB"/>
        </w:rPr>
        <w:t>chromes</w:t>
      </w:r>
      <w:r w:rsidR="0015451B">
        <w:rPr>
          <w:lang w:val="en-GB"/>
        </w:rPr>
        <w:t xml:space="preserve"> developer tools to debug my JavaScript and view the page style and HTML DOM.</w:t>
      </w:r>
    </w:p>
    <w:p w14:paraId="1D693FE9" w14:textId="2D8938BF" w:rsidR="00DA4C6E" w:rsidRDefault="00DA4C6E" w:rsidP="0037618D">
      <w:pPr>
        <w:rPr>
          <w:lang w:val="en-GB"/>
        </w:rPr>
      </w:pPr>
    </w:p>
    <w:p w14:paraId="0452C34B" w14:textId="062D5589" w:rsidR="00DA4C6E" w:rsidRPr="0037618D" w:rsidRDefault="00DA4C6E" w:rsidP="0037618D">
      <w:pPr>
        <w:rPr>
          <w:lang w:val="en-GB"/>
        </w:rPr>
      </w:pPr>
      <w:r>
        <w:rPr>
          <w:lang w:val="en-GB"/>
        </w:rPr>
        <w:t xml:space="preserve">I used git and </w:t>
      </w:r>
      <w:r w:rsidR="004D5012">
        <w:rPr>
          <w:lang w:val="en-GB"/>
        </w:rPr>
        <w:t>GitHub</w:t>
      </w:r>
      <w:r>
        <w:rPr>
          <w:lang w:val="en-GB"/>
        </w:rPr>
        <w:t xml:space="preserve"> for version control and backup during the project. I used a master branch for working commits, a development branch for regular commits and a learning branch for trying out new ideas and spike testing.</w:t>
      </w:r>
    </w:p>
    <w:p w14:paraId="2E218242" w14:textId="0C449E33" w:rsidR="00927BF5" w:rsidRPr="008725E4" w:rsidRDefault="000D69EB" w:rsidP="000D69EB">
      <w:pPr>
        <w:pStyle w:val="Heading2"/>
        <w:rPr>
          <w:lang w:val="en-GB"/>
        </w:rPr>
      </w:pPr>
      <w:r>
        <w:rPr>
          <w:lang w:val="en-GB"/>
        </w:rPr>
        <w:t>Feature Set 1 – Auth &amp; i18n</w:t>
      </w:r>
    </w:p>
    <w:p w14:paraId="133F2167" w14:textId="12DD6E34" w:rsidR="008725E4" w:rsidRPr="008725E4" w:rsidRDefault="00927BF5" w:rsidP="00D1474A">
      <w:pPr>
        <w:rPr>
          <w:lang w:val="en-GB"/>
        </w:rPr>
      </w:pPr>
      <w:r>
        <w:rPr>
          <w:lang w:val="en-GB"/>
        </w:rPr>
        <w:t xml:space="preserve">I used the ldap3 python package to communicate over </w:t>
      </w:r>
      <w:r w:rsidR="00D1474A">
        <w:rPr>
          <w:lang w:val="en-GB"/>
        </w:rPr>
        <w:t xml:space="preserve">the </w:t>
      </w:r>
      <w:r w:rsidR="008725E4">
        <w:rPr>
          <w:lang w:val="en-GB"/>
        </w:rPr>
        <w:t>Lightweight Directory Access Protocol (LDAP)</w:t>
      </w:r>
      <w:r>
        <w:rPr>
          <w:lang w:val="en-GB"/>
        </w:rPr>
        <w:t xml:space="preserve"> to the university’s server (ldap.dcs.aber.ac.uk). I connected to the server with credentials entered into a login form and then ran a search </w:t>
      </w:r>
      <w:r w:rsidR="00E971C6">
        <w:rPr>
          <w:lang w:val="en-GB"/>
        </w:rPr>
        <w:t>query for the entry of the logged in user</w:t>
      </w:r>
      <w:r w:rsidR="00BC372F">
        <w:rPr>
          <w:lang w:val="en-GB"/>
        </w:rPr>
        <w:t xml:space="preserve">. I </w:t>
      </w:r>
      <w:r w:rsidR="00E971C6">
        <w:rPr>
          <w:lang w:val="en-GB"/>
        </w:rPr>
        <w:t>p</w:t>
      </w:r>
      <w:r w:rsidR="00BC372F">
        <w:rPr>
          <w:lang w:val="en-GB"/>
        </w:rPr>
        <w:t>arsed the resulting entry for the ‘gecos’ field which the university uses to represent user type.</w:t>
      </w:r>
      <w:r w:rsidR="004439E9">
        <w:rPr>
          <w:lang w:val="en-GB"/>
        </w:rPr>
        <w:t xml:space="preserve"> </w:t>
      </w:r>
    </w:p>
    <w:tbl>
      <w:tblPr>
        <w:tblStyle w:val="TableGrid"/>
        <w:tblW w:w="0" w:type="auto"/>
        <w:jc w:val="center"/>
        <w:tblLook w:val="04A0" w:firstRow="1" w:lastRow="0" w:firstColumn="1" w:lastColumn="0" w:noHBand="0" w:noVBand="1"/>
      </w:tblPr>
      <w:tblGrid>
        <w:gridCol w:w="3401"/>
      </w:tblGrid>
      <w:tr w:rsidR="008725E4" w14:paraId="3B9BD986" w14:textId="77777777" w:rsidTr="008725E4">
        <w:trPr>
          <w:trHeight w:val="728"/>
          <w:jc w:val="center"/>
        </w:trPr>
        <w:tc>
          <w:tcPr>
            <w:tcW w:w="3401" w:type="dxa"/>
          </w:tcPr>
          <w:p w14:paraId="3D53A082" w14:textId="77777777" w:rsidR="008725E4" w:rsidRDefault="008725E4" w:rsidP="008725E4">
            <w:pPr>
              <w:jc w:val="left"/>
              <w:rPr>
                <w:lang w:val="en-GB"/>
              </w:rPr>
            </w:pPr>
            <w:r>
              <w:rPr>
                <w:lang w:val="en-GB"/>
              </w:rPr>
              <w:t>Example gecos field - [ABSM]:</w:t>
            </w:r>
          </w:p>
          <w:p w14:paraId="67A669C8" w14:textId="77777777" w:rsidR="008725E4" w:rsidRDefault="008725E4" w:rsidP="008725E4">
            <w:pPr>
              <w:pStyle w:val="ListParagraph"/>
              <w:numPr>
                <w:ilvl w:val="0"/>
                <w:numId w:val="80"/>
              </w:numPr>
              <w:jc w:val="left"/>
              <w:rPr>
                <w:lang w:val="en-GB"/>
              </w:rPr>
            </w:pPr>
            <w:r>
              <w:rPr>
                <w:lang w:val="en-GB"/>
              </w:rPr>
              <w:t>AB – Aberystwyth Campus</w:t>
            </w:r>
          </w:p>
          <w:p w14:paraId="798698AB" w14:textId="071FBD1B" w:rsidR="008725E4" w:rsidRDefault="008725E4" w:rsidP="008725E4">
            <w:pPr>
              <w:pStyle w:val="ListParagraph"/>
              <w:numPr>
                <w:ilvl w:val="0"/>
                <w:numId w:val="80"/>
              </w:numPr>
              <w:jc w:val="left"/>
              <w:rPr>
                <w:lang w:val="en-GB"/>
              </w:rPr>
            </w:pPr>
            <w:r w:rsidRPr="00633043">
              <w:rPr>
                <w:lang w:val="en-GB"/>
              </w:rPr>
              <w:t>SM – Staff User</w:t>
            </w:r>
          </w:p>
        </w:tc>
      </w:tr>
    </w:tbl>
    <w:p w14:paraId="099513C9" w14:textId="5932CB04" w:rsidR="00BC372F" w:rsidRDefault="00BC372F" w:rsidP="000D69EB">
      <w:pPr>
        <w:rPr>
          <w:lang w:val="en-GB"/>
        </w:rPr>
      </w:pPr>
    </w:p>
    <w:p w14:paraId="0CA34A46" w14:textId="130DC0AD" w:rsidR="008A4757" w:rsidRDefault="008A4757" w:rsidP="000D69EB">
      <w:pPr>
        <w:rPr>
          <w:lang w:val="en-GB"/>
        </w:rPr>
      </w:pPr>
      <w:r>
        <w:rPr>
          <w:lang w:val="en-GB"/>
        </w:rPr>
        <w:t xml:space="preserve">I used </w:t>
      </w:r>
      <w:r w:rsidR="008725E4">
        <w:rPr>
          <w:lang w:val="en-GB"/>
        </w:rPr>
        <w:t>Django’s</w:t>
      </w:r>
      <w:r>
        <w:rPr>
          <w:lang w:val="en-GB"/>
        </w:rPr>
        <w:t xml:space="preserve"> user authentication system with a custom authentication backend that used </w:t>
      </w:r>
      <w:r w:rsidR="008725E4">
        <w:rPr>
          <w:lang w:val="en-GB"/>
        </w:rPr>
        <w:t>LDAP</w:t>
      </w:r>
      <w:r>
        <w:rPr>
          <w:lang w:val="en-GB"/>
        </w:rPr>
        <w:t xml:space="preserve"> for authenticating staff as described above. The database relations for the user w</w:t>
      </w:r>
      <w:r w:rsidR="00D1474A">
        <w:rPr>
          <w:lang w:val="en-GB"/>
        </w:rPr>
        <w:t>ere</w:t>
      </w:r>
      <w:r>
        <w:rPr>
          <w:lang w:val="en-GB"/>
        </w:rPr>
        <w:t xml:space="preserve"> therefore created by the django authentication contribution code and not by me. Some of the attributes in these relations are used by my application but not all therefore the database does store some data that is not needed for the application to run.</w:t>
      </w:r>
    </w:p>
    <w:p w14:paraId="3EFE73CE" w14:textId="77777777" w:rsidR="008A4757" w:rsidRDefault="008A4757" w:rsidP="000D69EB">
      <w:pPr>
        <w:rPr>
          <w:lang w:val="en-GB"/>
        </w:rPr>
      </w:pPr>
    </w:p>
    <w:p w14:paraId="1ADD6393" w14:textId="6CA217E6" w:rsidR="00BC372F" w:rsidRDefault="00BC372F" w:rsidP="000D69EB">
      <w:pPr>
        <w:rPr>
          <w:lang w:val="en-GB"/>
        </w:rPr>
      </w:pPr>
      <w:r>
        <w:rPr>
          <w:lang w:val="en-GB"/>
        </w:rPr>
        <w:t xml:space="preserve">During development I allowed undergraduate users to log in because I didn’t have a staff account, </w:t>
      </w:r>
      <w:r w:rsidR="008749A4">
        <w:rPr>
          <w:lang w:val="en-GB"/>
        </w:rPr>
        <w:t>I only know it works as intended for staff users because my supervisor has tried it out</w:t>
      </w:r>
      <w:r>
        <w:rPr>
          <w:lang w:val="en-GB"/>
        </w:rPr>
        <w:t>.</w:t>
      </w:r>
      <w:r w:rsidR="008749A4">
        <w:rPr>
          <w:lang w:val="en-GB"/>
        </w:rPr>
        <w:t xml:space="preserve"> It would have been better if I could have got a temporary staff account from IS to use while doing the project</w:t>
      </w:r>
      <w:r>
        <w:rPr>
          <w:lang w:val="en-GB"/>
        </w:rPr>
        <w:t xml:space="preserve"> </w:t>
      </w:r>
      <w:r w:rsidR="008749A4">
        <w:rPr>
          <w:lang w:val="en-GB"/>
        </w:rPr>
        <w:t>that way I wouldn’t have to change the code at the last minute to prevent undergraduates logging in also I wouldn’t have to have my password littered throughout the unit tests.</w:t>
      </w:r>
    </w:p>
    <w:p w14:paraId="61DF561C" w14:textId="7A42F51F" w:rsidR="00E36D09" w:rsidRDefault="00E36D09" w:rsidP="000D69EB">
      <w:pPr>
        <w:rPr>
          <w:lang w:val="en-GB"/>
        </w:rPr>
      </w:pPr>
    </w:p>
    <w:p w14:paraId="75C292FB" w14:textId="6D28D4E8" w:rsidR="00E36D09" w:rsidRDefault="00E36D09" w:rsidP="000D69EB">
      <w:pPr>
        <w:rPr>
          <w:lang w:val="en-GB"/>
        </w:rPr>
      </w:pPr>
      <w:r>
        <w:rPr>
          <w:lang w:val="en-GB"/>
        </w:rPr>
        <w:t xml:space="preserve">For making the application available in Welsh and English I used Django’s LocaleMiddleware. Use of the “djano-admin makemessages” command would create a .po file listing all string in the code that are marked for translation. I would then go through this file and translate the strings to welsh manually.  The “django-admin compilemessages” command was then used to compile messages into a .mo file for use by the middleware. </w:t>
      </w:r>
      <w:r w:rsidR="0054496C">
        <w:rPr>
          <w:lang w:val="en-GB"/>
        </w:rPr>
        <w:t>I</w:t>
      </w:r>
      <w:r>
        <w:rPr>
          <w:lang w:val="en-GB"/>
        </w:rPr>
        <w:t xml:space="preserve"> translated the strings using google translate manually, </w:t>
      </w:r>
      <w:r w:rsidR="00C00F47">
        <w:rPr>
          <w:lang w:val="en-GB"/>
        </w:rPr>
        <w:t xml:space="preserve">to save time </w:t>
      </w:r>
      <w:r>
        <w:rPr>
          <w:lang w:val="en-GB"/>
        </w:rPr>
        <w:t xml:space="preserve">I could have automated this process by making a small program to use google </w:t>
      </w:r>
      <w:r w:rsidR="007E1BEF">
        <w:rPr>
          <w:lang w:val="en-GB"/>
        </w:rPr>
        <w:t xml:space="preserve">cloud’s translation API </w:t>
      </w:r>
      <w:sdt>
        <w:sdtPr>
          <w:rPr>
            <w:lang w:val="en-GB"/>
          </w:rPr>
          <w:id w:val="-1443914702"/>
          <w:citation/>
        </w:sdtPr>
        <w:sdtContent>
          <w:r w:rsidR="007E1BEF">
            <w:rPr>
              <w:lang w:val="en-GB"/>
            </w:rPr>
            <w:fldChar w:fldCharType="begin"/>
          </w:r>
          <w:r w:rsidR="007E1BEF">
            <w:rPr>
              <w:lang w:val="en-GB"/>
            </w:rPr>
            <w:instrText xml:space="preserve"> CITATION Clo19 \l 2057 </w:instrText>
          </w:r>
          <w:r w:rsidR="007E1BEF">
            <w:rPr>
              <w:lang w:val="en-GB"/>
            </w:rPr>
            <w:fldChar w:fldCharType="separate"/>
          </w:r>
          <w:r w:rsidR="007E1BEF" w:rsidRPr="007E1BEF">
            <w:rPr>
              <w:noProof/>
              <w:lang w:val="en-GB"/>
            </w:rPr>
            <w:t>[13]</w:t>
          </w:r>
          <w:r w:rsidR="007E1BEF">
            <w:rPr>
              <w:lang w:val="en-GB"/>
            </w:rPr>
            <w:fldChar w:fldCharType="end"/>
          </w:r>
        </w:sdtContent>
      </w:sdt>
      <w:r w:rsidR="007E1BEF">
        <w:rPr>
          <w:lang w:val="en-GB"/>
        </w:rPr>
        <w:t>.</w:t>
      </w:r>
    </w:p>
    <w:p w14:paraId="298071C6" w14:textId="77777777" w:rsidR="00BF4ED0" w:rsidRPr="000D69EB" w:rsidRDefault="00BF4ED0" w:rsidP="000D69EB">
      <w:pPr>
        <w:rPr>
          <w:lang w:val="en-GB"/>
        </w:rPr>
      </w:pPr>
    </w:p>
    <w:p w14:paraId="6549856A" w14:textId="7BB1E91E" w:rsidR="000D69EB" w:rsidRDefault="000D69EB" w:rsidP="000D69EB">
      <w:pPr>
        <w:pStyle w:val="Heading2"/>
        <w:rPr>
          <w:lang w:val="en-GB"/>
        </w:rPr>
      </w:pPr>
      <w:r>
        <w:rPr>
          <w:lang w:val="en-GB"/>
        </w:rPr>
        <w:t>Feature Set 2 – Lecture Management</w:t>
      </w:r>
    </w:p>
    <w:p w14:paraId="7349273F" w14:textId="5D647C91" w:rsidR="000D69EB" w:rsidRPr="00E402A6" w:rsidRDefault="000D69EB" w:rsidP="000D69EB">
      <w:pPr>
        <w:rPr>
          <w:color w:val="FFC000"/>
          <w:lang w:val="en-GB"/>
        </w:rPr>
      </w:pPr>
      <w:r w:rsidRPr="00E402A6">
        <w:rPr>
          <w:color w:val="FFC000"/>
          <w:lang w:val="en-GB"/>
        </w:rPr>
        <w:t>Getting to grips with CRUD, pagination and search query on Django</w:t>
      </w:r>
    </w:p>
    <w:p w14:paraId="730BB830" w14:textId="2A2ECE20" w:rsidR="00074A01" w:rsidRDefault="00074A01" w:rsidP="000D69EB">
      <w:pPr>
        <w:rPr>
          <w:lang w:val="en-GB"/>
        </w:rPr>
      </w:pPr>
    </w:p>
    <w:p w14:paraId="4748ABAA" w14:textId="6752467F" w:rsidR="00074A01" w:rsidRDefault="00074A01" w:rsidP="00BB3902">
      <w:pPr>
        <w:rPr>
          <w:lang w:val="en-GB"/>
        </w:rPr>
      </w:pPr>
      <w:r>
        <w:rPr>
          <w:lang w:val="en-GB"/>
        </w:rPr>
        <w:t>I created a</w:t>
      </w:r>
      <w:r w:rsidR="00BB3902">
        <w:rPr>
          <w:lang w:val="en-GB"/>
        </w:rPr>
        <w:t>n</w:t>
      </w:r>
      <w:r>
        <w:rPr>
          <w:lang w:val="en-GB"/>
        </w:rPr>
        <w:t xml:space="preserve"> Object-Relational-Mapped class </w:t>
      </w:r>
      <w:r w:rsidR="00BB3902">
        <w:rPr>
          <w:lang w:val="en-GB"/>
        </w:rPr>
        <w:t xml:space="preserve">inside my models.py file </w:t>
      </w:r>
      <w:r>
        <w:rPr>
          <w:lang w:val="en-GB"/>
        </w:rPr>
        <w:t xml:space="preserve">for lecture </w:t>
      </w:r>
      <w:r w:rsidR="00BB3902">
        <w:rPr>
          <w:lang w:val="en-GB"/>
        </w:rPr>
        <w:t xml:space="preserve">objects </w:t>
      </w:r>
      <w:r>
        <w:rPr>
          <w:lang w:val="en-GB"/>
        </w:rPr>
        <w:t>this was to be mapped to the ‘Lecture’ relation in my PostgreSQL database.</w:t>
      </w:r>
      <w:r w:rsidR="00C07C5B">
        <w:rPr>
          <w:lang w:val="en-GB"/>
        </w:rPr>
        <w:t xml:space="preserve"> Attributes and attribute restrictions are defined in this class.</w:t>
      </w:r>
      <w:r w:rsidR="001A1038">
        <w:rPr>
          <w:lang w:val="en-GB"/>
        </w:rPr>
        <w:t xml:space="preserve"> </w:t>
      </w:r>
      <w:r w:rsidR="00003A64">
        <w:rPr>
          <w:lang w:val="en-GB"/>
        </w:rPr>
        <w:t>I used SQL migrations generated as result of the code in my django models to create my database. I found using migrations useful because I didn’t have to switch to write SQL often and all database migrations were saved in order so I could easily switch between different versions or undo incorrect changes.</w:t>
      </w:r>
    </w:p>
    <w:p w14:paraId="1B3B091B" w14:textId="4705C2F9" w:rsidR="00BF4ED0" w:rsidRDefault="00BF4ED0" w:rsidP="00BB3902">
      <w:pPr>
        <w:rPr>
          <w:lang w:val="en-GB"/>
        </w:rPr>
      </w:pPr>
    </w:p>
    <w:p w14:paraId="59935C6D" w14:textId="5504D976" w:rsidR="007A0C6F" w:rsidRDefault="00F87C73" w:rsidP="00BB3902">
      <w:pPr>
        <w:rPr>
          <w:lang w:val="en-GB"/>
        </w:rPr>
      </w:pPr>
      <w:r>
        <w:rPr>
          <w:lang w:val="en-GB"/>
        </w:rPr>
        <w:t>I started by writing all view code in my app’s view.py file as simple function-based views. The views relating to lecture management mostly only covered the Creation, Retrieval, Updating and Deleting (CRUD) of lecture resources</w:t>
      </w:r>
      <w:r w:rsidR="00D75FC2">
        <w:rPr>
          <w:lang w:val="en-GB"/>
        </w:rPr>
        <w:t xml:space="preserve"> so I later changed them to use slightly customised generic class-based views this is highly recommended as it reduces the amount of code and improves the quality of code.</w:t>
      </w:r>
      <w:r w:rsidR="00BB3902">
        <w:rPr>
          <w:lang w:val="en-GB"/>
        </w:rPr>
        <w:t xml:space="preserve"> </w:t>
      </w:r>
      <w:r w:rsidR="00B930F1">
        <w:rPr>
          <w:lang w:val="en-GB"/>
        </w:rPr>
        <w:t>The generic views are inherited from with customisations made in the form of a select few overwritten methods.</w:t>
      </w:r>
    </w:p>
    <w:p w14:paraId="07FF5A27" w14:textId="58BB9B67" w:rsidR="00BB3902" w:rsidRDefault="00BB3902" w:rsidP="00BB3902">
      <w:pPr>
        <w:rPr>
          <w:lang w:val="en-GB"/>
        </w:rPr>
      </w:pPr>
    </w:p>
    <w:p w14:paraId="695D4622" w14:textId="3401F940" w:rsidR="00E402A6" w:rsidRDefault="00BB3902" w:rsidP="00BB3902">
      <w:pPr>
        <w:rPr>
          <w:lang w:val="en-GB"/>
        </w:rPr>
      </w:pPr>
      <w:r>
        <w:rPr>
          <w:lang w:val="en-GB"/>
        </w:rPr>
        <w:t>The class-based views use a multiple inheritance approach for combing view functionality. These classes are called ‘mixins’ and can be brought into a view through inheritance to provide functionality to multiple views without having to repeat code; this keeps the code DRY which is a principle of Django and other web development frameworks. In my application users have to be logged in to access the views so my class-based views make use of the ‘</w:t>
      </w:r>
      <w:r w:rsidRPr="00BB3902">
        <w:rPr>
          <w:lang w:val="en-GB"/>
        </w:rPr>
        <w:t>LoginRequiredMixin</w:t>
      </w:r>
      <w:r>
        <w:rPr>
          <w:lang w:val="en-GB"/>
        </w:rPr>
        <w:t>’ to ensure lecture resources are only accessed by logged in users.</w:t>
      </w:r>
      <w:r w:rsidR="00E402A6">
        <w:rPr>
          <w:lang w:val="en-GB"/>
        </w:rPr>
        <w:t xml:space="preserve"> For other views that are still function-based I have used the @login_required decorator to prevent access if not logged in.</w:t>
      </w:r>
    </w:p>
    <w:p w14:paraId="4AC3D77A" w14:textId="77777777" w:rsidR="00E402A6" w:rsidRDefault="00E402A6" w:rsidP="00BB3902">
      <w:pPr>
        <w:rPr>
          <w:lang w:val="en-GB"/>
        </w:rPr>
      </w:pPr>
    </w:p>
    <w:p w14:paraId="2508ED40" w14:textId="1CCB1AEC" w:rsidR="00E402A6" w:rsidRDefault="00E402A6" w:rsidP="00BB3902">
      <w:pPr>
        <w:rPr>
          <w:lang w:val="en-GB"/>
        </w:rPr>
      </w:pPr>
      <w:r>
        <w:rPr>
          <w:lang w:val="en-GB"/>
        </w:rPr>
        <w:t>If an unauthorized user attempts to access a view that requires the user to be logged in the user is redirected to the login page with a parameter ‘next’ holding the original URL attempt. Upon successful login the user will be redirected to the page they previously tried to access. Both the login_required decorator and the LoginRequiredMixin class are provided by Django’s authentication app (</w:t>
      </w:r>
      <w:proofErr w:type="spellStart"/>
      <w:proofErr w:type="gramStart"/>
      <w:r>
        <w:rPr>
          <w:lang w:val="en-GB"/>
        </w:rPr>
        <w:t>django.contrib</w:t>
      </w:r>
      <w:proofErr w:type="gramEnd"/>
      <w:r>
        <w:rPr>
          <w:lang w:val="en-GB"/>
        </w:rPr>
        <w:t>.auth</w:t>
      </w:r>
      <w:proofErr w:type="spellEnd"/>
      <w:r>
        <w:rPr>
          <w:lang w:val="en-GB"/>
        </w:rPr>
        <w:t>).</w:t>
      </w:r>
    </w:p>
    <w:p w14:paraId="36D496FE" w14:textId="40678431" w:rsidR="007A0C6F" w:rsidRDefault="007A0C6F" w:rsidP="00BB3902">
      <w:pPr>
        <w:rPr>
          <w:lang w:val="en-GB"/>
        </w:rPr>
      </w:pPr>
    </w:p>
    <w:p w14:paraId="5E4726D6" w14:textId="3D96E08D" w:rsidR="007A0C6F" w:rsidRDefault="007A0C6F" w:rsidP="00BB3902">
      <w:pPr>
        <w:rPr>
          <w:lang w:val="en-GB"/>
        </w:rPr>
      </w:pPr>
      <w:r>
        <w:rPr>
          <w:lang w:val="en-GB"/>
        </w:rPr>
        <w:t xml:space="preserve">Later in the project I updated the </w:t>
      </w:r>
      <w:r w:rsidR="001C67CB">
        <w:rPr>
          <w:lang w:val="en-GB"/>
        </w:rPr>
        <w:t>code so each lecture can have an associated</w:t>
      </w:r>
      <w:r>
        <w:rPr>
          <w:lang w:val="en-GB"/>
        </w:rPr>
        <w:t xml:space="preserve"> PDF file that can be downloaded by students as a convenience functionality. The PDF can be uploaded when creating or editing a lecture</w:t>
      </w:r>
      <w:r w:rsidR="000A7D72">
        <w:rPr>
          <w:lang w:val="en-GB"/>
        </w:rPr>
        <w:t xml:space="preserve"> resource and is stored locally on the server in the media/documents/ directory.</w:t>
      </w:r>
      <w:r w:rsidR="004746F5">
        <w:rPr>
          <w:lang w:val="en-GB"/>
        </w:rPr>
        <w:t xml:space="preserve"> My approach was to associate feedback to specific slides so there is a field for entering the number of slides a lecture has. It occurred to me that users may not know the slide count of their lecture so I added a functionality where users can have that information extracted from the PDF file they have uploaded. I use the python package pyPDF2 to extract this detail. At the start I extracted the title, author and page number but in the end only made use of the page number since that was the only thing users may be unsure of.</w:t>
      </w:r>
    </w:p>
    <w:p w14:paraId="60316207" w14:textId="25E5C283" w:rsidR="004746F5" w:rsidRDefault="004746F5" w:rsidP="00BB3902">
      <w:pPr>
        <w:rPr>
          <w:lang w:val="en-GB"/>
        </w:rPr>
      </w:pPr>
    </w:p>
    <w:p w14:paraId="7A63D98D" w14:textId="3043D6E6" w:rsidR="003F601F" w:rsidRDefault="003F601F" w:rsidP="00BB3902">
      <w:pPr>
        <w:rPr>
          <w:lang w:val="en-GB"/>
        </w:rPr>
      </w:pPr>
      <w:r>
        <w:rPr>
          <w:lang w:val="en-GB"/>
        </w:rPr>
        <w:t xml:space="preserve">Lectures are listed after login on the ‘Lecture List’ page. On this page I have implemented pagination and a search functionality for ease of use. The lectures can be searched by either name or date. </w:t>
      </w:r>
      <w:r w:rsidR="00B930F1">
        <w:rPr>
          <w:lang w:val="en-GB"/>
        </w:rPr>
        <w:t xml:space="preserve"> Search queries and current page are added to the URL as query strings for easy bookmarking and navigation.</w:t>
      </w:r>
    </w:p>
    <w:p w14:paraId="4E617FFA" w14:textId="77777777" w:rsidR="00482185" w:rsidRDefault="00482185" w:rsidP="00BB3902">
      <w:pPr>
        <w:rPr>
          <w:lang w:val="en-GB"/>
        </w:rPr>
      </w:pPr>
    </w:p>
    <w:p w14:paraId="7FD5BCD2" w14:textId="16FB4DA9" w:rsidR="00CE51A7" w:rsidRDefault="000D69EB" w:rsidP="00CE51A7">
      <w:pPr>
        <w:pStyle w:val="Heading2"/>
        <w:rPr>
          <w:lang w:val="en-GB"/>
        </w:rPr>
      </w:pPr>
      <w:r>
        <w:rPr>
          <w:lang w:val="en-GB"/>
        </w:rPr>
        <w:lastRenderedPageBreak/>
        <w:t>Feature Set 3 – Session Management</w:t>
      </w:r>
    </w:p>
    <w:p w14:paraId="41DF081D" w14:textId="53DF35BF" w:rsidR="000D69EB" w:rsidRDefault="000D69EB" w:rsidP="000D69EB">
      <w:pPr>
        <w:rPr>
          <w:lang w:val="en-GB"/>
        </w:rPr>
      </w:pPr>
      <w:r>
        <w:rPr>
          <w:lang w:val="en-GB"/>
        </w:rPr>
        <w:t>More focus on client-side heavy features requiring jQuery and AJAX.</w:t>
      </w:r>
    </w:p>
    <w:p w14:paraId="351DD174" w14:textId="50536560" w:rsidR="00A74FC3" w:rsidRDefault="00A74FC3" w:rsidP="000D69EB">
      <w:pPr>
        <w:rPr>
          <w:lang w:val="en-GB"/>
        </w:rPr>
      </w:pPr>
    </w:p>
    <w:p w14:paraId="2DDD41EA" w14:textId="0CD2B6F2" w:rsidR="00801249" w:rsidRDefault="00C91138" w:rsidP="000D69EB">
      <w:pPr>
        <w:rPr>
          <w:lang w:val="en-GB"/>
        </w:rPr>
      </w:pPr>
      <w:r>
        <w:rPr>
          <w:lang w:val="en-GB"/>
        </w:rPr>
        <w:t xml:space="preserve">I wanted to allow for each lecture to have multiple feedback sessions so created a Session model and linked it to the Lecture model. </w:t>
      </w:r>
      <w:r w:rsidR="00801249">
        <w:rPr>
          <w:lang w:val="en-GB"/>
        </w:rPr>
        <w:t>My idea was that feedback would not be provided to the lecture but to a feedback session run for that lecture, this way a lecture could be ran on multiple different occasions</w:t>
      </w:r>
      <w:r w:rsidR="001161ED">
        <w:rPr>
          <w:lang w:val="en-GB"/>
        </w:rPr>
        <w:t xml:space="preserve"> each having its own session</w:t>
      </w:r>
      <w:r w:rsidR="00801249">
        <w:rPr>
          <w:lang w:val="en-GB"/>
        </w:rPr>
        <w:t xml:space="preserve">. </w:t>
      </w:r>
      <w:r w:rsidR="00801249" w:rsidRPr="00801249">
        <w:rPr>
          <w:color w:val="FFC000"/>
          <w:lang w:val="en-GB"/>
        </w:rPr>
        <w:t>In retrospect I think this was a bad design decision.</w:t>
      </w:r>
    </w:p>
    <w:p w14:paraId="1FE84EE2" w14:textId="77777777" w:rsidR="00801249" w:rsidRDefault="00801249" w:rsidP="000D69EB">
      <w:pPr>
        <w:rPr>
          <w:lang w:val="en-GB"/>
        </w:rPr>
      </w:pPr>
    </w:p>
    <w:p w14:paraId="46127E66" w14:textId="61E2A14D" w:rsidR="0079272E" w:rsidRDefault="00C91138" w:rsidP="000D69EB">
      <w:pPr>
        <w:rPr>
          <w:lang w:val="en-GB"/>
        </w:rPr>
      </w:pPr>
      <w:r>
        <w:rPr>
          <w:lang w:val="en-GB"/>
        </w:rPr>
        <w:t>I planned the ‘Lecture Detail’ page to be a form of control page where the staff user</w:t>
      </w:r>
      <w:r w:rsidR="007218ED">
        <w:rPr>
          <w:lang w:val="en-GB"/>
        </w:rPr>
        <w:t>s</w:t>
      </w:r>
      <w:r>
        <w:rPr>
          <w:lang w:val="en-GB"/>
        </w:rPr>
        <w:t xml:space="preserve"> could view the lecture data and control sessions for that lecture.</w:t>
      </w:r>
      <w:r w:rsidR="00801249">
        <w:rPr>
          <w:lang w:val="en-GB"/>
        </w:rPr>
        <w:t xml:space="preserve"> </w:t>
      </w:r>
      <w:r w:rsidR="0079272E">
        <w:rPr>
          <w:lang w:val="en-GB"/>
        </w:rPr>
        <w:t>My layout for this page is shown below, left side has location of the session management buttons and the lecture details and right side is split with session list at top and question list for the selected session at bottom.</w:t>
      </w:r>
    </w:p>
    <w:p w14:paraId="00257056" w14:textId="3ACBBAF4" w:rsidR="0079272E" w:rsidRDefault="0079272E" w:rsidP="000D69EB">
      <w:pPr>
        <w:rPr>
          <w:lang w:val="en-GB"/>
        </w:rPr>
      </w:pPr>
    </w:p>
    <w:p w14:paraId="216310B8" w14:textId="77777777" w:rsidR="0079272E" w:rsidRDefault="0079272E" w:rsidP="0079272E">
      <w:pPr>
        <w:keepNext/>
        <w:jc w:val="center"/>
      </w:pPr>
      <w:r>
        <w:rPr>
          <w:noProof/>
        </w:rPr>
        <w:drawing>
          <wp:inline distT="0" distB="0" distL="0" distR="0" wp14:anchorId="3C959C9F" wp14:editId="52A64811">
            <wp:extent cx="2376000" cy="1216800"/>
            <wp:effectExtent l="19050" t="19050" r="2476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CFE301" w14:textId="3352B053" w:rsidR="0079272E" w:rsidRDefault="0079272E" w:rsidP="0079272E">
      <w:pPr>
        <w:pStyle w:val="Caption"/>
        <w:jc w:val="center"/>
        <w:rPr>
          <w:lang w:val="en-GB"/>
        </w:rPr>
      </w:pPr>
      <w:r>
        <w:t xml:space="preserve">Figure </w:t>
      </w:r>
      <w:r>
        <w:fldChar w:fldCharType="begin"/>
      </w:r>
      <w:r>
        <w:instrText xml:space="preserve"> SEQ Figure \* ARABIC </w:instrText>
      </w:r>
      <w:r>
        <w:fldChar w:fldCharType="separate"/>
      </w:r>
      <w:r>
        <w:rPr>
          <w:noProof/>
        </w:rPr>
        <w:t>23</w:t>
      </w:r>
      <w:r>
        <w:fldChar w:fldCharType="end"/>
      </w:r>
      <w:r>
        <w:t xml:space="preserve"> Lecture Detail Page Layout Example</w:t>
      </w:r>
    </w:p>
    <w:p w14:paraId="58140CC3" w14:textId="406728E1" w:rsidR="0099392E" w:rsidRDefault="0099392E" w:rsidP="000D69EB">
      <w:pPr>
        <w:rPr>
          <w:lang w:val="en-GB"/>
        </w:rPr>
      </w:pPr>
    </w:p>
    <w:p w14:paraId="50981980" w14:textId="7C26FA3D" w:rsidR="0099392E" w:rsidRDefault="0079272E" w:rsidP="000D69EB">
      <w:pPr>
        <w:rPr>
          <w:lang w:val="en-GB"/>
        </w:rPr>
      </w:pPr>
      <w:r>
        <w:rPr>
          <w:lang w:val="en-GB"/>
        </w:rPr>
        <w:t xml:space="preserve">At </w:t>
      </w:r>
      <w:proofErr w:type="gramStart"/>
      <w:r>
        <w:rPr>
          <w:lang w:val="en-GB"/>
        </w:rPr>
        <w:t>first</w:t>
      </w:r>
      <w:proofErr w:type="gramEnd"/>
      <w:r>
        <w:rPr>
          <w:lang w:val="en-GB"/>
        </w:rPr>
        <w:t xml:space="preserve"> I only allowed sessions to be created if there was not a session running and </w:t>
      </w:r>
      <w:r w:rsidR="00920592">
        <w:rPr>
          <w:lang w:val="en-GB"/>
        </w:rPr>
        <w:t>every session was automatically started upon creation</w:t>
      </w:r>
      <w:r>
        <w:rPr>
          <w:lang w:val="en-GB"/>
        </w:rPr>
        <w:t xml:space="preserve">. This approach meant only having one session running for one lecture at a time. I felt this was restrictive and my supervisor recommended providing flexibility in use when unsure of exactly what should be the user workflow. I changed the design so any number of sessions could be created and started or restarted at any time. </w:t>
      </w:r>
    </w:p>
    <w:p w14:paraId="7E5AE50D" w14:textId="5BFC9429" w:rsidR="00931A7F" w:rsidRDefault="00931A7F" w:rsidP="000D69EB">
      <w:pPr>
        <w:rPr>
          <w:lang w:val="en-GB"/>
        </w:rPr>
      </w:pPr>
    </w:p>
    <w:p w14:paraId="63E111ED" w14:textId="6B717710" w:rsidR="00F052EC" w:rsidRDefault="00931A7F" w:rsidP="000D69EB">
      <w:pPr>
        <w:rPr>
          <w:lang w:val="en-GB"/>
        </w:rPr>
      </w:pPr>
      <w:r>
        <w:rPr>
          <w:lang w:val="en-GB"/>
        </w:rPr>
        <w:t xml:space="preserve">The sessions are displayed in a session table which is paginated to show only five sessions at a time. </w:t>
      </w:r>
      <w:r w:rsidR="00F052EC">
        <w:rPr>
          <w:lang w:val="en-GB"/>
        </w:rPr>
        <w:t xml:space="preserve">I previous had questions paginated </w:t>
      </w:r>
      <w:r w:rsidR="007963EF">
        <w:rPr>
          <w:lang w:val="en-GB"/>
        </w:rPr>
        <w:t>as we</w:t>
      </w:r>
      <w:r w:rsidR="009179B7">
        <w:rPr>
          <w:lang w:val="en-GB"/>
        </w:rPr>
        <w:t>ll</w:t>
      </w:r>
      <w:r w:rsidR="00F052EC">
        <w:rPr>
          <w:lang w:val="en-GB"/>
        </w:rPr>
        <w:t xml:space="preserve"> but as more functionality was added this became an issue so question pagination was removed.</w:t>
      </w:r>
      <w:r w:rsidR="008C0980">
        <w:rPr>
          <w:lang w:val="en-GB"/>
        </w:rPr>
        <w:t xml:space="preserve"> This will mean the page will get longer and although not too professional it isn’t really an issue because it is assumed a </w:t>
      </w:r>
      <w:r w:rsidR="006B0EA9">
        <w:rPr>
          <w:lang w:val="en-GB"/>
        </w:rPr>
        <w:t>lecturer</w:t>
      </w:r>
      <w:r w:rsidR="008C0980">
        <w:rPr>
          <w:lang w:val="en-GB"/>
        </w:rPr>
        <w:t xml:space="preserve"> would answer the questions in the order they are asked (from the top down) anyway.</w:t>
      </w:r>
    </w:p>
    <w:p w14:paraId="6FE93662" w14:textId="77777777" w:rsidR="00F052EC" w:rsidRDefault="00F052EC" w:rsidP="000D69EB">
      <w:pPr>
        <w:rPr>
          <w:lang w:val="en-GB"/>
        </w:rPr>
      </w:pPr>
    </w:p>
    <w:p w14:paraId="701EB419" w14:textId="394EE07B" w:rsidR="00931A7F" w:rsidRDefault="00E8779E" w:rsidP="000D69EB">
      <w:pPr>
        <w:rPr>
          <w:lang w:val="en-GB"/>
        </w:rPr>
      </w:pPr>
      <w:r>
        <w:rPr>
          <w:lang w:val="en-GB"/>
        </w:rPr>
        <w:t>T</w:t>
      </w:r>
      <w:r w:rsidR="00931A7F">
        <w:rPr>
          <w:lang w:val="en-GB"/>
        </w:rPr>
        <w:t xml:space="preserve">here are buttons to control sessions that are displayed on the right, when a session row is clicked on </w:t>
      </w:r>
      <w:r w:rsidR="00FF41CF">
        <w:rPr>
          <w:lang w:val="en-GB"/>
        </w:rPr>
        <w:t xml:space="preserve">it is highlighted in blue and the </w:t>
      </w:r>
      <w:r w:rsidR="00931A7F">
        <w:rPr>
          <w:lang w:val="en-GB"/>
        </w:rPr>
        <w:t>options for that sessions are displayed.</w:t>
      </w:r>
      <w:r w:rsidR="00FF41CF">
        <w:rPr>
          <w:lang w:val="en-GB"/>
        </w:rPr>
        <w:t xml:space="preserve"> Th</w:t>
      </w:r>
      <w:r w:rsidR="009F7162">
        <w:rPr>
          <w:lang w:val="en-GB"/>
        </w:rPr>
        <w:t xml:space="preserve">is </w:t>
      </w:r>
      <w:r w:rsidR="00FF41CF">
        <w:rPr>
          <w:lang w:val="en-GB"/>
        </w:rPr>
        <w:t>f</w:t>
      </w:r>
      <w:r w:rsidR="009F7162">
        <w:rPr>
          <w:lang w:val="en-GB"/>
        </w:rPr>
        <w:t>unctionality was</w:t>
      </w:r>
      <w:r w:rsidR="00FF41CF">
        <w:rPr>
          <w:lang w:val="en-GB"/>
        </w:rPr>
        <w:t xml:space="preserve"> implemented using the jQuery library to manipulate the page HTML by co</w:t>
      </w:r>
      <w:r w:rsidR="009F7162">
        <w:rPr>
          <w:lang w:val="en-GB"/>
        </w:rPr>
        <w:t>pying</w:t>
      </w:r>
      <w:r w:rsidR="00FF41CF">
        <w:rPr>
          <w:lang w:val="en-GB"/>
        </w:rPr>
        <w:t xml:space="preserve"> across hidden buttons in the table rows to a sperate &lt;div&gt; for display.</w:t>
      </w:r>
      <w:r w:rsidR="00834E6E">
        <w:rPr>
          <w:lang w:val="en-GB"/>
        </w:rPr>
        <w:t xml:space="preserve"> </w:t>
      </w:r>
      <w:r w:rsidR="00834E6E">
        <w:rPr>
          <w:lang w:val="en-GB"/>
        </w:rPr>
        <w:t xml:space="preserve">I </w:t>
      </w:r>
      <w:r w:rsidR="00834E6E">
        <w:rPr>
          <w:lang w:val="en-GB"/>
        </w:rPr>
        <w:t>use</w:t>
      </w:r>
      <w:r w:rsidR="00834E6E">
        <w:rPr>
          <w:lang w:val="en-GB"/>
        </w:rPr>
        <w:t xml:space="preserve"> JavaScript local storage to save which session is currently highlighted between page reloads.</w:t>
      </w:r>
    </w:p>
    <w:p w14:paraId="47154545" w14:textId="77777777" w:rsidR="00471603" w:rsidRDefault="00471603" w:rsidP="000D69EB">
      <w:pPr>
        <w:rPr>
          <w:lang w:val="en-GB"/>
        </w:rPr>
      </w:pPr>
    </w:p>
    <w:p w14:paraId="3E88464C" w14:textId="1DCFD0CF" w:rsidR="00FF41CF" w:rsidRDefault="00471603" w:rsidP="000D69EB">
      <w:pPr>
        <w:rPr>
          <w:lang w:val="en-GB"/>
        </w:rPr>
      </w:pPr>
      <w:r>
        <w:rPr>
          <w:lang w:val="en-GB"/>
        </w:rPr>
        <w:t xml:space="preserve">I used jQuery to make AJAX calls to refresh session and question data every second without the user having to reload the page. </w:t>
      </w:r>
      <w:r w:rsidR="00B73499">
        <w:rPr>
          <w:lang w:val="en-GB"/>
        </w:rPr>
        <w:t>I chose to make sub templates in my Django app for the session list and the question list and include them in the lecture_detail.html template</w:t>
      </w:r>
      <w:r w:rsidR="00F102F7">
        <w:rPr>
          <w:lang w:val="en-GB"/>
        </w:rPr>
        <w:t xml:space="preserve">. The AJAX calls would then query the HTML for these sub templates every second and replace the HTML content in the DOM. My AJAX calls return HTML where I would have ideally wanted to return JSON because this less data to transfer from the server. I did not use JSON because that would have required more code in the </w:t>
      </w:r>
      <w:r w:rsidR="00990687">
        <w:rPr>
          <w:lang w:val="en-GB"/>
        </w:rPr>
        <w:t>JavaScript,</w:t>
      </w:r>
      <w:r w:rsidR="00F102F7">
        <w:rPr>
          <w:lang w:val="en-GB"/>
        </w:rPr>
        <w:t xml:space="preserve"> and I was struggling with maintaining the client-side code already.</w:t>
      </w:r>
    </w:p>
    <w:p w14:paraId="5FD496BA" w14:textId="77777777" w:rsidR="001543E4" w:rsidRPr="000D69EB" w:rsidRDefault="001543E4" w:rsidP="000D69EB">
      <w:pPr>
        <w:rPr>
          <w:lang w:val="en-GB"/>
        </w:rPr>
      </w:pPr>
    </w:p>
    <w:p w14:paraId="32AFFA13" w14:textId="241508ED" w:rsidR="00D60114" w:rsidRPr="00461F12" w:rsidRDefault="00461F12" w:rsidP="00D60114">
      <w:pPr>
        <w:rPr>
          <w:lang w:val="en-GB"/>
        </w:rPr>
      </w:pPr>
      <w:r w:rsidRPr="00461F12">
        <w:rPr>
          <w:lang w:val="en-GB"/>
        </w:rPr>
        <w:t>If there are multiple sessions of feedback saved for the same lecture it may be a use-case for those sessions and their feedback to be merged.</w:t>
      </w:r>
      <w:r>
        <w:rPr>
          <w:lang w:val="en-GB"/>
        </w:rPr>
        <w:t xml:space="preserve"> ….</w:t>
      </w:r>
      <w:bookmarkStart w:id="33" w:name="_GoBack"/>
      <w:bookmarkEnd w:id="33"/>
    </w:p>
    <w:p w14:paraId="052A19E4" w14:textId="2ADF4D9D" w:rsidR="00461F12" w:rsidRDefault="00461F12" w:rsidP="00D60114">
      <w:pPr>
        <w:rPr>
          <w:color w:val="FF0000"/>
          <w:lang w:val="en-GB"/>
        </w:rPr>
      </w:pPr>
    </w:p>
    <w:p w14:paraId="53B14352" w14:textId="77777777" w:rsidR="00461F12" w:rsidRPr="006678BA" w:rsidRDefault="00461F12" w:rsidP="00D60114">
      <w:pPr>
        <w:rPr>
          <w:color w:val="FF0000"/>
          <w:lang w:val="en-GB"/>
        </w:rPr>
      </w:pPr>
    </w:p>
    <w:p w14:paraId="0C5C61FB" w14:textId="1C1AD13E" w:rsidR="00CE16A3" w:rsidRPr="006F646E"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r w:rsidR="0022612B">
        <w:rPr>
          <w:lang w:val="en-GB"/>
        </w:rPr>
        <w:t>feature,</w:t>
      </w:r>
      <w:r>
        <w:rPr>
          <w:lang w:val="en-GB"/>
        </w:rPr>
        <w:t xml:space="preserve"> I found an easy to use JavaScript library chart.js that build good quality responsive charts. I used this library to create the bar and pie charts in my application. Use of this library saved me having to write and test a lot of </w:t>
      </w:r>
      <w:commentRangeStart w:id="34"/>
      <w:r>
        <w:rPr>
          <w:lang w:val="en-GB"/>
        </w:rPr>
        <w:t>code</w:t>
      </w:r>
      <w:commentRangeEnd w:id="34"/>
      <w:r w:rsidR="001543E4">
        <w:rPr>
          <w:rStyle w:val="CommentReference"/>
        </w:rPr>
        <w:commentReference w:id="34"/>
      </w:r>
      <w:r>
        <w:rPr>
          <w:lang w:val="en-GB"/>
        </w:rPr>
        <w:t>.</w:t>
      </w:r>
    </w:p>
    <w:p w14:paraId="4268419C" w14:textId="0E83F73C" w:rsidR="00CE51A7" w:rsidRDefault="000D69EB" w:rsidP="00CE51A7">
      <w:pPr>
        <w:pStyle w:val="Heading2"/>
        <w:rPr>
          <w:lang w:val="en-GB"/>
        </w:rPr>
      </w:pPr>
      <w:r>
        <w:rPr>
          <w:lang w:val="en-GB"/>
        </w:rPr>
        <w:t xml:space="preserve">Feature Set 4 - </w:t>
      </w:r>
      <w:r w:rsidR="00CE51A7">
        <w:rPr>
          <w:lang w:val="en-GB"/>
        </w:rPr>
        <w:t>Providing Feedback</w:t>
      </w:r>
    </w:p>
    <w:p w14:paraId="77B07D34" w14:textId="0285575F" w:rsidR="00AB7C89" w:rsidRDefault="00AB7C89" w:rsidP="00AB7C89">
      <w:pPr>
        <w:rPr>
          <w:lang w:val="en-GB"/>
        </w:rPr>
      </w:pPr>
      <w:r>
        <w:rPr>
          <w:lang w:val="en-GB"/>
        </w:rPr>
        <w:t>Focus on being simple, accessible by mobile and made use of Django session middleware.</w:t>
      </w:r>
    </w:p>
    <w:p w14:paraId="50758E95" w14:textId="77777777" w:rsidR="00927BF5" w:rsidRPr="00AB7C89" w:rsidRDefault="00927BF5" w:rsidP="00AB7C89">
      <w:pPr>
        <w:rPr>
          <w:lang w:val="en-GB"/>
        </w:rPr>
      </w:pPr>
    </w:p>
    <w:p w14:paraId="753C2C28" w14:textId="476F0E7B" w:rsidR="00927BF5" w:rsidRPr="00927BF5" w:rsidRDefault="00927BF5" w:rsidP="004E2670">
      <w:pPr>
        <w:rPr>
          <w:color w:val="FFC000"/>
          <w:lang w:val="en-GB"/>
        </w:rPr>
      </w:pPr>
      <w:bookmarkStart w:id="35" w:name="_Toc192777712"/>
      <w:r w:rsidRPr="00927BF5">
        <w:rPr>
          <w:color w:val="FFC000"/>
          <w:lang w:val="en-GB"/>
        </w:rPr>
        <w:t>Maybe talk at end about how I would have benefitted from using build tool</w:t>
      </w:r>
    </w:p>
    <w:p w14:paraId="0ED8D11F" w14:textId="6897880C" w:rsidR="00927BF5" w:rsidRPr="00927BF5" w:rsidRDefault="00927BF5" w:rsidP="00927BF5">
      <w:pPr>
        <w:pStyle w:val="ListParagraph"/>
        <w:numPr>
          <w:ilvl w:val="0"/>
          <w:numId w:val="79"/>
        </w:numPr>
        <w:rPr>
          <w:color w:val="FFC000"/>
          <w:lang w:val="en-GB"/>
        </w:rPr>
      </w:pPr>
      <w:r w:rsidRPr="00927BF5">
        <w:rPr>
          <w:color w:val="FFC000"/>
          <w:lang w:val="en-GB"/>
        </w:rPr>
        <w:t>Make migrations</w:t>
      </w:r>
    </w:p>
    <w:p w14:paraId="184B147F" w14:textId="6142BA91" w:rsidR="00927BF5" w:rsidRPr="00927BF5" w:rsidRDefault="00927BF5" w:rsidP="00927BF5">
      <w:pPr>
        <w:pStyle w:val="ListParagraph"/>
        <w:numPr>
          <w:ilvl w:val="0"/>
          <w:numId w:val="79"/>
        </w:numPr>
        <w:rPr>
          <w:color w:val="FFC000"/>
          <w:lang w:val="en-GB"/>
        </w:rPr>
      </w:pPr>
      <w:r w:rsidRPr="00927BF5">
        <w:rPr>
          <w:color w:val="FFC000"/>
          <w:lang w:val="en-GB"/>
        </w:rPr>
        <w:t>Migrate database</w:t>
      </w:r>
    </w:p>
    <w:p w14:paraId="5E142D65" w14:textId="1991F10A" w:rsidR="00927BF5" w:rsidRPr="00927BF5" w:rsidRDefault="00927BF5" w:rsidP="00927BF5">
      <w:pPr>
        <w:pStyle w:val="ListParagraph"/>
        <w:numPr>
          <w:ilvl w:val="0"/>
          <w:numId w:val="79"/>
        </w:numPr>
        <w:rPr>
          <w:color w:val="FFC000"/>
          <w:lang w:val="en-GB"/>
        </w:rPr>
      </w:pPr>
      <w:r w:rsidRPr="00927BF5">
        <w:rPr>
          <w:color w:val="FFC000"/>
          <w:lang w:val="en-GB"/>
        </w:rPr>
        <w:t>Make messages</w:t>
      </w:r>
    </w:p>
    <w:p w14:paraId="47C8BBA1" w14:textId="30D0184F" w:rsidR="00927BF5" w:rsidRPr="00927BF5" w:rsidRDefault="00927BF5" w:rsidP="00927BF5">
      <w:pPr>
        <w:pStyle w:val="ListParagraph"/>
        <w:numPr>
          <w:ilvl w:val="0"/>
          <w:numId w:val="79"/>
        </w:numPr>
        <w:rPr>
          <w:color w:val="FFC000"/>
          <w:lang w:val="en-GB"/>
        </w:rPr>
      </w:pPr>
      <w:r w:rsidRPr="00927BF5">
        <w:rPr>
          <w:color w:val="FFC000"/>
          <w:lang w:val="en-GB"/>
        </w:rPr>
        <w:t xml:space="preserve">Translate message (could be done by google translate </w:t>
      </w:r>
      <w:proofErr w:type="spellStart"/>
      <w:r w:rsidRPr="00927BF5">
        <w:rPr>
          <w:color w:val="FFC000"/>
          <w:lang w:val="en-GB"/>
        </w:rPr>
        <w:t>api</w:t>
      </w:r>
      <w:proofErr w:type="spellEnd"/>
      <w:r w:rsidRPr="00927BF5">
        <w:rPr>
          <w:color w:val="FFC000"/>
          <w:lang w:val="en-GB"/>
        </w:rPr>
        <w:t>)</w:t>
      </w:r>
    </w:p>
    <w:p w14:paraId="3A416D8F" w14:textId="60912D6B" w:rsidR="00927BF5" w:rsidRPr="00927BF5" w:rsidRDefault="00927BF5" w:rsidP="00927BF5">
      <w:pPr>
        <w:pStyle w:val="ListParagraph"/>
        <w:numPr>
          <w:ilvl w:val="0"/>
          <w:numId w:val="79"/>
        </w:numPr>
        <w:rPr>
          <w:color w:val="FFC000"/>
          <w:lang w:val="en-GB"/>
        </w:rPr>
      </w:pPr>
      <w:r w:rsidRPr="00927BF5">
        <w:rPr>
          <w:color w:val="FFC000"/>
          <w:lang w:val="en-GB"/>
        </w:rPr>
        <w:t>Compile messages</w:t>
      </w:r>
    </w:p>
    <w:p w14:paraId="3C885E07" w14:textId="483DAA20" w:rsidR="00927BF5" w:rsidRPr="00927BF5" w:rsidRDefault="00927BF5" w:rsidP="00927BF5">
      <w:pPr>
        <w:pStyle w:val="ListParagraph"/>
        <w:numPr>
          <w:ilvl w:val="0"/>
          <w:numId w:val="79"/>
        </w:numPr>
        <w:rPr>
          <w:color w:val="FFC000"/>
          <w:lang w:val="en-GB"/>
        </w:rPr>
      </w:pPr>
      <w:r w:rsidRPr="00927BF5">
        <w:rPr>
          <w:color w:val="FFC000"/>
          <w:lang w:val="en-GB"/>
        </w:rPr>
        <w:t xml:space="preserve">Connect to VPN or </w:t>
      </w:r>
      <w:proofErr w:type="spellStart"/>
      <w:r w:rsidRPr="00927BF5">
        <w:rPr>
          <w:color w:val="FFC000"/>
          <w:lang w:val="en-GB"/>
        </w:rPr>
        <w:t>eduram</w:t>
      </w:r>
      <w:proofErr w:type="spellEnd"/>
    </w:p>
    <w:p w14:paraId="7D4E2E69" w14:textId="1FA59D75" w:rsidR="00927BF5" w:rsidRPr="00927BF5" w:rsidRDefault="00927BF5" w:rsidP="00927BF5">
      <w:pPr>
        <w:pStyle w:val="ListParagraph"/>
        <w:numPr>
          <w:ilvl w:val="0"/>
          <w:numId w:val="79"/>
        </w:numPr>
        <w:rPr>
          <w:color w:val="FFC000"/>
          <w:lang w:val="en-GB"/>
        </w:rPr>
      </w:pPr>
      <w:r w:rsidRPr="00927BF5">
        <w:rPr>
          <w:color w:val="FFC000"/>
          <w:lang w:val="en-GB"/>
        </w:rPr>
        <w:t>Run tests</w:t>
      </w:r>
    </w:p>
    <w:p w14:paraId="2F96455B" w14:textId="59F9E8EB" w:rsidR="00927BF5" w:rsidRPr="00927BF5" w:rsidRDefault="00927BF5" w:rsidP="00927BF5">
      <w:pPr>
        <w:pStyle w:val="ListParagraph"/>
        <w:numPr>
          <w:ilvl w:val="0"/>
          <w:numId w:val="79"/>
        </w:numPr>
        <w:rPr>
          <w:color w:val="FFC000"/>
          <w:lang w:val="en-GB"/>
        </w:rPr>
      </w:pPr>
      <w:proofErr w:type="spellStart"/>
      <w:r w:rsidRPr="00927BF5">
        <w:rPr>
          <w:color w:val="FFC000"/>
          <w:lang w:val="en-GB"/>
        </w:rPr>
        <w:t>runserver</w:t>
      </w:r>
      <w:proofErr w:type="spellEnd"/>
    </w:p>
    <w:p w14:paraId="59D97C6A" w14:textId="14AE1059" w:rsidR="001F35A4" w:rsidRPr="00927BF5" w:rsidRDefault="001B459E" w:rsidP="00927BF5">
      <w:pPr>
        <w:pStyle w:val="ListParagraph"/>
        <w:rPr>
          <w:lang w:val="en-GB"/>
        </w:rPr>
      </w:pPr>
      <w:r w:rsidRPr="00927BF5">
        <w:rPr>
          <w:lang w:val="en-GB"/>
        </w:rPr>
        <w:br w:type="page"/>
      </w:r>
    </w:p>
    <w:p w14:paraId="0786D90F" w14:textId="77777777" w:rsidR="007A3E41" w:rsidRPr="003C4F45" w:rsidRDefault="00711DBE" w:rsidP="0037614C">
      <w:pPr>
        <w:pStyle w:val="Heading1"/>
        <w:rPr>
          <w:lang w:val="en-GB"/>
        </w:rPr>
      </w:pPr>
      <w:bookmarkStart w:id="36" w:name="_Toc222978603"/>
      <w:bookmarkStart w:id="37" w:name="_Toc7347483"/>
      <w:commentRangeStart w:id="38"/>
      <w:r w:rsidRPr="003C4F45">
        <w:rPr>
          <w:lang w:val="en-GB"/>
        </w:rPr>
        <w:lastRenderedPageBreak/>
        <w:t>Testing</w:t>
      </w:r>
      <w:bookmarkEnd w:id="35"/>
      <w:bookmarkEnd w:id="36"/>
      <w:commentRangeEnd w:id="38"/>
      <w:r w:rsidR="00F75BFF">
        <w:rPr>
          <w:rStyle w:val="CommentReference"/>
          <w:rFonts w:ascii="Calibri" w:eastAsiaTheme="minorEastAsia" w:hAnsi="Calibri" w:cs="Calibri"/>
          <w:b w:val="0"/>
          <w:bCs w:val="0"/>
          <w:color w:val="auto"/>
        </w:rPr>
        <w:commentReference w:id="38"/>
      </w:r>
      <w:bookmarkEnd w:id="37"/>
    </w:p>
    <w:p w14:paraId="6610FF0A" w14:textId="77777777" w:rsidR="00694611" w:rsidRPr="003C4F45" w:rsidRDefault="00694611" w:rsidP="0037614C">
      <w:pPr>
        <w:pStyle w:val="Heading2"/>
        <w:rPr>
          <w:lang w:val="en-GB"/>
        </w:rPr>
      </w:pPr>
      <w:bookmarkStart w:id="39" w:name="_Toc222978604"/>
      <w:bookmarkStart w:id="40" w:name="_Toc7347484"/>
      <w:r w:rsidRPr="003C4F45">
        <w:rPr>
          <w:lang w:val="en-GB"/>
        </w:rPr>
        <w:t>Overall Approach to Testing</w:t>
      </w:r>
      <w:bookmarkEnd w:id="39"/>
      <w:bookmarkEnd w:id="40"/>
      <w:r w:rsidRPr="003C4F45">
        <w:rPr>
          <w:lang w:val="en-GB"/>
        </w:rPr>
        <w:t xml:space="preserve"> </w:t>
      </w:r>
    </w:p>
    <w:p w14:paraId="35150FF4" w14:textId="73696C8F" w:rsidR="00694611" w:rsidRPr="003C4F45" w:rsidRDefault="00F75BFF" w:rsidP="0037614C">
      <w:pPr>
        <w:rPr>
          <w:lang w:val="en-GB"/>
        </w:rPr>
      </w:pPr>
      <w:r>
        <w:rPr>
          <w:lang w:val="en-GB"/>
        </w:rPr>
        <w:t>For testing I built up a set of unit test</w:t>
      </w:r>
      <w:r w:rsidR="00207339">
        <w:rPr>
          <w:lang w:val="en-GB"/>
        </w:rPr>
        <w:t>s</w:t>
      </w:r>
      <w:r>
        <w:rPr>
          <w:lang w:val="en-GB"/>
        </w:rPr>
        <w:t xml:space="preserve"> and test cases throughout the project. I then planned to run individual user usability tests 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41" w:name="_Toc7347485"/>
      <w:r>
        <w:rPr>
          <w:lang w:val="en-GB"/>
        </w:rPr>
        <w:t>Unit Testing</w:t>
      </w:r>
      <w:bookmarkEnd w:id="41"/>
    </w:p>
    <w:p w14:paraId="3C7EA873" w14:textId="604828D0" w:rsidR="00694611" w:rsidRDefault="00F75BFF" w:rsidP="0037614C">
      <w:pPr>
        <w:rPr>
          <w:lang w:val="en-GB"/>
        </w:rPr>
      </w:pPr>
      <w:r>
        <w:rPr>
          <w:lang w:val="en-GB"/>
        </w:rPr>
        <w:t>My python code was unit tested according to Django’s built in testing framework. As is convention in Django I have structured my unit tests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08477DFF" w14:textId="2E516C0D" w:rsidR="00F92A72" w:rsidRDefault="00F92A72" w:rsidP="0037614C">
      <w:pPr>
        <w:rPr>
          <w:lang w:val="en-GB"/>
        </w:rPr>
      </w:pP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263E7597">
            <wp:extent cx="3734602" cy="2100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855" cy="2105469"/>
                    </a:xfrm>
                    <a:prstGeom prst="rect">
                      <a:avLst/>
                    </a:prstGeom>
                  </pic:spPr>
                </pic:pic>
              </a:graphicData>
            </a:graphic>
          </wp:inline>
        </w:drawing>
      </w:r>
    </w:p>
    <w:p w14:paraId="4AA233EC" w14:textId="36B51734" w:rsidR="00FF4E95" w:rsidRPr="003C4F45" w:rsidRDefault="00FF4E95" w:rsidP="00FF4E95">
      <w:pPr>
        <w:pStyle w:val="Caption"/>
        <w:jc w:val="center"/>
        <w:rPr>
          <w:lang w:val="en-GB"/>
        </w:rPr>
      </w:pPr>
      <w:r>
        <w:t xml:space="preserve">Figure </w:t>
      </w:r>
      <w:r>
        <w:fldChar w:fldCharType="begin"/>
      </w:r>
      <w:r>
        <w:instrText xml:space="preserve"> SEQ Figure \* ARABIC </w:instrText>
      </w:r>
      <w:r>
        <w:fldChar w:fldCharType="separate"/>
      </w:r>
      <w:r w:rsidR="0079272E">
        <w:rPr>
          <w:noProof/>
        </w:rPr>
        <w:t>24</w:t>
      </w:r>
      <w:r>
        <w:fldChar w:fldCharType="end"/>
      </w:r>
      <w:r>
        <w:t xml:space="preserve"> Example of unit testing project through c</w:t>
      </w:r>
      <w:r w:rsidR="0080599E">
        <w:t>omman</w:t>
      </w:r>
      <w:r>
        <w:t>d</w:t>
      </w:r>
      <w:r w:rsidR="0080599E">
        <w:t xml:space="preserve"> line</w:t>
      </w:r>
      <w:r>
        <w:t xml:space="preserve"> while developing inside atom text editor</w:t>
      </w:r>
    </w:p>
    <w:p w14:paraId="72EAA22C" w14:textId="1EE07B7C" w:rsidR="006773C8" w:rsidRPr="000D7BF6" w:rsidRDefault="00E06111" w:rsidP="0037614C">
      <w:pPr>
        <w:pStyle w:val="Heading2"/>
        <w:rPr>
          <w:lang w:val="en-GB"/>
        </w:rPr>
      </w:pPr>
      <w:bookmarkStart w:id="42" w:name="_Toc222978610"/>
      <w:bookmarkStart w:id="43" w:name="_Toc7347486"/>
      <w:r>
        <w:rPr>
          <w:lang w:val="en-GB"/>
        </w:rPr>
        <w:t>System</w:t>
      </w:r>
      <w:r w:rsidR="00694611" w:rsidRPr="003C4F45">
        <w:rPr>
          <w:lang w:val="en-GB"/>
        </w:rPr>
        <w:t xml:space="preserve"> Testing</w:t>
      </w:r>
      <w:bookmarkEnd w:id="42"/>
      <w:bookmarkEnd w:id="43"/>
      <w:r w:rsidR="00694611" w:rsidRPr="003C4F45">
        <w:rPr>
          <w:lang w:val="en-GB"/>
        </w:rPr>
        <w:t xml:space="preserve"> </w:t>
      </w:r>
    </w:p>
    <w:p w14:paraId="6A8AED85" w14:textId="0ADBC584" w:rsidR="007E7B4C" w:rsidRDefault="007E7B4C" w:rsidP="0037614C">
      <w:pPr>
        <w:rPr>
          <w:lang w:val="en-GB"/>
        </w:rPr>
      </w:pPr>
      <w:r>
        <w:rPr>
          <w:lang w:val="en-GB"/>
        </w:rPr>
        <w:t>The test cases for this system are included in appendi</w:t>
      </w:r>
      <w:r w:rsidR="00460DED">
        <w:rPr>
          <w:lang w:val="en-GB"/>
        </w:rPr>
        <w:t>ces</w:t>
      </w:r>
      <w:r>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44" w:name="_Toc222978611"/>
      <w:bookmarkStart w:id="45" w:name="_Toc7347487"/>
      <w:r w:rsidRPr="003C4F45">
        <w:rPr>
          <w:lang w:val="en-GB"/>
        </w:rPr>
        <w:t>User Testing</w:t>
      </w:r>
      <w:bookmarkEnd w:id="44"/>
      <w:bookmarkEnd w:id="45"/>
    </w:p>
    <w:p w14:paraId="4FE58472" w14:textId="57232796"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appendices.</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2C45C3C9"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r w:rsidR="007858DC">
        <w:rPr>
          <w:lang w:val="en-GB"/>
        </w:rPr>
        <w:t xml:space="preserve">The results from </w:t>
      </w:r>
      <w:r w:rsidR="00897986">
        <w:rPr>
          <w:lang w:val="en-GB"/>
        </w:rPr>
        <w:t xml:space="preserve">this testing </w:t>
      </w:r>
      <w:r w:rsidR="007858DC">
        <w:rPr>
          <w:lang w:val="en-GB"/>
        </w:rPr>
        <w:t>would I think be better if I had a larger set of tasks and a few welsh speaking users</w:t>
      </w:r>
      <w:r w:rsidR="00897986">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46" w:name="_Toc192777716"/>
    </w:p>
    <w:p w14:paraId="123B2DB7" w14:textId="77777777" w:rsidR="007A3E41" w:rsidRPr="003C4F45" w:rsidRDefault="006C7832" w:rsidP="0037614C">
      <w:pPr>
        <w:pStyle w:val="Heading1"/>
        <w:rPr>
          <w:lang w:val="en-GB"/>
        </w:rPr>
      </w:pPr>
      <w:bookmarkStart w:id="47" w:name="_Toc222978612"/>
      <w:bookmarkStart w:id="48" w:name="_Toc7347488"/>
      <w:r w:rsidRPr="003C4F45">
        <w:rPr>
          <w:lang w:val="en-GB"/>
        </w:rPr>
        <w:t xml:space="preserve">Critical </w:t>
      </w:r>
      <w:commentRangeStart w:id="49"/>
      <w:r w:rsidR="00711DBE" w:rsidRPr="003C4F45">
        <w:rPr>
          <w:lang w:val="en-GB"/>
        </w:rPr>
        <w:t>Evaluation</w:t>
      </w:r>
      <w:bookmarkEnd w:id="46"/>
      <w:bookmarkEnd w:id="47"/>
      <w:commentRangeEnd w:id="49"/>
      <w:r w:rsidR="0041309C">
        <w:rPr>
          <w:rStyle w:val="CommentReference"/>
          <w:rFonts w:ascii="Calibri" w:eastAsiaTheme="minorEastAsia" w:hAnsi="Calibri" w:cs="Calibri"/>
          <w:b w:val="0"/>
          <w:bCs w:val="0"/>
          <w:color w:val="auto"/>
        </w:rPr>
        <w:commentReference w:id="49"/>
      </w:r>
      <w:bookmarkEnd w:id="48"/>
    </w:p>
    <w:p w14:paraId="19C56F30" w14:textId="4E912F16" w:rsidR="00061E41" w:rsidRDefault="00061E41" w:rsidP="00836561">
      <w:pPr>
        <w:rPr>
          <w:color w:val="FF0000"/>
          <w:lang w:val="en-GB"/>
        </w:rPr>
      </w:pPr>
    </w:p>
    <w:p w14:paraId="32C8310A" w14:textId="68FC9233" w:rsidR="00061E41" w:rsidRDefault="001B518F" w:rsidP="00061E41">
      <w:pPr>
        <w:pStyle w:val="Heading2"/>
        <w:rPr>
          <w:lang w:val="en-GB"/>
        </w:rPr>
      </w:pPr>
      <w:bookmarkStart w:id="50" w:name="_Toc7347489"/>
      <w:r>
        <w:rPr>
          <w:lang w:val="en-GB"/>
        </w:rPr>
        <w:t>Technical</w:t>
      </w:r>
      <w:r w:rsidR="0084239E">
        <w:rPr>
          <w:lang w:val="en-GB"/>
        </w:rPr>
        <w:t xml:space="preserve"> Evaluation</w:t>
      </w:r>
      <w:bookmarkEnd w:id="50"/>
    </w:p>
    <w:p w14:paraId="1A1DAF63" w14:textId="3024DE8A" w:rsidR="00CF008A" w:rsidRDefault="00C91138" w:rsidP="00CF008A">
      <w:pPr>
        <w:rPr>
          <w:lang w:val="en-GB"/>
        </w:rPr>
      </w:pPr>
      <w:r>
        <w:rPr>
          <w:lang w:val="en-GB"/>
        </w:rPr>
        <w:t>I think a build tool could have helped</w:t>
      </w:r>
    </w:p>
    <w:p w14:paraId="117A1B65" w14:textId="4BD8E4D1" w:rsidR="00C91138" w:rsidRPr="00CF008A" w:rsidRDefault="00C91138" w:rsidP="00CF008A">
      <w:pPr>
        <w:rPr>
          <w:lang w:val="en-GB"/>
        </w:rPr>
      </w:pPr>
      <w:r>
        <w:rPr>
          <w:lang w:val="en-GB"/>
        </w:rPr>
        <w:t>I think maybe there should be no lectures only sessions!!!</w:t>
      </w:r>
      <w:r w:rsidR="00EB2619">
        <w:rPr>
          <w:lang w:val="en-GB"/>
        </w:rPr>
        <w:t xml:space="preserve"> – if doing this project again I would really think more about how it is to be used (more on </w:t>
      </w:r>
      <w:proofErr w:type="spellStart"/>
      <w:r w:rsidR="00EB2619">
        <w:rPr>
          <w:lang w:val="en-GB"/>
        </w:rPr>
        <w:t>requiremnts</w:t>
      </w:r>
      <w:proofErr w:type="spellEnd"/>
      <w:r w:rsidR="00EB2619">
        <w:rPr>
          <w:lang w:val="en-GB"/>
        </w:rPr>
        <w:t>)</w:t>
      </w:r>
    </w:p>
    <w:p w14:paraId="7716B04E" w14:textId="7BA44696" w:rsidR="0084239E" w:rsidRDefault="0084239E" w:rsidP="0084239E">
      <w:pPr>
        <w:pStyle w:val="Heading3"/>
        <w:rPr>
          <w:lang w:val="en-GB"/>
        </w:rPr>
      </w:pPr>
      <w:bookmarkStart w:id="51" w:name="_Toc7347490"/>
      <w:r>
        <w:rPr>
          <w:lang w:val="en-GB"/>
        </w:rPr>
        <w:lastRenderedPageBreak/>
        <w:t>Requirements</w:t>
      </w:r>
      <w:r w:rsidR="00CF008A">
        <w:rPr>
          <w:lang w:val="en-GB"/>
        </w:rPr>
        <w:t xml:space="preserve"> – DO I NEED THESE??</w:t>
      </w:r>
      <w:bookmarkEnd w:id="51"/>
    </w:p>
    <w:p w14:paraId="2EC69E24" w14:textId="55B02FD6" w:rsidR="0084239E" w:rsidRDefault="0084239E" w:rsidP="0084239E">
      <w:pPr>
        <w:pStyle w:val="Heading3"/>
        <w:rPr>
          <w:lang w:val="en-GB"/>
        </w:rPr>
      </w:pPr>
      <w:bookmarkStart w:id="52" w:name="_Toc7347491"/>
      <w:r>
        <w:rPr>
          <w:lang w:val="en-GB"/>
        </w:rPr>
        <w:t>Design</w:t>
      </w:r>
      <w:bookmarkEnd w:id="52"/>
    </w:p>
    <w:p w14:paraId="66B92CC0" w14:textId="4CE01952" w:rsidR="00B5517C" w:rsidRPr="0084509D" w:rsidRDefault="0084509D" w:rsidP="00B5517C">
      <w:pPr>
        <w:pStyle w:val="Heading3"/>
        <w:rPr>
          <w:lang w:val="en-GB"/>
        </w:rPr>
      </w:pPr>
      <w:bookmarkStart w:id="53" w:name="_Toc7347492"/>
      <w:r>
        <w:rPr>
          <w:lang w:val="en-GB"/>
        </w:rPr>
        <w:t xml:space="preserve">Meeting Needs of </w:t>
      </w:r>
      <w:r w:rsidR="0084239E">
        <w:rPr>
          <w:lang w:val="en-GB"/>
        </w:rPr>
        <w:t>Use</w:t>
      </w:r>
      <w:r>
        <w:rPr>
          <w:lang w:val="en-GB"/>
        </w:rPr>
        <w:t>rs</w:t>
      </w:r>
      <w:bookmarkEnd w:id="53"/>
    </w:p>
    <w:p w14:paraId="1F3AB00B" w14:textId="2D9AD872" w:rsidR="00061E41" w:rsidRDefault="00061E41" w:rsidP="00061E41">
      <w:pPr>
        <w:pStyle w:val="Heading2"/>
        <w:rPr>
          <w:lang w:val="en-GB"/>
        </w:rPr>
      </w:pPr>
      <w:bookmarkStart w:id="54" w:name="_Toc7347493"/>
      <w:r>
        <w:rPr>
          <w:lang w:val="en-GB"/>
        </w:rPr>
        <w:t>Work to Extend the Project</w:t>
      </w:r>
      <w:bookmarkEnd w:id="54"/>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55" w:name="_Toc7347494"/>
      <w:r>
        <w:rPr>
          <w:lang w:val="en-GB"/>
        </w:rPr>
        <w:t>Alternate Approach If Redoing the Project</w:t>
      </w:r>
      <w:bookmarkEnd w:id="55"/>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In the final weeks of the project I have been reading about vue.js a client-side framework similar to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56" w:name="_Toc7347495"/>
      <w:r>
        <w:rPr>
          <w:lang w:val="en-GB"/>
        </w:rPr>
        <w:lastRenderedPageBreak/>
        <w:t>Overall Evaluation</w:t>
      </w:r>
      <w:bookmarkEnd w:id="56"/>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420F71B9" w:rsidR="00AD445D" w:rsidRDefault="00AD445D" w:rsidP="0037614C">
      <w:pPr>
        <w:rPr>
          <w:lang w:val="en-GB"/>
        </w:rPr>
      </w:pPr>
      <w:r>
        <w:rPr>
          <w:lang w:val="en-GB"/>
        </w:rPr>
        <w:t>The project ga</w:t>
      </w:r>
      <w:r w:rsidR="00BA75B4">
        <w:rPr>
          <w:lang w:val="en-GB"/>
        </w:rPr>
        <w:t>v</w:t>
      </w:r>
      <w:r>
        <w:rPr>
          <w:lang w:val="en-GB"/>
        </w:rPr>
        <w:t>e me more exposure to web development and in that respect was a success. In my opinion the application is functional as a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624A7C0" w14:textId="32D71B0E" w:rsidR="00AD445D" w:rsidRDefault="00AD445D" w:rsidP="0037614C">
      <w:pPr>
        <w:rPr>
          <w:lang w:val="en-GB"/>
        </w:rPr>
      </w:pPr>
    </w:p>
    <w:p w14:paraId="0135AD40" w14:textId="17477622" w:rsidR="00AD445D" w:rsidRPr="003C4F45" w:rsidRDefault="00AD445D" w:rsidP="0037614C">
      <w:pPr>
        <w:rPr>
          <w:lang w:val="en-GB"/>
        </w:rPr>
      </w:pPr>
      <w:r>
        <w:rPr>
          <w:lang w:val="en-GB"/>
        </w:rPr>
        <w:t xml:space="preserve">The lack of discipline in my engineering process is something that makes the project weak when compared to the standard of a professional software project. I believe the decrease in </w:t>
      </w:r>
      <w:r w:rsidR="00A0375D">
        <w:rPr>
          <w:lang w:val="en-GB"/>
        </w:rPr>
        <w:t>discipline</w:t>
      </w:r>
      <w:r>
        <w:rPr>
          <w:lang w:val="en-GB"/>
        </w:rPr>
        <w:t xml:space="preserve"> stems from </w:t>
      </w:r>
      <w:r w:rsidR="00A0375D">
        <w:rPr>
          <w:lang w:val="en-GB"/>
        </w:rPr>
        <w:t>an</w:t>
      </w:r>
      <w:r>
        <w:rPr>
          <w:lang w:val="en-GB"/>
        </w:rPr>
        <w:t xml:space="preserve"> uncertainty </w:t>
      </w:r>
      <w:r w:rsidR="00A0375D">
        <w:rPr>
          <w:lang w:val="en-GB"/>
        </w:rPr>
        <w:t>with the requirements, technologies used to implement them and general lack of experience working on large projects. This is something that comes in time and this project has done nothing but help by providing me with a valuable learning experience.</w:t>
      </w:r>
    </w:p>
    <w:p w14:paraId="6646122A" w14:textId="77777777" w:rsidR="00CE5506" w:rsidRPr="003C4F45" w:rsidRDefault="00CE5506" w:rsidP="00973F48">
      <w:pPr>
        <w:pStyle w:val="Heading2"/>
        <w:numPr>
          <w:ilvl w:val="0"/>
          <w:numId w:val="0"/>
        </w:numPr>
        <w:ind w:left="794" w:hanging="794"/>
        <w:rPr>
          <w:lang w:val="en-GB"/>
        </w:rPr>
      </w:pPr>
      <w:r w:rsidRPr="003C4F45">
        <w:rPr>
          <w:lang w:val="en-GB"/>
        </w:rPr>
        <w:br w:type="page"/>
      </w:r>
    </w:p>
    <w:p w14:paraId="13A81351" w14:textId="53E8EFFE" w:rsidR="001B0A81" w:rsidRDefault="00CE5506" w:rsidP="00A519BB">
      <w:pPr>
        <w:pStyle w:val="Heading1"/>
        <w:rPr>
          <w:rFonts w:asciiTheme="minorHAnsi" w:hAnsiTheme="minorHAnsi" w:cstheme="minorBidi"/>
          <w:noProof/>
          <w:sz w:val="20"/>
          <w:szCs w:val="20"/>
          <w:lang w:val="en-GB"/>
        </w:rPr>
      </w:pPr>
      <w:bookmarkStart w:id="57" w:name="_Toc222978616"/>
      <w:bookmarkStart w:id="58" w:name="_Toc7347496"/>
      <w:r w:rsidRPr="003C4F45">
        <w:rPr>
          <w:lang w:val="en-GB"/>
        </w:rPr>
        <w:lastRenderedPageBreak/>
        <w:t>Annotated Bibliography</w:t>
      </w:r>
      <w:bookmarkEnd w:id="57"/>
      <w:bookmarkEnd w:id="58"/>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1B0A81" w14:paraId="404DA601" w14:textId="77777777">
        <w:trPr>
          <w:divId w:val="1602954576"/>
          <w:tblCellSpacing w:w="15" w:type="dxa"/>
        </w:trPr>
        <w:tc>
          <w:tcPr>
            <w:tcW w:w="50" w:type="pct"/>
            <w:hideMark/>
          </w:tcPr>
          <w:p w14:paraId="07164B41" w14:textId="71D857AA" w:rsidR="001B0A81" w:rsidRDefault="001B0A81">
            <w:pPr>
              <w:pStyle w:val="Bibliography"/>
              <w:rPr>
                <w:noProof/>
                <w:sz w:val="24"/>
              </w:rPr>
            </w:pPr>
            <w:r>
              <w:rPr>
                <w:noProof/>
              </w:rPr>
              <w:t xml:space="preserve">[1] </w:t>
            </w:r>
          </w:p>
        </w:tc>
        <w:tc>
          <w:tcPr>
            <w:tcW w:w="0" w:type="auto"/>
            <w:hideMark/>
          </w:tcPr>
          <w:p w14:paraId="7D51A5AC" w14:textId="77777777" w:rsidR="001B0A81" w:rsidRPr="001B0A81" w:rsidRDefault="001B0A81">
            <w:pPr>
              <w:pStyle w:val="Bibliography"/>
              <w:rPr>
                <w:noProof/>
                <w:sz w:val="18"/>
              </w:rPr>
            </w:pPr>
            <w:r w:rsidRPr="001B0A81">
              <w:rPr>
                <w:noProof/>
                <w:sz w:val="18"/>
              </w:rPr>
              <w:t>“Ruby On rails Guides,” [Online]. Available: https://guides.rubyonrails.org/. [Accessed 26 January 2019].</w:t>
            </w:r>
          </w:p>
        </w:tc>
      </w:tr>
      <w:tr w:rsidR="001B0A81" w14:paraId="592FCC39" w14:textId="77777777">
        <w:trPr>
          <w:divId w:val="1602954576"/>
          <w:tblCellSpacing w:w="15" w:type="dxa"/>
        </w:trPr>
        <w:tc>
          <w:tcPr>
            <w:tcW w:w="50" w:type="pct"/>
            <w:hideMark/>
          </w:tcPr>
          <w:p w14:paraId="7DE64B34" w14:textId="77777777" w:rsidR="001B0A81" w:rsidRDefault="001B0A81">
            <w:pPr>
              <w:pStyle w:val="Bibliography"/>
              <w:rPr>
                <w:noProof/>
              </w:rPr>
            </w:pPr>
            <w:r>
              <w:rPr>
                <w:noProof/>
              </w:rPr>
              <w:t xml:space="preserve">[2] </w:t>
            </w:r>
          </w:p>
        </w:tc>
        <w:tc>
          <w:tcPr>
            <w:tcW w:w="0" w:type="auto"/>
            <w:hideMark/>
          </w:tcPr>
          <w:p w14:paraId="06DFF7BD" w14:textId="77777777" w:rsidR="001B0A81" w:rsidRPr="001B0A81" w:rsidRDefault="001B0A81">
            <w:pPr>
              <w:pStyle w:val="Bibliography"/>
              <w:rPr>
                <w:noProof/>
                <w:sz w:val="18"/>
              </w:rPr>
            </w:pPr>
            <w:r w:rsidRPr="001B0A81">
              <w:rPr>
                <w:noProof/>
                <w:sz w:val="18"/>
              </w:rPr>
              <w:t>“Django documentation,” Django Software Foundation, [Online]. Available: https://docs.djangoproject.com/en/2.1/. [Accessed 26 January 2019].</w:t>
            </w:r>
          </w:p>
        </w:tc>
      </w:tr>
      <w:tr w:rsidR="001B0A81" w14:paraId="1EF6B74C" w14:textId="77777777">
        <w:trPr>
          <w:divId w:val="1602954576"/>
          <w:tblCellSpacing w:w="15" w:type="dxa"/>
        </w:trPr>
        <w:tc>
          <w:tcPr>
            <w:tcW w:w="50" w:type="pct"/>
            <w:hideMark/>
          </w:tcPr>
          <w:p w14:paraId="19BA9A40" w14:textId="77777777" w:rsidR="001B0A81" w:rsidRDefault="001B0A81">
            <w:pPr>
              <w:pStyle w:val="Bibliography"/>
              <w:rPr>
                <w:noProof/>
              </w:rPr>
            </w:pPr>
            <w:r>
              <w:rPr>
                <w:noProof/>
              </w:rPr>
              <w:t xml:space="preserve">[3] </w:t>
            </w:r>
          </w:p>
        </w:tc>
        <w:tc>
          <w:tcPr>
            <w:tcW w:w="0" w:type="auto"/>
            <w:hideMark/>
          </w:tcPr>
          <w:p w14:paraId="26BC402D" w14:textId="77777777" w:rsidR="001B0A81" w:rsidRPr="001B0A81" w:rsidRDefault="001B0A81">
            <w:pPr>
              <w:pStyle w:val="Bibliography"/>
              <w:rPr>
                <w:noProof/>
                <w:sz w:val="18"/>
              </w:rPr>
            </w:pPr>
            <w:r w:rsidRPr="001B0A81">
              <w:rPr>
                <w:noProof/>
                <w:sz w:val="18"/>
              </w:rPr>
              <w:t>“Sublime Text,” [Online]. Available: https://www.sublimetext.com/. [Accessed 22 April 2019].</w:t>
            </w:r>
          </w:p>
        </w:tc>
      </w:tr>
      <w:tr w:rsidR="001B0A81" w14:paraId="11976BAD" w14:textId="77777777">
        <w:trPr>
          <w:divId w:val="1602954576"/>
          <w:tblCellSpacing w:w="15" w:type="dxa"/>
        </w:trPr>
        <w:tc>
          <w:tcPr>
            <w:tcW w:w="50" w:type="pct"/>
            <w:hideMark/>
          </w:tcPr>
          <w:p w14:paraId="79E293E1" w14:textId="77777777" w:rsidR="001B0A81" w:rsidRDefault="001B0A81">
            <w:pPr>
              <w:pStyle w:val="Bibliography"/>
              <w:rPr>
                <w:noProof/>
              </w:rPr>
            </w:pPr>
            <w:r>
              <w:rPr>
                <w:noProof/>
              </w:rPr>
              <w:t xml:space="preserve">[4] </w:t>
            </w:r>
          </w:p>
        </w:tc>
        <w:tc>
          <w:tcPr>
            <w:tcW w:w="0" w:type="auto"/>
            <w:hideMark/>
          </w:tcPr>
          <w:p w14:paraId="04502490" w14:textId="77777777" w:rsidR="001B0A81" w:rsidRPr="001B0A81" w:rsidRDefault="001B0A81">
            <w:pPr>
              <w:pStyle w:val="Bibliography"/>
              <w:rPr>
                <w:noProof/>
                <w:sz w:val="18"/>
              </w:rPr>
            </w:pPr>
            <w:r w:rsidRPr="001B0A81">
              <w:rPr>
                <w:noProof/>
                <w:sz w:val="18"/>
              </w:rPr>
              <w:t>“Atom Homepage,” [Online]. Available: https://atom.io/. [Accessed 22 April 2019].</w:t>
            </w:r>
          </w:p>
        </w:tc>
      </w:tr>
      <w:tr w:rsidR="001B0A81" w14:paraId="4888419B" w14:textId="77777777">
        <w:trPr>
          <w:divId w:val="1602954576"/>
          <w:tblCellSpacing w:w="15" w:type="dxa"/>
        </w:trPr>
        <w:tc>
          <w:tcPr>
            <w:tcW w:w="50" w:type="pct"/>
            <w:hideMark/>
          </w:tcPr>
          <w:p w14:paraId="790A8AA2" w14:textId="77777777" w:rsidR="001B0A81" w:rsidRDefault="001B0A81">
            <w:pPr>
              <w:pStyle w:val="Bibliography"/>
              <w:rPr>
                <w:noProof/>
              </w:rPr>
            </w:pPr>
            <w:r>
              <w:rPr>
                <w:noProof/>
              </w:rPr>
              <w:t xml:space="preserve">[5] </w:t>
            </w:r>
          </w:p>
        </w:tc>
        <w:tc>
          <w:tcPr>
            <w:tcW w:w="0" w:type="auto"/>
            <w:hideMark/>
          </w:tcPr>
          <w:p w14:paraId="2475714C" w14:textId="77777777" w:rsidR="001B0A81" w:rsidRPr="001B0A81" w:rsidRDefault="001B0A81">
            <w:pPr>
              <w:pStyle w:val="Bibliography"/>
              <w:rPr>
                <w:noProof/>
                <w:sz w:val="18"/>
              </w:rPr>
            </w:pPr>
            <w:r w:rsidRPr="001B0A81">
              <w:rPr>
                <w:noProof/>
                <w:sz w:val="18"/>
              </w:rPr>
              <w:t>“Atom Terminal-Plus,” [Online]. Available: https://atom.io/packages/terminal-plus. [Accessed 2019 January 30].</w:t>
            </w:r>
          </w:p>
        </w:tc>
      </w:tr>
      <w:tr w:rsidR="001B0A81" w14:paraId="769C8FEB" w14:textId="77777777">
        <w:trPr>
          <w:divId w:val="1602954576"/>
          <w:tblCellSpacing w:w="15" w:type="dxa"/>
        </w:trPr>
        <w:tc>
          <w:tcPr>
            <w:tcW w:w="50" w:type="pct"/>
            <w:hideMark/>
          </w:tcPr>
          <w:p w14:paraId="2E49BEB6" w14:textId="77777777" w:rsidR="001B0A81" w:rsidRDefault="001B0A81">
            <w:pPr>
              <w:pStyle w:val="Bibliography"/>
              <w:rPr>
                <w:noProof/>
              </w:rPr>
            </w:pPr>
            <w:r>
              <w:rPr>
                <w:noProof/>
              </w:rPr>
              <w:t xml:space="preserve">[6] </w:t>
            </w:r>
          </w:p>
        </w:tc>
        <w:tc>
          <w:tcPr>
            <w:tcW w:w="0" w:type="auto"/>
            <w:hideMark/>
          </w:tcPr>
          <w:p w14:paraId="5E261911" w14:textId="77777777" w:rsidR="001B0A81" w:rsidRPr="001B0A81" w:rsidRDefault="001B0A81">
            <w:pPr>
              <w:pStyle w:val="Bibliography"/>
              <w:rPr>
                <w:noProof/>
                <w:sz w:val="18"/>
              </w:rPr>
            </w:pPr>
            <w:r w:rsidRPr="001B0A81">
              <w:rPr>
                <w:noProof/>
                <w:sz w:val="18"/>
              </w:rPr>
              <w:t>“Atom Beautify,” [Online]. Available: https://atom.io/packages/atom-beautify. [Accessed 2019 April 22].</w:t>
            </w:r>
          </w:p>
        </w:tc>
      </w:tr>
      <w:tr w:rsidR="001B0A81" w14:paraId="13D10B33" w14:textId="77777777">
        <w:trPr>
          <w:divId w:val="1602954576"/>
          <w:tblCellSpacing w:w="15" w:type="dxa"/>
        </w:trPr>
        <w:tc>
          <w:tcPr>
            <w:tcW w:w="50" w:type="pct"/>
            <w:hideMark/>
          </w:tcPr>
          <w:p w14:paraId="6F4A160A" w14:textId="77777777" w:rsidR="001B0A81" w:rsidRDefault="001B0A81">
            <w:pPr>
              <w:pStyle w:val="Bibliography"/>
              <w:rPr>
                <w:noProof/>
              </w:rPr>
            </w:pPr>
            <w:r>
              <w:rPr>
                <w:noProof/>
              </w:rPr>
              <w:t xml:space="preserve">[7] </w:t>
            </w:r>
          </w:p>
        </w:tc>
        <w:tc>
          <w:tcPr>
            <w:tcW w:w="0" w:type="auto"/>
            <w:hideMark/>
          </w:tcPr>
          <w:p w14:paraId="083C7E97" w14:textId="77777777" w:rsidR="001B0A81" w:rsidRPr="001B0A81" w:rsidRDefault="001B0A81">
            <w:pPr>
              <w:pStyle w:val="Bibliography"/>
              <w:rPr>
                <w:noProof/>
                <w:sz w:val="18"/>
              </w:rPr>
            </w:pPr>
            <w:r w:rsidRPr="001B0A81">
              <w:rPr>
                <w:noProof/>
                <w:sz w:val="18"/>
              </w:rPr>
              <w:t>“Bootstrap Documentation Introduction,” Bootstrap, [Online]. Available: https://getbootstrap.com/docs/4.0/getting-started/introduction/. [Accessed 31 January 2019].</w:t>
            </w:r>
          </w:p>
        </w:tc>
      </w:tr>
      <w:tr w:rsidR="001B0A81" w14:paraId="2BACDE4E" w14:textId="77777777">
        <w:trPr>
          <w:divId w:val="1602954576"/>
          <w:tblCellSpacing w:w="15" w:type="dxa"/>
        </w:trPr>
        <w:tc>
          <w:tcPr>
            <w:tcW w:w="50" w:type="pct"/>
            <w:hideMark/>
          </w:tcPr>
          <w:p w14:paraId="55A75AAC" w14:textId="77777777" w:rsidR="001B0A81" w:rsidRDefault="001B0A81">
            <w:pPr>
              <w:pStyle w:val="Bibliography"/>
              <w:rPr>
                <w:noProof/>
              </w:rPr>
            </w:pPr>
            <w:r>
              <w:rPr>
                <w:noProof/>
              </w:rPr>
              <w:t xml:space="preserve">[8] </w:t>
            </w:r>
          </w:p>
        </w:tc>
        <w:tc>
          <w:tcPr>
            <w:tcW w:w="0" w:type="auto"/>
            <w:hideMark/>
          </w:tcPr>
          <w:p w14:paraId="104E6CB4" w14:textId="77777777" w:rsidR="001B0A81" w:rsidRPr="001B0A81" w:rsidRDefault="001B0A81">
            <w:pPr>
              <w:pStyle w:val="Bibliography"/>
              <w:rPr>
                <w:noProof/>
                <w:sz w:val="18"/>
              </w:rPr>
            </w:pPr>
            <w:r w:rsidRPr="001B0A81">
              <w:rPr>
                <w:noProof/>
                <w:sz w:val="18"/>
              </w:rPr>
              <w:t>“PostgreSQL 11.1 Documentation,” The PostgreSQL Global Development Group, [Online]. Available: https://www.postgresql.org/docs/11/index.html. [Accessed 26 January 2019].</w:t>
            </w:r>
          </w:p>
        </w:tc>
      </w:tr>
      <w:tr w:rsidR="001B0A81" w14:paraId="4C6D0B58" w14:textId="77777777">
        <w:trPr>
          <w:divId w:val="1602954576"/>
          <w:tblCellSpacing w:w="15" w:type="dxa"/>
        </w:trPr>
        <w:tc>
          <w:tcPr>
            <w:tcW w:w="50" w:type="pct"/>
            <w:hideMark/>
          </w:tcPr>
          <w:p w14:paraId="21D9108F" w14:textId="77777777" w:rsidR="001B0A81" w:rsidRDefault="001B0A81">
            <w:pPr>
              <w:pStyle w:val="Bibliography"/>
              <w:rPr>
                <w:noProof/>
              </w:rPr>
            </w:pPr>
            <w:r>
              <w:rPr>
                <w:noProof/>
              </w:rPr>
              <w:t xml:space="preserve">[9] </w:t>
            </w:r>
          </w:p>
        </w:tc>
        <w:tc>
          <w:tcPr>
            <w:tcW w:w="0" w:type="auto"/>
            <w:hideMark/>
          </w:tcPr>
          <w:p w14:paraId="1F5CF699" w14:textId="77777777" w:rsidR="001B0A81" w:rsidRPr="001B0A81" w:rsidRDefault="001B0A81">
            <w:pPr>
              <w:pStyle w:val="Bibliography"/>
              <w:rPr>
                <w:noProof/>
                <w:sz w:val="18"/>
              </w:rPr>
            </w:pPr>
            <w:r w:rsidRPr="001B0A81">
              <w:rPr>
                <w:noProof/>
                <w:sz w:val="18"/>
              </w:rPr>
              <w:t>“The ldap3 Project,” [Online]. Available: https://ldap3.readthedocs.io. [Accessed 28 January 2019].</w:t>
            </w:r>
          </w:p>
        </w:tc>
      </w:tr>
      <w:tr w:rsidR="001B0A81" w14:paraId="05D25027" w14:textId="77777777">
        <w:trPr>
          <w:divId w:val="1602954576"/>
          <w:tblCellSpacing w:w="15" w:type="dxa"/>
        </w:trPr>
        <w:tc>
          <w:tcPr>
            <w:tcW w:w="50" w:type="pct"/>
            <w:hideMark/>
          </w:tcPr>
          <w:p w14:paraId="0E591EEA" w14:textId="77777777" w:rsidR="001B0A81" w:rsidRDefault="001B0A81">
            <w:pPr>
              <w:pStyle w:val="Bibliography"/>
              <w:rPr>
                <w:noProof/>
              </w:rPr>
            </w:pPr>
            <w:r>
              <w:rPr>
                <w:noProof/>
              </w:rPr>
              <w:t xml:space="preserve">[10] </w:t>
            </w:r>
          </w:p>
        </w:tc>
        <w:tc>
          <w:tcPr>
            <w:tcW w:w="0" w:type="auto"/>
            <w:hideMark/>
          </w:tcPr>
          <w:p w14:paraId="0C03B8B9" w14:textId="77777777" w:rsidR="001B0A81" w:rsidRPr="001B0A81" w:rsidRDefault="001B0A81">
            <w:pPr>
              <w:pStyle w:val="Bibliography"/>
              <w:rPr>
                <w:noProof/>
                <w:sz w:val="18"/>
              </w:rPr>
            </w:pPr>
            <w:r w:rsidRPr="001B0A81">
              <w:rPr>
                <w:noProof/>
                <w:sz w:val="18"/>
              </w:rPr>
              <w:t>“Documentation of pdb module,” [Online]. Available: https://docs.python.org/3/library/pdb.html. [Accessed 28 04 2019].</w:t>
            </w:r>
          </w:p>
        </w:tc>
      </w:tr>
      <w:tr w:rsidR="001B0A81" w14:paraId="01CA3A32" w14:textId="77777777">
        <w:trPr>
          <w:divId w:val="1602954576"/>
          <w:tblCellSpacing w:w="15" w:type="dxa"/>
        </w:trPr>
        <w:tc>
          <w:tcPr>
            <w:tcW w:w="50" w:type="pct"/>
            <w:hideMark/>
          </w:tcPr>
          <w:p w14:paraId="70598B75" w14:textId="77777777" w:rsidR="001B0A81" w:rsidRDefault="001B0A81">
            <w:pPr>
              <w:pStyle w:val="Bibliography"/>
              <w:rPr>
                <w:noProof/>
              </w:rPr>
            </w:pPr>
            <w:r>
              <w:rPr>
                <w:noProof/>
              </w:rPr>
              <w:t xml:space="preserve">[11] </w:t>
            </w:r>
          </w:p>
        </w:tc>
        <w:tc>
          <w:tcPr>
            <w:tcW w:w="0" w:type="auto"/>
            <w:hideMark/>
          </w:tcPr>
          <w:p w14:paraId="3647F68C" w14:textId="77777777" w:rsidR="001B0A81" w:rsidRPr="001B0A81" w:rsidRDefault="001B0A81">
            <w:pPr>
              <w:pStyle w:val="Bibliography"/>
              <w:rPr>
                <w:noProof/>
                <w:sz w:val="18"/>
              </w:rPr>
            </w:pPr>
            <w:r w:rsidRPr="001B0A81">
              <w:rPr>
                <w:noProof/>
                <w:sz w:val="18"/>
              </w:rPr>
              <w:t>“The Django Project,” [Online]. Available: https://www.djangoproject.com/. [Accessed 2019 04 27].</w:t>
            </w:r>
          </w:p>
        </w:tc>
      </w:tr>
      <w:tr w:rsidR="001B0A81" w14:paraId="4E147C60" w14:textId="77777777">
        <w:trPr>
          <w:divId w:val="1602954576"/>
          <w:tblCellSpacing w:w="15" w:type="dxa"/>
        </w:trPr>
        <w:tc>
          <w:tcPr>
            <w:tcW w:w="50" w:type="pct"/>
            <w:hideMark/>
          </w:tcPr>
          <w:p w14:paraId="462741C4" w14:textId="77777777" w:rsidR="001B0A81" w:rsidRDefault="001B0A81">
            <w:pPr>
              <w:pStyle w:val="Bibliography"/>
              <w:rPr>
                <w:noProof/>
              </w:rPr>
            </w:pPr>
            <w:r>
              <w:rPr>
                <w:noProof/>
              </w:rPr>
              <w:t xml:space="preserve">[12] </w:t>
            </w:r>
          </w:p>
        </w:tc>
        <w:tc>
          <w:tcPr>
            <w:tcW w:w="0" w:type="auto"/>
            <w:hideMark/>
          </w:tcPr>
          <w:p w14:paraId="6B12DF7C" w14:textId="77777777" w:rsidR="001B0A81" w:rsidRPr="001B0A81" w:rsidRDefault="001B0A81">
            <w:pPr>
              <w:pStyle w:val="Bibliography"/>
              <w:rPr>
                <w:noProof/>
                <w:sz w:val="18"/>
              </w:rPr>
            </w:pPr>
            <w:r w:rsidRPr="001B0A81">
              <w:rPr>
                <w:noProof/>
                <w:sz w:val="18"/>
              </w:rPr>
              <w:t>“Get Bootstrap,” [Online]. Available: https://getbootstrap.com/. [Accessed 27 April 2019].</w:t>
            </w:r>
          </w:p>
        </w:tc>
      </w:tr>
    </w:tbl>
    <w:p w14:paraId="02F4511C" w14:textId="77777777" w:rsidR="001B0A81" w:rsidRDefault="001B0A81">
      <w:pPr>
        <w:divId w:val="1602954576"/>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62E84EF7" w14:textId="2C683113" w:rsidR="00730922" w:rsidRDefault="00730922" w:rsidP="00730922">
      <w:pPr>
        <w:rPr>
          <w:lang w:val="en-GB"/>
        </w:rPr>
      </w:pPr>
    </w:p>
    <w:p w14:paraId="342F65F8" w14:textId="3433B9A9" w:rsidR="00730922" w:rsidRDefault="00730922" w:rsidP="00730922">
      <w:pPr>
        <w:rPr>
          <w:lang w:val="en-GB"/>
        </w:rPr>
      </w:pPr>
    </w:p>
    <w:p w14:paraId="3F665E56" w14:textId="2EB958FD" w:rsidR="00730922" w:rsidRDefault="00730922" w:rsidP="00730922">
      <w:pPr>
        <w:rPr>
          <w:lang w:val="en-GB"/>
        </w:rPr>
      </w:pPr>
    </w:p>
    <w:p w14:paraId="1797B396" w14:textId="4288DDF4" w:rsidR="00730922" w:rsidRDefault="00730922" w:rsidP="00730922">
      <w:pPr>
        <w:rPr>
          <w:lang w:val="en-GB"/>
        </w:rPr>
      </w:pPr>
    </w:p>
    <w:p w14:paraId="17B7B5CE" w14:textId="792DAA2F" w:rsidR="00730922" w:rsidRDefault="00730922" w:rsidP="00730922">
      <w:pPr>
        <w:rPr>
          <w:lang w:val="en-GB"/>
        </w:rPr>
      </w:pPr>
    </w:p>
    <w:p w14:paraId="67E6D31E" w14:textId="1EACC844" w:rsidR="00730922" w:rsidRDefault="00730922" w:rsidP="00730922">
      <w:pPr>
        <w:rPr>
          <w:lang w:val="en-GB"/>
        </w:rPr>
      </w:pPr>
    </w:p>
    <w:p w14:paraId="658B9445" w14:textId="578225D4" w:rsidR="00730922" w:rsidRDefault="00730922" w:rsidP="00730922">
      <w:pPr>
        <w:rPr>
          <w:lang w:val="en-GB"/>
        </w:rPr>
      </w:pPr>
    </w:p>
    <w:p w14:paraId="36F22B5B" w14:textId="30900271" w:rsidR="00730922" w:rsidRDefault="00730922" w:rsidP="00730922">
      <w:pPr>
        <w:rPr>
          <w:lang w:val="en-GB"/>
        </w:rPr>
      </w:pPr>
    </w:p>
    <w:p w14:paraId="1FBA7A20" w14:textId="25718A6F" w:rsidR="00730922" w:rsidRDefault="00730922" w:rsidP="00730922">
      <w:pPr>
        <w:rPr>
          <w:lang w:val="en-GB"/>
        </w:rPr>
      </w:pPr>
    </w:p>
    <w:p w14:paraId="0FD87ACD" w14:textId="6E032D63" w:rsidR="00730922" w:rsidRDefault="00730922" w:rsidP="00730922">
      <w:pPr>
        <w:rPr>
          <w:lang w:val="en-GB"/>
        </w:rPr>
      </w:pPr>
    </w:p>
    <w:p w14:paraId="0AF112D9" w14:textId="53FE6CF4" w:rsidR="00730922" w:rsidRDefault="00730922" w:rsidP="00730922">
      <w:pPr>
        <w:rPr>
          <w:lang w:val="en-GB"/>
        </w:rPr>
      </w:pPr>
    </w:p>
    <w:p w14:paraId="62A6A68E" w14:textId="0635D8AA" w:rsidR="00730922" w:rsidRDefault="00730922" w:rsidP="00730922">
      <w:pPr>
        <w:rPr>
          <w:lang w:val="en-GB"/>
        </w:rPr>
      </w:pPr>
    </w:p>
    <w:p w14:paraId="5AC59B7E" w14:textId="16956184" w:rsidR="00730922" w:rsidRDefault="00730922" w:rsidP="00730922">
      <w:pPr>
        <w:rPr>
          <w:lang w:val="en-GB"/>
        </w:rPr>
      </w:pPr>
    </w:p>
    <w:p w14:paraId="7BCAD413" w14:textId="27C3C656" w:rsidR="00730922" w:rsidRDefault="00730922" w:rsidP="00730922">
      <w:pPr>
        <w:rPr>
          <w:lang w:val="en-GB"/>
        </w:rPr>
      </w:pPr>
    </w:p>
    <w:p w14:paraId="1C9C889E" w14:textId="73D369D4" w:rsidR="00730922" w:rsidRDefault="00730922" w:rsidP="00730922">
      <w:pPr>
        <w:rPr>
          <w:lang w:val="en-GB"/>
        </w:rPr>
      </w:pPr>
    </w:p>
    <w:p w14:paraId="108FF0BD" w14:textId="636335D1" w:rsidR="00730922" w:rsidRDefault="00730922" w:rsidP="00730922">
      <w:pPr>
        <w:rPr>
          <w:lang w:val="en-GB"/>
        </w:rPr>
      </w:pPr>
    </w:p>
    <w:p w14:paraId="70147F92" w14:textId="69AF1577" w:rsidR="00730922" w:rsidRDefault="00730922" w:rsidP="00730922">
      <w:pPr>
        <w:rPr>
          <w:lang w:val="en-GB"/>
        </w:rPr>
      </w:pPr>
    </w:p>
    <w:p w14:paraId="4E5C4B49" w14:textId="228F67FA" w:rsidR="00730922" w:rsidRDefault="00730922" w:rsidP="00730922">
      <w:pPr>
        <w:rPr>
          <w:lang w:val="en-GB"/>
        </w:rPr>
      </w:pPr>
      <w:bookmarkStart w:id="59" w:name="_Toc192777717"/>
    </w:p>
    <w:p w14:paraId="52B1F594" w14:textId="7A77D38F" w:rsidR="007068B4" w:rsidRPr="0053131D" w:rsidRDefault="00711DBE" w:rsidP="0053131D">
      <w:pPr>
        <w:pStyle w:val="Heading1"/>
        <w:rPr>
          <w:lang w:val="en-GB"/>
        </w:rPr>
      </w:pPr>
      <w:bookmarkStart w:id="60" w:name="_Toc222978613"/>
      <w:bookmarkStart w:id="61" w:name="_Toc7347497"/>
      <w:commentRangeStart w:id="62"/>
      <w:r w:rsidRPr="003C4F45">
        <w:rPr>
          <w:lang w:val="en-GB"/>
        </w:rPr>
        <w:lastRenderedPageBreak/>
        <w:t>Appendices</w:t>
      </w:r>
      <w:bookmarkEnd w:id="59"/>
      <w:bookmarkEnd w:id="60"/>
      <w:commentRangeEnd w:id="62"/>
      <w:r w:rsidR="00A14342">
        <w:rPr>
          <w:rStyle w:val="CommentReference"/>
          <w:rFonts w:ascii="Calibri" w:eastAsiaTheme="minorEastAsia" w:hAnsi="Calibri" w:cs="Calibri"/>
          <w:b w:val="0"/>
          <w:bCs w:val="0"/>
          <w:color w:val="auto"/>
        </w:rPr>
        <w:commentReference w:id="62"/>
      </w:r>
      <w:bookmarkEnd w:id="61"/>
    </w:p>
    <w:p w14:paraId="0E68D5A0" w14:textId="0F577A5D" w:rsidR="00EC518D" w:rsidRPr="00A66410" w:rsidRDefault="002B67EA" w:rsidP="00EC518D">
      <w:pPr>
        <w:pStyle w:val="AppendixSection"/>
        <w:rPr>
          <w:lang w:val="en-GB"/>
        </w:rPr>
      </w:pPr>
      <w:bookmarkStart w:id="63" w:name="_Toc222978614"/>
      <w:bookmarkStart w:id="64" w:name="_Toc7347498"/>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63"/>
      <w:bookmarkEnd w:id="64"/>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65" w:name="_Toc7347499"/>
      <w:bookmarkStart w:id="66" w:name="_Toc222978615"/>
      <w:r w:rsidRPr="003C4F45">
        <w:rPr>
          <w:lang w:val="en-GB"/>
        </w:rPr>
        <w:lastRenderedPageBreak/>
        <w:t>Ethics Submission</w:t>
      </w:r>
      <w:bookmarkEnd w:id="65"/>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67" w:name="_Toc7347500"/>
      <w:bookmarkEnd w:id="66"/>
      <w:r>
        <w:rPr>
          <w:lang w:val="en-GB"/>
        </w:rPr>
        <w:lastRenderedPageBreak/>
        <w:t>Feature List</w:t>
      </w:r>
      <w:bookmarkEnd w:id="67"/>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3452CA46" w:rsidR="0053131D" w:rsidRDefault="009D0D1C" w:rsidP="00EC518D">
            <w:r>
              <w:t>T</w:t>
            </w:r>
            <w:r w:rsidR="001032CD">
              <w:t>S</w:t>
            </w:r>
            <w:r>
              <w: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68" w:name="_Toc7347501"/>
      <w:r>
        <w:rPr>
          <w:lang w:val="en-GB"/>
        </w:rPr>
        <w:lastRenderedPageBreak/>
        <w:t>Test Cases</w:t>
      </w:r>
      <w:bookmarkEnd w:id="68"/>
    </w:p>
    <w:tbl>
      <w:tblPr>
        <w:tblStyle w:val="TableGrid"/>
        <w:tblW w:w="0" w:type="auto"/>
        <w:tblLook w:val="04A0" w:firstRow="1" w:lastRow="0" w:firstColumn="1" w:lastColumn="0" w:noHBand="0" w:noVBand="1"/>
      </w:tblPr>
      <w:tblGrid>
        <w:gridCol w:w="646"/>
        <w:gridCol w:w="836"/>
        <w:gridCol w:w="462"/>
        <w:gridCol w:w="968"/>
        <w:gridCol w:w="2334"/>
        <w:gridCol w:w="1018"/>
        <w:gridCol w:w="2026"/>
      </w:tblGrid>
      <w:tr w:rsidR="00C35A66" w:rsidRPr="00C35A66" w14:paraId="5403ADA2" w14:textId="77777777" w:rsidTr="00C35A66">
        <w:trPr>
          <w:trHeight w:val="808"/>
        </w:trPr>
        <w:tc>
          <w:tcPr>
            <w:tcW w:w="0" w:type="auto"/>
          </w:tcPr>
          <w:p w14:paraId="0544DCE3" w14:textId="77777777" w:rsidR="00C35A66" w:rsidRPr="00C35A66" w:rsidRDefault="00C35A66" w:rsidP="00C35A66">
            <w:pPr>
              <w:rPr>
                <w:b/>
                <w:sz w:val="12"/>
              </w:rPr>
            </w:pPr>
            <w:r w:rsidRPr="00C35A66">
              <w:rPr>
                <w:b/>
                <w:sz w:val="12"/>
              </w:rPr>
              <w:t>Test Scenario ID</w:t>
            </w:r>
          </w:p>
        </w:tc>
        <w:tc>
          <w:tcPr>
            <w:tcW w:w="0" w:type="auto"/>
          </w:tcPr>
          <w:p w14:paraId="3DDA9B8D" w14:textId="77777777" w:rsidR="00C35A66" w:rsidRPr="00C35A66" w:rsidRDefault="00C35A66" w:rsidP="00C35A66">
            <w:pPr>
              <w:rPr>
                <w:b/>
                <w:sz w:val="12"/>
              </w:rPr>
            </w:pPr>
            <w:r w:rsidRPr="00C35A66">
              <w:rPr>
                <w:b/>
                <w:sz w:val="12"/>
              </w:rPr>
              <w:t>Test Scenario</w:t>
            </w:r>
          </w:p>
        </w:tc>
        <w:tc>
          <w:tcPr>
            <w:tcW w:w="0" w:type="auto"/>
          </w:tcPr>
          <w:p w14:paraId="068E34B6" w14:textId="77777777" w:rsidR="00C35A66" w:rsidRPr="00C35A66" w:rsidRDefault="00C35A66" w:rsidP="00C35A66">
            <w:pPr>
              <w:rPr>
                <w:b/>
                <w:sz w:val="12"/>
              </w:rPr>
            </w:pPr>
            <w:r w:rsidRPr="00C35A66">
              <w:rPr>
                <w:b/>
                <w:sz w:val="12"/>
              </w:rPr>
              <w:t>Test Case ID</w:t>
            </w:r>
          </w:p>
        </w:tc>
        <w:tc>
          <w:tcPr>
            <w:tcW w:w="0" w:type="auto"/>
          </w:tcPr>
          <w:p w14:paraId="323C96A4" w14:textId="77777777" w:rsidR="00C35A66" w:rsidRDefault="00C35A66" w:rsidP="00C35A66">
            <w:pPr>
              <w:jc w:val="center"/>
              <w:rPr>
                <w:b/>
                <w:sz w:val="12"/>
              </w:rPr>
            </w:pPr>
            <w:r w:rsidRPr="00C35A66">
              <w:rPr>
                <w:b/>
                <w:sz w:val="12"/>
              </w:rPr>
              <w:t>Test Case Name</w:t>
            </w:r>
          </w:p>
          <w:p w14:paraId="44017BFA" w14:textId="77777777" w:rsidR="00C35A66" w:rsidRDefault="00C35A66" w:rsidP="00C35A66">
            <w:pPr>
              <w:jc w:val="center"/>
              <w:rPr>
                <w:b/>
                <w:sz w:val="12"/>
              </w:rPr>
            </w:pPr>
          </w:p>
          <w:p w14:paraId="1888DE58" w14:textId="23CE7F97" w:rsidR="00C35A66" w:rsidRPr="00C35A66" w:rsidRDefault="00C35A66" w:rsidP="00C35A66">
            <w:pPr>
              <w:jc w:val="center"/>
              <w:rPr>
                <w:sz w:val="12"/>
              </w:rPr>
            </w:pPr>
          </w:p>
        </w:tc>
        <w:tc>
          <w:tcPr>
            <w:tcW w:w="0" w:type="auto"/>
          </w:tcPr>
          <w:p w14:paraId="55C6A099" w14:textId="77777777" w:rsidR="00C35A66" w:rsidRPr="00C35A66" w:rsidRDefault="00C35A66" w:rsidP="00C35A66">
            <w:pPr>
              <w:rPr>
                <w:b/>
                <w:sz w:val="12"/>
              </w:rPr>
            </w:pPr>
            <w:r w:rsidRPr="00C35A66">
              <w:rPr>
                <w:b/>
                <w:sz w:val="12"/>
              </w:rPr>
              <w:t>Test Steps</w:t>
            </w:r>
          </w:p>
        </w:tc>
        <w:tc>
          <w:tcPr>
            <w:tcW w:w="0" w:type="auto"/>
          </w:tcPr>
          <w:p w14:paraId="400BE420" w14:textId="77777777" w:rsidR="00C35A66" w:rsidRPr="00C35A66" w:rsidRDefault="00C35A66" w:rsidP="00C35A66">
            <w:pPr>
              <w:rPr>
                <w:b/>
                <w:sz w:val="12"/>
              </w:rPr>
            </w:pPr>
            <w:r w:rsidRPr="00C35A66">
              <w:rPr>
                <w:b/>
                <w:sz w:val="12"/>
              </w:rPr>
              <w:t>Test Data</w:t>
            </w:r>
          </w:p>
        </w:tc>
        <w:tc>
          <w:tcPr>
            <w:tcW w:w="0" w:type="auto"/>
          </w:tcPr>
          <w:p w14:paraId="233B7199" w14:textId="77777777" w:rsidR="00C35A66" w:rsidRPr="00C35A66" w:rsidRDefault="00C35A66" w:rsidP="00C35A66">
            <w:pPr>
              <w:rPr>
                <w:b/>
                <w:sz w:val="12"/>
              </w:rPr>
            </w:pPr>
            <w:r w:rsidRPr="00C35A66">
              <w:rPr>
                <w:b/>
                <w:sz w:val="12"/>
              </w:rPr>
              <w:t>Expected Outcome</w:t>
            </w:r>
          </w:p>
        </w:tc>
      </w:tr>
      <w:tr w:rsidR="00C35A66" w:rsidRPr="00C35A66" w14:paraId="06E0D024" w14:textId="77777777" w:rsidTr="00C35A66">
        <w:trPr>
          <w:trHeight w:val="817"/>
        </w:trPr>
        <w:tc>
          <w:tcPr>
            <w:tcW w:w="0" w:type="auto"/>
          </w:tcPr>
          <w:p w14:paraId="2C29041B" w14:textId="77777777" w:rsidR="00C35A66" w:rsidRPr="00C35A66" w:rsidRDefault="00C35A66" w:rsidP="007A2FEE">
            <w:pPr>
              <w:jc w:val="center"/>
              <w:rPr>
                <w:sz w:val="12"/>
              </w:rPr>
            </w:pPr>
            <w:r w:rsidRPr="00C35A66">
              <w:rPr>
                <w:sz w:val="12"/>
              </w:rPr>
              <w:t>TS01</w:t>
            </w:r>
          </w:p>
        </w:tc>
        <w:tc>
          <w:tcPr>
            <w:tcW w:w="0" w:type="auto"/>
          </w:tcPr>
          <w:p w14:paraId="3C8F5AFF" w14:textId="77777777" w:rsidR="00C35A66" w:rsidRPr="00C35A66" w:rsidRDefault="00C35A66" w:rsidP="007A2FEE">
            <w:pPr>
              <w:jc w:val="center"/>
              <w:rPr>
                <w:sz w:val="12"/>
              </w:rPr>
            </w:pPr>
            <w:r w:rsidRPr="00C35A66">
              <w:rPr>
                <w:sz w:val="12"/>
              </w:rPr>
              <w:t>Check Staff Login</w:t>
            </w:r>
          </w:p>
        </w:tc>
        <w:tc>
          <w:tcPr>
            <w:tcW w:w="0" w:type="auto"/>
          </w:tcPr>
          <w:p w14:paraId="62A2C4A6" w14:textId="77777777" w:rsidR="00C35A66" w:rsidRPr="00C35A66" w:rsidRDefault="00C35A66" w:rsidP="007A2FEE">
            <w:pPr>
              <w:jc w:val="center"/>
              <w:rPr>
                <w:sz w:val="12"/>
              </w:rPr>
            </w:pPr>
            <w:r w:rsidRPr="00C35A66">
              <w:rPr>
                <w:sz w:val="12"/>
              </w:rPr>
              <w:t>TC01</w:t>
            </w:r>
          </w:p>
        </w:tc>
        <w:tc>
          <w:tcPr>
            <w:tcW w:w="0" w:type="auto"/>
          </w:tcPr>
          <w:p w14:paraId="195EF03F" w14:textId="7830E6CA" w:rsidR="00C35A66" w:rsidRPr="00C35A66" w:rsidRDefault="00C35A66"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C35A66" w:rsidRPr="00C35A66" w:rsidRDefault="00C35A66" w:rsidP="00D363AF">
            <w:pPr>
              <w:pStyle w:val="ListParagraph"/>
              <w:numPr>
                <w:ilvl w:val="0"/>
                <w:numId w:val="10"/>
              </w:numPr>
              <w:jc w:val="left"/>
              <w:rPr>
                <w:sz w:val="12"/>
              </w:rPr>
            </w:pPr>
            <w:r w:rsidRPr="00C35A66">
              <w:rPr>
                <w:sz w:val="12"/>
              </w:rPr>
              <w:t xml:space="preserve">Go to </w:t>
            </w:r>
            <w:hyperlink r:id="rId38" w:history="1">
              <w:r w:rsidRPr="00C35A66">
                <w:rPr>
                  <w:rStyle w:val="Hyperlink"/>
                  <w:sz w:val="12"/>
                </w:rPr>
                <w:t>http://localhost:8000/login/</w:t>
              </w:r>
            </w:hyperlink>
          </w:p>
          <w:p w14:paraId="4D7D6DDD" w14:textId="77777777" w:rsidR="00C35A66" w:rsidRPr="00C35A66" w:rsidRDefault="00C35A66" w:rsidP="00D363AF">
            <w:pPr>
              <w:pStyle w:val="ListParagraph"/>
              <w:numPr>
                <w:ilvl w:val="0"/>
                <w:numId w:val="10"/>
              </w:numPr>
              <w:jc w:val="left"/>
              <w:rPr>
                <w:sz w:val="12"/>
              </w:rPr>
            </w:pPr>
            <w:r w:rsidRPr="00C35A66">
              <w:rPr>
                <w:sz w:val="12"/>
              </w:rPr>
              <w:t>Enter Username</w:t>
            </w:r>
          </w:p>
          <w:p w14:paraId="5FEC9000" w14:textId="77777777" w:rsidR="00C35A66" w:rsidRPr="00C35A66" w:rsidRDefault="00C35A66" w:rsidP="00D363AF">
            <w:pPr>
              <w:pStyle w:val="ListParagraph"/>
              <w:numPr>
                <w:ilvl w:val="0"/>
                <w:numId w:val="10"/>
              </w:numPr>
              <w:jc w:val="left"/>
              <w:rPr>
                <w:sz w:val="12"/>
              </w:rPr>
            </w:pPr>
            <w:r w:rsidRPr="00C35A66">
              <w:rPr>
                <w:sz w:val="12"/>
              </w:rPr>
              <w:t>Enter Password</w:t>
            </w:r>
          </w:p>
          <w:p w14:paraId="115D2C3D" w14:textId="77777777" w:rsidR="00C35A66" w:rsidRPr="00C35A66" w:rsidRDefault="00C35A66" w:rsidP="00D363AF">
            <w:pPr>
              <w:pStyle w:val="ListParagraph"/>
              <w:numPr>
                <w:ilvl w:val="0"/>
                <w:numId w:val="10"/>
              </w:numPr>
              <w:jc w:val="left"/>
              <w:rPr>
                <w:sz w:val="12"/>
              </w:rPr>
            </w:pPr>
            <w:r w:rsidRPr="00C35A66">
              <w:rPr>
                <w:sz w:val="12"/>
              </w:rPr>
              <w:t>Click Login</w:t>
            </w:r>
          </w:p>
        </w:tc>
        <w:tc>
          <w:tcPr>
            <w:tcW w:w="0" w:type="auto"/>
          </w:tcPr>
          <w:p w14:paraId="3E76EAA4" w14:textId="77777777" w:rsidR="00C35A66" w:rsidRPr="00C35A66" w:rsidRDefault="00C35A66" w:rsidP="00C35A66">
            <w:pPr>
              <w:rPr>
                <w:sz w:val="12"/>
              </w:rPr>
            </w:pPr>
            <w:r w:rsidRPr="00C35A66">
              <w:rPr>
                <w:sz w:val="12"/>
              </w:rPr>
              <w:t>username = mwj7</w:t>
            </w:r>
          </w:p>
          <w:p w14:paraId="73145E2E"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C35A66" w:rsidRPr="00C35A66" w:rsidRDefault="00C35A66" w:rsidP="00C35A66">
            <w:pPr>
              <w:rPr>
                <w:i/>
                <w:sz w:val="12"/>
              </w:rPr>
            </w:pPr>
            <w:r w:rsidRPr="00C35A66">
              <w:rPr>
                <w:i/>
                <w:sz w:val="12"/>
              </w:rPr>
              <w:t xml:space="preserve">(Currently allowing me to login as staff) </w:t>
            </w:r>
          </w:p>
          <w:p w14:paraId="6BB3E408" w14:textId="77777777" w:rsidR="00C35A66" w:rsidRPr="00C35A66" w:rsidRDefault="00C35A66" w:rsidP="00C35A66">
            <w:pPr>
              <w:rPr>
                <w:sz w:val="12"/>
              </w:rPr>
            </w:pPr>
          </w:p>
        </w:tc>
        <w:tc>
          <w:tcPr>
            <w:tcW w:w="0" w:type="auto"/>
          </w:tcPr>
          <w:p w14:paraId="6F3FF220" w14:textId="77777777" w:rsidR="00C35A66" w:rsidRPr="00C35A66" w:rsidRDefault="00C35A66" w:rsidP="00CF5F6D">
            <w:pPr>
              <w:jc w:val="left"/>
              <w:rPr>
                <w:sz w:val="12"/>
              </w:rPr>
            </w:pPr>
            <w:r w:rsidRPr="00C35A66">
              <w:rPr>
                <w:sz w:val="12"/>
              </w:rPr>
              <w:t>User should be redirected to Lecture List page (</w:t>
            </w:r>
            <w:hyperlink r:id="rId39" w:history="1">
              <w:r w:rsidRPr="00C35A66">
                <w:rPr>
                  <w:rStyle w:val="Hyperlink"/>
                  <w:sz w:val="12"/>
                </w:rPr>
                <w:t>http://localhost:8000/en/lectures/</w:t>
              </w:r>
            </w:hyperlink>
            <w:r w:rsidRPr="00C35A66">
              <w:rPr>
                <w:sz w:val="12"/>
              </w:rPr>
              <w:t xml:space="preserve">) User name and email should be displayed in the left of the navigation bar  </w:t>
            </w:r>
          </w:p>
        </w:tc>
      </w:tr>
      <w:tr w:rsidR="00C35A66" w:rsidRPr="00C35A66" w14:paraId="6F188CA1" w14:textId="77777777" w:rsidTr="00C35A66">
        <w:trPr>
          <w:trHeight w:val="808"/>
        </w:trPr>
        <w:tc>
          <w:tcPr>
            <w:tcW w:w="0" w:type="auto"/>
          </w:tcPr>
          <w:p w14:paraId="799DA255" w14:textId="77777777" w:rsidR="00C35A66" w:rsidRPr="00C35A66" w:rsidRDefault="00C35A66" w:rsidP="007A2FEE">
            <w:pPr>
              <w:jc w:val="center"/>
              <w:rPr>
                <w:sz w:val="12"/>
              </w:rPr>
            </w:pPr>
          </w:p>
        </w:tc>
        <w:tc>
          <w:tcPr>
            <w:tcW w:w="0" w:type="auto"/>
          </w:tcPr>
          <w:p w14:paraId="2F698BFE" w14:textId="77777777" w:rsidR="00C35A66" w:rsidRPr="00C35A66" w:rsidRDefault="00C35A66" w:rsidP="007A2FEE">
            <w:pPr>
              <w:jc w:val="center"/>
              <w:rPr>
                <w:sz w:val="12"/>
              </w:rPr>
            </w:pPr>
          </w:p>
        </w:tc>
        <w:tc>
          <w:tcPr>
            <w:tcW w:w="0" w:type="auto"/>
          </w:tcPr>
          <w:p w14:paraId="7F2C6583" w14:textId="77777777" w:rsidR="00C35A66" w:rsidRPr="00C35A66" w:rsidRDefault="00C35A66" w:rsidP="007A2FEE">
            <w:pPr>
              <w:jc w:val="center"/>
              <w:rPr>
                <w:sz w:val="12"/>
              </w:rPr>
            </w:pPr>
            <w:r w:rsidRPr="00C35A66">
              <w:rPr>
                <w:sz w:val="12"/>
              </w:rPr>
              <w:t>TC02</w:t>
            </w:r>
          </w:p>
        </w:tc>
        <w:tc>
          <w:tcPr>
            <w:tcW w:w="0" w:type="auto"/>
          </w:tcPr>
          <w:p w14:paraId="653F556A" w14:textId="77777777" w:rsidR="00C35A66" w:rsidRPr="00C35A66" w:rsidRDefault="00C35A66" w:rsidP="007A2FEE">
            <w:pPr>
              <w:jc w:val="center"/>
              <w:rPr>
                <w:sz w:val="12"/>
              </w:rPr>
            </w:pPr>
            <w:r w:rsidRPr="00C35A66">
              <w:rPr>
                <w:sz w:val="12"/>
              </w:rPr>
              <w:t>Check staff login with invalid data</w:t>
            </w:r>
          </w:p>
        </w:tc>
        <w:tc>
          <w:tcPr>
            <w:tcW w:w="0" w:type="auto"/>
          </w:tcPr>
          <w:p w14:paraId="49BCA30B" w14:textId="77777777" w:rsidR="00C35A66" w:rsidRPr="00C35A66" w:rsidRDefault="00C35A66" w:rsidP="00D363AF">
            <w:pPr>
              <w:pStyle w:val="ListParagraph"/>
              <w:numPr>
                <w:ilvl w:val="0"/>
                <w:numId w:val="11"/>
              </w:numPr>
              <w:jc w:val="left"/>
              <w:rPr>
                <w:sz w:val="12"/>
              </w:rPr>
            </w:pPr>
            <w:r w:rsidRPr="00C35A66">
              <w:rPr>
                <w:sz w:val="12"/>
              </w:rPr>
              <w:t xml:space="preserve">Go to </w:t>
            </w:r>
            <w:hyperlink r:id="rId40" w:history="1">
              <w:r w:rsidRPr="00C35A66">
                <w:rPr>
                  <w:rStyle w:val="Hyperlink"/>
                  <w:sz w:val="12"/>
                </w:rPr>
                <w:t>http://localhost:8000/login/</w:t>
              </w:r>
            </w:hyperlink>
          </w:p>
          <w:p w14:paraId="64C7A72C" w14:textId="77777777" w:rsidR="00C35A66" w:rsidRPr="00C35A66" w:rsidRDefault="00C35A66" w:rsidP="00D363AF">
            <w:pPr>
              <w:pStyle w:val="ListParagraph"/>
              <w:numPr>
                <w:ilvl w:val="0"/>
                <w:numId w:val="11"/>
              </w:numPr>
              <w:jc w:val="left"/>
              <w:rPr>
                <w:sz w:val="12"/>
              </w:rPr>
            </w:pPr>
            <w:r w:rsidRPr="00C35A66">
              <w:rPr>
                <w:sz w:val="12"/>
              </w:rPr>
              <w:t>Enter Username</w:t>
            </w:r>
          </w:p>
          <w:p w14:paraId="5A653C71" w14:textId="77777777" w:rsidR="00C35A66" w:rsidRPr="00C35A66" w:rsidRDefault="00C35A66" w:rsidP="00D363AF">
            <w:pPr>
              <w:pStyle w:val="ListParagraph"/>
              <w:numPr>
                <w:ilvl w:val="0"/>
                <w:numId w:val="11"/>
              </w:numPr>
              <w:jc w:val="left"/>
              <w:rPr>
                <w:sz w:val="12"/>
              </w:rPr>
            </w:pPr>
            <w:r w:rsidRPr="00C35A66">
              <w:rPr>
                <w:sz w:val="12"/>
              </w:rPr>
              <w:t>Enter Password</w:t>
            </w:r>
          </w:p>
          <w:p w14:paraId="78CCA5BF" w14:textId="77777777" w:rsidR="00C35A66" w:rsidRPr="00C35A66" w:rsidRDefault="00C35A66" w:rsidP="00D363AF">
            <w:pPr>
              <w:pStyle w:val="ListParagraph"/>
              <w:numPr>
                <w:ilvl w:val="0"/>
                <w:numId w:val="11"/>
              </w:numPr>
              <w:jc w:val="left"/>
              <w:rPr>
                <w:sz w:val="12"/>
              </w:rPr>
            </w:pPr>
            <w:r w:rsidRPr="00C35A66">
              <w:rPr>
                <w:sz w:val="12"/>
              </w:rPr>
              <w:t>Click Login</w:t>
            </w:r>
          </w:p>
        </w:tc>
        <w:tc>
          <w:tcPr>
            <w:tcW w:w="0" w:type="auto"/>
          </w:tcPr>
          <w:p w14:paraId="5DFF8366" w14:textId="77777777" w:rsidR="00C35A66" w:rsidRPr="00C35A66" w:rsidRDefault="00C35A66" w:rsidP="00C35A66">
            <w:pPr>
              <w:rPr>
                <w:sz w:val="12"/>
              </w:rPr>
            </w:pPr>
            <w:r w:rsidRPr="00C35A66">
              <w:rPr>
                <w:sz w:val="12"/>
              </w:rPr>
              <w:t>username = mwj7</w:t>
            </w:r>
          </w:p>
          <w:p w14:paraId="2E60D95D" w14:textId="77777777" w:rsidR="00C35A66" w:rsidRPr="00C35A66" w:rsidRDefault="00C35A66" w:rsidP="00C35A66">
            <w:pPr>
              <w:rPr>
                <w:sz w:val="12"/>
              </w:rPr>
            </w:pPr>
            <w:r w:rsidRPr="00C35A66">
              <w:rPr>
                <w:sz w:val="12"/>
              </w:rPr>
              <w:t>password = wrong123</w:t>
            </w:r>
          </w:p>
        </w:tc>
        <w:tc>
          <w:tcPr>
            <w:tcW w:w="0" w:type="auto"/>
          </w:tcPr>
          <w:p w14:paraId="547FA18C" w14:textId="77777777" w:rsidR="00C35A66" w:rsidRPr="00C35A66" w:rsidRDefault="00C35A66" w:rsidP="00CF5F6D">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0AD60D34" w14:textId="77777777" w:rsidTr="00C35A66">
        <w:trPr>
          <w:trHeight w:val="1083"/>
        </w:trPr>
        <w:tc>
          <w:tcPr>
            <w:tcW w:w="0" w:type="auto"/>
          </w:tcPr>
          <w:p w14:paraId="1BD7FEB7" w14:textId="77777777" w:rsidR="00C35A66" w:rsidRPr="00C35A66" w:rsidRDefault="00C35A66" w:rsidP="007A2FEE">
            <w:pPr>
              <w:jc w:val="center"/>
              <w:rPr>
                <w:sz w:val="12"/>
              </w:rPr>
            </w:pPr>
          </w:p>
        </w:tc>
        <w:tc>
          <w:tcPr>
            <w:tcW w:w="0" w:type="auto"/>
          </w:tcPr>
          <w:p w14:paraId="485380A1" w14:textId="77777777" w:rsidR="00C35A66" w:rsidRPr="00C35A66" w:rsidRDefault="00C35A66" w:rsidP="007A2FEE">
            <w:pPr>
              <w:jc w:val="center"/>
              <w:rPr>
                <w:sz w:val="12"/>
              </w:rPr>
            </w:pPr>
          </w:p>
        </w:tc>
        <w:tc>
          <w:tcPr>
            <w:tcW w:w="0" w:type="auto"/>
          </w:tcPr>
          <w:p w14:paraId="467A8BA3" w14:textId="77777777" w:rsidR="00C35A66" w:rsidRPr="00C35A66" w:rsidRDefault="00C35A66" w:rsidP="007A2FEE">
            <w:pPr>
              <w:jc w:val="center"/>
              <w:rPr>
                <w:sz w:val="12"/>
              </w:rPr>
            </w:pPr>
            <w:r w:rsidRPr="00C35A66">
              <w:rPr>
                <w:sz w:val="12"/>
              </w:rPr>
              <w:t>TC03</w:t>
            </w:r>
          </w:p>
        </w:tc>
        <w:tc>
          <w:tcPr>
            <w:tcW w:w="0" w:type="auto"/>
          </w:tcPr>
          <w:p w14:paraId="664BBC50" w14:textId="77777777" w:rsidR="00C35A66" w:rsidRPr="00C35A66" w:rsidRDefault="00C35A66" w:rsidP="007A2FEE">
            <w:pPr>
              <w:jc w:val="center"/>
              <w:rPr>
                <w:sz w:val="12"/>
              </w:rPr>
            </w:pPr>
            <w:r w:rsidRPr="00C35A66">
              <w:rPr>
                <w:sz w:val="12"/>
              </w:rPr>
              <w:t>Check undergraduate valid data cannot login</w:t>
            </w:r>
          </w:p>
        </w:tc>
        <w:tc>
          <w:tcPr>
            <w:tcW w:w="0" w:type="auto"/>
          </w:tcPr>
          <w:p w14:paraId="02842993" w14:textId="77777777" w:rsidR="00C35A66" w:rsidRPr="00C35A66" w:rsidRDefault="00C35A66" w:rsidP="00D363AF">
            <w:pPr>
              <w:pStyle w:val="ListParagraph"/>
              <w:numPr>
                <w:ilvl w:val="0"/>
                <w:numId w:val="12"/>
              </w:numPr>
              <w:jc w:val="left"/>
              <w:rPr>
                <w:sz w:val="12"/>
              </w:rPr>
            </w:pPr>
            <w:r w:rsidRPr="00C35A66">
              <w:rPr>
                <w:sz w:val="12"/>
              </w:rPr>
              <w:t xml:space="preserve">Go to </w:t>
            </w:r>
            <w:hyperlink r:id="rId42" w:history="1">
              <w:r w:rsidRPr="00C35A66">
                <w:rPr>
                  <w:rStyle w:val="Hyperlink"/>
                  <w:sz w:val="12"/>
                </w:rPr>
                <w:t>http://localhost:8000/login/</w:t>
              </w:r>
            </w:hyperlink>
          </w:p>
          <w:p w14:paraId="233B9E15" w14:textId="77777777" w:rsidR="00C35A66" w:rsidRPr="00C35A66" w:rsidRDefault="00C35A66" w:rsidP="00D363AF">
            <w:pPr>
              <w:pStyle w:val="ListParagraph"/>
              <w:numPr>
                <w:ilvl w:val="0"/>
                <w:numId w:val="12"/>
              </w:numPr>
              <w:jc w:val="left"/>
              <w:rPr>
                <w:sz w:val="12"/>
              </w:rPr>
            </w:pPr>
            <w:r w:rsidRPr="00C35A66">
              <w:rPr>
                <w:sz w:val="12"/>
              </w:rPr>
              <w:t>Enter Username</w:t>
            </w:r>
          </w:p>
          <w:p w14:paraId="412C4F84" w14:textId="77777777" w:rsidR="00C35A66" w:rsidRPr="00C35A66" w:rsidRDefault="00C35A66" w:rsidP="00D363AF">
            <w:pPr>
              <w:pStyle w:val="ListParagraph"/>
              <w:numPr>
                <w:ilvl w:val="0"/>
                <w:numId w:val="12"/>
              </w:numPr>
              <w:jc w:val="left"/>
              <w:rPr>
                <w:sz w:val="12"/>
              </w:rPr>
            </w:pPr>
            <w:r w:rsidRPr="00C35A66">
              <w:rPr>
                <w:sz w:val="12"/>
              </w:rPr>
              <w:t>Enter Password</w:t>
            </w:r>
          </w:p>
          <w:p w14:paraId="5BF35B29" w14:textId="77777777" w:rsidR="00C35A66" w:rsidRPr="00C35A66" w:rsidRDefault="00C35A66" w:rsidP="00D363AF">
            <w:pPr>
              <w:pStyle w:val="ListParagraph"/>
              <w:numPr>
                <w:ilvl w:val="0"/>
                <w:numId w:val="12"/>
              </w:numPr>
              <w:jc w:val="left"/>
              <w:rPr>
                <w:sz w:val="12"/>
              </w:rPr>
            </w:pPr>
            <w:r w:rsidRPr="00C35A66">
              <w:rPr>
                <w:sz w:val="12"/>
              </w:rPr>
              <w:t>Click Login</w:t>
            </w:r>
          </w:p>
        </w:tc>
        <w:tc>
          <w:tcPr>
            <w:tcW w:w="0" w:type="auto"/>
          </w:tcPr>
          <w:p w14:paraId="21FD166D" w14:textId="77777777" w:rsidR="00C35A66" w:rsidRPr="00C35A66" w:rsidRDefault="00C35A66" w:rsidP="00C35A66">
            <w:pPr>
              <w:rPr>
                <w:sz w:val="12"/>
              </w:rPr>
            </w:pPr>
            <w:r w:rsidRPr="00C35A66">
              <w:rPr>
                <w:sz w:val="12"/>
              </w:rPr>
              <w:t>username = mwj7</w:t>
            </w:r>
          </w:p>
          <w:p w14:paraId="055227F9"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C35A66" w:rsidRPr="00C35A66" w:rsidRDefault="00C35A66" w:rsidP="00CF5F6D">
            <w:pPr>
              <w:jc w:val="left"/>
              <w:rPr>
                <w:sz w:val="12"/>
              </w:rPr>
            </w:pPr>
            <w:r w:rsidRPr="00C35A66">
              <w:rPr>
                <w:sz w:val="12"/>
              </w:rPr>
              <w:t xml:space="preserve">User should be redirected </w:t>
            </w:r>
            <w:hyperlink r:id="rId43"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2A144799" w14:textId="77777777" w:rsidTr="00C35A66">
        <w:trPr>
          <w:trHeight w:val="1083"/>
        </w:trPr>
        <w:tc>
          <w:tcPr>
            <w:tcW w:w="0" w:type="auto"/>
          </w:tcPr>
          <w:p w14:paraId="50C53185" w14:textId="77777777" w:rsidR="00C35A66" w:rsidRPr="00C35A66" w:rsidRDefault="00C35A66" w:rsidP="007A2FEE">
            <w:pPr>
              <w:jc w:val="center"/>
              <w:rPr>
                <w:sz w:val="12"/>
              </w:rPr>
            </w:pPr>
          </w:p>
        </w:tc>
        <w:tc>
          <w:tcPr>
            <w:tcW w:w="0" w:type="auto"/>
          </w:tcPr>
          <w:p w14:paraId="3809ACE9" w14:textId="77777777" w:rsidR="00C35A66" w:rsidRPr="00C35A66" w:rsidRDefault="00C35A66" w:rsidP="007A2FEE">
            <w:pPr>
              <w:jc w:val="center"/>
              <w:rPr>
                <w:sz w:val="12"/>
              </w:rPr>
            </w:pPr>
          </w:p>
        </w:tc>
        <w:tc>
          <w:tcPr>
            <w:tcW w:w="0" w:type="auto"/>
          </w:tcPr>
          <w:p w14:paraId="663B2834" w14:textId="77777777" w:rsidR="00C35A66" w:rsidRPr="00C35A66" w:rsidRDefault="00C35A66" w:rsidP="007A2FEE">
            <w:pPr>
              <w:jc w:val="center"/>
              <w:rPr>
                <w:sz w:val="12"/>
              </w:rPr>
            </w:pPr>
            <w:r w:rsidRPr="00C35A66">
              <w:rPr>
                <w:sz w:val="12"/>
              </w:rPr>
              <w:t>TC04</w:t>
            </w:r>
          </w:p>
        </w:tc>
        <w:tc>
          <w:tcPr>
            <w:tcW w:w="0" w:type="auto"/>
          </w:tcPr>
          <w:p w14:paraId="068250A0" w14:textId="77777777" w:rsidR="00C35A66" w:rsidRPr="00C35A66" w:rsidRDefault="00C35A66" w:rsidP="007A2FEE">
            <w:pPr>
              <w:jc w:val="center"/>
              <w:rPr>
                <w:sz w:val="12"/>
              </w:rPr>
            </w:pPr>
            <w:r w:rsidRPr="00C35A66">
              <w:rPr>
                <w:sz w:val="12"/>
              </w:rPr>
              <w:t>Check login with required data missing</w:t>
            </w:r>
          </w:p>
        </w:tc>
        <w:tc>
          <w:tcPr>
            <w:tcW w:w="0" w:type="auto"/>
          </w:tcPr>
          <w:p w14:paraId="505BB5A8" w14:textId="77777777" w:rsidR="00C35A66" w:rsidRPr="00C35A66" w:rsidRDefault="00C35A66" w:rsidP="00D363AF">
            <w:pPr>
              <w:pStyle w:val="ListParagraph"/>
              <w:numPr>
                <w:ilvl w:val="0"/>
                <w:numId w:val="20"/>
              </w:numPr>
              <w:jc w:val="left"/>
              <w:rPr>
                <w:sz w:val="12"/>
              </w:rPr>
            </w:pPr>
            <w:r w:rsidRPr="00C35A66">
              <w:rPr>
                <w:sz w:val="12"/>
              </w:rPr>
              <w:t xml:space="preserve">Go to </w:t>
            </w:r>
            <w:hyperlink r:id="rId44" w:history="1">
              <w:r w:rsidRPr="00C35A66">
                <w:rPr>
                  <w:rStyle w:val="Hyperlink"/>
                  <w:sz w:val="12"/>
                </w:rPr>
                <w:t>http://localhost:8000/login/</w:t>
              </w:r>
            </w:hyperlink>
          </w:p>
          <w:p w14:paraId="6954DC53" w14:textId="77777777" w:rsidR="00C35A66" w:rsidRPr="00C35A66" w:rsidRDefault="00C35A66" w:rsidP="00D363AF">
            <w:pPr>
              <w:pStyle w:val="ListParagraph"/>
              <w:numPr>
                <w:ilvl w:val="0"/>
                <w:numId w:val="20"/>
              </w:numPr>
              <w:jc w:val="left"/>
              <w:rPr>
                <w:sz w:val="12"/>
              </w:rPr>
            </w:pPr>
            <w:r w:rsidRPr="00C35A66">
              <w:rPr>
                <w:sz w:val="12"/>
              </w:rPr>
              <w:t>Miss out either or both the username and passwords fields</w:t>
            </w:r>
          </w:p>
          <w:p w14:paraId="77954460" w14:textId="77777777" w:rsidR="00C35A66" w:rsidRPr="00C35A66" w:rsidRDefault="00C35A66" w:rsidP="00D363AF">
            <w:pPr>
              <w:pStyle w:val="ListParagraph"/>
              <w:numPr>
                <w:ilvl w:val="0"/>
                <w:numId w:val="20"/>
              </w:numPr>
              <w:jc w:val="left"/>
              <w:rPr>
                <w:sz w:val="12"/>
              </w:rPr>
            </w:pPr>
            <w:r w:rsidRPr="00C35A66">
              <w:rPr>
                <w:sz w:val="12"/>
              </w:rPr>
              <w:t>Click Login</w:t>
            </w:r>
          </w:p>
        </w:tc>
        <w:tc>
          <w:tcPr>
            <w:tcW w:w="0" w:type="auto"/>
          </w:tcPr>
          <w:p w14:paraId="346D0A1E" w14:textId="77777777" w:rsidR="00C35A66" w:rsidRPr="00C35A66" w:rsidRDefault="00C35A66" w:rsidP="00C35A66">
            <w:pPr>
              <w:rPr>
                <w:sz w:val="12"/>
              </w:rPr>
            </w:pPr>
            <w:r w:rsidRPr="00C35A66">
              <w:rPr>
                <w:sz w:val="12"/>
              </w:rPr>
              <w:t>N/A</w:t>
            </w:r>
          </w:p>
        </w:tc>
        <w:tc>
          <w:tcPr>
            <w:tcW w:w="0" w:type="auto"/>
          </w:tcPr>
          <w:p w14:paraId="5629E276" w14:textId="77777777" w:rsidR="00C35A66" w:rsidRPr="00C35A66" w:rsidRDefault="00C35A66" w:rsidP="00CF5F6D">
            <w:pPr>
              <w:jc w:val="left"/>
              <w:rPr>
                <w:sz w:val="12"/>
              </w:rPr>
            </w:pPr>
            <w:r w:rsidRPr="00C35A66">
              <w:rPr>
                <w:sz w:val="12"/>
              </w:rPr>
              <w:t>Should display prompt next to first empty field with text “Please fill in this field”</w:t>
            </w:r>
          </w:p>
        </w:tc>
      </w:tr>
      <w:tr w:rsidR="00C35A66" w:rsidRPr="00C35A66" w14:paraId="51BDBFC7" w14:textId="77777777" w:rsidTr="00C35A66">
        <w:trPr>
          <w:trHeight w:val="2443"/>
        </w:trPr>
        <w:tc>
          <w:tcPr>
            <w:tcW w:w="0" w:type="auto"/>
          </w:tcPr>
          <w:p w14:paraId="670B7A71" w14:textId="77777777" w:rsidR="00C35A66" w:rsidRPr="00C35A66" w:rsidRDefault="00C35A66" w:rsidP="007A2FEE">
            <w:pPr>
              <w:jc w:val="center"/>
              <w:rPr>
                <w:sz w:val="12"/>
              </w:rPr>
            </w:pPr>
          </w:p>
        </w:tc>
        <w:tc>
          <w:tcPr>
            <w:tcW w:w="0" w:type="auto"/>
          </w:tcPr>
          <w:p w14:paraId="3E65344A" w14:textId="77777777" w:rsidR="00C35A66" w:rsidRPr="00C35A66" w:rsidRDefault="00C35A66" w:rsidP="007A2FEE">
            <w:pPr>
              <w:jc w:val="center"/>
              <w:rPr>
                <w:sz w:val="12"/>
              </w:rPr>
            </w:pPr>
          </w:p>
        </w:tc>
        <w:tc>
          <w:tcPr>
            <w:tcW w:w="0" w:type="auto"/>
          </w:tcPr>
          <w:p w14:paraId="4B93E2A8" w14:textId="77777777" w:rsidR="00C35A66" w:rsidRPr="00C35A66" w:rsidRDefault="00C35A66" w:rsidP="007A2FEE">
            <w:pPr>
              <w:jc w:val="center"/>
              <w:rPr>
                <w:sz w:val="12"/>
              </w:rPr>
            </w:pPr>
            <w:r w:rsidRPr="00C35A66">
              <w:rPr>
                <w:sz w:val="12"/>
              </w:rPr>
              <w:t>TC05</w:t>
            </w:r>
          </w:p>
        </w:tc>
        <w:tc>
          <w:tcPr>
            <w:tcW w:w="0" w:type="auto"/>
          </w:tcPr>
          <w:p w14:paraId="036B36D4" w14:textId="77777777" w:rsidR="00C35A66" w:rsidRPr="00C35A66" w:rsidRDefault="00C35A66" w:rsidP="007A2FEE">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C35A66" w:rsidRPr="00C35A66" w:rsidRDefault="00C35A66" w:rsidP="00D363AF">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C35A66" w:rsidRPr="00C35A66" w:rsidRDefault="00C35A66" w:rsidP="00C35A66">
            <w:pPr>
              <w:rPr>
                <w:sz w:val="12"/>
              </w:rPr>
            </w:pPr>
          </w:p>
          <w:p w14:paraId="6B17E35D" w14:textId="77777777" w:rsidR="00C35A66" w:rsidRPr="00C35A66" w:rsidRDefault="00C35A66" w:rsidP="00C35A66">
            <w:pPr>
              <w:rPr>
                <w:sz w:val="12"/>
              </w:rPr>
            </w:pPr>
          </w:p>
          <w:p w14:paraId="0E7A5CE0" w14:textId="77777777" w:rsidR="00C35A66" w:rsidRPr="00C35A66" w:rsidRDefault="00C35A66" w:rsidP="00C35A66">
            <w:pPr>
              <w:rPr>
                <w:sz w:val="12"/>
              </w:rPr>
            </w:pPr>
          </w:p>
          <w:p w14:paraId="0749BB0B" w14:textId="77777777" w:rsidR="00C35A66" w:rsidRPr="00C35A66" w:rsidRDefault="00C35A66" w:rsidP="00C35A66">
            <w:pPr>
              <w:rPr>
                <w:sz w:val="12"/>
              </w:rPr>
            </w:pPr>
          </w:p>
          <w:p w14:paraId="32995B48" w14:textId="77777777" w:rsidR="00C35A66" w:rsidRPr="00C35A66" w:rsidRDefault="00C35A66" w:rsidP="00C35A66">
            <w:pPr>
              <w:rPr>
                <w:sz w:val="12"/>
              </w:rPr>
            </w:pPr>
          </w:p>
          <w:p w14:paraId="404F9B2B" w14:textId="77777777" w:rsidR="00C35A66" w:rsidRPr="00C35A66" w:rsidRDefault="00C35A66" w:rsidP="00C35A66">
            <w:pPr>
              <w:jc w:val="right"/>
              <w:rPr>
                <w:sz w:val="12"/>
              </w:rPr>
            </w:pPr>
          </w:p>
        </w:tc>
        <w:tc>
          <w:tcPr>
            <w:tcW w:w="0" w:type="auto"/>
          </w:tcPr>
          <w:p w14:paraId="49009B6F" w14:textId="77777777" w:rsidR="00C35A66" w:rsidRPr="00C35A66" w:rsidRDefault="00C35A66" w:rsidP="00C35A66">
            <w:pPr>
              <w:rPr>
                <w:sz w:val="12"/>
              </w:rPr>
            </w:pPr>
            <w:r w:rsidRPr="00C35A66">
              <w:rPr>
                <w:sz w:val="12"/>
              </w:rPr>
              <w:t>See Possible Site URLs above</w:t>
            </w:r>
          </w:p>
        </w:tc>
        <w:tc>
          <w:tcPr>
            <w:tcW w:w="0" w:type="auto"/>
          </w:tcPr>
          <w:p w14:paraId="3757D0DC" w14:textId="77777777" w:rsidR="00C35A66" w:rsidRPr="00C35A66" w:rsidRDefault="00C35A66" w:rsidP="00CF5F6D">
            <w:pPr>
              <w:jc w:val="left"/>
              <w:rPr>
                <w:sz w:val="12"/>
              </w:rPr>
            </w:pPr>
            <w:r w:rsidRPr="00C35A66">
              <w:rPr>
                <w:sz w:val="12"/>
              </w:rPr>
              <w:t xml:space="preserve">Should redirect to </w:t>
            </w:r>
            <w:hyperlink r:id="rId45" w:history="1">
              <w:r w:rsidRPr="00C35A66">
                <w:rPr>
                  <w:rStyle w:val="Hyperlink"/>
                  <w:sz w:val="12"/>
                </w:rPr>
                <w:t>http://localhost:8000/en/login/</w:t>
              </w:r>
            </w:hyperlink>
            <w:r w:rsidRPr="00C35A66">
              <w:rPr>
                <w:sz w:val="12"/>
              </w:rPr>
              <w:t xml:space="preserve"> with a GET parameter next in the URL set to the URL you attempted to navigate </w:t>
            </w:r>
            <w:commentRangeStart w:id="69"/>
            <w:r w:rsidRPr="00C35A66">
              <w:rPr>
                <w:sz w:val="12"/>
              </w:rPr>
              <w:t>to</w:t>
            </w:r>
            <w:commentRangeEnd w:id="69"/>
            <w:r w:rsidRPr="00C35A66">
              <w:rPr>
                <w:rStyle w:val="CommentReference"/>
                <w:sz w:val="12"/>
              </w:rPr>
              <w:commentReference w:id="69"/>
            </w:r>
            <w:r w:rsidRPr="00C35A66">
              <w:rPr>
                <w:sz w:val="12"/>
              </w:rPr>
              <w:t>.</w:t>
            </w:r>
          </w:p>
          <w:p w14:paraId="3EF4521A" w14:textId="77777777" w:rsidR="00C35A66" w:rsidRPr="00C35A66" w:rsidRDefault="00C35A66" w:rsidP="00CF5F6D">
            <w:pPr>
              <w:jc w:val="left"/>
              <w:rPr>
                <w:sz w:val="12"/>
              </w:rPr>
            </w:pPr>
          </w:p>
          <w:p w14:paraId="3DFE828B" w14:textId="77777777" w:rsidR="00C35A66" w:rsidRPr="00C35A66" w:rsidRDefault="00C35A66" w:rsidP="00CF5F6D">
            <w:pPr>
              <w:jc w:val="left"/>
              <w:rPr>
                <w:sz w:val="12"/>
              </w:rPr>
            </w:pPr>
          </w:p>
        </w:tc>
      </w:tr>
      <w:tr w:rsidR="00C35A66" w:rsidRPr="00C35A66" w14:paraId="0FA41393" w14:textId="77777777" w:rsidTr="00C35A66">
        <w:trPr>
          <w:trHeight w:val="2443"/>
        </w:trPr>
        <w:tc>
          <w:tcPr>
            <w:tcW w:w="0" w:type="auto"/>
          </w:tcPr>
          <w:p w14:paraId="77730B15" w14:textId="77777777" w:rsidR="00C35A66" w:rsidRPr="00C35A66" w:rsidRDefault="00C35A66" w:rsidP="007A2FEE">
            <w:pPr>
              <w:jc w:val="center"/>
              <w:rPr>
                <w:sz w:val="12"/>
              </w:rPr>
            </w:pPr>
          </w:p>
        </w:tc>
        <w:tc>
          <w:tcPr>
            <w:tcW w:w="0" w:type="auto"/>
          </w:tcPr>
          <w:p w14:paraId="137D2403" w14:textId="77777777" w:rsidR="00C35A66" w:rsidRPr="00C35A66" w:rsidRDefault="00C35A66" w:rsidP="007A2FEE">
            <w:pPr>
              <w:jc w:val="center"/>
              <w:rPr>
                <w:sz w:val="12"/>
              </w:rPr>
            </w:pPr>
          </w:p>
        </w:tc>
        <w:tc>
          <w:tcPr>
            <w:tcW w:w="0" w:type="auto"/>
          </w:tcPr>
          <w:p w14:paraId="42DB3279" w14:textId="77777777" w:rsidR="00C35A66" w:rsidRPr="00C35A66" w:rsidRDefault="00C35A66" w:rsidP="007A2FEE">
            <w:pPr>
              <w:jc w:val="center"/>
              <w:rPr>
                <w:sz w:val="12"/>
              </w:rPr>
            </w:pPr>
          </w:p>
        </w:tc>
        <w:tc>
          <w:tcPr>
            <w:tcW w:w="0" w:type="auto"/>
          </w:tcPr>
          <w:p w14:paraId="6E2C2C50" w14:textId="77777777" w:rsidR="00C35A66" w:rsidRPr="00C35A66" w:rsidRDefault="00C35A66" w:rsidP="007A2FEE">
            <w:pPr>
              <w:jc w:val="center"/>
              <w:rPr>
                <w:sz w:val="12"/>
              </w:rPr>
            </w:pPr>
            <w:r w:rsidRPr="00C35A66">
              <w:rPr>
                <w:sz w:val="12"/>
              </w:rPr>
              <w:t>Check alerts user when trying to login if already logged in</w:t>
            </w:r>
          </w:p>
        </w:tc>
        <w:tc>
          <w:tcPr>
            <w:tcW w:w="0" w:type="auto"/>
          </w:tcPr>
          <w:p w14:paraId="2FACE988" w14:textId="77777777" w:rsidR="00C35A66" w:rsidRPr="00C35A66" w:rsidRDefault="00C35A66" w:rsidP="00D363AF">
            <w:pPr>
              <w:pStyle w:val="ListParagraph"/>
              <w:numPr>
                <w:ilvl w:val="0"/>
                <w:numId w:val="21"/>
              </w:numPr>
              <w:jc w:val="left"/>
              <w:rPr>
                <w:sz w:val="12"/>
              </w:rPr>
            </w:pPr>
            <w:r w:rsidRPr="00C35A66">
              <w:rPr>
                <w:sz w:val="12"/>
              </w:rPr>
              <w:t>Login as described in TC01</w:t>
            </w:r>
          </w:p>
          <w:p w14:paraId="1787D29C" w14:textId="77777777" w:rsidR="00C35A66" w:rsidRPr="00C35A66" w:rsidRDefault="00C35A66" w:rsidP="00D363AF">
            <w:pPr>
              <w:pStyle w:val="ListParagraph"/>
              <w:numPr>
                <w:ilvl w:val="0"/>
                <w:numId w:val="21"/>
              </w:numPr>
              <w:jc w:val="left"/>
              <w:rPr>
                <w:sz w:val="12"/>
              </w:rPr>
            </w:pPr>
            <w:r w:rsidRPr="00C35A66">
              <w:rPr>
                <w:sz w:val="12"/>
              </w:rPr>
              <w:t>Navigate to URL /login/</w:t>
            </w:r>
          </w:p>
        </w:tc>
        <w:tc>
          <w:tcPr>
            <w:tcW w:w="0" w:type="auto"/>
          </w:tcPr>
          <w:p w14:paraId="50A77A18" w14:textId="77777777" w:rsidR="00C35A66" w:rsidRPr="00C35A66" w:rsidRDefault="00C35A66" w:rsidP="00C35A66">
            <w:pPr>
              <w:rPr>
                <w:sz w:val="12"/>
              </w:rPr>
            </w:pPr>
            <w:r w:rsidRPr="00C35A66">
              <w:rPr>
                <w:sz w:val="12"/>
              </w:rPr>
              <w:t>N/A</w:t>
            </w:r>
          </w:p>
        </w:tc>
        <w:tc>
          <w:tcPr>
            <w:tcW w:w="0" w:type="auto"/>
          </w:tcPr>
          <w:p w14:paraId="4403D93D" w14:textId="77777777" w:rsidR="00C35A66" w:rsidRPr="00C35A66" w:rsidRDefault="00C35A66" w:rsidP="00D363AF">
            <w:pPr>
              <w:pStyle w:val="ListParagraph"/>
              <w:numPr>
                <w:ilvl w:val="0"/>
                <w:numId w:val="23"/>
              </w:numPr>
              <w:jc w:val="left"/>
              <w:rPr>
                <w:sz w:val="12"/>
              </w:rPr>
            </w:pPr>
            <w:r w:rsidRPr="00C35A66">
              <w:rPr>
                <w:sz w:val="12"/>
              </w:rPr>
              <w:t>Should display blue alert with text “You are already logged in”</w:t>
            </w:r>
          </w:p>
          <w:p w14:paraId="62B1CFED" w14:textId="77777777" w:rsidR="00C35A66" w:rsidRPr="00C35A66" w:rsidRDefault="00C35A66" w:rsidP="00D363AF">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C35A66" w:rsidRPr="00C35A66" w:rsidRDefault="00C35A66" w:rsidP="00D363AF">
            <w:pPr>
              <w:pStyle w:val="ListParagraph"/>
              <w:numPr>
                <w:ilvl w:val="0"/>
                <w:numId w:val="23"/>
              </w:numPr>
              <w:jc w:val="left"/>
              <w:rPr>
                <w:sz w:val="12"/>
              </w:rPr>
            </w:pPr>
            <w:r w:rsidRPr="00C35A66">
              <w:rPr>
                <w:sz w:val="12"/>
              </w:rPr>
              <w:t>Should display name and email at the left side of the navigation bar</w:t>
            </w:r>
          </w:p>
        </w:tc>
      </w:tr>
      <w:tr w:rsidR="00C35A66" w:rsidRPr="00C35A66" w14:paraId="4A4D06F6" w14:textId="77777777" w:rsidTr="00C35A66">
        <w:trPr>
          <w:trHeight w:val="2443"/>
        </w:trPr>
        <w:tc>
          <w:tcPr>
            <w:tcW w:w="0" w:type="auto"/>
          </w:tcPr>
          <w:p w14:paraId="248F94D8" w14:textId="77777777" w:rsidR="00C35A66" w:rsidRPr="00C35A66" w:rsidRDefault="00C35A66" w:rsidP="007A2FEE">
            <w:pPr>
              <w:jc w:val="center"/>
              <w:rPr>
                <w:sz w:val="12"/>
              </w:rPr>
            </w:pPr>
          </w:p>
        </w:tc>
        <w:tc>
          <w:tcPr>
            <w:tcW w:w="0" w:type="auto"/>
          </w:tcPr>
          <w:p w14:paraId="334DDCEA" w14:textId="77777777" w:rsidR="00C35A66" w:rsidRPr="00C35A66" w:rsidRDefault="00C35A66" w:rsidP="007A2FEE">
            <w:pPr>
              <w:jc w:val="center"/>
              <w:rPr>
                <w:sz w:val="12"/>
              </w:rPr>
            </w:pPr>
          </w:p>
        </w:tc>
        <w:tc>
          <w:tcPr>
            <w:tcW w:w="0" w:type="auto"/>
          </w:tcPr>
          <w:p w14:paraId="4D20CA8F" w14:textId="77777777" w:rsidR="00C35A66" w:rsidRPr="00C35A66" w:rsidRDefault="00C35A66" w:rsidP="007A2FEE">
            <w:pPr>
              <w:jc w:val="center"/>
              <w:rPr>
                <w:sz w:val="12"/>
              </w:rPr>
            </w:pPr>
            <w:r w:rsidRPr="00C35A66">
              <w:rPr>
                <w:sz w:val="12"/>
              </w:rPr>
              <w:t>TC06</w:t>
            </w:r>
          </w:p>
        </w:tc>
        <w:tc>
          <w:tcPr>
            <w:tcW w:w="0" w:type="auto"/>
          </w:tcPr>
          <w:p w14:paraId="7E07A9B6" w14:textId="30137F2C" w:rsidR="00C35A66" w:rsidRPr="00C35A66" w:rsidRDefault="00C35A66" w:rsidP="007A2FEE">
            <w:pPr>
              <w:jc w:val="center"/>
              <w:rPr>
                <w:sz w:val="12"/>
              </w:rPr>
            </w:pPr>
            <w:r w:rsidRPr="00C35A66">
              <w:rPr>
                <w:sz w:val="12"/>
              </w:rPr>
              <w:t>Check logout</w:t>
            </w:r>
          </w:p>
        </w:tc>
        <w:tc>
          <w:tcPr>
            <w:tcW w:w="0" w:type="auto"/>
          </w:tcPr>
          <w:p w14:paraId="07069C30" w14:textId="77777777" w:rsidR="00C35A66" w:rsidRPr="00C35A66" w:rsidRDefault="00C35A66" w:rsidP="00D363AF">
            <w:pPr>
              <w:pStyle w:val="ListParagraph"/>
              <w:numPr>
                <w:ilvl w:val="0"/>
                <w:numId w:val="22"/>
              </w:numPr>
              <w:jc w:val="left"/>
              <w:rPr>
                <w:sz w:val="12"/>
              </w:rPr>
            </w:pPr>
            <w:r w:rsidRPr="00C35A66">
              <w:rPr>
                <w:sz w:val="12"/>
              </w:rPr>
              <w:t>Login as described in TC01</w:t>
            </w:r>
          </w:p>
          <w:p w14:paraId="23A294A9" w14:textId="77777777" w:rsidR="00C35A66" w:rsidRPr="00C35A66" w:rsidRDefault="00C35A66" w:rsidP="00D363AF">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C35A66" w:rsidRPr="00C35A66" w:rsidRDefault="00C35A66" w:rsidP="00C35A66">
            <w:pPr>
              <w:rPr>
                <w:sz w:val="12"/>
              </w:rPr>
            </w:pPr>
            <w:r w:rsidRPr="00C35A66">
              <w:rPr>
                <w:sz w:val="12"/>
              </w:rPr>
              <w:t>N/A</w:t>
            </w:r>
          </w:p>
        </w:tc>
        <w:tc>
          <w:tcPr>
            <w:tcW w:w="0" w:type="auto"/>
          </w:tcPr>
          <w:p w14:paraId="0FCBC523" w14:textId="77777777" w:rsidR="00C35A66" w:rsidRPr="00C35A66" w:rsidRDefault="00C35A66" w:rsidP="00CF5F6D">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r>
      <w:tr w:rsidR="00C35A66" w:rsidRPr="00C35A66" w14:paraId="280DD53E" w14:textId="77777777" w:rsidTr="00C35A66">
        <w:trPr>
          <w:trHeight w:val="2443"/>
        </w:trPr>
        <w:tc>
          <w:tcPr>
            <w:tcW w:w="0" w:type="auto"/>
          </w:tcPr>
          <w:p w14:paraId="0810D6D3" w14:textId="77777777" w:rsidR="00C35A66" w:rsidRPr="00C35A66" w:rsidRDefault="00C35A66" w:rsidP="007A2FEE">
            <w:pPr>
              <w:jc w:val="center"/>
              <w:rPr>
                <w:sz w:val="12"/>
              </w:rPr>
            </w:pPr>
          </w:p>
        </w:tc>
        <w:tc>
          <w:tcPr>
            <w:tcW w:w="0" w:type="auto"/>
          </w:tcPr>
          <w:p w14:paraId="090E0CC3" w14:textId="77777777" w:rsidR="00C35A66" w:rsidRPr="00C35A66" w:rsidRDefault="00C35A66" w:rsidP="007A2FEE">
            <w:pPr>
              <w:jc w:val="center"/>
              <w:rPr>
                <w:sz w:val="12"/>
              </w:rPr>
            </w:pPr>
          </w:p>
        </w:tc>
        <w:tc>
          <w:tcPr>
            <w:tcW w:w="0" w:type="auto"/>
          </w:tcPr>
          <w:p w14:paraId="7B0C397A" w14:textId="77777777" w:rsidR="00C35A66" w:rsidRPr="00C35A66" w:rsidRDefault="00C35A66" w:rsidP="007A2FEE">
            <w:pPr>
              <w:jc w:val="center"/>
              <w:rPr>
                <w:sz w:val="12"/>
              </w:rPr>
            </w:pPr>
            <w:r w:rsidRPr="00C35A66">
              <w:rPr>
                <w:sz w:val="12"/>
              </w:rPr>
              <w:t>TC07</w:t>
            </w:r>
          </w:p>
        </w:tc>
        <w:tc>
          <w:tcPr>
            <w:tcW w:w="0" w:type="auto"/>
          </w:tcPr>
          <w:p w14:paraId="1F05F6B5" w14:textId="77777777" w:rsidR="00C35A66" w:rsidRPr="00C35A66" w:rsidRDefault="00C35A66" w:rsidP="007A2FEE">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C35A66" w:rsidRPr="00C35A66" w:rsidRDefault="00C35A66" w:rsidP="00D363AF">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C35A66" w:rsidRPr="00C35A66" w:rsidRDefault="00C35A66" w:rsidP="00D363AF">
            <w:pPr>
              <w:pStyle w:val="ListParagraph"/>
              <w:numPr>
                <w:ilvl w:val="0"/>
                <w:numId w:val="29"/>
              </w:numPr>
              <w:jc w:val="left"/>
              <w:rPr>
                <w:sz w:val="12"/>
              </w:rPr>
            </w:pPr>
            <w:r w:rsidRPr="00C35A66">
              <w:rPr>
                <w:sz w:val="12"/>
              </w:rPr>
              <w:t>Enter Username</w:t>
            </w:r>
          </w:p>
          <w:p w14:paraId="30AD5CC4" w14:textId="77777777" w:rsidR="00C35A66" w:rsidRPr="00C35A66" w:rsidRDefault="00C35A66" w:rsidP="00D363AF">
            <w:pPr>
              <w:pStyle w:val="ListParagraph"/>
              <w:numPr>
                <w:ilvl w:val="0"/>
                <w:numId w:val="29"/>
              </w:numPr>
              <w:jc w:val="left"/>
              <w:rPr>
                <w:sz w:val="12"/>
              </w:rPr>
            </w:pPr>
            <w:r w:rsidRPr="00C35A66">
              <w:rPr>
                <w:sz w:val="12"/>
              </w:rPr>
              <w:t>Enter Password</w:t>
            </w:r>
          </w:p>
          <w:p w14:paraId="05CCA486" w14:textId="77777777" w:rsidR="00C35A66" w:rsidRPr="00C35A66" w:rsidRDefault="00C35A66" w:rsidP="00D363AF">
            <w:pPr>
              <w:pStyle w:val="ListParagraph"/>
              <w:numPr>
                <w:ilvl w:val="0"/>
                <w:numId w:val="29"/>
              </w:numPr>
              <w:jc w:val="left"/>
              <w:rPr>
                <w:sz w:val="12"/>
              </w:rPr>
            </w:pPr>
            <w:r w:rsidRPr="00C35A66">
              <w:rPr>
                <w:sz w:val="12"/>
              </w:rPr>
              <w:t>Click Login</w:t>
            </w:r>
          </w:p>
        </w:tc>
        <w:tc>
          <w:tcPr>
            <w:tcW w:w="0" w:type="auto"/>
          </w:tcPr>
          <w:p w14:paraId="16D04993" w14:textId="77777777" w:rsidR="00C35A66" w:rsidRPr="00C35A66" w:rsidRDefault="00C35A66" w:rsidP="00C35A66">
            <w:pPr>
              <w:rPr>
                <w:sz w:val="12"/>
              </w:rPr>
            </w:pPr>
            <w:r w:rsidRPr="00C35A66">
              <w:rPr>
                <w:sz w:val="12"/>
              </w:rPr>
              <w:t>Username = mwj7</w:t>
            </w:r>
          </w:p>
          <w:p w14:paraId="4FA35C46"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C35A66" w:rsidRPr="00C35A66" w:rsidRDefault="00C35A66" w:rsidP="00CF5F6D">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r>
      <w:tr w:rsidR="00C35A66" w:rsidRPr="00C35A66" w14:paraId="4BFEDD71" w14:textId="77777777" w:rsidTr="00C35A66">
        <w:trPr>
          <w:trHeight w:val="266"/>
        </w:trPr>
        <w:tc>
          <w:tcPr>
            <w:tcW w:w="0" w:type="auto"/>
          </w:tcPr>
          <w:p w14:paraId="35BA61DA" w14:textId="77777777" w:rsidR="00C35A66" w:rsidRPr="00C35A66" w:rsidRDefault="00C35A66" w:rsidP="007A2FEE">
            <w:pPr>
              <w:jc w:val="center"/>
              <w:rPr>
                <w:sz w:val="12"/>
              </w:rPr>
            </w:pPr>
            <w:r w:rsidRPr="00C35A66">
              <w:rPr>
                <w:sz w:val="12"/>
              </w:rPr>
              <w:t>TS02</w:t>
            </w:r>
          </w:p>
        </w:tc>
        <w:tc>
          <w:tcPr>
            <w:tcW w:w="0" w:type="auto"/>
          </w:tcPr>
          <w:p w14:paraId="4A48A6C3" w14:textId="77777777" w:rsidR="00C35A66" w:rsidRPr="00C35A66" w:rsidRDefault="00C35A66" w:rsidP="007A2FEE">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C35A66" w:rsidRPr="00C35A66" w:rsidRDefault="00C35A66" w:rsidP="007A2FEE">
            <w:pPr>
              <w:jc w:val="center"/>
              <w:rPr>
                <w:sz w:val="12"/>
              </w:rPr>
            </w:pPr>
            <w:r w:rsidRPr="00C35A66">
              <w:rPr>
                <w:sz w:val="12"/>
              </w:rPr>
              <w:t>TC08</w:t>
            </w:r>
          </w:p>
        </w:tc>
        <w:tc>
          <w:tcPr>
            <w:tcW w:w="0" w:type="auto"/>
          </w:tcPr>
          <w:p w14:paraId="05CDFABE" w14:textId="77777777" w:rsidR="00C35A66" w:rsidRPr="00C35A66" w:rsidRDefault="00C35A66" w:rsidP="007A2FEE">
            <w:pPr>
              <w:jc w:val="center"/>
              <w:rPr>
                <w:sz w:val="12"/>
              </w:rPr>
            </w:pPr>
            <w:r w:rsidRPr="00C35A66">
              <w:rPr>
                <w:sz w:val="12"/>
              </w:rPr>
              <w:t>Check site displays in Welsh</w:t>
            </w:r>
          </w:p>
        </w:tc>
        <w:tc>
          <w:tcPr>
            <w:tcW w:w="0" w:type="auto"/>
          </w:tcPr>
          <w:p w14:paraId="4A1903F8" w14:textId="77777777" w:rsidR="00C35A66" w:rsidRPr="00C35A66" w:rsidRDefault="00C35A66" w:rsidP="00D363AF">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C35A66" w:rsidRPr="00C35A66" w:rsidRDefault="00C35A66" w:rsidP="00D363AF">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C35A66" w:rsidRPr="00C35A66" w:rsidRDefault="00C35A66" w:rsidP="00C35A66">
            <w:pPr>
              <w:rPr>
                <w:sz w:val="12"/>
              </w:rPr>
            </w:pPr>
            <w:r w:rsidRPr="00C35A66">
              <w:rPr>
                <w:sz w:val="12"/>
              </w:rPr>
              <w:t>See Possible Site URLs above</w:t>
            </w:r>
          </w:p>
        </w:tc>
        <w:tc>
          <w:tcPr>
            <w:tcW w:w="0" w:type="auto"/>
          </w:tcPr>
          <w:p w14:paraId="03C112E8" w14:textId="77777777" w:rsidR="00C35A66" w:rsidRPr="00C35A66" w:rsidRDefault="00C35A66" w:rsidP="00CF5F6D">
            <w:pPr>
              <w:jc w:val="left"/>
              <w:rPr>
                <w:sz w:val="12"/>
              </w:rPr>
            </w:pPr>
            <w:r w:rsidRPr="00C35A66">
              <w:rPr>
                <w:sz w:val="12"/>
              </w:rPr>
              <w:t>Redirects to the same URL with /cy/ prepended on the URL</w:t>
            </w:r>
          </w:p>
          <w:p w14:paraId="20FEFF23" w14:textId="77777777" w:rsidR="00C35A66" w:rsidRPr="00C35A66" w:rsidRDefault="00C35A66" w:rsidP="00CF5F6D">
            <w:pPr>
              <w:jc w:val="left"/>
              <w:rPr>
                <w:sz w:val="12"/>
              </w:rPr>
            </w:pPr>
            <w:r w:rsidRPr="00C35A66">
              <w:rPr>
                <w:sz w:val="12"/>
              </w:rPr>
              <w:t>All static display text should be in Welsh</w:t>
            </w:r>
          </w:p>
        </w:tc>
      </w:tr>
      <w:tr w:rsidR="00C35A66" w:rsidRPr="00C35A66" w14:paraId="61148DBC" w14:textId="77777777" w:rsidTr="00C35A66">
        <w:trPr>
          <w:trHeight w:val="275"/>
        </w:trPr>
        <w:tc>
          <w:tcPr>
            <w:tcW w:w="0" w:type="auto"/>
          </w:tcPr>
          <w:p w14:paraId="0B8219E9" w14:textId="77777777" w:rsidR="00C35A66" w:rsidRPr="00C35A66" w:rsidRDefault="00C35A66" w:rsidP="007A2FEE">
            <w:pPr>
              <w:jc w:val="center"/>
              <w:rPr>
                <w:sz w:val="12"/>
              </w:rPr>
            </w:pPr>
          </w:p>
        </w:tc>
        <w:tc>
          <w:tcPr>
            <w:tcW w:w="0" w:type="auto"/>
          </w:tcPr>
          <w:p w14:paraId="1928BBAA" w14:textId="77777777" w:rsidR="00C35A66" w:rsidRPr="00C35A66" w:rsidRDefault="00C35A66" w:rsidP="007A2FEE">
            <w:pPr>
              <w:jc w:val="center"/>
              <w:rPr>
                <w:sz w:val="12"/>
              </w:rPr>
            </w:pPr>
          </w:p>
        </w:tc>
        <w:tc>
          <w:tcPr>
            <w:tcW w:w="0" w:type="auto"/>
          </w:tcPr>
          <w:p w14:paraId="4AB42F31" w14:textId="77777777" w:rsidR="00C35A66" w:rsidRPr="00C35A66" w:rsidRDefault="00C35A66" w:rsidP="007A2FEE">
            <w:pPr>
              <w:jc w:val="center"/>
              <w:rPr>
                <w:sz w:val="12"/>
              </w:rPr>
            </w:pPr>
            <w:r w:rsidRPr="00C35A66">
              <w:rPr>
                <w:sz w:val="12"/>
              </w:rPr>
              <w:t>TC09</w:t>
            </w:r>
          </w:p>
        </w:tc>
        <w:tc>
          <w:tcPr>
            <w:tcW w:w="0" w:type="auto"/>
          </w:tcPr>
          <w:p w14:paraId="7D833ABF" w14:textId="4E9DDEEF" w:rsidR="00C35A66" w:rsidRPr="00C35A66" w:rsidRDefault="00C35A66" w:rsidP="007A2FEE">
            <w:pPr>
              <w:jc w:val="center"/>
              <w:rPr>
                <w:sz w:val="12"/>
              </w:rPr>
            </w:pPr>
            <w:r w:rsidRPr="00C35A66">
              <w:rPr>
                <w:sz w:val="12"/>
              </w:rPr>
              <w:t>Check I18n URLs work</w:t>
            </w:r>
          </w:p>
        </w:tc>
        <w:tc>
          <w:tcPr>
            <w:tcW w:w="0" w:type="auto"/>
          </w:tcPr>
          <w:p w14:paraId="2E71AA53"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C35A66" w:rsidRPr="00C35A66" w:rsidRDefault="00C35A66" w:rsidP="00C35A66">
            <w:pPr>
              <w:rPr>
                <w:sz w:val="12"/>
              </w:rPr>
            </w:pPr>
          </w:p>
        </w:tc>
        <w:tc>
          <w:tcPr>
            <w:tcW w:w="0" w:type="auto"/>
          </w:tcPr>
          <w:p w14:paraId="213B1BAA" w14:textId="77777777" w:rsidR="00C35A66" w:rsidRPr="00C35A66" w:rsidRDefault="00C35A66" w:rsidP="00C35A66">
            <w:pPr>
              <w:rPr>
                <w:sz w:val="12"/>
              </w:rPr>
            </w:pPr>
            <w:r w:rsidRPr="00C35A66">
              <w:rPr>
                <w:sz w:val="12"/>
              </w:rPr>
              <w:t>See possible Site URLs above</w:t>
            </w:r>
          </w:p>
        </w:tc>
        <w:tc>
          <w:tcPr>
            <w:tcW w:w="0" w:type="auto"/>
          </w:tcPr>
          <w:p w14:paraId="73A11196" w14:textId="77777777" w:rsidR="00C35A66" w:rsidRPr="00C35A66" w:rsidRDefault="00C35A66" w:rsidP="00D363AF">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C35A66" w:rsidRPr="00C35A66" w:rsidRDefault="00C35A66" w:rsidP="00D363AF">
            <w:pPr>
              <w:pStyle w:val="ListParagraph"/>
              <w:numPr>
                <w:ilvl w:val="0"/>
                <w:numId w:val="33"/>
              </w:numPr>
              <w:jc w:val="left"/>
              <w:rPr>
                <w:sz w:val="12"/>
              </w:rPr>
            </w:pPr>
            <w:r w:rsidRPr="00C35A66">
              <w:rPr>
                <w:sz w:val="12"/>
              </w:rPr>
              <w:t>All static text is displayed in Welsh for /cy/ URLs</w:t>
            </w:r>
          </w:p>
        </w:tc>
      </w:tr>
      <w:tr w:rsidR="00C35A66" w:rsidRPr="00C35A66" w14:paraId="526E90CF" w14:textId="77777777" w:rsidTr="00C35A66">
        <w:trPr>
          <w:trHeight w:val="275"/>
        </w:trPr>
        <w:tc>
          <w:tcPr>
            <w:tcW w:w="0" w:type="auto"/>
          </w:tcPr>
          <w:p w14:paraId="6C8E5516" w14:textId="77777777" w:rsidR="00C35A66" w:rsidRPr="00C35A66" w:rsidRDefault="00C35A66" w:rsidP="007A2FEE">
            <w:pPr>
              <w:jc w:val="center"/>
              <w:rPr>
                <w:sz w:val="12"/>
              </w:rPr>
            </w:pPr>
            <w:r w:rsidRPr="00C35A66">
              <w:rPr>
                <w:sz w:val="12"/>
              </w:rPr>
              <w:t>TS03</w:t>
            </w:r>
          </w:p>
        </w:tc>
        <w:tc>
          <w:tcPr>
            <w:tcW w:w="0" w:type="auto"/>
          </w:tcPr>
          <w:p w14:paraId="2B632D7F" w14:textId="77777777" w:rsidR="00C35A66" w:rsidRPr="00C35A66" w:rsidRDefault="00C35A66" w:rsidP="007A2FEE">
            <w:pPr>
              <w:jc w:val="center"/>
              <w:rPr>
                <w:sz w:val="12"/>
              </w:rPr>
            </w:pPr>
            <w:r w:rsidRPr="00C35A66">
              <w:rPr>
                <w:sz w:val="12"/>
              </w:rPr>
              <w:t>Check create lecture</w:t>
            </w:r>
          </w:p>
        </w:tc>
        <w:tc>
          <w:tcPr>
            <w:tcW w:w="0" w:type="auto"/>
          </w:tcPr>
          <w:p w14:paraId="16D52865" w14:textId="77777777" w:rsidR="00C35A66" w:rsidRPr="00C35A66" w:rsidRDefault="00C35A66" w:rsidP="007A2FEE">
            <w:pPr>
              <w:jc w:val="center"/>
              <w:rPr>
                <w:sz w:val="12"/>
              </w:rPr>
            </w:pPr>
            <w:r w:rsidRPr="00C35A66">
              <w:rPr>
                <w:sz w:val="12"/>
              </w:rPr>
              <w:t>TC10</w:t>
            </w:r>
          </w:p>
        </w:tc>
        <w:tc>
          <w:tcPr>
            <w:tcW w:w="0" w:type="auto"/>
          </w:tcPr>
          <w:p w14:paraId="0A7B7A92" w14:textId="77777777" w:rsidR="00C35A66" w:rsidRPr="00C35A66" w:rsidRDefault="00C35A66" w:rsidP="007A2FEE">
            <w:pPr>
              <w:jc w:val="center"/>
              <w:rPr>
                <w:sz w:val="12"/>
              </w:rPr>
            </w:pPr>
            <w:r w:rsidRPr="00C35A66">
              <w:rPr>
                <w:sz w:val="12"/>
              </w:rPr>
              <w:t>Check create new lecture with valid data</w:t>
            </w:r>
          </w:p>
        </w:tc>
        <w:tc>
          <w:tcPr>
            <w:tcW w:w="0" w:type="auto"/>
          </w:tcPr>
          <w:p w14:paraId="3E19D847" w14:textId="77777777" w:rsidR="00C35A66" w:rsidRPr="00C35A66" w:rsidRDefault="00C35A66" w:rsidP="00D363AF">
            <w:pPr>
              <w:pStyle w:val="ListParagraph"/>
              <w:numPr>
                <w:ilvl w:val="0"/>
                <w:numId w:val="16"/>
              </w:numPr>
              <w:jc w:val="left"/>
              <w:rPr>
                <w:sz w:val="12"/>
              </w:rPr>
            </w:pPr>
            <w:r w:rsidRPr="00C35A66">
              <w:rPr>
                <w:sz w:val="12"/>
              </w:rPr>
              <w:t>Login as described in TC01</w:t>
            </w:r>
          </w:p>
          <w:p w14:paraId="008B0033" w14:textId="77777777" w:rsidR="00C35A66" w:rsidRPr="00C35A66" w:rsidRDefault="00C35A66" w:rsidP="00D363AF">
            <w:pPr>
              <w:pStyle w:val="ListParagraph"/>
              <w:numPr>
                <w:ilvl w:val="0"/>
                <w:numId w:val="16"/>
              </w:numPr>
              <w:jc w:val="left"/>
              <w:rPr>
                <w:sz w:val="12"/>
              </w:rPr>
            </w:pPr>
            <w:r w:rsidRPr="00C35A66">
              <w:rPr>
                <w:sz w:val="12"/>
              </w:rPr>
              <w:t>Click on ‘New Lecture’ in the navigation bar</w:t>
            </w:r>
          </w:p>
          <w:p w14:paraId="6F936749" w14:textId="77777777" w:rsidR="00C35A66" w:rsidRPr="00C35A66" w:rsidRDefault="00C35A66" w:rsidP="00D363AF">
            <w:pPr>
              <w:pStyle w:val="ListParagraph"/>
              <w:numPr>
                <w:ilvl w:val="0"/>
                <w:numId w:val="16"/>
              </w:numPr>
              <w:jc w:val="left"/>
              <w:rPr>
                <w:sz w:val="12"/>
              </w:rPr>
            </w:pPr>
            <w:r w:rsidRPr="00C35A66">
              <w:rPr>
                <w:sz w:val="12"/>
              </w:rPr>
              <w:t>Enter title</w:t>
            </w:r>
          </w:p>
          <w:p w14:paraId="04EE55A8" w14:textId="77777777" w:rsidR="00C35A66" w:rsidRPr="00C35A66" w:rsidRDefault="00C35A66" w:rsidP="00D363AF">
            <w:pPr>
              <w:pStyle w:val="ListParagraph"/>
              <w:numPr>
                <w:ilvl w:val="0"/>
                <w:numId w:val="16"/>
              </w:numPr>
              <w:jc w:val="left"/>
              <w:rPr>
                <w:sz w:val="12"/>
              </w:rPr>
            </w:pPr>
            <w:r w:rsidRPr="00C35A66">
              <w:rPr>
                <w:sz w:val="12"/>
              </w:rPr>
              <w:t>Enter Number of slides</w:t>
            </w:r>
          </w:p>
          <w:p w14:paraId="4658CFE5" w14:textId="77777777" w:rsidR="00C35A66" w:rsidRPr="00C35A66" w:rsidRDefault="00C35A66" w:rsidP="00D363AF">
            <w:pPr>
              <w:pStyle w:val="ListParagraph"/>
              <w:numPr>
                <w:ilvl w:val="0"/>
                <w:numId w:val="16"/>
              </w:numPr>
              <w:jc w:val="left"/>
              <w:rPr>
                <w:sz w:val="12"/>
              </w:rPr>
            </w:pPr>
            <w:r w:rsidRPr="00C35A66">
              <w:rPr>
                <w:sz w:val="12"/>
              </w:rPr>
              <w:t>Enter Notes</w:t>
            </w:r>
          </w:p>
          <w:p w14:paraId="582C5111" w14:textId="77777777" w:rsidR="00C35A66" w:rsidRPr="00C35A66" w:rsidRDefault="00C35A66" w:rsidP="00D363AF">
            <w:pPr>
              <w:pStyle w:val="ListParagraph"/>
              <w:numPr>
                <w:ilvl w:val="0"/>
                <w:numId w:val="16"/>
              </w:numPr>
              <w:jc w:val="left"/>
              <w:rPr>
                <w:sz w:val="12"/>
              </w:rPr>
            </w:pPr>
            <w:r w:rsidRPr="00C35A66">
              <w:rPr>
                <w:sz w:val="12"/>
              </w:rPr>
              <w:t>Click Choose and select the test lecture</w:t>
            </w:r>
          </w:p>
          <w:p w14:paraId="372EE0F4" w14:textId="77777777" w:rsidR="00C35A66" w:rsidRPr="00C35A66" w:rsidRDefault="00C35A66" w:rsidP="00D363AF">
            <w:pPr>
              <w:pStyle w:val="ListParagraph"/>
              <w:numPr>
                <w:ilvl w:val="0"/>
                <w:numId w:val="16"/>
              </w:numPr>
              <w:jc w:val="left"/>
              <w:rPr>
                <w:sz w:val="12"/>
              </w:rPr>
            </w:pPr>
            <w:r w:rsidRPr="00C35A66">
              <w:rPr>
                <w:sz w:val="12"/>
              </w:rPr>
              <w:t>Click Create</w:t>
            </w:r>
          </w:p>
        </w:tc>
        <w:tc>
          <w:tcPr>
            <w:tcW w:w="0" w:type="auto"/>
          </w:tcPr>
          <w:p w14:paraId="1C78BA13" w14:textId="77777777" w:rsidR="00C35A66" w:rsidRPr="00C35A66" w:rsidRDefault="00C35A66" w:rsidP="00C35A66">
            <w:pPr>
              <w:rPr>
                <w:sz w:val="12"/>
              </w:rPr>
            </w:pPr>
            <w:r w:rsidRPr="00C35A66">
              <w:rPr>
                <w:sz w:val="12"/>
              </w:rPr>
              <w:t>title = My Lecture</w:t>
            </w:r>
          </w:p>
          <w:p w14:paraId="5E871EAD" w14:textId="77777777" w:rsidR="00C35A66" w:rsidRPr="00C35A66" w:rsidRDefault="00C35A66" w:rsidP="00C35A66">
            <w:pPr>
              <w:rPr>
                <w:sz w:val="12"/>
              </w:rPr>
            </w:pPr>
            <w:r w:rsidRPr="00C35A66">
              <w:rPr>
                <w:sz w:val="12"/>
              </w:rPr>
              <w:t>number of slides = 15</w:t>
            </w:r>
          </w:p>
          <w:p w14:paraId="00B0C066" w14:textId="77777777" w:rsidR="00C35A66" w:rsidRPr="00C35A66" w:rsidRDefault="00C35A66" w:rsidP="00C35A66">
            <w:pPr>
              <w:rPr>
                <w:sz w:val="12"/>
              </w:rPr>
            </w:pPr>
            <w:r w:rsidRPr="00C35A66">
              <w:rPr>
                <w:sz w:val="12"/>
              </w:rPr>
              <w:t>notes = &lt;text&gt;</w:t>
            </w:r>
          </w:p>
          <w:p w14:paraId="17D1AB99" w14:textId="77777777" w:rsidR="00C35A66" w:rsidRPr="00C35A66" w:rsidRDefault="00C35A66" w:rsidP="00C35A66">
            <w:pPr>
              <w:rPr>
                <w:sz w:val="12"/>
              </w:rPr>
            </w:pPr>
            <w:r w:rsidRPr="00C35A66">
              <w:rPr>
                <w:sz w:val="12"/>
              </w:rPr>
              <w:t>See test lecture location above.</w:t>
            </w:r>
          </w:p>
        </w:tc>
        <w:tc>
          <w:tcPr>
            <w:tcW w:w="0" w:type="auto"/>
          </w:tcPr>
          <w:p w14:paraId="61B0DC4E"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C35A66" w:rsidRPr="00C35A66" w:rsidRDefault="00C35A66" w:rsidP="00D363AF">
            <w:pPr>
              <w:pStyle w:val="ListParagraph"/>
              <w:numPr>
                <w:ilvl w:val="0"/>
                <w:numId w:val="30"/>
              </w:numPr>
              <w:jc w:val="left"/>
              <w:rPr>
                <w:sz w:val="12"/>
              </w:rPr>
            </w:pPr>
            <w:r w:rsidRPr="00C35A66">
              <w:rPr>
                <w:sz w:val="12"/>
              </w:rPr>
              <w:t>When then clicking on ‘View Lecture PDF’ in the navigation bar the PDF will be displayed in the browser.</w:t>
            </w:r>
          </w:p>
        </w:tc>
      </w:tr>
      <w:tr w:rsidR="00C35A66" w:rsidRPr="00C35A66" w14:paraId="2B75B893" w14:textId="77777777" w:rsidTr="00C35A66">
        <w:trPr>
          <w:trHeight w:val="275"/>
        </w:trPr>
        <w:tc>
          <w:tcPr>
            <w:tcW w:w="0" w:type="auto"/>
          </w:tcPr>
          <w:p w14:paraId="76B62F69" w14:textId="77777777" w:rsidR="00C35A66" w:rsidRPr="00C35A66" w:rsidRDefault="00C35A66" w:rsidP="007A2FEE">
            <w:pPr>
              <w:jc w:val="center"/>
              <w:rPr>
                <w:sz w:val="12"/>
              </w:rPr>
            </w:pPr>
          </w:p>
        </w:tc>
        <w:tc>
          <w:tcPr>
            <w:tcW w:w="0" w:type="auto"/>
          </w:tcPr>
          <w:p w14:paraId="4645C3A8" w14:textId="77777777" w:rsidR="00C35A66" w:rsidRPr="00C35A66" w:rsidRDefault="00C35A66" w:rsidP="007A2FEE">
            <w:pPr>
              <w:jc w:val="center"/>
              <w:rPr>
                <w:sz w:val="12"/>
              </w:rPr>
            </w:pPr>
          </w:p>
        </w:tc>
        <w:tc>
          <w:tcPr>
            <w:tcW w:w="0" w:type="auto"/>
          </w:tcPr>
          <w:p w14:paraId="7D6FEF40" w14:textId="77777777" w:rsidR="00C35A66" w:rsidRPr="00C35A66" w:rsidRDefault="00C35A66" w:rsidP="007A2FEE">
            <w:pPr>
              <w:jc w:val="center"/>
              <w:rPr>
                <w:sz w:val="12"/>
              </w:rPr>
            </w:pPr>
            <w:r w:rsidRPr="00C35A66">
              <w:rPr>
                <w:sz w:val="12"/>
              </w:rPr>
              <w:t>TC11</w:t>
            </w:r>
          </w:p>
        </w:tc>
        <w:tc>
          <w:tcPr>
            <w:tcW w:w="0" w:type="auto"/>
          </w:tcPr>
          <w:p w14:paraId="4A3A67AE" w14:textId="77777777" w:rsidR="00C35A66" w:rsidRPr="00C35A66" w:rsidRDefault="00C35A66" w:rsidP="007A2FEE">
            <w:pPr>
              <w:jc w:val="center"/>
              <w:rPr>
                <w:sz w:val="12"/>
              </w:rPr>
            </w:pPr>
            <w:r w:rsidRPr="00C35A66">
              <w:rPr>
                <w:sz w:val="12"/>
              </w:rPr>
              <w:t>Check create new lecture with valid data and optional data missed out</w:t>
            </w:r>
          </w:p>
        </w:tc>
        <w:tc>
          <w:tcPr>
            <w:tcW w:w="0" w:type="auto"/>
          </w:tcPr>
          <w:p w14:paraId="3DA85ABF" w14:textId="77777777" w:rsidR="00C35A66" w:rsidRPr="00C35A66" w:rsidRDefault="00C35A66" w:rsidP="00D363AF">
            <w:pPr>
              <w:pStyle w:val="ListParagraph"/>
              <w:numPr>
                <w:ilvl w:val="0"/>
                <w:numId w:val="17"/>
              </w:numPr>
              <w:jc w:val="left"/>
              <w:rPr>
                <w:sz w:val="12"/>
              </w:rPr>
            </w:pPr>
            <w:r w:rsidRPr="00C35A66">
              <w:rPr>
                <w:sz w:val="12"/>
              </w:rPr>
              <w:t>Login as described in TC01</w:t>
            </w:r>
          </w:p>
          <w:p w14:paraId="7EAE37BC" w14:textId="77777777" w:rsidR="00C35A66" w:rsidRPr="00C35A66" w:rsidRDefault="00C35A66" w:rsidP="00D363AF">
            <w:pPr>
              <w:pStyle w:val="ListParagraph"/>
              <w:numPr>
                <w:ilvl w:val="0"/>
                <w:numId w:val="17"/>
              </w:numPr>
              <w:jc w:val="left"/>
              <w:rPr>
                <w:sz w:val="12"/>
              </w:rPr>
            </w:pPr>
            <w:r w:rsidRPr="00C35A66">
              <w:rPr>
                <w:sz w:val="12"/>
              </w:rPr>
              <w:t>Click on ‘New Lecture’ in the navigation bar</w:t>
            </w:r>
          </w:p>
          <w:p w14:paraId="7C9D2C24" w14:textId="77777777" w:rsidR="00C35A66" w:rsidRPr="00C35A66" w:rsidRDefault="00C35A66" w:rsidP="00D363AF">
            <w:pPr>
              <w:pStyle w:val="ListParagraph"/>
              <w:numPr>
                <w:ilvl w:val="0"/>
                <w:numId w:val="17"/>
              </w:numPr>
              <w:jc w:val="left"/>
              <w:rPr>
                <w:sz w:val="12"/>
              </w:rPr>
            </w:pPr>
            <w:r w:rsidRPr="00C35A66">
              <w:rPr>
                <w:sz w:val="12"/>
              </w:rPr>
              <w:t>Enter title</w:t>
            </w:r>
          </w:p>
          <w:p w14:paraId="34B3633B" w14:textId="77777777" w:rsidR="00C35A66" w:rsidRPr="00C35A66" w:rsidRDefault="00C35A66" w:rsidP="00D363AF">
            <w:pPr>
              <w:pStyle w:val="ListParagraph"/>
              <w:numPr>
                <w:ilvl w:val="0"/>
                <w:numId w:val="17"/>
              </w:numPr>
              <w:jc w:val="left"/>
              <w:rPr>
                <w:sz w:val="12"/>
              </w:rPr>
            </w:pPr>
            <w:r w:rsidRPr="00C35A66">
              <w:rPr>
                <w:sz w:val="12"/>
              </w:rPr>
              <w:t>Enter Number of slides</w:t>
            </w:r>
          </w:p>
          <w:p w14:paraId="60F2958A" w14:textId="77777777" w:rsidR="00C35A66" w:rsidRPr="00C35A66" w:rsidRDefault="00C35A66" w:rsidP="00D363AF">
            <w:pPr>
              <w:pStyle w:val="ListParagraph"/>
              <w:numPr>
                <w:ilvl w:val="0"/>
                <w:numId w:val="17"/>
              </w:numPr>
              <w:jc w:val="left"/>
              <w:rPr>
                <w:sz w:val="12"/>
              </w:rPr>
            </w:pPr>
            <w:r w:rsidRPr="00C35A66">
              <w:rPr>
                <w:sz w:val="12"/>
              </w:rPr>
              <w:t>Click Create</w:t>
            </w:r>
          </w:p>
        </w:tc>
        <w:tc>
          <w:tcPr>
            <w:tcW w:w="0" w:type="auto"/>
          </w:tcPr>
          <w:p w14:paraId="555FB76F" w14:textId="77777777" w:rsidR="00C35A66" w:rsidRPr="00C35A66" w:rsidRDefault="00C35A66" w:rsidP="00C35A66">
            <w:pPr>
              <w:rPr>
                <w:sz w:val="12"/>
              </w:rPr>
            </w:pPr>
            <w:r w:rsidRPr="00C35A66">
              <w:rPr>
                <w:sz w:val="12"/>
              </w:rPr>
              <w:t>title = My Lecture</w:t>
            </w:r>
          </w:p>
          <w:p w14:paraId="540CF12B" w14:textId="77777777" w:rsidR="00C35A66" w:rsidRPr="00C35A66" w:rsidRDefault="00C35A66" w:rsidP="00C35A66">
            <w:pPr>
              <w:rPr>
                <w:sz w:val="12"/>
              </w:rPr>
            </w:pPr>
            <w:r w:rsidRPr="00C35A66">
              <w:rPr>
                <w:sz w:val="12"/>
              </w:rPr>
              <w:t>number of slides = 15</w:t>
            </w:r>
          </w:p>
          <w:p w14:paraId="0F8CE247" w14:textId="77777777" w:rsidR="00C35A66" w:rsidRPr="00C35A66" w:rsidRDefault="00C35A66" w:rsidP="00C35A66">
            <w:pPr>
              <w:rPr>
                <w:sz w:val="12"/>
              </w:rPr>
            </w:pPr>
          </w:p>
        </w:tc>
        <w:tc>
          <w:tcPr>
            <w:tcW w:w="0" w:type="auto"/>
          </w:tcPr>
          <w:p w14:paraId="2AD18799"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C35A66" w:rsidRPr="00C35A66" w:rsidRDefault="00C35A66" w:rsidP="00D363AF">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C35A66" w:rsidRPr="00C35A66" w:rsidRDefault="00C35A66" w:rsidP="00CF5F6D">
            <w:pPr>
              <w:jc w:val="left"/>
              <w:rPr>
                <w:b/>
                <w:sz w:val="12"/>
              </w:rPr>
            </w:pPr>
          </w:p>
        </w:tc>
      </w:tr>
      <w:tr w:rsidR="00C35A66" w:rsidRPr="00C35A66" w14:paraId="35F1C242" w14:textId="77777777" w:rsidTr="00C35A66">
        <w:trPr>
          <w:trHeight w:val="275"/>
        </w:trPr>
        <w:tc>
          <w:tcPr>
            <w:tcW w:w="0" w:type="auto"/>
          </w:tcPr>
          <w:p w14:paraId="5E36A10A" w14:textId="77777777" w:rsidR="00C35A66" w:rsidRPr="00C35A66" w:rsidRDefault="00C35A66" w:rsidP="007A2FEE">
            <w:pPr>
              <w:jc w:val="center"/>
              <w:rPr>
                <w:sz w:val="12"/>
              </w:rPr>
            </w:pPr>
          </w:p>
        </w:tc>
        <w:tc>
          <w:tcPr>
            <w:tcW w:w="0" w:type="auto"/>
          </w:tcPr>
          <w:p w14:paraId="70CCDAF7" w14:textId="77777777" w:rsidR="00C35A66" w:rsidRPr="00C35A66" w:rsidRDefault="00C35A66" w:rsidP="007A2FEE">
            <w:pPr>
              <w:jc w:val="center"/>
              <w:rPr>
                <w:sz w:val="12"/>
              </w:rPr>
            </w:pPr>
          </w:p>
        </w:tc>
        <w:tc>
          <w:tcPr>
            <w:tcW w:w="0" w:type="auto"/>
          </w:tcPr>
          <w:p w14:paraId="7DF929DE" w14:textId="77777777" w:rsidR="00C35A66" w:rsidRPr="00C35A66" w:rsidRDefault="00C35A66" w:rsidP="007A2FEE">
            <w:pPr>
              <w:jc w:val="center"/>
              <w:rPr>
                <w:sz w:val="12"/>
              </w:rPr>
            </w:pPr>
            <w:r w:rsidRPr="00C35A66">
              <w:rPr>
                <w:sz w:val="12"/>
              </w:rPr>
              <w:t>TC12</w:t>
            </w:r>
          </w:p>
        </w:tc>
        <w:tc>
          <w:tcPr>
            <w:tcW w:w="0" w:type="auto"/>
          </w:tcPr>
          <w:p w14:paraId="5AC81877" w14:textId="77777777" w:rsidR="00C35A66" w:rsidRPr="00C35A66" w:rsidRDefault="00C35A66" w:rsidP="007A2FEE">
            <w:pPr>
              <w:jc w:val="center"/>
              <w:rPr>
                <w:sz w:val="12"/>
              </w:rPr>
            </w:pPr>
            <w:r w:rsidRPr="00C35A66">
              <w:rPr>
                <w:sz w:val="12"/>
              </w:rPr>
              <w:t>Check create lecture with invalid data</w:t>
            </w:r>
          </w:p>
        </w:tc>
        <w:tc>
          <w:tcPr>
            <w:tcW w:w="0" w:type="auto"/>
          </w:tcPr>
          <w:p w14:paraId="495F7FF2" w14:textId="77777777" w:rsidR="00C35A66" w:rsidRPr="00C35A66" w:rsidRDefault="00C35A66" w:rsidP="00D363AF">
            <w:pPr>
              <w:pStyle w:val="ListParagraph"/>
              <w:numPr>
                <w:ilvl w:val="0"/>
                <w:numId w:val="18"/>
              </w:numPr>
              <w:jc w:val="left"/>
              <w:rPr>
                <w:sz w:val="12"/>
              </w:rPr>
            </w:pPr>
            <w:r w:rsidRPr="00C35A66">
              <w:rPr>
                <w:sz w:val="12"/>
              </w:rPr>
              <w:t>Login (described in TC01)</w:t>
            </w:r>
          </w:p>
          <w:p w14:paraId="6FBC4446" w14:textId="77777777" w:rsidR="00C35A66" w:rsidRPr="00C35A66" w:rsidRDefault="00C35A66" w:rsidP="00D363AF">
            <w:pPr>
              <w:pStyle w:val="ListParagraph"/>
              <w:numPr>
                <w:ilvl w:val="0"/>
                <w:numId w:val="18"/>
              </w:numPr>
              <w:jc w:val="left"/>
              <w:rPr>
                <w:sz w:val="12"/>
              </w:rPr>
            </w:pPr>
            <w:r w:rsidRPr="00C35A66">
              <w:rPr>
                <w:sz w:val="12"/>
              </w:rPr>
              <w:t>Click on ‘New Lecture’ in the navigation bar</w:t>
            </w:r>
          </w:p>
          <w:p w14:paraId="249417B5" w14:textId="77777777" w:rsidR="00C35A66" w:rsidRPr="00C35A66" w:rsidRDefault="00C35A66" w:rsidP="00D363AF">
            <w:pPr>
              <w:pStyle w:val="ListParagraph"/>
              <w:numPr>
                <w:ilvl w:val="0"/>
                <w:numId w:val="18"/>
              </w:numPr>
              <w:jc w:val="left"/>
              <w:rPr>
                <w:sz w:val="12"/>
              </w:rPr>
            </w:pPr>
            <w:r w:rsidRPr="00C35A66">
              <w:rPr>
                <w:sz w:val="12"/>
              </w:rPr>
              <w:t>Enter title</w:t>
            </w:r>
          </w:p>
          <w:p w14:paraId="605E5258" w14:textId="77777777" w:rsidR="00C35A66" w:rsidRPr="00C35A66" w:rsidRDefault="00C35A66" w:rsidP="00D363AF">
            <w:pPr>
              <w:pStyle w:val="ListParagraph"/>
              <w:numPr>
                <w:ilvl w:val="0"/>
                <w:numId w:val="18"/>
              </w:numPr>
              <w:jc w:val="left"/>
              <w:rPr>
                <w:sz w:val="12"/>
              </w:rPr>
            </w:pPr>
            <w:r w:rsidRPr="00C35A66">
              <w:rPr>
                <w:sz w:val="12"/>
              </w:rPr>
              <w:t>Enter Number of slides</w:t>
            </w:r>
          </w:p>
          <w:p w14:paraId="1D89E0C6" w14:textId="77777777" w:rsidR="00C35A66" w:rsidRPr="00C35A66" w:rsidRDefault="00C35A66" w:rsidP="00D363AF">
            <w:pPr>
              <w:pStyle w:val="ListParagraph"/>
              <w:numPr>
                <w:ilvl w:val="0"/>
                <w:numId w:val="18"/>
              </w:numPr>
              <w:jc w:val="left"/>
              <w:rPr>
                <w:sz w:val="12"/>
              </w:rPr>
            </w:pPr>
            <w:r w:rsidRPr="00C35A66">
              <w:rPr>
                <w:sz w:val="12"/>
              </w:rPr>
              <w:t>Click Create</w:t>
            </w:r>
          </w:p>
        </w:tc>
        <w:tc>
          <w:tcPr>
            <w:tcW w:w="0" w:type="auto"/>
          </w:tcPr>
          <w:p w14:paraId="4D80C77F" w14:textId="77777777" w:rsidR="00C35A66" w:rsidRPr="00C35A66" w:rsidRDefault="00C35A66" w:rsidP="00C35A66">
            <w:pPr>
              <w:rPr>
                <w:sz w:val="12"/>
              </w:rPr>
            </w:pPr>
            <w:r w:rsidRPr="00C35A66">
              <w:rPr>
                <w:sz w:val="12"/>
              </w:rPr>
              <w:t>title = My Lecture</w:t>
            </w:r>
          </w:p>
          <w:p w14:paraId="60723C7C" w14:textId="77777777" w:rsidR="00C35A66" w:rsidRPr="00C35A66" w:rsidRDefault="00C35A66" w:rsidP="00C35A66">
            <w:pP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C35A66" w:rsidRPr="00C35A66" w:rsidRDefault="00C35A66" w:rsidP="00CF5F6D">
            <w:pPr>
              <w:jc w:val="left"/>
              <w:rPr>
                <w:sz w:val="12"/>
              </w:rPr>
            </w:pPr>
            <w:r w:rsidRPr="00C35A66">
              <w:rPr>
                <w:sz w:val="12"/>
              </w:rPr>
              <w:t>Displays a prompt with text “Please enter a number” on the number of slides field</w:t>
            </w:r>
          </w:p>
        </w:tc>
      </w:tr>
      <w:tr w:rsidR="00C35A66" w:rsidRPr="00C35A66" w14:paraId="651A1CF3" w14:textId="77777777" w:rsidTr="00C35A66">
        <w:trPr>
          <w:trHeight w:val="275"/>
        </w:trPr>
        <w:tc>
          <w:tcPr>
            <w:tcW w:w="0" w:type="auto"/>
          </w:tcPr>
          <w:p w14:paraId="16B629F5" w14:textId="77777777" w:rsidR="00C35A66" w:rsidRPr="00C35A66" w:rsidRDefault="00C35A66" w:rsidP="007A2FEE">
            <w:pPr>
              <w:jc w:val="center"/>
              <w:rPr>
                <w:sz w:val="12"/>
              </w:rPr>
            </w:pPr>
          </w:p>
        </w:tc>
        <w:tc>
          <w:tcPr>
            <w:tcW w:w="0" w:type="auto"/>
          </w:tcPr>
          <w:p w14:paraId="65745685" w14:textId="77777777" w:rsidR="00C35A66" w:rsidRPr="00C35A66" w:rsidRDefault="00C35A66" w:rsidP="007A2FEE">
            <w:pPr>
              <w:jc w:val="center"/>
              <w:rPr>
                <w:sz w:val="12"/>
              </w:rPr>
            </w:pPr>
          </w:p>
        </w:tc>
        <w:tc>
          <w:tcPr>
            <w:tcW w:w="0" w:type="auto"/>
          </w:tcPr>
          <w:p w14:paraId="3B282733" w14:textId="77777777" w:rsidR="00C35A66" w:rsidRPr="00C35A66" w:rsidRDefault="00C35A66" w:rsidP="007A2FEE">
            <w:pPr>
              <w:jc w:val="center"/>
              <w:rPr>
                <w:sz w:val="12"/>
              </w:rPr>
            </w:pPr>
            <w:r w:rsidRPr="00C35A66">
              <w:rPr>
                <w:sz w:val="12"/>
              </w:rPr>
              <w:t>TC13</w:t>
            </w:r>
          </w:p>
        </w:tc>
        <w:tc>
          <w:tcPr>
            <w:tcW w:w="0" w:type="auto"/>
          </w:tcPr>
          <w:p w14:paraId="0E74A52C" w14:textId="77777777" w:rsidR="00C35A66" w:rsidRPr="00C35A66" w:rsidRDefault="00C35A66" w:rsidP="007A2FEE">
            <w:pPr>
              <w:jc w:val="center"/>
              <w:rPr>
                <w:sz w:val="12"/>
              </w:rPr>
            </w:pPr>
            <w:r w:rsidRPr="00C35A66">
              <w:rPr>
                <w:sz w:val="12"/>
              </w:rPr>
              <w:t xml:space="preserve">Check create lecture with </w:t>
            </w:r>
            <w:r w:rsidRPr="00C35A66">
              <w:rPr>
                <w:sz w:val="12"/>
              </w:rPr>
              <w:lastRenderedPageBreak/>
              <w:t>missing required data</w:t>
            </w:r>
          </w:p>
        </w:tc>
        <w:tc>
          <w:tcPr>
            <w:tcW w:w="0" w:type="auto"/>
          </w:tcPr>
          <w:p w14:paraId="2BF15410" w14:textId="77777777" w:rsidR="00C35A66" w:rsidRPr="00C35A66" w:rsidRDefault="00C35A66" w:rsidP="00D363AF">
            <w:pPr>
              <w:pStyle w:val="ListParagraph"/>
              <w:numPr>
                <w:ilvl w:val="0"/>
                <w:numId w:val="19"/>
              </w:numPr>
              <w:jc w:val="left"/>
              <w:rPr>
                <w:sz w:val="12"/>
              </w:rPr>
            </w:pPr>
            <w:r w:rsidRPr="00C35A66">
              <w:rPr>
                <w:sz w:val="12"/>
              </w:rPr>
              <w:lastRenderedPageBreak/>
              <w:t>Login (described in TC01)</w:t>
            </w:r>
          </w:p>
          <w:p w14:paraId="6432C3CD" w14:textId="77777777" w:rsidR="00C35A66" w:rsidRPr="00C35A66" w:rsidRDefault="00C35A66" w:rsidP="00D363AF">
            <w:pPr>
              <w:pStyle w:val="ListParagraph"/>
              <w:numPr>
                <w:ilvl w:val="0"/>
                <w:numId w:val="19"/>
              </w:numPr>
              <w:jc w:val="left"/>
              <w:rPr>
                <w:sz w:val="12"/>
              </w:rPr>
            </w:pPr>
            <w:r w:rsidRPr="00C35A66">
              <w:rPr>
                <w:sz w:val="12"/>
              </w:rPr>
              <w:t>Click on ‘New Lecture’ in the navigation bar</w:t>
            </w:r>
          </w:p>
          <w:p w14:paraId="0A8E6F16" w14:textId="77777777" w:rsidR="00C35A66" w:rsidRPr="00C35A66" w:rsidRDefault="00C35A66" w:rsidP="00D363AF">
            <w:pPr>
              <w:pStyle w:val="ListParagraph"/>
              <w:numPr>
                <w:ilvl w:val="0"/>
                <w:numId w:val="19"/>
              </w:numPr>
              <w:jc w:val="left"/>
              <w:rPr>
                <w:sz w:val="12"/>
              </w:rPr>
            </w:pPr>
            <w:r w:rsidRPr="00C35A66">
              <w:rPr>
                <w:sz w:val="12"/>
              </w:rPr>
              <w:lastRenderedPageBreak/>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C35A66" w:rsidRPr="00C35A66" w:rsidRDefault="00C35A66" w:rsidP="00D363AF">
            <w:pPr>
              <w:pStyle w:val="ListParagraph"/>
              <w:numPr>
                <w:ilvl w:val="0"/>
                <w:numId w:val="19"/>
              </w:numPr>
              <w:jc w:val="left"/>
              <w:rPr>
                <w:sz w:val="12"/>
              </w:rPr>
            </w:pPr>
            <w:r w:rsidRPr="00C35A66">
              <w:rPr>
                <w:sz w:val="12"/>
              </w:rPr>
              <w:t>Click Create</w:t>
            </w:r>
          </w:p>
        </w:tc>
        <w:tc>
          <w:tcPr>
            <w:tcW w:w="0" w:type="auto"/>
          </w:tcPr>
          <w:p w14:paraId="11432645" w14:textId="77777777" w:rsidR="00C35A66" w:rsidRPr="00C35A66" w:rsidRDefault="00C35A66" w:rsidP="00C35A66">
            <w:pPr>
              <w:rPr>
                <w:sz w:val="12"/>
              </w:rPr>
            </w:pPr>
            <w:r w:rsidRPr="00C35A66">
              <w:rPr>
                <w:sz w:val="12"/>
              </w:rPr>
              <w:lastRenderedPageBreak/>
              <w:t>N/A</w:t>
            </w:r>
          </w:p>
        </w:tc>
        <w:tc>
          <w:tcPr>
            <w:tcW w:w="0" w:type="auto"/>
          </w:tcPr>
          <w:p w14:paraId="581FE9C6" w14:textId="77777777" w:rsidR="00C35A66" w:rsidRPr="00C35A66" w:rsidRDefault="00C35A66" w:rsidP="00CF5F6D">
            <w:pPr>
              <w:jc w:val="left"/>
              <w:rPr>
                <w:sz w:val="12"/>
              </w:rPr>
            </w:pPr>
            <w:r w:rsidRPr="00C35A66">
              <w:rPr>
                <w:sz w:val="12"/>
              </w:rPr>
              <w:t>Displays a prompt next to the first missing field with text “Please fill in this field”</w:t>
            </w:r>
          </w:p>
        </w:tc>
      </w:tr>
      <w:tr w:rsidR="00C35A66" w:rsidRPr="00C35A66" w14:paraId="6EC6F7AD" w14:textId="77777777" w:rsidTr="00C35A66">
        <w:trPr>
          <w:trHeight w:val="275"/>
        </w:trPr>
        <w:tc>
          <w:tcPr>
            <w:tcW w:w="0" w:type="auto"/>
          </w:tcPr>
          <w:p w14:paraId="35D5840C" w14:textId="77777777" w:rsidR="00C35A66" w:rsidRPr="00C35A66" w:rsidRDefault="00C35A66" w:rsidP="007A2FEE">
            <w:pPr>
              <w:jc w:val="center"/>
              <w:rPr>
                <w:sz w:val="12"/>
              </w:rPr>
            </w:pPr>
          </w:p>
        </w:tc>
        <w:tc>
          <w:tcPr>
            <w:tcW w:w="0" w:type="auto"/>
          </w:tcPr>
          <w:p w14:paraId="5B379E2B" w14:textId="77777777" w:rsidR="00C35A66" w:rsidRPr="00C35A66" w:rsidRDefault="00C35A66" w:rsidP="007A2FEE">
            <w:pPr>
              <w:jc w:val="center"/>
              <w:rPr>
                <w:sz w:val="12"/>
              </w:rPr>
            </w:pPr>
          </w:p>
        </w:tc>
        <w:tc>
          <w:tcPr>
            <w:tcW w:w="0" w:type="auto"/>
          </w:tcPr>
          <w:p w14:paraId="7FBBC157" w14:textId="77777777" w:rsidR="00C35A66" w:rsidRPr="00C35A66" w:rsidRDefault="00C35A66" w:rsidP="007A2FEE">
            <w:pPr>
              <w:jc w:val="center"/>
              <w:rPr>
                <w:sz w:val="12"/>
              </w:rPr>
            </w:pPr>
            <w:r w:rsidRPr="00C35A66">
              <w:rPr>
                <w:sz w:val="12"/>
              </w:rPr>
              <w:t>TC14</w:t>
            </w:r>
          </w:p>
        </w:tc>
        <w:tc>
          <w:tcPr>
            <w:tcW w:w="0" w:type="auto"/>
          </w:tcPr>
          <w:p w14:paraId="60F5321F" w14:textId="77777777" w:rsidR="00C35A66" w:rsidRPr="00C35A66" w:rsidRDefault="00C35A66" w:rsidP="007A2FEE">
            <w:pPr>
              <w:jc w:val="center"/>
              <w:rPr>
                <w:sz w:val="12"/>
              </w:rPr>
            </w:pPr>
            <w:r w:rsidRPr="00C35A66">
              <w:rPr>
                <w:sz w:val="12"/>
              </w:rPr>
              <w:t>Check only PDF file uploads are accepted.</w:t>
            </w:r>
          </w:p>
        </w:tc>
        <w:tc>
          <w:tcPr>
            <w:tcW w:w="0" w:type="auto"/>
          </w:tcPr>
          <w:p w14:paraId="3990B17E" w14:textId="77777777" w:rsidR="00C35A66" w:rsidRPr="00C35A66" w:rsidRDefault="00C35A66" w:rsidP="00D363AF">
            <w:pPr>
              <w:pStyle w:val="ListParagraph"/>
              <w:numPr>
                <w:ilvl w:val="0"/>
                <w:numId w:val="31"/>
              </w:numPr>
              <w:jc w:val="left"/>
              <w:rPr>
                <w:sz w:val="12"/>
              </w:rPr>
            </w:pPr>
            <w:r w:rsidRPr="00C35A66">
              <w:rPr>
                <w:sz w:val="12"/>
              </w:rPr>
              <w:t>Login (described in TC01)</w:t>
            </w:r>
          </w:p>
          <w:p w14:paraId="7EF60DA1" w14:textId="77777777" w:rsidR="00C35A66" w:rsidRPr="00C35A66" w:rsidRDefault="00C35A66" w:rsidP="00D363AF">
            <w:pPr>
              <w:pStyle w:val="ListParagraph"/>
              <w:numPr>
                <w:ilvl w:val="0"/>
                <w:numId w:val="31"/>
              </w:numPr>
              <w:jc w:val="left"/>
              <w:rPr>
                <w:sz w:val="12"/>
              </w:rPr>
            </w:pPr>
            <w:r w:rsidRPr="00C35A66">
              <w:rPr>
                <w:sz w:val="12"/>
              </w:rPr>
              <w:t>Click on ‘New Lecture’ in the navigation bar</w:t>
            </w:r>
          </w:p>
          <w:p w14:paraId="4075D80B" w14:textId="77777777" w:rsidR="00C35A66" w:rsidRPr="00C35A66" w:rsidRDefault="00C35A66" w:rsidP="00D363AF">
            <w:pPr>
              <w:pStyle w:val="ListParagraph"/>
              <w:numPr>
                <w:ilvl w:val="0"/>
                <w:numId w:val="31"/>
              </w:numPr>
              <w:jc w:val="left"/>
              <w:rPr>
                <w:sz w:val="12"/>
              </w:rPr>
            </w:pPr>
            <w:r w:rsidRPr="00C35A66">
              <w:rPr>
                <w:sz w:val="12"/>
              </w:rPr>
              <w:t>Enter title</w:t>
            </w:r>
          </w:p>
          <w:p w14:paraId="03EDEFE6" w14:textId="77777777" w:rsidR="00C35A66" w:rsidRPr="00C35A66" w:rsidRDefault="00C35A66" w:rsidP="00D363AF">
            <w:pPr>
              <w:pStyle w:val="ListParagraph"/>
              <w:numPr>
                <w:ilvl w:val="0"/>
                <w:numId w:val="31"/>
              </w:numPr>
              <w:jc w:val="left"/>
              <w:rPr>
                <w:sz w:val="12"/>
              </w:rPr>
            </w:pPr>
            <w:r w:rsidRPr="00C35A66">
              <w:rPr>
                <w:sz w:val="12"/>
              </w:rPr>
              <w:t>Enter Number of slides</w:t>
            </w:r>
          </w:p>
          <w:p w14:paraId="5A18EC1F" w14:textId="77777777" w:rsidR="00C35A66" w:rsidRPr="00C35A66" w:rsidRDefault="00C35A66" w:rsidP="00D363AF">
            <w:pPr>
              <w:pStyle w:val="ListParagraph"/>
              <w:numPr>
                <w:ilvl w:val="0"/>
                <w:numId w:val="31"/>
              </w:numPr>
              <w:jc w:val="left"/>
              <w:rPr>
                <w:sz w:val="12"/>
              </w:rPr>
            </w:pPr>
            <w:r w:rsidRPr="00C35A66">
              <w:rPr>
                <w:sz w:val="12"/>
              </w:rPr>
              <w:t>Enter Notes</w:t>
            </w:r>
          </w:p>
          <w:p w14:paraId="0927497E" w14:textId="77777777" w:rsidR="00C35A66" w:rsidRPr="00C35A66" w:rsidRDefault="00C35A66" w:rsidP="00D363AF">
            <w:pPr>
              <w:pStyle w:val="ListParagraph"/>
              <w:numPr>
                <w:ilvl w:val="0"/>
                <w:numId w:val="31"/>
              </w:numPr>
              <w:jc w:val="left"/>
              <w:rPr>
                <w:sz w:val="12"/>
              </w:rPr>
            </w:pPr>
            <w:r w:rsidRPr="00C35A66">
              <w:rPr>
                <w:sz w:val="12"/>
              </w:rPr>
              <w:t>Click Choose and select any file that is not a PDF</w:t>
            </w:r>
          </w:p>
          <w:p w14:paraId="433B0D49" w14:textId="77777777" w:rsidR="00C35A66" w:rsidRPr="00C35A66" w:rsidRDefault="00C35A66" w:rsidP="00C35A66">
            <w:pPr>
              <w:pStyle w:val="ListParagraph"/>
              <w:rPr>
                <w:sz w:val="12"/>
              </w:rPr>
            </w:pPr>
            <w:r w:rsidRPr="00C35A66">
              <w:rPr>
                <w:sz w:val="12"/>
              </w:rPr>
              <w:t>Click Create</w:t>
            </w:r>
          </w:p>
        </w:tc>
        <w:tc>
          <w:tcPr>
            <w:tcW w:w="0" w:type="auto"/>
          </w:tcPr>
          <w:p w14:paraId="4B79914B" w14:textId="77777777" w:rsidR="00C35A66" w:rsidRPr="00C35A66" w:rsidRDefault="00C35A66" w:rsidP="00C35A66">
            <w:pPr>
              <w:rPr>
                <w:sz w:val="12"/>
              </w:rPr>
            </w:pPr>
            <w:r w:rsidRPr="00C35A66">
              <w:rPr>
                <w:sz w:val="12"/>
              </w:rPr>
              <w:t>title = My Lecture</w:t>
            </w:r>
          </w:p>
          <w:p w14:paraId="11C7DA0B" w14:textId="77777777" w:rsidR="00C35A66" w:rsidRPr="00C35A66" w:rsidRDefault="00C35A66" w:rsidP="00C35A66">
            <w:pPr>
              <w:rPr>
                <w:sz w:val="12"/>
              </w:rPr>
            </w:pPr>
            <w:r w:rsidRPr="00C35A66">
              <w:rPr>
                <w:sz w:val="12"/>
              </w:rPr>
              <w:t>number of slides = 15</w:t>
            </w:r>
          </w:p>
          <w:p w14:paraId="3B048BC6" w14:textId="77777777" w:rsidR="00C35A66" w:rsidRPr="00C35A66" w:rsidRDefault="00C35A66" w:rsidP="00C35A66">
            <w:pPr>
              <w:rPr>
                <w:sz w:val="12"/>
              </w:rPr>
            </w:pPr>
            <w:r w:rsidRPr="00C35A66">
              <w:rPr>
                <w:sz w:val="12"/>
              </w:rPr>
              <w:t>notes = &lt;text&gt;</w:t>
            </w:r>
          </w:p>
        </w:tc>
        <w:tc>
          <w:tcPr>
            <w:tcW w:w="0" w:type="auto"/>
          </w:tcPr>
          <w:p w14:paraId="3872F21D" w14:textId="77777777" w:rsidR="00C35A66" w:rsidRPr="00C35A66" w:rsidRDefault="00C35A66" w:rsidP="00CF5F6D">
            <w:pPr>
              <w:jc w:val="left"/>
              <w:rPr>
                <w:sz w:val="12"/>
              </w:rPr>
            </w:pPr>
            <w:r w:rsidRPr="00C35A66">
              <w:rPr>
                <w:sz w:val="12"/>
              </w:rPr>
              <w:t>Should redisplay the create form with the added text ‘Unsupported file extension: PDF Only.’.</w:t>
            </w:r>
          </w:p>
          <w:p w14:paraId="2CBF0B71" w14:textId="77777777" w:rsidR="00C35A66" w:rsidRPr="00C35A66" w:rsidRDefault="00C35A66" w:rsidP="00CF5F6D">
            <w:pPr>
              <w:jc w:val="left"/>
              <w:rPr>
                <w:sz w:val="12"/>
              </w:rPr>
            </w:pPr>
            <w:r w:rsidRPr="00C35A66">
              <w:rPr>
                <w:sz w:val="12"/>
              </w:rPr>
              <w:t>Should also display a red alert below the form saying the form data is invalid</w:t>
            </w:r>
          </w:p>
          <w:p w14:paraId="3826BDC6" w14:textId="77777777" w:rsidR="00C35A66" w:rsidRPr="00C35A66" w:rsidRDefault="00C35A66" w:rsidP="00CF5F6D">
            <w:pPr>
              <w:jc w:val="left"/>
              <w:rPr>
                <w:sz w:val="12"/>
              </w:rPr>
            </w:pPr>
          </w:p>
        </w:tc>
      </w:tr>
      <w:tr w:rsidR="00C35A66" w:rsidRPr="00C35A66" w14:paraId="025E81A4" w14:textId="77777777" w:rsidTr="00C35A66">
        <w:trPr>
          <w:trHeight w:val="275"/>
        </w:trPr>
        <w:tc>
          <w:tcPr>
            <w:tcW w:w="0" w:type="auto"/>
          </w:tcPr>
          <w:p w14:paraId="6218A919" w14:textId="77777777" w:rsidR="00C35A66" w:rsidRPr="00C35A66" w:rsidRDefault="00C35A66" w:rsidP="007A2FEE">
            <w:pPr>
              <w:jc w:val="center"/>
              <w:rPr>
                <w:sz w:val="12"/>
              </w:rPr>
            </w:pPr>
            <w:r w:rsidRPr="00C35A66">
              <w:rPr>
                <w:sz w:val="12"/>
              </w:rPr>
              <w:t>TS04</w:t>
            </w:r>
          </w:p>
        </w:tc>
        <w:tc>
          <w:tcPr>
            <w:tcW w:w="0" w:type="auto"/>
          </w:tcPr>
          <w:p w14:paraId="671C0AA8" w14:textId="77777777" w:rsidR="00C35A66" w:rsidRPr="00C35A66" w:rsidRDefault="00C35A66" w:rsidP="007A2FEE">
            <w:pPr>
              <w:jc w:val="center"/>
              <w:rPr>
                <w:sz w:val="12"/>
              </w:rPr>
            </w:pPr>
            <w:r w:rsidRPr="00C35A66">
              <w:rPr>
                <w:sz w:val="12"/>
              </w:rPr>
              <w:t>Check lecture listing &amp; deletion</w:t>
            </w:r>
          </w:p>
        </w:tc>
        <w:tc>
          <w:tcPr>
            <w:tcW w:w="0" w:type="auto"/>
          </w:tcPr>
          <w:p w14:paraId="39D1C26C" w14:textId="77777777" w:rsidR="00C35A66" w:rsidRPr="00C35A66" w:rsidRDefault="00C35A66" w:rsidP="007A2FEE">
            <w:pPr>
              <w:jc w:val="center"/>
              <w:rPr>
                <w:sz w:val="12"/>
              </w:rPr>
            </w:pPr>
            <w:r w:rsidRPr="00C35A66">
              <w:rPr>
                <w:sz w:val="12"/>
              </w:rPr>
              <w:t>TC15</w:t>
            </w:r>
          </w:p>
        </w:tc>
        <w:tc>
          <w:tcPr>
            <w:tcW w:w="0" w:type="auto"/>
          </w:tcPr>
          <w:p w14:paraId="3F1C7895" w14:textId="197E55FC" w:rsidR="00C35A66" w:rsidRPr="00C35A66" w:rsidRDefault="00C35A66" w:rsidP="007A2FEE">
            <w:pPr>
              <w:jc w:val="center"/>
              <w:rPr>
                <w:sz w:val="12"/>
              </w:rPr>
            </w:pPr>
            <w:r w:rsidRPr="00C35A66">
              <w:rPr>
                <w:sz w:val="12"/>
              </w:rPr>
              <w:t>Check Lecture delete</w:t>
            </w:r>
          </w:p>
        </w:tc>
        <w:tc>
          <w:tcPr>
            <w:tcW w:w="0" w:type="auto"/>
          </w:tcPr>
          <w:p w14:paraId="424AD3AE" w14:textId="77777777" w:rsidR="00C35A66" w:rsidRPr="00C35A66" w:rsidRDefault="00C35A66" w:rsidP="00D363AF">
            <w:pPr>
              <w:pStyle w:val="ListParagraph"/>
              <w:numPr>
                <w:ilvl w:val="0"/>
                <w:numId w:val="24"/>
              </w:numPr>
              <w:jc w:val="left"/>
              <w:rPr>
                <w:sz w:val="12"/>
              </w:rPr>
            </w:pPr>
            <w:r w:rsidRPr="00C35A66">
              <w:rPr>
                <w:sz w:val="12"/>
              </w:rPr>
              <w:t>Create Lecture (Described in TC10)</w:t>
            </w:r>
          </w:p>
          <w:p w14:paraId="4BA79519" w14:textId="77777777" w:rsidR="00C35A66" w:rsidRPr="00C35A66" w:rsidRDefault="00C35A66" w:rsidP="00D363AF">
            <w:pPr>
              <w:pStyle w:val="ListParagraph"/>
              <w:numPr>
                <w:ilvl w:val="0"/>
                <w:numId w:val="24"/>
              </w:numPr>
              <w:jc w:val="left"/>
              <w:rPr>
                <w:sz w:val="12"/>
              </w:rPr>
            </w:pPr>
            <w:r w:rsidRPr="00C35A66">
              <w:rPr>
                <w:sz w:val="12"/>
              </w:rPr>
              <w:t xml:space="preserve">Click on Delete for the lecture just created </w:t>
            </w:r>
          </w:p>
          <w:p w14:paraId="770FC695" w14:textId="77777777" w:rsidR="00C35A66" w:rsidRPr="00C35A66" w:rsidRDefault="00C35A66" w:rsidP="00D363AF">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C35A66" w:rsidRPr="00C35A66" w:rsidRDefault="00C35A66" w:rsidP="00C35A66">
            <w:pPr>
              <w:rPr>
                <w:sz w:val="12"/>
              </w:rPr>
            </w:pPr>
            <w:r w:rsidRPr="00C35A66">
              <w:rPr>
                <w:sz w:val="12"/>
              </w:rPr>
              <w:t>N/A</w:t>
            </w:r>
          </w:p>
        </w:tc>
        <w:tc>
          <w:tcPr>
            <w:tcW w:w="0" w:type="auto"/>
          </w:tcPr>
          <w:p w14:paraId="0D00AAC5" w14:textId="77777777" w:rsidR="00C35A66" w:rsidRPr="00C35A66" w:rsidRDefault="00C35A66" w:rsidP="00CF5F6D">
            <w:pPr>
              <w:jc w:val="left"/>
              <w:rPr>
                <w:sz w:val="12"/>
              </w:rPr>
            </w:pPr>
            <w:r w:rsidRPr="00C35A66">
              <w:rPr>
                <w:sz w:val="12"/>
              </w:rPr>
              <w:t>Should Add a lecture to the list. When clicking on Delete should navigate to ‘Confirm Delete’ page.</w:t>
            </w:r>
          </w:p>
          <w:p w14:paraId="6DA40F58" w14:textId="77777777" w:rsidR="00C35A66" w:rsidRPr="00C35A66" w:rsidRDefault="00C35A66" w:rsidP="00CF5F6D">
            <w:pPr>
              <w:jc w:val="left"/>
              <w:rPr>
                <w:sz w:val="12"/>
              </w:rPr>
            </w:pPr>
            <w:r w:rsidRPr="00C35A66">
              <w:rPr>
                <w:sz w:val="12"/>
              </w:rPr>
              <w:t>Clicking on Confirm should navigate back to lecture list with the lecture gone from the list. There will be a green success message in the top right corner with the text “Lecture Deleted: My Lecture”</w:t>
            </w:r>
          </w:p>
        </w:tc>
      </w:tr>
      <w:tr w:rsidR="00C35A66" w:rsidRPr="00C35A66" w14:paraId="29D11920" w14:textId="77777777" w:rsidTr="00C35A66">
        <w:trPr>
          <w:trHeight w:val="275"/>
        </w:trPr>
        <w:tc>
          <w:tcPr>
            <w:tcW w:w="0" w:type="auto"/>
          </w:tcPr>
          <w:p w14:paraId="7EA01690" w14:textId="77777777" w:rsidR="00C35A66" w:rsidRPr="00C35A66" w:rsidRDefault="00C35A66" w:rsidP="007A2FEE">
            <w:pPr>
              <w:jc w:val="center"/>
              <w:rPr>
                <w:sz w:val="12"/>
              </w:rPr>
            </w:pPr>
          </w:p>
        </w:tc>
        <w:tc>
          <w:tcPr>
            <w:tcW w:w="0" w:type="auto"/>
          </w:tcPr>
          <w:p w14:paraId="5E8E960A" w14:textId="77777777" w:rsidR="00C35A66" w:rsidRPr="00C35A66" w:rsidRDefault="00C35A66" w:rsidP="007A2FEE">
            <w:pPr>
              <w:jc w:val="center"/>
              <w:rPr>
                <w:sz w:val="12"/>
              </w:rPr>
            </w:pPr>
          </w:p>
        </w:tc>
        <w:tc>
          <w:tcPr>
            <w:tcW w:w="0" w:type="auto"/>
          </w:tcPr>
          <w:p w14:paraId="1F1ED4A0" w14:textId="77777777" w:rsidR="00C35A66" w:rsidRPr="00C35A66" w:rsidRDefault="00C35A66" w:rsidP="007A2FEE">
            <w:pPr>
              <w:jc w:val="center"/>
              <w:rPr>
                <w:sz w:val="12"/>
              </w:rPr>
            </w:pPr>
            <w:r w:rsidRPr="00C35A66">
              <w:rPr>
                <w:sz w:val="12"/>
              </w:rPr>
              <w:t>TC16</w:t>
            </w:r>
          </w:p>
        </w:tc>
        <w:tc>
          <w:tcPr>
            <w:tcW w:w="0" w:type="auto"/>
          </w:tcPr>
          <w:p w14:paraId="7CCFD38A" w14:textId="77777777" w:rsidR="00C35A66" w:rsidRPr="00C35A66" w:rsidRDefault="00C35A66" w:rsidP="007A2FEE">
            <w:pPr>
              <w:jc w:val="center"/>
              <w:rPr>
                <w:sz w:val="12"/>
              </w:rPr>
            </w:pPr>
            <w:r w:rsidRPr="00C35A66">
              <w:rPr>
                <w:sz w:val="12"/>
              </w:rPr>
              <w:t>Check lecture confirm delete</w:t>
            </w:r>
          </w:p>
        </w:tc>
        <w:tc>
          <w:tcPr>
            <w:tcW w:w="0" w:type="auto"/>
          </w:tcPr>
          <w:p w14:paraId="4BF35808" w14:textId="77777777" w:rsidR="00C35A66" w:rsidRPr="00C35A66" w:rsidRDefault="00C35A66" w:rsidP="00D363AF">
            <w:pPr>
              <w:pStyle w:val="ListParagraph"/>
              <w:numPr>
                <w:ilvl w:val="0"/>
                <w:numId w:val="25"/>
              </w:numPr>
              <w:jc w:val="left"/>
              <w:rPr>
                <w:sz w:val="12"/>
              </w:rPr>
            </w:pPr>
            <w:r w:rsidRPr="00C35A66">
              <w:rPr>
                <w:sz w:val="12"/>
              </w:rPr>
              <w:t>Create Lecture (Described in TC10)</w:t>
            </w:r>
          </w:p>
          <w:p w14:paraId="51851155" w14:textId="77777777" w:rsidR="00C35A66" w:rsidRPr="00C35A66" w:rsidRDefault="00C35A66" w:rsidP="00D363AF">
            <w:pPr>
              <w:pStyle w:val="ListParagraph"/>
              <w:numPr>
                <w:ilvl w:val="0"/>
                <w:numId w:val="25"/>
              </w:numPr>
              <w:jc w:val="left"/>
              <w:rPr>
                <w:sz w:val="12"/>
              </w:rPr>
            </w:pPr>
            <w:r w:rsidRPr="00C35A66">
              <w:rPr>
                <w:sz w:val="12"/>
              </w:rPr>
              <w:t>Click on Delete for the created lecture</w:t>
            </w:r>
          </w:p>
          <w:p w14:paraId="78F6CF54" w14:textId="77777777" w:rsidR="00C35A66" w:rsidRPr="00C35A66" w:rsidRDefault="00C35A66" w:rsidP="00D363AF">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C35A66" w:rsidRPr="00C35A66" w:rsidRDefault="00C35A66" w:rsidP="00C35A66">
            <w:pPr>
              <w:rPr>
                <w:sz w:val="12"/>
              </w:rPr>
            </w:pPr>
            <w:r w:rsidRPr="00C35A66">
              <w:rPr>
                <w:sz w:val="12"/>
              </w:rPr>
              <w:t>N/A</w:t>
            </w:r>
          </w:p>
        </w:tc>
        <w:tc>
          <w:tcPr>
            <w:tcW w:w="0" w:type="auto"/>
          </w:tcPr>
          <w:p w14:paraId="60FD2D78" w14:textId="77777777" w:rsidR="00C35A66" w:rsidRPr="00C35A66" w:rsidRDefault="00C35A66" w:rsidP="00CF5F6D">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r>
      <w:tr w:rsidR="00C35A66" w:rsidRPr="00C35A66" w14:paraId="7EEF80D9" w14:textId="77777777" w:rsidTr="00C35A66">
        <w:trPr>
          <w:trHeight w:val="275"/>
        </w:trPr>
        <w:tc>
          <w:tcPr>
            <w:tcW w:w="0" w:type="auto"/>
          </w:tcPr>
          <w:p w14:paraId="55BDB465" w14:textId="77777777" w:rsidR="00C35A66" w:rsidRPr="00C35A66" w:rsidRDefault="00C35A66" w:rsidP="007A2FEE">
            <w:pPr>
              <w:jc w:val="center"/>
              <w:rPr>
                <w:sz w:val="12"/>
              </w:rPr>
            </w:pPr>
          </w:p>
        </w:tc>
        <w:tc>
          <w:tcPr>
            <w:tcW w:w="0" w:type="auto"/>
          </w:tcPr>
          <w:p w14:paraId="69BE6360" w14:textId="77777777" w:rsidR="00C35A66" w:rsidRPr="00C35A66" w:rsidRDefault="00C35A66" w:rsidP="007A2FEE">
            <w:pPr>
              <w:jc w:val="center"/>
              <w:rPr>
                <w:sz w:val="12"/>
              </w:rPr>
            </w:pPr>
          </w:p>
        </w:tc>
        <w:tc>
          <w:tcPr>
            <w:tcW w:w="0" w:type="auto"/>
          </w:tcPr>
          <w:p w14:paraId="47F74E2A" w14:textId="77777777" w:rsidR="00C35A66" w:rsidRPr="00C35A66" w:rsidRDefault="00C35A66" w:rsidP="007A2FEE">
            <w:pPr>
              <w:jc w:val="center"/>
              <w:rPr>
                <w:sz w:val="12"/>
              </w:rPr>
            </w:pPr>
            <w:r w:rsidRPr="00C35A66">
              <w:rPr>
                <w:sz w:val="12"/>
              </w:rPr>
              <w:t>TC17</w:t>
            </w:r>
          </w:p>
        </w:tc>
        <w:tc>
          <w:tcPr>
            <w:tcW w:w="0" w:type="auto"/>
          </w:tcPr>
          <w:p w14:paraId="757E777F" w14:textId="1EB57240" w:rsidR="00C35A66" w:rsidRPr="00C35A66" w:rsidRDefault="00C35A66" w:rsidP="007A2FEE">
            <w:pPr>
              <w:jc w:val="center"/>
              <w:rPr>
                <w:sz w:val="12"/>
              </w:rPr>
            </w:pPr>
            <w:r w:rsidRPr="00C35A66">
              <w:rPr>
                <w:sz w:val="12"/>
              </w:rPr>
              <w:t>Check message display if no lectures present</w:t>
            </w:r>
          </w:p>
        </w:tc>
        <w:tc>
          <w:tcPr>
            <w:tcW w:w="0" w:type="auto"/>
          </w:tcPr>
          <w:p w14:paraId="0FBB45F7" w14:textId="77777777" w:rsidR="00C35A66" w:rsidRPr="00C35A66" w:rsidRDefault="00C35A66" w:rsidP="00D363AF">
            <w:pPr>
              <w:pStyle w:val="ListParagraph"/>
              <w:numPr>
                <w:ilvl w:val="0"/>
                <w:numId w:val="26"/>
              </w:numPr>
              <w:jc w:val="left"/>
              <w:rPr>
                <w:sz w:val="12"/>
              </w:rPr>
            </w:pPr>
            <w:r w:rsidRPr="00C35A66">
              <w:rPr>
                <w:sz w:val="12"/>
              </w:rPr>
              <w:t>Login (described in TC01)</w:t>
            </w:r>
          </w:p>
          <w:p w14:paraId="1E77CDE7" w14:textId="77777777" w:rsidR="00C35A66" w:rsidRPr="00C35A66" w:rsidRDefault="00C35A66" w:rsidP="00D363AF">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C35A66" w:rsidRPr="00C35A66" w:rsidRDefault="00C35A66" w:rsidP="00C35A66">
            <w:pPr>
              <w:rPr>
                <w:sz w:val="12"/>
              </w:rPr>
            </w:pPr>
            <w:r w:rsidRPr="00C35A66">
              <w:rPr>
                <w:sz w:val="12"/>
              </w:rPr>
              <w:t>N/A</w:t>
            </w:r>
          </w:p>
        </w:tc>
        <w:tc>
          <w:tcPr>
            <w:tcW w:w="0" w:type="auto"/>
          </w:tcPr>
          <w:p w14:paraId="56224F2D" w14:textId="77777777" w:rsidR="00C35A66" w:rsidRPr="00C35A66" w:rsidRDefault="00C35A66" w:rsidP="00CF5F6D">
            <w:pPr>
              <w:jc w:val="left"/>
              <w:rPr>
                <w:sz w:val="12"/>
              </w:rPr>
            </w:pPr>
            <w:r w:rsidRPr="00C35A66">
              <w:rPr>
                <w:sz w:val="12"/>
              </w:rPr>
              <w:t>There should be a grey alert box displayed with the text “No Lectures”.</w:t>
            </w:r>
          </w:p>
        </w:tc>
      </w:tr>
      <w:tr w:rsidR="00C35A66" w:rsidRPr="00C35A66" w14:paraId="0035E013" w14:textId="77777777" w:rsidTr="00C35A66">
        <w:trPr>
          <w:trHeight w:val="275"/>
        </w:trPr>
        <w:tc>
          <w:tcPr>
            <w:tcW w:w="0" w:type="auto"/>
          </w:tcPr>
          <w:p w14:paraId="452F015D" w14:textId="77777777" w:rsidR="00C35A66" w:rsidRPr="00C35A66" w:rsidRDefault="00C35A66" w:rsidP="007A2FEE">
            <w:pPr>
              <w:jc w:val="center"/>
              <w:rPr>
                <w:sz w:val="12"/>
              </w:rPr>
            </w:pPr>
          </w:p>
        </w:tc>
        <w:tc>
          <w:tcPr>
            <w:tcW w:w="0" w:type="auto"/>
          </w:tcPr>
          <w:p w14:paraId="3754226E" w14:textId="77777777" w:rsidR="00C35A66" w:rsidRPr="00C35A66" w:rsidRDefault="00C35A66" w:rsidP="007A2FEE">
            <w:pPr>
              <w:jc w:val="center"/>
              <w:rPr>
                <w:sz w:val="12"/>
              </w:rPr>
            </w:pPr>
          </w:p>
        </w:tc>
        <w:tc>
          <w:tcPr>
            <w:tcW w:w="0" w:type="auto"/>
          </w:tcPr>
          <w:p w14:paraId="31B9A10A" w14:textId="77777777" w:rsidR="00C35A66" w:rsidRPr="00C35A66" w:rsidRDefault="00C35A66" w:rsidP="007A2FEE">
            <w:pPr>
              <w:jc w:val="center"/>
              <w:rPr>
                <w:sz w:val="12"/>
              </w:rPr>
            </w:pPr>
            <w:r w:rsidRPr="00C35A66">
              <w:rPr>
                <w:sz w:val="12"/>
              </w:rPr>
              <w:t>TC18</w:t>
            </w:r>
          </w:p>
        </w:tc>
        <w:tc>
          <w:tcPr>
            <w:tcW w:w="0" w:type="auto"/>
          </w:tcPr>
          <w:p w14:paraId="3963D69F" w14:textId="77777777" w:rsidR="00C35A66" w:rsidRPr="00C35A66" w:rsidRDefault="00C35A66" w:rsidP="007A2FEE">
            <w:pPr>
              <w:jc w:val="center"/>
              <w:rPr>
                <w:sz w:val="12"/>
              </w:rPr>
            </w:pPr>
            <w:r w:rsidRPr="00C35A66">
              <w:rPr>
                <w:sz w:val="12"/>
              </w:rPr>
              <w:t>Check lecture list pagination</w:t>
            </w:r>
          </w:p>
        </w:tc>
        <w:tc>
          <w:tcPr>
            <w:tcW w:w="0" w:type="auto"/>
          </w:tcPr>
          <w:p w14:paraId="462D715F" w14:textId="77777777" w:rsidR="00C35A66" w:rsidRPr="00C35A66" w:rsidRDefault="00C35A66" w:rsidP="00D363AF">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C35A66" w:rsidRPr="00C35A66" w:rsidRDefault="00C35A66" w:rsidP="00D363AF">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C35A66" w:rsidRPr="00C35A66" w:rsidRDefault="00C35A66" w:rsidP="00C35A66">
            <w:pPr>
              <w:rPr>
                <w:sz w:val="12"/>
              </w:rPr>
            </w:pPr>
            <w:r w:rsidRPr="00C35A66">
              <w:rPr>
                <w:sz w:val="12"/>
              </w:rPr>
              <w:t>N/A</w:t>
            </w:r>
          </w:p>
        </w:tc>
        <w:tc>
          <w:tcPr>
            <w:tcW w:w="0" w:type="auto"/>
          </w:tcPr>
          <w:p w14:paraId="1702C539" w14:textId="77777777" w:rsidR="00C35A66" w:rsidRPr="00C35A66" w:rsidRDefault="00C35A66" w:rsidP="00CF5F6D">
            <w:pPr>
              <w:jc w:val="left"/>
              <w:rPr>
                <w:sz w:val="12"/>
              </w:rPr>
            </w:pPr>
            <w:r w:rsidRPr="00C35A66">
              <w:rPr>
                <w:sz w:val="12"/>
              </w:rPr>
              <w:t>No more than 8 lectures should be on any pagination page.</w:t>
            </w:r>
          </w:p>
        </w:tc>
      </w:tr>
      <w:tr w:rsidR="00C35A66" w:rsidRPr="00C35A66" w14:paraId="1EE14A38" w14:textId="77777777" w:rsidTr="00C35A66">
        <w:trPr>
          <w:trHeight w:val="275"/>
        </w:trPr>
        <w:tc>
          <w:tcPr>
            <w:tcW w:w="0" w:type="auto"/>
            <w:shd w:val="clear" w:color="auto" w:fill="FFFFFF" w:themeFill="background1"/>
          </w:tcPr>
          <w:p w14:paraId="2DE1DA52" w14:textId="77777777" w:rsidR="00C35A66" w:rsidRPr="00C35A66" w:rsidRDefault="00C35A66" w:rsidP="007A2FEE">
            <w:pPr>
              <w:jc w:val="center"/>
              <w:rPr>
                <w:sz w:val="12"/>
              </w:rPr>
            </w:pPr>
          </w:p>
        </w:tc>
        <w:tc>
          <w:tcPr>
            <w:tcW w:w="0" w:type="auto"/>
            <w:shd w:val="clear" w:color="auto" w:fill="FFFFFF" w:themeFill="background1"/>
          </w:tcPr>
          <w:p w14:paraId="4C815614" w14:textId="77777777" w:rsidR="00C35A66" w:rsidRPr="00C35A66" w:rsidRDefault="00C35A66" w:rsidP="007A2FEE">
            <w:pPr>
              <w:jc w:val="center"/>
              <w:rPr>
                <w:sz w:val="12"/>
              </w:rPr>
            </w:pPr>
          </w:p>
        </w:tc>
        <w:tc>
          <w:tcPr>
            <w:tcW w:w="0" w:type="auto"/>
            <w:shd w:val="clear" w:color="auto" w:fill="FFFFFF" w:themeFill="background1"/>
          </w:tcPr>
          <w:p w14:paraId="18D020C6" w14:textId="77777777" w:rsidR="00C35A66" w:rsidRPr="00C35A66" w:rsidRDefault="00C35A66" w:rsidP="007A2FEE">
            <w:pPr>
              <w:jc w:val="center"/>
              <w:rPr>
                <w:sz w:val="12"/>
              </w:rPr>
            </w:pPr>
            <w:r w:rsidRPr="00C35A66">
              <w:rPr>
                <w:sz w:val="12"/>
              </w:rPr>
              <w:t>TC19</w:t>
            </w:r>
          </w:p>
        </w:tc>
        <w:tc>
          <w:tcPr>
            <w:tcW w:w="0" w:type="auto"/>
            <w:shd w:val="clear" w:color="auto" w:fill="FFFFFF" w:themeFill="background1"/>
          </w:tcPr>
          <w:p w14:paraId="038607CD" w14:textId="77777777" w:rsidR="00C35A66" w:rsidRPr="00C35A66" w:rsidRDefault="00C35A66" w:rsidP="007A2FEE">
            <w:pPr>
              <w:jc w:val="center"/>
              <w:rPr>
                <w:sz w:val="12"/>
              </w:rPr>
            </w:pPr>
            <w:r w:rsidRPr="00C35A66">
              <w:rPr>
                <w:sz w:val="12"/>
              </w:rPr>
              <w:t>Check lecture ordering</w:t>
            </w:r>
          </w:p>
        </w:tc>
        <w:tc>
          <w:tcPr>
            <w:tcW w:w="0" w:type="auto"/>
            <w:shd w:val="clear" w:color="auto" w:fill="FFFFFF" w:themeFill="background1"/>
          </w:tcPr>
          <w:p w14:paraId="47E5FBF8" w14:textId="77777777" w:rsidR="00C35A66" w:rsidRPr="00C35A66" w:rsidRDefault="00C35A66" w:rsidP="00D363AF">
            <w:pPr>
              <w:pStyle w:val="ListParagraph"/>
              <w:numPr>
                <w:ilvl w:val="0"/>
                <w:numId w:val="35"/>
              </w:numPr>
              <w:jc w:val="left"/>
              <w:rPr>
                <w:sz w:val="12"/>
              </w:rPr>
            </w:pPr>
            <w:r w:rsidRPr="00C35A66">
              <w:rPr>
                <w:sz w:val="12"/>
              </w:rPr>
              <w:t>Create multiple lectures (Described in TC10)</w:t>
            </w:r>
          </w:p>
          <w:p w14:paraId="5D003148" w14:textId="77777777" w:rsidR="00C35A66" w:rsidRPr="00C35A66" w:rsidRDefault="00C35A66" w:rsidP="00D363AF">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1DAE3EF" w14:textId="77777777" w:rsidR="00C35A66" w:rsidRPr="00C35A66" w:rsidRDefault="00C35A66" w:rsidP="00CF5F6D">
            <w:pPr>
              <w:jc w:val="left"/>
              <w:rPr>
                <w:sz w:val="12"/>
              </w:rPr>
            </w:pPr>
            <w:r w:rsidRPr="00C35A66">
              <w:rPr>
                <w:sz w:val="12"/>
              </w:rPr>
              <w:t>Lectures should be ordered with the most recently created being at the top</w:t>
            </w:r>
          </w:p>
        </w:tc>
      </w:tr>
      <w:tr w:rsidR="00C35A66" w:rsidRPr="00C35A66" w14:paraId="5D8C5262" w14:textId="77777777" w:rsidTr="00C35A66">
        <w:trPr>
          <w:trHeight w:val="275"/>
        </w:trPr>
        <w:tc>
          <w:tcPr>
            <w:tcW w:w="0" w:type="auto"/>
          </w:tcPr>
          <w:p w14:paraId="43E8FE64" w14:textId="77777777" w:rsidR="00C35A66" w:rsidRPr="00C35A66" w:rsidRDefault="00C35A66" w:rsidP="007A2FEE">
            <w:pPr>
              <w:jc w:val="center"/>
              <w:rPr>
                <w:sz w:val="12"/>
              </w:rPr>
            </w:pPr>
            <w:r w:rsidRPr="00C35A66">
              <w:rPr>
                <w:sz w:val="12"/>
              </w:rPr>
              <w:t>TS05</w:t>
            </w:r>
          </w:p>
        </w:tc>
        <w:tc>
          <w:tcPr>
            <w:tcW w:w="0" w:type="auto"/>
          </w:tcPr>
          <w:p w14:paraId="5C741712" w14:textId="77777777" w:rsidR="00C35A66" w:rsidRPr="00C35A66" w:rsidRDefault="00C35A66" w:rsidP="007A2FEE">
            <w:pPr>
              <w:jc w:val="center"/>
              <w:rPr>
                <w:sz w:val="12"/>
              </w:rPr>
            </w:pPr>
            <w:r w:rsidRPr="00C35A66">
              <w:rPr>
                <w:sz w:val="12"/>
              </w:rPr>
              <w:t>Check view lecture data</w:t>
            </w:r>
          </w:p>
        </w:tc>
        <w:tc>
          <w:tcPr>
            <w:tcW w:w="0" w:type="auto"/>
          </w:tcPr>
          <w:p w14:paraId="6CA5F816" w14:textId="77777777" w:rsidR="00C35A66" w:rsidRPr="00C35A66" w:rsidRDefault="00C35A66" w:rsidP="007A2FEE">
            <w:pPr>
              <w:jc w:val="center"/>
              <w:rPr>
                <w:sz w:val="12"/>
              </w:rPr>
            </w:pPr>
            <w:r w:rsidRPr="00C35A66">
              <w:rPr>
                <w:sz w:val="12"/>
              </w:rPr>
              <w:t>TC20</w:t>
            </w:r>
          </w:p>
        </w:tc>
        <w:tc>
          <w:tcPr>
            <w:tcW w:w="0" w:type="auto"/>
          </w:tcPr>
          <w:p w14:paraId="362B4912" w14:textId="77777777" w:rsidR="00C35A66" w:rsidRPr="00C35A66" w:rsidRDefault="00C35A66" w:rsidP="007A2FEE">
            <w:pPr>
              <w:jc w:val="center"/>
              <w:rPr>
                <w:sz w:val="12"/>
              </w:rPr>
            </w:pPr>
            <w:r w:rsidRPr="00C35A66">
              <w:rPr>
                <w:sz w:val="12"/>
              </w:rPr>
              <w:t>Check able to view lecture data</w:t>
            </w:r>
          </w:p>
        </w:tc>
        <w:tc>
          <w:tcPr>
            <w:tcW w:w="0" w:type="auto"/>
          </w:tcPr>
          <w:p w14:paraId="359F12BA" w14:textId="77777777" w:rsidR="00C35A66" w:rsidRPr="00C35A66" w:rsidRDefault="00C35A66" w:rsidP="00D363AF">
            <w:pPr>
              <w:pStyle w:val="ListParagraph"/>
              <w:numPr>
                <w:ilvl w:val="0"/>
                <w:numId w:val="27"/>
              </w:numPr>
              <w:jc w:val="left"/>
              <w:rPr>
                <w:sz w:val="12"/>
              </w:rPr>
            </w:pPr>
            <w:r w:rsidRPr="00C35A66">
              <w:rPr>
                <w:sz w:val="12"/>
              </w:rPr>
              <w:t>Create a lecture (Described in TC10)</w:t>
            </w:r>
          </w:p>
          <w:p w14:paraId="329E4595" w14:textId="77777777" w:rsidR="00C35A66" w:rsidRPr="00C35A66" w:rsidRDefault="00C35A66" w:rsidP="00D363AF">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C35A66" w:rsidRPr="00C35A66" w:rsidRDefault="00C35A66" w:rsidP="00C35A66">
            <w:pPr>
              <w:rPr>
                <w:sz w:val="12"/>
              </w:rPr>
            </w:pPr>
            <w:r w:rsidRPr="00C35A66">
              <w:rPr>
                <w:sz w:val="12"/>
              </w:rPr>
              <w:t>N/A</w:t>
            </w:r>
          </w:p>
        </w:tc>
        <w:tc>
          <w:tcPr>
            <w:tcW w:w="0" w:type="auto"/>
          </w:tcPr>
          <w:p w14:paraId="422CFE25" w14:textId="77777777" w:rsidR="00C35A66" w:rsidRPr="00C35A66" w:rsidRDefault="00C35A66" w:rsidP="00CF5F6D">
            <w:pPr>
              <w:jc w:val="left"/>
              <w:rPr>
                <w:sz w:val="12"/>
              </w:rPr>
            </w:pPr>
            <w:r w:rsidRPr="00C35A66">
              <w:rPr>
                <w:sz w:val="12"/>
              </w:rPr>
              <w:t>Should be on ‘Lecture Detail’ page</w:t>
            </w:r>
          </w:p>
          <w:p w14:paraId="531EAAAE" w14:textId="77777777" w:rsidR="00C35A66" w:rsidRPr="00C35A66" w:rsidRDefault="00C35A66" w:rsidP="00CF5F6D">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r>
      <w:tr w:rsidR="00C35A66" w:rsidRPr="00C35A66" w14:paraId="0C674916" w14:textId="77777777" w:rsidTr="00C35A66">
        <w:trPr>
          <w:trHeight w:val="275"/>
        </w:trPr>
        <w:tc>
          <w:tcPr>
            <w:tcW w:w="0" w:type="auto"/>
          </w:tcPr>
          <w:p w14:paraId="6B416186" w14:textId="77777777" w:rsidR="00C35A66" w:rsidRPr="00C35A66" w:rsidRDefault="00C35A66" w:rsidP="007A2FEE">
            <w:pPr>
              <w:jc w:val="center"/>
              <w:rPr>
                <w:sz w:val="12"/>
              </w:rPr>
            </w:pPr>
            <w:r w:rsidRPr="00C35A66">
              <w:rPr>
                <w:sz w:val="12"/>
              </w:rPr>
              <w:t>TS06</w:t>
            </w:r>
          </w:p>
        </w:tc>
        <w:tc>
          <w:tcPr>
            <w:tcW w:w="0" w:type="auto"/>
          </w:tcPr>
          <w:p w14:paraId="46474F69" w14:textId="77777777" w:rsidR="00C35A66" w:rsidRPr="00C35A66" w:rsidRDefault="00C35A66" w:rsidP="007A2FEE">
            <w:pPr>
              <w:jc w:val="center"/>
              <w:rPr>
                <w:sz w:val="12"/>
              </w:rPr>
            </w:pPr>
            <w:r w:rsidRPr="00C35A66">
              <w:rPr>
                <w:sz w:val="12"/>
              </w:rPr>
              <w:t>Check edit lecture data</w:t>
            </w:r>
          </w:p>
        </w:tc>
        <w:tc>
          <w:tcPr>
            <w:tcW w:w="0" w:type="auto"/>
          </w:tcPr>
          <w:p w14:paraId="38BE4131" w14:textId="77777777" w:rsidR="00C35A66" w:rsidRPr="00C35A66" w:rsidRDefault="00C35A66" w:rsidP="007A2FEE">
            <w:pPr>
              <w:jc w:val="center"/>
              <w:rPr>
                <w:sz w:val="12"/>
              </w:rPr>
            </w:pPr>
            <w:r w:rsidRPr="00C35A66">
              <w:rPr>
                <w:sz w:val="12"/>
              </w:rPr>
              <w:t>TC21</w:t>
            </w:r>
          </w:p>
        </w:tc>
        <w:tc>
          <w:tcPr>
            <w:tcW w:w="0" w:type="auto"/>
          </w:tcPr>
          <w:p w14:paraId="75D7CAAA" w14:textId="77777777" w:rsidR="00C35A66" w:rsidRPr="00C35A66" w:rsidRDefault="00C35A66" w:rsidP="007A2FEE">
            <w:pPr>
              <w:jc w:val="center"/>
              <w:rPr>
                <w:sz w:val="12"/>
              </w:rPr>
            </w:pPr>
            <w:r w:rsidRPr="00C35A66">
              <w:rPr>
                <w:sz w:val="12"/>
              </w:rPr>
              <w:t>Check displays correct data in Edit Lecture page</w:t>
            </w:r>
          </w:p>
        </w:tc>
        <w:tc>
          <w:tcPr>
            <w:tcW w:w="0" w:type="auto"/>
          </w:tcPr>
          <w:p w14:paraId="7286E21A" w14:textId="77777777" w:rsidR="00C35A66" w:rsidRPr="00C35A66" w:rsidRDefault="00C35A66" w:rsidP="00D363AF">
            <w:pPr>
              <w:pStyle w:val="ListParagraph"/>
              <w:numPr>
                <w:ilvl w:val="0"/>
                <w:numId w:val="28"/>
              </w:numPr>
              <w:jc w:val="left"/>
              <w:rPr>
                <w:sz w:val="12"/>
              </w:rPr>
            </w:pPr>
            <w:r w:rsidRPr="00C35A66">
              <w:rPr>
                <w:sz w:val="12"/>
              </w:rPr>
              <w:t>Login, create and view a lectures data as described in TC18</w:t>
            </w:r>
          </w:p>
          <w:p w14:paraId="3B9CF383" w14:textId="77777777" w:rsidR="00C35A66" w:rsidRPr="00C35A66" w:rsidRDefault="00C35A66" w:rsidP="00D363AF">
            <w:pPr>
              <w:pStyle w:val="ListParagraph"/>
              <w:numPr>
                <w:ilvl w:val="0"/>
                <w:numId w:val="28"/>
              </w:numPr>
              <w:jc w:val="left"/>
              <w:rPr>
                <w:sz w:val="12"/>
              </w:rPr>
            </w:pPr>
            <w:r w:rsidRPr="00C35A66">
              <w:rPr>
                <w:sz w:val="12"/>
              </w:rPr>
              <w:t>Click on the ‘Edit’ link above the lecture title field</w:t>
            </w:r>
          </w:p>
          <w:p w14:paraId="0F36AA01" w14:textId="77777777" w:rsidR="00C35A66" w:rsidRPr="00C35A66" w:rsidRDefault="00C35A66" w:rsidP="00C35A66">
            <w:pPr>
              <w:pStyle w:val="ListParagraph"/>
              <w:rPr>
                <w:sz w:val="12"/>
              </w:rPr>
            </w:pPr>
          </w:p>
        </w:tc>
        <w:tc>
          <w:tcPr>
            <w:tcW w:w="0" w:type="auto"/>
          </w:tcPr>
          <w:p w14:paraId="3F24B1CB" w14:textId="77777777" w:rsidR="00C35A66" w:rsidRPr="00C35A66" w:rsidRDefault="00C35A66" w:rsidP="00C35A66">
            <w:pPr>
              <w:rPr>
                <w:sz w:val="12"/>
              </w:rPr>
            </w:pPr>
            <w:r w:rsidRPr="00C35A66">
              <w:rPr>
                <w:sz w:val="12"/>
              </w:rPr>
              <w:t>N/A</w:t>
            </w:r>
          </w:p>
        </w:tc>
        <w:tc>
          <w:tcPr>
            <w:tcW w:w="0" w:type="auto"/>
          </w:tcPr>
          <w:p w14:paraId="7DC592E2" w14:textId="77777777" w:rsidR="00C35A66" w:rsidRPr="00C35A66" w:rsidRDefault="00C35A66" w:rsidP="00CF5F6D">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r>
      <w:tr w:rsidR="00C35A66" w:rsidRPr="00C35A66" w14:paraId="2EF9EF87" w14:textId="77777777" w:rsidTr="00C35A66">
        <w:trPr>
          <w:trHeight w:val="275"/>
        </w:trPr>
        <w:tc>
          <w:tcPr>
            <w:tcW w:w="0" w:type="auto"/>
          </w:tcPr>
          <w:p w14:paraId="716B8690" w14:textId="77777777" w:rsidR="00C35A66" w:rsidRPr="00C35A66" w:rsidRDefault="00C35A66" w:rsidP="007A2FEE">
            <w:pPr>
              <w:jc w:val="center"/>
              <w:rPr>
                <w:sz w:val="12"/>
              </w:rPr>
            </w:pPr>
          </w:p>
        </w:tc>
        <w:tc>
          <w:tcPr>
            <w:tcW w:w="0" w:type="auto"/>
          </w:tcPr>
          <w:p w14:paraId="45163DA5" w14:textId="77777777" w:rsidR="00C35A66" w:rsidRPr="00C35A66" w:rsidRDefault="00C35A66" w:rsidP="007A2FEE">
            <w:pPr>
              <w:jc w:val="center"/>
              <w:rPr>
                <w:sz w:val="12"/>
              </w:rPr>
            </w:pPr>
          </w:p>
        </w:tc>
        <w:tc>
          <w:tcPr>
            <w:tcW w:w="0" w:type="auto"/>
          </w:tcPr>
          <w:p w14:paraId="0147BC2F" w14:textId="77777777" w:rsidR="00C35A66" w:rsidRPr="00C35A66" w:rsidRDefault="00C35A66" w:rsidP="007A2FEE">
            <w:pPr>
              <w:jc w:val="center"/>
              <w:rPr>
                <w:sz w:val="12"/>
              </w:rPr>
            </w:pPr>
            <w:r w:rsidRPr="00C35A66">
              <w:rPr>
                <w:sz w:val="12"/>
              </w:rPr>
              <w:t>TC22</w:t>
            </w:r>
          </w:p>
        </w:tc>
        <w:tc>
          <w:tcPr>
            <w:tcW w:w="0" w:type="auto"/>
          </w:tcPr>
          <w:p w14:paraId="380B175D" w14:textId="77777777" w:rsidR="00C35A66" w:rsidRPr="00C35A66" w:rsidRDefault="00C35A66" w:rsidP="007A2FEE">
            <w:pPr>
              <w:jc w:val="center"/>
              <w:rPr>
                <w:sz w:val="12"/>
              </w:rPr>
            </w:pPr>
            <w:r w:rsidRPr="00C35A66">
              <w:rPr>
                <w:sz w:val="12"/>
              </w:rPr>
              <w:t>Check lecture details are updated correctly when providing correct data</w:t>
            </w:r>
          </w:p>
        </w:tc>
        <w:tc>
          <w:tcPr>
            <w:tcW w:w="0" w:type="auto"/>
          </w:tcPr>
          <w:p w14:paraId="1C8C1EC9" w14:textId="77777777" w:rsidR="00C35A66" w:rsidRPr="00C35A66" w:rsidRDefault="00C35A66" w:rsidP="00D363AF">
            <w:pPr>
              <w:pStyle w:val="ListParagraph"/>
              <w:numPr>
                <w:ilvl w:val="0"/>
                <w:numId w:val="40"/>
              </w:numPr>
              <w:jc w:val="left"/>
              <w:rPr>
                <w:sz w:val="12"/>
              </w:rPr>
            </w:pPr>
            <w:r w:rsidRPr="00C35A66">
              <w:rPr>
                <w:sz w:val="12"/>
              </w:rPr>
              <w:t>Go to the ‘Edit Lecture’ page (Described in TC19)</w:t>
            </w:r>
          </w:p>
          <w:p w14:paraId="4685B559"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C35A66" w:rsidRPr="00C35A66" w:rsidRDefault="00C35A66" w:rsidP="00D363AF">
            <w:pPr>
              <w:pStyle w:val="ListParagraph"/>
              <w:numPr>
                <w:ilvl w:val="0"/>
                <w:numId w:val="40"/>
              </w:numPr>
              <w:jc w:val="left"/>
              <w:rPr>
                <w:sz w:val="12"/>
              </w:rPr>
            </w:pPr>
            <w:r w:rsidRPr="00C35A66">
              <w:rPr>
                <w:sz w:val="12"/>
              </w:rPr>
              <w:t>Click Update</w:t>
            </w:r>
          </w:p>
        </w:tc>
        <w:tc>
          <w:tcPr>
            <w:tcW w:w="0" w:type="auto"/>
          </w:tcPr>
          <w:p w14:paraId="2914E591" w14:textId="77777777" w:rsidR="00C35A66" w:rsidRPr="00C35A66" w:rsidRDefault="00C35A66" w:rsidP="00C35A66">
            <w:pPr>
              <w:rPr>
                <w:sz w:val="12"/>
              </w:rPr>
            </w:pPr>
            <w:proofErr w:type="spellStart"/>
            <w:r w:rsidRPr="00C35A66">
              <w:rPr>
                <w:sz w:val="12"/>
              </w:rPr>
              <w:t>new_title</w:t>
            </w:r>
            <w:proofErr w:type="spellEnd"/>
            <w:r w:rsidRPr="00C35A66">
              <w:rPr>
                <w:sz w:val="12"/>
              </w:rPr>
              <w:t xml:space="preserve"> = Awesome New Title</w:t>
            </w:r>
          </w:p>
          <w:p w14:paraId="21B7B209" w14:textId="77777777" w:rsidR="00C35A66" w:rsidRPr="00C35A66" w:rsidRDefault="00C35A66" w:rsidP="00C35A66">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C35A66" w:rsidRPr="00C35A66" w:rsidRDefault="00C35A66" w:rsidP="00CF5F6D">
            <w:pPr>
              <w:jc w:val="left"/>
              <w:rPr>
                <w:sz w:val="12"/>
              </w:rPr>
            </w:pPr>
            <w:r w:rsidRPr="00C35A66">
              <w:rPr>
                <w:sz w:val="12"/>
              </w:rPr>
              <w:t>Should be on ‘Lecture Detail’ page with new title and notes displayed in the fields in the panel on the left side of page.</w:t>
            </w:r>
          </w:p>
        </w:tc>
      </w:tr>
      <w:tr w:rsidR="00C35A66" w:rsidRPr="00C35A66" w14:paraId="1DED8562" w14:textId="77777777" w:rsidTr="00C35A66">
        <w:trPr>
          <w:trHeight w:val="275"/>
        </w:trPr>
        <w:tc>
          <w:tcPr>
            <w:tcW w:w="0" w:type="auto"/>
          </w:tcPr>
          <w:p w14:paraId="4566CC88" w14:textId="77777777" w:rsidR="00C35A66" w:rsidRPr="00C35A66" w:rsidRDefault="00C35A66" w:rsidP="007A2FEE">
            <w:pPr>
              <w:jc w:val="center"/>
              <w:rPr>
                <w:sz w:val="12"/>
              </w:rPr>
            </w:pPr>
          </w:p>
        </w:tc>
        <w:tc>
          <w:tcPr>
            <w:tcW w:w="0" w:type="auto"/>
          </w:tcPr>
          <w:p w14:paraId="13C169FB" w14:textId="77777777" w:rsidR="00C35A66" w:rsidRPr="00C35A66" w:rsidRDefault="00C35A66" w:rsidP="007A2FEE">
            <w:pPr>
              <w:jc w:val="center"/>
              <w:rPr>
                <w:sz w:val="12"/>
              </w:rPr>
            </w:pPr>
          </w:p>
        </w:tc>
        <w:tc>
          <w:tcPr>
            <w:tcW w:w="0" w:type="auto"/>
          </w:tcPr>
          <w:p w14:paraId="7E0B7D39" w14:textId="77777777" w:rsidR="00C35A66" w:rsidRPr="00C35A66" w:rsidRDefault="00C35A66" w:rsidP="007A2FEE">
            <w:pPr>
              <w:jc w:val="center"/>
              <w:rPr>
                <w:sz w:val="12"/>
              </w:rPr>
            </w:pPr>
            <w:r w:rsidRPr="00C35A66">
              <w:rPr>
                <w:sz w:val="12"/>
              </w:rPr>
              <w:t>TC23</w:t>
            </w:r>
          </w:p>
        </w:tc>
        <w:tc>
          <w:tcPr>
            <w:tcW w:w="0" w:type="auto"/>
          </w:tcPr>
          <w:p w14:paraId="19CFF902" w14:textId="77777777" w:rsidR="00C35A66" w:rsidRPr="00C35A66" w:rsidRDefault="00C35A66" w:rsidP="007A2FEE">
            <w:pPr>
              <w:jc w:val="center"/>
              <w:rPr>
                <w:sz w:val="12"/>
              </w:rPr>
            </w:pPr>
            <w:r w:rsidRPr="00C35A66">
              <w:rPr>
                <w:sz w:val="12"/>
              </w:rPr>
              <w:t>Check lecture details cannot be submitted if providing invalid data</w:t>
            </w:r>
          </w:p>
        </w:tc>
        <w:tc>
          <w:tcPr>
            <w:tcW w:w="0" w:type="auto"/>
          </w:tcPr>
          <w:p w14:paraId="5A907A99" w14:textId="77777777" w:rsidR="00C35A66" w:rsidRPr="00C35A66" w:rsidRDefault="00C35A66" w:rsidP="00D363AF">
            <w:pPr>
              <w:pStyle w:val="ListParagraph"/>
              <w:numPr>
                <w:ilvl w:val="0"/>
                <w:numId w:val="41"/>
              </w:numPr>
              <w:jc w:val="left"/>
              <w:rPr>
                <w:sz w:val="12"/>
              </w:rPr>
            </w:pPr>
            <w:r w:rsidRPr="00C35A66">
              <w:rPr>
                <w:sz w:val="12"/>
              </w:rPr>
              <w:t>Go to the ‘Edit Lecture’ page (Described in TC19)</w:t>
            </w:r>
          </w:p>
          <w:p w14:paraId="73BC1440" w14:textId="77777777" w:rsidR="00C35A66" w:rsidRPr="00C35A66" w:rsidRDefault="00C35A66" w:rsidP="00D363AF">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C35A66" w:rsidRPr="00C35A66" w:rsidRDefault="00C35A66" w:rsidP="00C35A66">
            <w:pPr>
              <w:rPr>
                <w:sz w:val="12"/>
              </w:rPr>
            </w:pPr>
            <w:r w:rsidRPr="00C35A66">
              <w:rPr>
                <w:sz w:val="12"/>
              </w:rPr>
              <w:t>N/A</w:t>
            </w:r>
          </w:p>
        </w:tc>
        <w:tc>
          <w:tcPr>
            <w:tcW w:w="0" w:type="auto"/>
          </w:tcPr>
          <w:p w14:paraId="6DE2B44A" w14:textId="77777777" w:rsidR="00C35A66" w:rsidRPr="00C35A66" w:rsidRDefault="00C35A66" w:rsidP="00CF5F6D">
            <w:pPr>
              <w:jc w:val="left"/>
              <w:rPr>
                <w:sz w:val="12"/>
              </w:rPr>
            </w:pPr>
            <w:r w:rsidRPr="00C35A66">
              <w:rPr>
                <w:sz w:val="12"/>
              </w:rPr>
              <w:t>Should see same result for missing data, invalid data or wrong file type as described above in TC?? &amp; TC??</w:t>
            </w:r>
          </w:p>
          <w:p w14:paraId="2D2B5C97" w14:textId="77777777" w:rsidR="00C35A66" w:rsidRPr="00C35A66" w:rsidRDefault="00C35A66" w:rsidP="00CF5F6D">
            <w:pPr>
              <w:jc w:val="left"/>
              <w:rPr>
                <w:sz w:val="12"/>
              </w:rPr>
            </w:pPr>
          </w:p>
          <w:p w14:paraId="738BE14C" w14:textId="77777777" w:rsidR="00C35A66" w:rsidRPr="00C35A66" w:rsidRDefault="00C35A66" w:rsidP="00CF5F6D">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C35A66" w:rsidRPr="00C35A66" w:rsidRDefault="00C35A66" w:rsidP="00CF5F6D">
            <w:pPr>
              <w:jc w:val="left"/>
              <w:rPr>
                <w:sz w:val="12"/>
              </w:rPr>
            </w:pPr>
          </w:p>
        </w:tc>
      </w:tr>
      <w:tr w:rsidR="00C35A66" w:rsidRPr="00C35A66" w14:paraId="7F46251C" w14:textId="77777777" w:rsidTr="00C35A66">
        <w:trPr>
          <w:trHeight w:val="275"/>
        </w:trPr>
        <w:tc>
          <w:tcPr>
            <w:tcW w:w="0" w:type="auto"/>
          </w:tcPr>
          <w:p w14:paraId="3C22CEC1" w14:textId="77777777" w:rsidR="00C35A66" w:rsidRPr="00C35A66" w:rsidRDefault="00C35A66" w:rsidP="007A2FEE">
            <w:pPr>
              <w:jc w:val="center"/>
              <w:rPr>
                <w:sz w:val="12"/>
              </w:rPr>
            </w:pPr>
            <w:r w:rsidRPr="00C35A66">
              <w:rPr>
                <w:sz w:val="12"/>
              </w:rPr>
              <w:t>TS07</w:t>
            </w:r>
          </w:p>
        </w:tc>
        <w:tc>
          <w:tcPr>
            <w:tcW w:w="0" w:type="auto"/>
          </w:tcPr>
          <w:p w14:paraId="1E6286E6" w14:textId="77777777" w:rsidR="00C35A66" w:rsidRPr="00C35A66" w:rsidRDefault="00C35A66" w:rsidP="007A2FEE">
            <w:pPr>
              <w:jc w:val="center"/>
              <w:rPr>
                <w:sz w:val="12"/>
              </w:rPr>
            </w:pPr>
            <w:r w:rsidRPr="00C35A66">
              <w:rPr>
                <w:sz w:val="12"/>
              </w:rPr>
              <w:t>Check Lecture Search</w:t>
            </w:r>
          </w:p>
        </w:tc>
        <w:tc>
          <w:tcPr>
            <w:tcW w:w="0" w:type="auto"/>
          </w:tcPr>
          <w:p w14:paraId="44DDF5A7" w14:textId="77777777" w:rsidR="00C35A66" w:rsidRPr="00C35A66" w:rsidRDefault="00C35A66" w:rsidP="007A2FEE">
            <w:pPr>
              <w:jc w:val="center"/>
              <w:rPr>
                <w:sz w:val="12"/>
              </w:rPr>
            </w:pPr>
            <w:r w:rsidRPr="00C35A66">
              <w:rPr>
                <w:sz w:val="12"/>
              </w:rPr>
              <w:t>TC24</w:t>
            </w:r>
          </w:p>
        </w:tc>
        <w:tc>
          <w:tcPr>
            <w:tcW w:w="0" w:type="auto"/>
          </w:tcPr>
          <w:p w14:paraId="1225E82E" w14:textId="77777777" w:rsidR="00C35A66" w:rsidRPr="00C35A66" w:rsidRDefault="00C35A66" w:rsidP="007A2FEE">
            <w:pPr>
              <w:jc w:val="center"/>
              <w:rPr>
                <w:sz w:val="12"/>
              </w:rPr>
            </w:pPr>
            <w:r w:rsidRPr="00C35A66">
              <w:rPr>
                <w:sz w:val="12"/>
              </w:rPr>
              <w:t>Check Search Lecture by full title</w:t>
            </w:r>
          </w:p>
        </w:tc>
        <w:tc>
          <w:tcPr>
            <w:tcW w:w="0" w:type="auto"/>
          </w:tcPr>
          <w:p w14:paraId="5348DE63" w14:textId="77777777" w:rsidR="00C35A66" w:rsidRPr="00C35A66" w:rsidRDefault="00C35A66" w:rsidP="00D363AF">
            <w:pPr>
              <w:pStyle w:val="ListParagraph"/>
              <w:numPr>
                <w:ilvl w:val="0"/>
                <w:numId w:val="34"/>
              </w:numPr>
              <w:jc w:val="left"/>
              <w:rPr>
                <w:sz w:val="12"/>
              </w:rPr>
            </w:pPr>
            <w:r w:rsidRPr="00C35A66">
              <w:rPr>
                <w:sz w:val="12"/>
              </w:rPr>
              <w:t>Login &amp; Create a lecture (Described in TC10)</w:t>
            </w:r>
          </w:p>
          <w:p w14:paraId="2D886637" w14:textId="77777777" w:rsidR="00C35A66" w:rsidRPr="00C35A66" w:rsidRDefault="00C35A66" w:rsidP="00D363AF">
            <w:pPr>
              <w:pStyle w:val="ListParagraph"/>
              <w:numPr>
                <w:ilvl w:val="0"/>
                <w:numId w:val="34"/>
              </w:numPr>
              <w:jc w:val="left"/>
              <w:rPr>
                <w:sz w:val="12"/>
              </w:rPr>
            </w:pPr>
            <w:r w:rsidRPr="00C35A66">
              <w:rPr>
                <w:sz w:val="12"/>
              </w:rPr>
              <w:t>Create two more lectures with titles provided</w:t>
            </w:r>
          </w:p>
          <w:p w14:paraId="64C6152F" w14:textId="77777777" w:rsidR="00C35A66" w:rsidRPr="00C35A66" w:rsidRDefault="00C35A66" w:rsidP="00D363AF">
            <w:pPr>
              <w:pStyle w:val="ListParagraph"/>
              <w:numPr>
                <w:ilvl w:val="0"/>
                <w:numId w:val="34"/>
              </w:numPr>
              <w:jc w:val="left"/>
              <w:rPr>
                <w:sz w:val="12"/>
              </w:rPr>
            </w:pPr>
            <w:r w:rsidRPr="00C35A66">
              <w:rPr>
                <w:sz w:val="12"/>
              </w:rPr>
              <w:t>Type ‘Second Lecture’ into the search field</w:t>
            </w:r>
          </w:p>
          <w:p w14:paraId="1E2797AC" w14:textId="77777777" w:rsidR="00C35A66" w:rsidRPr="00C35A66" w:rsidRDefault="00C35A66" w:rsidP="00D363AF">
            <w:pPr>
              <w:pStyle w:val="ListParagraph"/>
              <w:numPr>
                <w:ilvl w:val="0"/>
                <w:numId w:val="34"/>
              </w:numPr>
              <w:jc w:val="left"/>
              <w:rPr>
                <w:sz w:val="12"/>
              </w:rPr>
            </w:pPr>
            <w:r w:rsidRPr="00C35A66">
              <w:rPr>
                <w:sz w:val="12"/>
              </w:rPr>
              <w:t>Click ‘Search’</w:t>
            </w:r>
          </w:p>
          <w:p w14:paraId="6FF27507" w14:textId="77777777" w:rsidR="00C35A66" w:rsidRPr="00C35A66" w:rsidRDefault="00C35A66" w:rsidP="00C35A66">
            <w:pPr>
              <w:pStyle w:val="ListParagraph"/>
              <w:rPr>
                <w:sz w:val="12"/>
              </w:rPr>
            </w:pPr>
          </w:p>
        </w:tc>
        <w:tc>
          <w:tcPr>
            <w:tcW w:w="0" w:type="auto"/>
          </w:tcPr>
          <w:p w14:paraId="43807BB0"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3315E961"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C35A66" w:rsidRPr="00C35A66" w:rsidRDefault="00C35A66" w:rsidP="00CF5F6D">
            <w:pPr>
              <w:jc w:val="left"/>
              <w:rPr>
                <w:sz w:val="12"/>
              </w:rPr>
            </w:pPr>
            <w:r w:rsidRPr="00C35A66">
              <w:rPr>
                <w:sz w:val="12"/>
              </w:rPr>
              <w:t>Only the lecture titled ‘Second Lecture’ should be displayed in the list.</w:t>
            </w:r>
          </w:p>
        </w:tc>
      </w:tr>
      <w:tr w:rsidR="00C35A66" w:rsidRPr="00C35A66" w14:paraId="0596957B" w14:textId="77777777" w:rsidTr="00C35A66">
        <w:trPr>
          <w:trHeight w:val="275"/>
        </w:trPr>
        <w:tc>
          <w:tcPr>
            <w:tcW w:w="0" w:type="auto"/>
          </w:tcPr>
          <w:p w14:paraId="410AB07D" w14:textId="77777777" w:rsidR="00C35A66" w:rsidRPr="00C35A66" w:rsidRDefault="00C35A66" w:rsidP="007A2FEE">
            <w:pPr>
              <w:jc w:val="center"/>
              <w:rPr>
                <w:sz w:val="12"/>
              </w:rPr>
            </w:pPr>
          </w:p>
        </w:tc>
        <w:tc>
          <w:tcPr>
            <w:tcW w:w="0" w:type="auto"/>
          </w:tcPr>
          <w:p w14:paraId="52217510" w14:textId="77777777" w:rsidR="00C35A66" w:rsidRPr="00C35A66" w:rsidRDefault="00C35A66" w:rsidP="007A2FEE">
            <w:pPr>
              <w:jc w:val="center"/>
              <w:rPr>
                <w:sz w:val="12"/>
              </w:rPr>
            </w:pPr>
          </w:p>
        </w:tc>
        <w:tc>
          <w:tcPr>
            <w:tcW w:w="0" w:type="auto"/>
          </w:tcPr>
          <w:p w14:paraId="6894D5DB" w14:textId="77777777" w:rsidR="00C35A66" w:rsidRPr="00C35A66" w:rsidRDefault="00C35A66" w:rsidP="007A2FEE">
            <w:pPr>
              <w:jc w:val="center"/>
              <w:rPr>
                <w:sz w:val="12"/>
              </w:rPr>
            </w:pPr>
            <w:r w:rsidRPr="00C35A66">
              <w:rPr>
                <w:sz w:val="12"/>
              </w:rPr>
              <w:t>TC25</w:t>
            </w:r>
          </w:p>
        </w:tc>
        <w:tc>
          <w:tcPr>
            <w:tcW w:w="0" w:type="auto"/>
          </w:tcPr>
          <w:p w14:paraId="30DD13BE" w14:textId="77777777" w:rsidR="00C35A66" w:rsidRPr="00C35A66" w:rsidRDefault="00C35A66" w:rsidP="007A2FEE">
            <w:pPr>
              <w:jc w:val="center"/>
              <w:rPr>
                <w:sz w:val="12"/>
              </w:rPr>
            </w:pPr>
            <w:r w:rsidRPr="00C35A66">
              <w:rPr>
                <w:sz w:val="12"/>
              </w:rPr>
              <w:t>Check Search Lecture by partial title</w:t>
            </w:r>
          </w:p>
        </w:tc>
        <w:tc>
          <w:tcPr>
            <w:tcW w:w="0" w:type="auto"/>
          </w:tcPr>
          <w:p w14:paraId="2C4B2A0E" w14:textId="77777777" w:rsidR="00C35A66" w:rsidRPr="00C35A66" w:rsidRDefault="00C35A66" w:rsidP="00D363AF">
            <w:pPr>
              <w:pStyle w:val="ListParagraph"/>
              <w:numPr>
                <w:ilvl w:val="0"/>
                <w:numId w:val="36"/>
              </w:numPr>
              <w:jc w:val="left"/>
              <w:rPr>
                <w:sz w:val="12"/>
              </w:rPr>
            </w:pPr>
            <w:r w:rsidRPr="00C35A66">
              <w:rPr>
                <w:sz w:val="12"/>
              </w:rPr>
              <w:t>Login &amp; Create a lecture (Described in TC10)</w:t>
            </w:r>
          </w:p>
          <w:p w14:paraId="5A99203E" w14:textId="77777777" w:rsidR="00C35A66" w:rsidRPr="00C35A66" w:rsidRDefault="00C35A66" w:rsidP="00D363AF">
            <w:pPr>
              <w:pStyle w:val="ListParagraph"/>
              <w:numPr>
                <w:ilvl w:val="0"/>
                <w:numId w:val="36"/>
              </w:numPr>
              <w:jc w:val="left"/>
              <w:rPr>
                <w:sz w:val="12"/>
              </w:rPr>
            </w:pPr>
            <w:r w:rsidRPr="00C35A66">
              <w:rPr>
                <w:sz w:val="12"/>
              </w:rPr>
              <w:t>Create two more lectures with titles provided</w:t>
            </w:r>
          </w:p>
          <w:p w14:paraId="3F76DD77" w14:textId="77777777" w:rsidR="00C35A66" w:rsidRPr="00C35A66" w:rsidRDefault="00C35A66" w:rsidP="00D363AF">
            <w:pPr>
              <w:pStyle w:val="ListParagraph"/>
              <w:numPr>
                <w:ilvl w:val="0"/>
                <w:numId w:val="36"/>
              </w:numPr>
              <w:jc w:val="left"/>
              <w:rPr>
                <w:sz w:val="12"/>
              </w:rPr>
            </w:pPr>
            <w:r w:rsidRPr="00C35A66">
              <w:rPr>
                <w:sz w:val="12"/>
              </w:rPr>
              <w:t>Type ‘Lecture’ into the search field</w:t>
            </w:r>
          </w:p>
          <w:p w14:paraId="4E1AEA22" w14:textId="77777777" w:rsidR="00C35A66" w:rsidRPr="00C35A66" w:rsidRDefault="00C35A66" w:rsidP="00D363AF">
            <w:pPr>
              <w:pStyle w:val="ListParagraph"/>
              <w:numPr>
                <w:ilvl w:val="0"/>
                <w:numId w:val="36"/>
              </w:numPr>
              <w:jc w:val="left"/>
              <w:rPr>
                <w:sz w:val="12"/>
              </w:rPr>
            </w:pPr>
            <w:r w:rsidRPr="00C35A66">
              <w:rPr>
                <w:sz w:val="12"/>
              </w:rPr>
              <w:t>Click ‘Search’</w:t>
            </w:r>
          </w:p>
        </w:tc>
        <w:tc>
          <w:tcPr>
            <w:tcW w:w="0" w:type="auto"/>
          </w:tcPr>
          <w:p w14:paraId="7994F443"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626BAD57"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C35A66" w:rsidRPr="00C35A66" w:rsidRDefault="00C35A66" w:rsidP="00CF5F6D">
            <w:pPr>
              <w:jc w:val="left"/>
              <w:rPr>
                <w:sz w:val="12"/>
              </w:rPr>
            </w:pPr>
            <w:r w:rsidRPr="00C35A66">
              <w:rPr>
                <w:sz w:val="12"/>
              </w:rPr>
              <w:t>All three lectures should be displayed in the list (My Lecture, Second Lecture, Third Lecture)</w:t>
            </w:r>
          </w:p>
        </w:tc>
      </w:tr>
      <w:tr w:rsidR="00C35A66" w:rsidRPr="00C35A66" w14:paraId="652DE546" w14:textId="77777777" w:rsidTr="00C35A66">
        <w:trPr>
          <w:trHeight w:val="275"/>
        </w:trPr>
        <w:tc>
          <w:tcPr>
            <w:tcW w:w="0" w:type="auto"/>
          </w:tcPr>
          <w:p w14:paraId="7CF1488D" w14:textId="77777777" w:rsidR="00C35A66" w:rsidRPr="00C35A66" w:rsidRDefault="00C35A66" w:rsidP="007A2FEE">
            <w:pPr>
              <w:jc w:val="center"/>
              <w:rPr>
                <w:sz w:val="12"/>
              </w:rPr>
            </w:pPr>
          </w:p>
        </w:tc>
        <w:tc>
          <w:tcPr>
            <w:tcW w:w="0" w:type="auto"/>
          </w:tcPr>
          <w:p w14:paraId="4F794441" w14:textId="77777777" w:rsidR="00C35A66" w:rsidRPr="00C35A66" w:rsidRDefault="00C35A66" w:rsidP="007A2FEE">
            <w:pPr>
              <w:jc w:val="center"/>
              <w:rPr>
                <w:sz w:val="12"/>
              </w:rPr>
            </w:pPr>
          </w:p>
        </w:tc>
        <w:tc>
          <w:tcPr>
            <w:tcW w:w="0" w:type="auto"/>
          </w:tcPr>
          <w:p w14:paraId="7A3C5557" w14:textId="77777777" w:rsidR="00C35A66" w:rsidRPr="00C35A66" w:rsidRDefault="00C35A66" w:rsidP="007A2FEE">
            <w:pPr>
              <w:jc w:val="center"/>
              <w:rPr>
                <w:sz w:val="12"/>
              </w:rPr>
            </w:pPr>
            <w:r w:rsidRPr="00C35A66">
              <w:rPr>
                <w:sz w:val="12"/>
              </w:rPr>
              <w:t>TC26</w:t>
            </w:r>
          </w:p>
        </w:tc>
        <w:tc>
          <w:tcPr>
            <w:tcW w:w="0" w:type="auto"/>
          </w:tcPr>
          <w:p w14:paraId="77A2E1BD" w14:textId="77777777" w:rsidR="00C35A66" w:rsidRPr="00C35A66" w:rsidRDefault="00C35A66" w:rsidP="007A2FEE">
            <w:pPr>
              <w:jc w:val="center"/>
              <w:rPr>
                <w:sz w:val="12"/>
              </w:rPr>
            </w:pPr>
            <w:r w:rsidRPr="00C35A66">
              <w:rPr>
                <w:sz w:val="12"/>
              </w:rPr>
              <w:t>Check Lecture Search by full Date</w:t>
            </w:r>
          </w:p>
        </w:tc>
        <w:tc>
          <w:tcPr>
            <w:tcW w:w="0" w:type="auto"/>
          </w:tcPr>
          <w:p w14:paraId="3EBB08AB" w14:textId="77777777" w:rsidR="00C35A66" w:rsidRPr="00C35A66" w:rsidRDefault="00C35A66" w:rsidP="00D363AF">
            <w:pPr>
              <w:pStyle w:val="ListParagraph"/>
              <w:numPr>
                <w:ilvl w:val="0"/>
                <w:numId w:val="65"/>
              </w:numPr>
              <w:jc w:val="left"/>
              <w:rPr>
                <w:sz w:val="12"/>
              </w:rPr>
            </w:pPr>
            <w:r w:rsidRPr="00C35A66">
              <w:rPr>
                <w:sz w:val="12"/>
              </w:rPr>
              <w:t>Login &amp; Create a lecture (Described in TC10)</w:t>
            </w:r>
          </w:p>
          <w:p w14:paraId="28486F73" w14:textId="77777777" w:rsidR="00C35A66" w:rsidRPr="00C35A66" w:rsidRDefault="00C35A66" w:rsidP="00D363AF">
            <w:pPr>
              <w:pStyle w:val="ListParagraph"/>
              <w:numPr>
                <w:ilvl w:val="0"/>
                <w:numId w:val="65"/>
              </w:numPr>
              <w:jc w:val="left"/>
              <w:rPr>
                <w:sz w:val="12"/>
              </w:rPr>
            </w:pPr>
            <w:r w:rsidRPr="00C35A66">
              <w:rPr>
                <w:sz w:val="12"/>
              </w:rPr>
              <w:t>Type the date of creation into the search field</w:t>
            </w:r>
          </w:p>
          <w:p w14:paraId="7DE854C2" w14:textId="77777777" w:rsidR="00C35A66" w:rsidRPr="00C35A66" w:rsidRDefault="00C35A66" w:rsidP="00D363AF">
            <w:pPr>
              <w:pStyle w:val="ListParagraph"/>
              <w:numPr>
                <w:ilvl w:val="0"/>
                <w:numId w:val="65"/>
              </w:numPr>
              <w:jc w:val="left"/>
              <w:rPr>
                <w:sz w:val="12"/>
              </w:rPr>
            </w:pPr>
            <w:r w:rsidRPr="00C35A66">
              <w:rPr>
                <w:sz w:val="12"/>
              </w:rPr>
              <w:t>Click “Search”</w:t>
            </w:r>
          </w:p>
        </w:tc>
        <w:tc>
          <w:tcPr>
            <w:tcW w:w="0" w:type="auto"/>
          </w:tcPr>
          <w:p w14:paraId="55088957" w14:textId="77777777" w:rsidR="00C35A66" w:rsidRPr="00C35A66" w:rsidRDefault="00C35A66" w:rsidP="00C35A66">
            <w:pPr>
              <w:rPr>
                <w:sz w:val="12"/>
              </w:rPr>
            </w:pPr>
            <w:r w:rsidRPr="00C35A66">
              <w:rPr>
                <w:sz w:val="12"/>
              </w:rPr>
              <w:t>N/A</w:t>
            </w:r>
          </w:p>
        </w:tc>
        <w:tc>
          <w:tcPr>
            <w:tcW w:w="0" w:type="auto"/>
          </w:tcPr>
          <w:p w14:paraId="4389B9FA" w14:textId="77777777" w:rsidR="00C35A66" w:rsidRPr="00C35A66" w:rsidRDefault="00C35A66" w:rsidP="00CF5F6D">
            <w:pPr>
              <w:jc w:val="left"/>
              <w:rPr>
                <w:sz w:val="12"/>
              </w:rPr>
            </w:pPr>
            <w:r w:rsidRPr="00C35A66">
              <w:rPr>
                <w:sz w:val="12"/>
              </w:rPr>
              <w:t>Only the lectures created on the entered date should be shown</w:t>
            </w:r>
          </w:p>
        </w:tc>
      </w:tr>
      <w:tr w:rsidR="00C35A66" w:rsidRPr="00C35A66" w14:paraId="5A090546" w14:textId="77777777" w:rsidTr="00C35A66">
        <w:trPr>
          <w:trHeight w:val="275"/>
        </w:trPr>
        <w:tc>
          <w:tcPr>
            <w:tcW w:w="0" w:type="auto"/>
          </w:tcPr>
          <w:p w14:paraId="2CC18E1D" w14:textId="77777777" w:rsidR="00C35A66" w:rsidRPr="00C35A66" w:rsidRDefault="00C35A66" w:rsidP="007A2FEE">
            <w:pPr>
              <w:jc w:val="center"/>
              <w:rPr>
                <w:sz w:val="12"/>
              </w:rPr>
            </w:pPr>
          </w:p>
        </w:tc>
        <w:tc>
          <w:tcPr>
            <w:tcW w:w="0" w:type="auto"/>
          </w:tcPr>
          <w:p w14:paraId="1875C6A7" w14:textId="77777777" w:rsidR="00C35A66" w:rsidRPr="00C35A66" w:rsidRDefault="00C35A66" w:rsidP="007A2FEE">
            <w:pPr>
              <w:jc w:val="center"/>
              <w:rPr>
                <w:sz w:val="12"/>
              </w:rPr>
            </w:pPr>
          </w:p>
        </w:tc>
        <w:tc>
          <w:tcPr>
            <w:tcW w:w="0" w:type="auto"/>
          </w:tcPr>
          <w:p w14:paraId="7952BF85" w14:textId="77777777" w:rsidR="00C35A66" w:rsidRPr="00C35A66" w:rsidRDefault="00C35A66" w:rsidP="007A2FEE">
            <w:pPr>
              <w:jc w:val="center"/>
              <w:rPr>
                <w:sz w:val="12"/>
              </w:rPr>
            </w:pPr>
            <w:r w:rsidRPr="00C35A66">
              <w:rPr>
                <w:sz w:val="12"/>
              </w:rPr>
              <w:t>TC27</w:t>
            </w:r>
          </w:p>
        </w:tc>
        <w:tc>
          <w:tcPr>
            <w:tcW w:w="0" w:type="auto"/>
          </w:tcPr>
          <w:p w14:paraId="768A3CC3" w14:textId="77777777" w:rsidR="00C35A66" w:rsidRPr="00C35A66" w:rsidRDefault="00C35A66" w:rsidP="007A2FEE">
            <w:pPr>
              <w:jc w:val="center"/>
              <w:rPr>
                <w:sz w:val="12"/>
              </w:rPr>
            </w:pPr>
            <w:r w:rsidRPr="00C35A66">
              <w:rPr>
                <w:sz w:val="12"/>
              </w:rPr>
              <w:t>Check Empty Search displays all lectures</w:t>
            </w:r>
          </w:p>
        </w:tc>
        <w:tc>
          <w:tcPr>
            <w:tcW w:w="0" w:type="auto"/>
          </w:tcPr>
          <w:p w14:paraId="3049F0F6" w14:textId="77777777" w:rsidR="00C35A66" w:rsidRPr="00C35A66" w:rsidRDefault="00C35A66" w:rsidP="00D363AF">
            <w:pPr>
              <w:pStyle w:val="ListParagraph"/>
              <w:numPr>
                <w:ilvl w:val="0"/>
                <w:numId w:val="37"/>
              </w:numPr>
              <w:jc w:val="left"/>
              <w:rPr>
                <w:sz w:val="12"/>
              </w:rPr>
            </w:pPr>
            <w:r w:rsidRPr="00C35A66">
              <w:rPr>
                <w:sz w:val="12"/>
              </w:rPr>
              <w:t>Ensure there are some lectures in the lecture list</w:t>
            </w:r>
          </w:p>
          <w:p w14:paraId="1FADEB68" w14:textId="77777777" w:rsidR="00C35A66" w:rsidRPr="00C35A66" w:rsidRDefault="00C35A66" w:rsidP="00D363AF">
            <w:pPr>
              <w:pStyle w:val="ListParagraph"/>
              <w:numPr>
                <w:ilvl w:val="0"/>
                <w:numId w:val="37"/>
              </w:numPr>
              <w:jc w:val="left"/>
              <w:rPr>
                <w:sz w:val="12"/>
              </w:rPr>
            </w:pPr>
            <w:r w:rsidRPr="00C35A66">
              <w:rPr>
                <w:sz w:val="12"/>
              </w:rPr>
              <w:t>Ensure the search field is empty</w:t>
            </w:r>
          </w:p>
          <w:p w14:paraId="6E2CA6AE" w14:textId="77777777" w:rsidR="00C35A66" w:rsidRPr="00C35A66" w:rsidRDefault="00C35A66" w:rsidP="00D363AF">
            <w:pPr>
              <w:pStyle w:val="ListParagraph"/>
              <w:numPr>
                <w:ilvl w:val="0"/>
                <w:numId w:val="37"/>
              </w:numPr>
              <w:jc w:val="left"/>
              <w:rPr>
                <w:sz w:val="12"/>
              </w:rPr>
            </w:pPr>
            <w:r w:rsidRPr="00C35A66">
              <w:rPr>
                <w:sz w:val="12"/>
              </w:rPr>
              <w:t>Click ‘Search’</w:t>
            </w:r>
          </w:p>
        </w:tc>
        <w:tc>
          <w:tcPr>
            <w:tcW w:w="0" w:type="auto"/>
          </w:tcPr>
          <w:p w14:paraId="4203605D" w14:textId="77777777" w:rsidR="00C35A66" w:rsidRPr="00C35A66" w:rsidRDefault="00C35A66" w:rsidP="00C35A66">
            <w:pPr>
              <w:rPr>
                <w:sz w:val="12"/>
              </w:rPr>
            </w:pPr>
            <w:r w:rsidRPr="00C35A66">
              <w:rPr>
                <w:sz w:val="12"/>
              </w:rPr>
              <w:t>N/A</w:t>
            </w:r>
          </w:p>
        </w:tc>
        <w:tc>
          <w:tcPr>
            <w:tcW w:w="0" w:type="auto"/>
          </w:tcPr>
          <w:p w14:paraId="1694B311" w14:textId="77777777" w:rsidR="00C35A66" w:rsidRPr="00C35A66" w:rsidRDefault="00C35A66" w:rsidP="00CF5F6D">
            <w:pPr>
              <w:jc w:val="left"/>
              <w:rPr>
                <w:sz w:val="12"/>
              </w:rPr>
            </w:pPr>
            <w:r w:rsidRPr="00C35A66">
              <w:rPr>
                <w:sz w:val="12"/>
              </w:rPr>
              <w:t>All lectures that have been created by the user should be displayed.</w:t>
            </w:r>
          </w:p>
        </w:tc>
      </w:tr>
      <w:tr w:rsidR="00C35A66" w:rsidRPr="00C35A66" w14:paraId="2E6F5BDF" w14:textId="77777777" w:rsidTr="00C35A66">
        <w:trPr>
          <w:trHeight w:val="275"/>
        </w:trPr>
        <w:tc>
          <w:tcPr>
            <w:tcW w:w="0" w:type="auto"/>
          </w:tcPr>
          <w:p w14:paraId="271C2AD1" w14:textId="77777777" w:rsidR="00C35A66" w:rsidRPr="00C35A66" w:rsidRDefault="00C35A66" w:rsidP="007A2FEE">
            <w:pPr>
              <w:jc w:val="center"/>
              <w:rPr>
                <w:sz w:val="12"/>
              </w:rPr>
            </w:pPr>
            <w:r w:rsidRPr="00C35A66">
              <w:rPr>
                <w:sz w:val="12"/>
              </w:rPr>
              <w:t>TS08</w:t>
            </w:r>
          </w:p>
        </w:tc>
        <w:tc>
          <w:tcPr>
            <w:tcW w:w="0" w:type="auto"/>
          </w:tcPr>
          <w:p w14:paraId="7EA36C56" w14:textId="77777777" w:rsidR="00C35A66" w:rsidRPr="00C35A66" w:rsidRDefault="00C35A66" w:rsidP="007A2FEE">
            <w:pPr>
              <w:jc w:val="center"/>
              <w:rPr>
                <w:sz w:val="12"/>
              </w:rPr>
            </w:pPr>
            <w:r w:rsidRPr="00C35A66">
              <w:rPr>
                <w:sz w:val="12"/>
              </w:rPr>
              <w:t>Check PDF download functionality</w:t>
            </w:r>
          </w:p>
        </w:tc>
        <w:tc>
          <w:tcPr>
            <w:tcW w:w="0" w:type="auto"/>
          </w:tcPr>
          <w:p w14:paraId="5E802C55" w14:textId="77777777" w:rsidR="00C35A66" w:rsidRPr="00C35A66" w:rsidRDefault="00C35A66" w:rsidP="007A2FEE">
            <w:pPr>
              <w:jc w:val="center"/>
              <w:rPr>
                <w:sz w:val="12"/>
              </w:rPr>
            </w:pPr>
            <w:r w:rsidRPr="00C35A66">
              <w:rPr>
                <w:sz w:val="12"/>
              </w:rPr>
              <w:t>TC28</w:t>
            </w:r>
          </w:p>
        </w:tc>
        <w:tc>
          <w:tcPr>
            <w:tcW w:w="0" w:type="auto"/>
          </w:tcPr>
          <w:p w14:paraId="763193EA" w14:textId="77777777" w:rsidR="00C35A66" w:rsidRPr="00C35A66" w:rsidRDefault="00C35A66" w:rsidP="007A2FEE">
            <w:pPr>
              <w:jc w:val="center"/>
              <w:rPr>
                <w:sz w:val="12"/>
              </w:rPr>
            </w:pPr>
            <w:r w:rsidRPr="00C35A66">
              <w:rPr>
                <w:sz w:val="12"/>
              </w:rPr>
              <w:t>Check staff user can view and download the uploaded PDF file</w:t>
            </w:r>
          </w:p>
        </w:tc>
        <w:tc>
          <w:tcPr>
            <w:tcW w:w="0" w:type="auto"/>
          </w:tcPr>
          <w:p w14:paraId="67046C72" w14:textId="77777777" w:rsidR="00C35A66" w:rsidRPr="00C35A66" w:rsidRDefault="00C35A66" w:rsidP="00D363AF">
            <w:pPr>
              <w:pStyle w:val="ListParagraph"/>
              <w:numPr>
                <w:ilvl w:val="0"/>
                <w:numId w:val="38"/>
              </w:numPr>
              <w:jc w:val="left"/>
              <w:rPr>
                <w:sz w:val="12"/>
              </w:rPr>
            </w:pPr>
            <w:r w:rsidRPr="00C35A66">
              <w:rPr>
                <w:sz w:val="12"/>
              </w:rPr>
              <w:t>Create a lecture with a PDF file (Described in TC14)</w:t>
            </w:r>
          </w:p>
          <w:p w14:paraId="2FC135BF" w14:textId="77777777" w:rsidR="00C35A66" w:rsidRPr="00C35A66" w:rsidRDefault="00C35A66" w:rsidP="00D363AF">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C35A66" w:rsidRPr="00C35A66" w:rsidRDefault="00C35A66" w:rsidP="00D363AF">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C35A66" w:rsidRPr="00C35A66" w:rsidRDefault="00C35A66" w:rsidP="00D363AF">
            <w:pPr>
              <w:pStyle w:val="ListParagraph"/>
              <w:numPr>
                <w:ilvl w:val="0"/>
                <w:numId w:val="38"/>
              </w:numPr>
              <w:jc w:val="left"/>
              <w:rPr>
                <w:sz w:val="12"/>
              </w:rPr>
            </w:pPr>
            <w:r w:rsidRPr="00C35A66">
              <w:rPr>
                <w:sz w:val="12"/>
              </w:rPr>
              <w:t>Click on the Download button on this page</w:t>
            </w:r>
          </w:p>
        </w:tc>
        <w:tc>
          <w:tcPr>
            <w:tcW w:w="0" w:type="auto"/>
          </w:tcPr>
          <w:p w14:paraId="2F0CB842" w14:textId="77777777" w:rsidR="00C35A66" w:rsidRPr="00C35A66" w:rsidRDefault="00C35A66" w:rsidP="00C35A66">
            <w:pPr>
              <w:rPr>
                <w:sz w:val="12"/>
              </w:rPr>
            </w:pPr>
            <w:r w:rsidRPr="00C35A66">
              <w:rPr>
                <w:sz w:val="12"/>
              </w:rPr>
              <w:t>N/A</w:t>
            </w:r>
          </w:p>
        </w:tc>
        <w:tc>
          <w:tcPr>
            <w:tcW w:w="0" w:type="auto"/>
          </w:tcPr>
          <w:p w14:paraId="16058D6D" w14:textId="77777777" w:rsidR="00C35A66" w:rsidRPr="00C35A66" w:rsidRDefault="00C35A66" w:rsidP="00D363AF">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C35A66" w:rsidRPr="00C35A66" w:rsidRDefault="00C35A66" w:rsidP="00D363AF">
            <w:pPr>
              <w:pStyle w:val="ListParagraph"/>
              <w:numPr>
                <w:ilvl w:val="0"/>
                <w:numId w:val="39"/>
              </w:numPr>
              <w:jc w:val="left"/>
              <w:rPr>
                <w:sz w:val="12"/>
              </w:rPr>
            </w:pPr>
            <w:r w:rsidRPr="00C35A66">
              <w:rPr>
                <w:sz w:val="12"/>
              </w:rPr>
              <w:t>Clicking Download will download the pdf into the downloads folder on computer</w:t>
            </w:r>
          </w:p>
        </w:tc>
      </w:tr>
      <w:tr w:rsidR="00C35A66" w:rsidRPr="00C35A66" w14:paraId="6306ED5D" w14:textId="77777777" w:rsidTr="00C35A66">
        <w:trPr>
          <w:trHeight w:val="275"/>
        </w:trPr>
        <w:tc>
          <w:tcPr>
            <w:tcW w:w="0" w:type="auto"/>
            <w:shd w:val="clear" w:color="auto" w:fill="FFFFFF" w:themeFill="background1"/>
          </w:tcPr>
          <w:p w14:paraId="012447DE" w14:textId="77777777" w:rsidR="00C35A66" w:rsidRPr="00C35A66" w:rsidRDefault="00C35A66" w:rsidP="007A2FEE">
            <w:pPr>
              <w:jc w:val="center"/>
              <w:rPr>
                <w:sz w:val="12"/>
              </w:rPr>
            </w:pPr>
            <w:r w:rsidRPr="00C35A66">
              <w:rPr>
                <w:sz w:val="12"/>
              </w:rPr>
              <w:t>TS09</w:t>
            </w:r>
          </w:p>
        </w:tc>
        <w:tc>
          <w:tcPr>
            <w:tcW w:w="0" w:type="auto"/>
            <w:shd w:val="clear" w:color="auto" w:fill="FFFFFF" w:themeFill="background1"/>
          </w:tcPr>
          <w:p w14:paraId="67E5B88F" w14:textId="77777777" w:rsidR="00C35A66" w:rsidRPr="00C35A66" w:rsidRDefault="00C35A66" w:rsidP="007A2FEE">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C35A66" w:rsidRPr="00C35A66" w:rsidRDefault="00C35A66" w:rsidP="007A2FEE">
            <w:pPr>
              <w:jc w:val="center"/>
              <w:rPr>
                <w:sz w:val="12"/>
              </w:rPr>
            </w:pPr>
            <w:r w:rsidRPr="00C35A66">
              <w:rPr>
                <w:sz w:val="12"/>
              </w:rPr>
              <w:t>TC29</w:t>
            </w:r>
          </w:p>
        </w:tc>
        <w:tc>
          <w:tcPr>
            <w:tcW w:w="0" w:type="auto"/>
            <w:shd w:val="clear" w:color="auto" w:fill="FFFFFF" w:themeFill="background1"/>
          </w:tcPr>
          <w:p w14:paraId="026119E2" w14:textId="77777777" w:rsidR="00C35A66" w:rsidRPr="00C35A66" w:rsidRDefault="00C35A66" w:rsidP="007A2FEE">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C35A66" w:rsidRPr="00C35A66" w:rsidRDefault="00C35A66" w:rsidP="00D363AF">
            <w:pPr>
              <w:pStyle w:val="ListParagraph"/>
              <w:numPr>
                <w:ilvl w:val="0"/>
                <w:numId w:val="60"/>
              </w:numPr>
              <w:jc w:val="left"/>
              <w:rPr>
                <w:sz w:val="12"/>
              </w:rPr>
            </w:pPr>
            <w:r w:rsidRPr="00C35A66">
              <w:rPr>
                <w:sz w:val="12"/>
              </w:rPr>
              <w:t>Create a lecture with a PDF file (Described in TC14)</w:t>
            </w:r>
          </w:p>
          <w:p w14:paraId="19EC05F1" w14:textId="77777777" w:rsidR="00C35A66" w:rsidRPr="00C35A66" w:rsidRDefault="00C35A66" w:rsidP="00D363AF">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C35A66" w:rsidRPr="00C35A66" w:rsidRDefault="00C35A66" w:rsidP="00D363AF">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98DA15D" w14:textId="77777777" w:rsidR="00C35A66" w:rsidRPr="00C35A66" w:rsidRDefault="00C35A66" w:rsidP="00CF5F6D">
            <w:pPr>
              <w:jc w:val="left"/>
              <w:rPr>
                <w:sz w:val="12"/>
              </w:rPr>
            </w:pPr>
            <w:r w:rsidRPr="00C35A66">
              <w:rPr>
                <w:sz w:val="12"/>
              </w:rPr>
              <w:t>Slide count displayed for the lecture should now be the same as the number of PDF pages/slides.</w:t>
            </w:r>
          </w:p>
        </w:tc>
      </w:tr>
      <w:tr w:rsidR="00C35A66" w:rsidRPr="00C35A66" w14:paraId="7A06C659" w14:textId="77777777" w:rsidTr="00C35A66">
        <w:trPr>
          <w:trHeight w:val="275"/>
        </w:trPr>
        <w:tc>
          <w:tcPr>
            <w:tcW w:w="0" w:type="auto"/>
            <w:shd w:val="clear" w:color="auto" w:fill="FFFFFF" w:themeFill="background1"/>
          </w:tcPr>
          <w:p w14:paraId="1BCCE733" w14:textId="77777777" w:rsidR="00C35A66" w:rsidRPr="00C35A66" w:rsidRDefault="00C35A66" w:rsidP="007A2FEE">
            <w:pPr>
              <w:jc w:val="center"/>
              <w:rPr>
                <w:sz w:val="12"/>
              </w:rPr>
            </w:pPr>
            <w:r w:rsidRPr="00C35A66">
              <w:rPr>
                <w:sz w:val="12"/>
              </w:rPr>
              <w:t>TS10</w:t>
            </w:r>
          </w:p>
        </w:tc>
        <w:tc>
          <w:tcPr>
            <w:tcW w:w="0" w:type="auto"/>
            <w:shd w:val="clear" w:color="auto" w:fill="FFFFFF" w:themeFill="background1"/>
          </w:tcPr>
          <w:p w14:paraId="1ECE3DE9" w14:textId="77777777" w:rsidR="00C35A66" w:rsidRPr="00C35A66" w:rsidRDefault="00C35A66" w:rsidP="007A2FEE">
            <w:pPr>
              <w:jc w:val="center"/>
              <w:rPr>
                <w:sz w:val="12"/>
              </w:rPr>
            </w:pPr>
            <w:r w:rsidRPr="00C35A66">
              <w:rPr>
                <w:sz w:val="12"/>
              </w:rPr>
              <w:t>Start a feedback session</w:t>
            </w:r>
          </w:p>
        </w:tc>
        <w:tc>
          <w:tcPr>
            <w:tcW w:w="0" w:type="auto"/>
            <w:shd w:val="clear" w:color="auto" w:fill="FFFFFF" w:themeFill="background1"/>
          </w:tcPr>
          <w:p w14:paraId="6929D7D4" w14:textId="77777777" w:rsidR="00C35A66" w:rsidRPr="00C35A66" w:rsidRDefault="00C35A66" w:rsidP="007A2FEE">
            <w:pPr>
              <w:jc w:val="center"/>
              <w:rPr>
                <w:sz w:val="12"/>
              </w:rPr>
            </w:pPr>
            <w:r w:rsidRPr="00C35A66">
              <w:rPr>
                <w:sz w:val="12"/>
              </w:rPr>
              <w:t>TC30</w:t>
            </w:r>
          </w:p>
        </w:tc>
        <w:tc>
          <w:tcPr>
            <w:tcW w:w="0" w:type="auto"/>
            <w:shd w:val="clear" w:color="auto" w:fill="FFFFFF" w:themeFill="background1"/>
          </w:tcPr>
          <w:p w14:paraId="0549C519" w14:textId="77777777" w:rsidR="00C35A66" w:rsidRPr="00C35A66" w:rsidRDefault="00C35A66" w:rsidP="007A2FEE">
            <w:pPr>
              <w:jc w:val="center"/>
              <w:rPr>
                <w:sz w:val="12"/>
              </w:rPr>
            </w:pPr>
            <w:r w:rsidRPr="00C35A66">
              <w:rPr>
                <w:sz w:val="12"/>
              </w:rPr>
              <w:t>Check session can be created</w:t>
            </w:r>
          </w:p>
        </w:tc>
        <w:tc>
          <w:tcPr>
            <w:tcW w:w="0" w:type="auto"/>
            <w:shd w:val="clear" w:color="auto" w:fill="FFFFFF" w:themeFill="background1"/>
          </w:tcPr>
          <w:p w14:paraId="7A1B04D4" w14:textId="77777777" w:rsidR="00C35A66" w:rsidRPr="00C35A66" w:rsidRDefault="00C35A66" w:rsidP="00D363AF">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C35A66" w:rsidRPr="00C35A66" w:rsidRDefault="00C35A66" w:rsidP="00D363AF">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E6D38CA"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2F28568E" w14:textId="77777777" w:rsidR="00C35A66" w:rsidRPr="00C35A66" w:rsidRDefault="00C35A66" w:rsidP="00CF5F6D">
            <w:pPr>
              <w:jc w:val="left"/>
              <w:rPr>
                <w:sz w:val="12"/>
              </w:rPr>
            </w:pPr>
            <w:r w:rsidRPr="00C35A66">
              <w:rPr>
                <w:sz w:val="12"/>
              </w:rPr>
              <w:t>The first start time of the session should be ‘N/A’</w:t>
            </w:r>
          </w:p>
          <w:p w14:paraId="398D4FC4" w14:textId="77777777" w:rsidR="00C35A66" w:rsidRPr="00C35A66" w:rsidRDefault="00C35A66" w:rsidP="00CF5F6D">
            <w:pPr>
              <w:jc w:val="left"/>
              <w:rPr>
                <w:sz w:val="12"/>
              </w:rPr>
            </w:pPr>
            <w:r w:rsidRPr="00C35A66">
              <w:rPr>
                <w:sz w:val="12"/>
              </w:rPr>
              <w:t>The last end time of the session should be ‘N/A’</w:t>
            </w:r>
          </w:p>
        </w:tc>
      </w:tr>
      <w:tr w:rsidR="00C35A66" w:rsidRPr="00C35A66" w14:paraId="48AA44DC" w14:textId="77777777" w:rsidTr="00C35A66">
        <w:trPr>
          <w:trHeight w:val="275"/>
        </w:trPr>
        <w:tc>
          <w:tcPr>
            <w:tcW w:w="0" w:type="auto"/>
            <w:shd w:val="clear" w:color="auto" w:fill="FFFFFF" w:themeFill="background1"/>
          </w:tcPr>
          <w:p w14:paraId="70F43D90" w14:textId="77777777" w:rsidR="00C35A66" w:rsidRPr="00C35A66" w:rsidRDefault="00C35A66" w:rsidP="007A2FEE">
            <w:pPr>
              <w:jc w:val="center"/>
              <w:rPr>
                <w:sz w:val="12"/>
              </w:rPr>
            </w:pPr>
          </w:p>
        </w:tc>
        <w:tc>
          <w:tcPr>
            <w:tcW w:w="0" w:type="auto"/>
            <w:shd w:val="clear" w:color="auto" w:fill="FFFFFF" w:themeFill="background1"/>
          </w:tcPr>
          <w:p w14:paraId="64EAB99E" w14:textId="77777777" w:rsidR="00C35A66" w:rsidRPr="00C35A66" w:rsidRDefault="00C35A66" w:rsidP="007A2FEE">
            <w:pPr>
              <w:jc w:val="center"/>
              <w:rPr>
                <w:sz w:val="12"/>
              </w:rPr>
            </w:pPr>
          </w:p>
        </w:tc>
        <w:tc>
          <w:tcPr>
            <w:tcW w:w="0" w:type="auto"/>
            <w:shd w:val="clear" w:color="auto" w:fill="FFFFFF" w:themeFill="background1"/>
          </w:tcPr>
          <w:p w14:paraId="1BDFC96D" w14:textId="77777777" w:rsidR="00C35A66" w:rsidRPr="00C35A66" w:rsidRDefault="00C35A66" w:rsidP="007A2FEE">
            <w:pPr>
              <w:jc w:val="center"/>
              <w:rPr>
                <w:sz w:val="12"/>
              </w:rPr>
            </w:pPr>
            <w:r w:rsidRPr="00C35A66">
              <w:rPr>
                <w:sz w:val="12"/>
              </w:rPr>
              <w:t>TC31</w:t>
            </w:r>
          </w:p>
        </w:tc>
        <w:tc>
          <w:tcPr>
            <w:tcW w:w="0" w:type="auto"/>
            <w:shd w:val="clear" w:color="auto" w:fill="FFFFFF" w:themeFill="background1"/>
          </w:tcPr>
          <w:p w14:paraId="733F2B11" w14:textId="77777777" w:rsidR="00C35A66" w:rsidRPr="00C35A66" w:rsidRDefault="00C35A66" w:rsidP="007A2FEE">
            <w:pPr>
              <w:jc w:val="center"/>
              <w:rPr>
                <w:sz w:val="12"/>
              </w:rPr>
            </w:pPr>
            <w:r w:rsidRPr="00C35A66">
              <w:rPr>
                <w:sz w:val="12"/>
              </w:rPr>
              <w:t>Check session can be started</w:t>
            </w:r>
          </w:p>
        </w:tc>
        <w:tc>
          <w:tcPr>
            <w:tcW w:w="0" w:type="auto"/>
            <w:shd w:val="clear" w:color="auto" w:fill="FFFFFF" w:themeFill="background1"/>
          </w:tcPr>
          <w:p w14:paraId="59642E86" w14:textId="77777777" w:rsidR="00C35A66" w:rsidRPr="00C35A66" w:rsidRDefault="00C35A66" w:rsidP="00D363AF">
            <w:pPr>
              <w:pStyle w:val="ListParagraph"/>
              <w:numPr>
                <w:ilvl w:val="0"/>
                <w:numId w:val="50"/>
              </w:numPr>
              <w:jc w:val="left"/>
              <w:rPr>
                <w:sz w:val="12"/>
              </w:rPr>
            </w:pPr>
            <w:r w:rsidRPr="00C35A66">
              <w:rPr>
                <w:sz w:val="12"/>
              </w:rPr>
              <w:t>Create session (Described in TC30)</w:t>
            </w:r>
          </w:p>
          <w:p w14:paraId="7359B48D" w14:textId="77777777" w:rsidR="00C35A66" w:rsidRPr="00C35A66" w:rsidRDefault="00C35A66" w:rsidP="00D363AF">
            <w:pPr>
              <w:pStyle w:val="ListParagraph"/>
              <w:numPr>
                <w:ilvl w:val="0"/>
                <w:numId w:val="50"/>
              </w:numPr>
              <w:jc w:val="left"/>
              <w:rPr>
                <w:sz w:val="12"/>
              </w:rPr>
            </w:pPr>
            <w:r w:rsidRPr="00C35A66">
              <w:rPr>
                <w:sz w:val="12"/>
              </w:rPr>
              <w:t>Click on session row in table</w:t>
            </w:r>
          </w:p>
          <w:p w14:paraId="53707850" w14:textId="77777777" w:rsidR="00C35A66" w:rsidRPr="00C35A66" w:rsidRDefault="00C35A66" w:rsidP="00D363AF">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6DF6597" w14:textId="77777777" w:rsidR="00C35A66" w:rsidRPr="00C35A66" w:rsidRDefault="00C35A66" w:rsidP="00CF5F6D">
            <w:pPr>
              <w:jc w:val="left"/>
              <w:rPr>
                <w:sz w:val="12"/>
              </w:rPr>
            </w:pPr>
            <w:r w:rsidRPr="00C35A66">
              <w:rPr>
                <w:sz w:val="12"/>
              </w:rPr>
              <w:t>First start time of session should change to when ‘Start Session’ was clicked</w:t>
            </w:r>
          </w:p>
          <w:p w14:paraId="33492B3F" w14:textId="77777777" w:rsidR="00C35A66" w:rsidRPr="00C35A66" w:rsidRDefault="00C35A66" w:rsidP="00CF5F6D">
            <w:pPr>
              <w:jc w:val="left"/>
              <w:rPr>
                <w:sz w:val="12"/>
              </w:rPr>
            </w:pPr>
            <w:r w:rsidRPr="00C35A66">
              <w:rPr>
                <w:sz w:val="12"/>
              </w:rPr>
              <w:t>Last end time of session should change to ‘Session Running’</w:t>
            </w:r>
          </w:p>
        </w:tc>
      </w:tr>
      <w:tr w:rsidR="00C35A66" w:rsidRPr="00C35A66" w14:paraId="75B0CD5B" w14:textId="77777777" w:rsidTr="00C35A66">
        <w:trPr>
          <w:trHeight w:val="275"/>
        </w:trPr>
        <w:tc>
          <w:tcPr>
            <w:tcW w:w="0" w:type="auto"/>
            <w:shd w:val="clear" w:color="auto" w:fill="FFFFFF" w:themeFill="background1"/>
          </w:tcPr>
          <w:p w14:paraId="47208CCE" w14:textId="77777777" w:rsidR="00C35A66" w:rsidRPr="00C35A66" w:rsidRDefault="00C35A66" w:rsidP="007A2FEE">
            <w:pPr>
              <w:jc w:val="center"/>
              <w:rPr>
                <w:sz w:val="12"/>
              </w:rPr>
            </w:pPr>
          </w:p>
        </w:tc>
        <w:tc>
          <w:tcPr>
            <w:tcW w:w="0" w:type="auto"/>
            <w:shd w:val="clear" w:color="auto" w:fill="FFFFFF" w:themeFill="background1"/>
          </w:tcPr>
          <w:p w14:paraId="46C68F5B" w14:textId="77777777" w:rsidR="00C35A66" w:rsidRPr="00C35A66" w:rsidRDefault="00C35A66" w:rsidP="007A2FEE">
            <w:pPr>
              <w:jc w:val="center"/>
              <w:rPr>
                <w:sz w:val="12"/>
              </w:rPr>
            </w:pPr>
          </w:p>
        </w:tc>
        <w:tc>
          <w:tcPr>
            <w:tcW w:w="0" w:type="auto"/>
            <w:shd w:val="clear" w:color="auto" w:fill="FFFFFF" w:themeFill="background1"/>
          </w:tcPr>
          <w:p w14:paraId="4A766BB4" w14:textId="77777777" w:rsidR="00C35A66" w:rsidRPr="00C35A66" w:rsidRDefault="00C35A66" w:rsidP="007A2FEE">
            <w:pPr>
              <w:jc w:val="center"/>
              <w:rPr>
                <w:sz w:val="12"/>
              </w:rPr>
            </w:pPr>
            <w:r w:rsidRPr="00C35A66">
              <w:rPr>
                <w:sz w:val="12"/>
              </w:rPr>
              <w:t>TC32</w:t>
            </w:r>
          </w:p>
        </w:tc>
        <w:tc>
          <w:tcPr>
            <w:tcW w:w="0" w:type="auto"/>
            <w:shd w:val="clear" w:color="auto" w:fill="FFFFFF" w:themeFill="background1"/>
          </w:tcPr>
          <w:p w14:paraId="3C0EA378" w14:textId="77777777" w:rsidR="00C35A66" w:rsidRPr="00C35A66" w:rsidRDefault="00C35A66" w:rsidP="007A2FEE">
            <w:pPr>
              <w:jc w:val="center"/>
              <w:rPr>
                <w:sz w:val="12"/>
              </w:rPr>
            </w:pPr>
            <w:r w:rsidRPr="00C35A66">
              <w:rPr>
                <w:sz w:val="12"/>
              </w:rPr>
              <w:t>Check Session can be stopped</w:t>
            </w:r>
          </w:p>
        </w:tc>
        <w:tc>
          <w:tcPr>
            <w:tcW w:w="0" w:type="auto"/>
            <w:shd w:val="clear" w:color="auto" w:fill="FFFFFF" w:themeFill="background1"/>
          </w:tcPr>
          <w:p w14:paraId="18A20C96" w14:textId="77777777" w:rsidR="00C35A66" w:rsidRPr="00C35A66" w:rsidRDefault="00C35A66" w:rsidP="00D363AF">
            <w:pPr>
              <w:pStyle w:val="ListParagraph"/>
              <w:numPr>
                <w:ilvl w:val="0"/>
                <w:numId w:val="66"/>
              </w:numPr>
              <w:jc w:val="left"/>
              <w:rPr>
                <w:sz w:val="12"/>
              </w:rPr>
            </w:pPr>
            <w:r w:rsidRPr="00C35A66">
              <w:rPr>
                <w:sz w:val="12"/>
              </w:rPr>
              <w:t>Create Session &amp; Start Session (Described in TC30 &amp; TC 31)</w:t>
            </w:r>
          </w:p>
          <w:p w14:paraId="1BC98FBD" w14:textId="77777777" w:rsidR="00C35A66" w:rsidRPr="00C35A66" w:rsidRDefault="00C35A66" w:rsidP="00D363AF">
            <w:pPr>
              <w:pStyle w:val="ListParagraph"/>
              <w:numPr>
                <w:ilvl w:val="0"/>
                <w:numId w:val="66"/>
              </w:numPr>
              <w:jc w:val="left"/>
              <w:rPr>
                <w:sz w:val="12"/>
              </w:rPr>
            </w:pPr>
            <w:r w:rsidRPr="00C35A66">
              <w:rPr>
                <w:sz w:val="12"/>
              </w:rPr>
              <w:t>Click on session row in table</w:t>
            </w:r>
          </w:p>
          <w:p w14:paraId="1E9C16CF" w14:textId="77777777" w:rsidR="00C35A66" w:rsidRPr="00C35A66" w:rsidRDefault="00C35A66" w:rsidP="00D363AF">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A42CD0F" w14:textId="77777777" w:rsidR="00C35A66" w:rsidRPr="00C35A66" w:rsidRDefault="00C35A66" w:rsidP="00CF5F6D">
            <w:pPr>
              <w:jc w:val="left"/>
              <w:rPr>
                <w:sz w:val="12"/>
              </w:rPr>
            </w:pPr>
            <w:r w:rsidRPr="00C35A66">
              <w:rPr>
                <w:sz w:val="12"/>
              </w:rPr>
              <w:t>Last end time of session should change to when ‘End Session’ was clicked.</w:t>
            </w:r>
          </w:p>
        </w:tc>
      </w:tr>
      <w:tr w:rsidR="00C35A66" w:rsidRPr="00C35A66" w14:paraId="43B553FB" w14:textId="77777777" w:rsidTr="00C35A66">
        <w:trPr>
          <w:trHeight w:val="275"/>
        </w:trPr>
        <w:tc>
          <w:tcPr>
            <w:tcW w:w="0" w:type="auto"/>
            <w:shd w:val="clear" w:color="auto" w:fill="FFFFFF" w:themeFill="background1"/>
          </w:tcPr>
          <w:p w14:paraId="1AC309D5" w14:textId="77777777" w:rsidR="00C35A66" w:rsidRPr="00C35A66" w:rsidRDefault="00C35A66" w:rsidP="007A2FEE">
            <w:pPr>
              <w:jc w:val="center"/>
              <w:rPr>
                <w:sz w:val="12"/>
              </w:rPr>
            </w:pPr>
          </w:p>
        </w:tc>
        <w:tc>
          <w:tcPr>
            <w:tcW w:w="0" w:type="auto"/>
            <w:shd w:val="clear" w:color="auto" w:fill="FFFFFF" w:themeFill="background1"/>
          </w:tcPr>
          <w:p w14:paraId="475CE7E7" w14:textId="77777777" w:rsidR="00C35A66" w:rsidRPr="00C35A66" w:rsidRDefault="00C35A66" w:rsidP="007A2FEE">
            <w:pPr>
              <w:jc w:val="center"/>
              <w:rPr>
                <w:sz w:val="12"/>
              </w:rPr>
            </w:pPr>
          </w:p>
        </w:tc>
        <w:tc>
          <w:tcPr>
            <w:tcW w:w="0" w:type="auto"/>
            <w:shd w:val="clear" w:color="auto" w:fill="FFFFFF" w:themeFill="background1"/>
          </w:tcPr>
          <w:p w14:paraId="5239533F" w14:textId="77777777" w:rsidR="00C35A66" w:rsidRPr="00C35A66" w:rsidRDefault="00C35A66" w:rsidP="007A2FEE">
            <w:pPr>
              <w:jc w:val="center"/>
              <w:rPr>
                <w:sz w:val="12"/>
              </w:rPr>
            </w:pPr>
            <w:r w:rsidRPr="00C35A66">
              <w:rPr>
                <w:sz w:val="12"/>
              </w:rPr>
              <w:t>TC33</w:t>
            </w:r>
          </w:p>
        </w:tc>
        <w:tc>
          <w:tcPr>
            <w:tcW w:w="0" w:type="auto"/>
            <w:shd w:val="clear" w:color="auto" w:fill="FFFFFF" w:themeFill="background1"/>
          </w:tcPr>
          <w:p w14:paraId="7C3B78EA" w14:textId="77777777" w:rsidR="00C35A66" w:rsidRPr="00C35A66" w:rsidRDefault="00C35A66" w:rsidP="007A2FEE">
            <w:pPr>
              <w:jc w:val="center"/>
              <w:rPr>
                <w:sz w:val="12"/>
              </w:rPr>
            </w:pPr>
            <w:r w:rsidRPr="00C35A66">
              <w:rPr>
                <w:sz w:val="12"/>
              </w:rPr>
              <w:t>Check session can be restarted</w:t>
            </w:r>
          </w:p>
        </w:tc>
        <w:tc>
          <w:tcPr>
            <w:tcW w:w="0" w:type="auto"/>
            <w:shd w:val="clear" w:color="auto" w:fill="FFFFFF" w:themeFill="background1"/>
          </w:tcPr>
          <w:p w14:paraId="109AB1D5" w14:textId="77777777" w:rsidR="00C35A66" w:rsidRPr="00C35A66" w:rsidRDefault="00C35A66" w:rsidP="00D363AF">
            <w:pPr>
              <w:pStyle w:val="ListParagraph"/>
              <w:numPr>
                <w:ilvl w:val="0"/>
                <w:numId w:val="51"/>
              </w:numPr>
              <w:jc w:val="left"/>
              <w:rPr>
                <w:sz w:val="12"/>
              </w:rPr>
            </w:pPr>
            <w:r w:rsidRPr="00C35A66">
              <w:rPr>
                <w:sz w:val="12"/>
              </w:rPr>
              <w:t>Create, start and stop session (TC30, TC31, TC32)</w:t>
            </w:r>
          </w:p>
          <w:p w14:paraId="19A4DF92" w14:textId="77777777" w:rsidR="00C35A66" w:rsidRPr="00C35A66" w:rsidRDefault="00C35A66" w:rsidP="00D363AF">
            <w:pPr>
              <w:pStyle w:val="ListParagraph"/>
              <w:numPr>
                <w:ilvl w:val="0"/>
                <w:numId w:val="51"/>
              </w:numPr>
              <w:jc w:val="left"/>
              <w:rPr>
                <w:sz w:val="12"/>
              </w:rPr>
            </w:pPr>
            <w:r w:rsidRPr="00C35A66">
              <w:rPr>
                <w:sz w:val="12"/>
              </w:rPr>
              <w:t>Ensure session row is highlighted by clicking on session row</w:t>
            </w:r>
          </w:p>
          <w:p w14:paraId="65219770" w14:textId="77777777" w:rsidR="00C35A66" w:rsidRPr="00C35A66" w:rsidRDefault="00C35A66" w:rsidP="00D363AF">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468DA0" w14:textId="77777777" w:rsidR="00C35A66" w:rsidRPr="00C35A66" w:rsidRDefault="00C35A66" w:rsidP="00CF5F6D">
            <w:pPr>
              <w:jc w:val="left"/>
              <w:rPr>
                <w:sz w:val="12"/>
              </w:rPr>
            </w:pPr>
            <w:r w:rsidRPr="00C35A66">
              <w:rPr>
                <w:sz w:val="12"/>
              </w:rPr>
              <w:t>Last end time of session should change to ‘Session Running’</w:t>
            </w:r>
          </w:p>
          <w:p w14:paraId="1CB400FA" w14:textId="77777777" w:rsidR="00C35A66" w:rsidRPr="00C35A66" w:rsidRDefault="00C35A66" w:rsidP="00CF5F6D">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r>
      <w:tr w:rsidR="00C35A66" w:rsidRPr="00C35A66" w14:paraId="68037F3A" w14:textId="77777777" w:rsidTr="00C35A66">
        <w:trPr>
          <w:trHeight w:val="275"/>
        </w:trPr>
        <w:tc>
          <w:tcPr>
            <w:tcW w:w="0" w:type="auto"/>
            <w:shd w:val="clear" w:color="auto" w:fill="FFFFFF" w:themeFill="background1"/>
          </w:tcPr>
          <w:p w14:paraId="1E63AA50" w14:textId="77777777" w:rsidR="00C35A66" w:rsidRPr="00C35A66" w:rsidRDefault="00C35A66" w:rsidP="007A2FEE">
            <w:pPr>
              <w:jc w:val="center"/>
              <w:rPr>
                <w:sz w:val="12"/>
              </w:rPr>
            </w:pPr>
            <w:r w:rsidRPr="00C35A66">
              <w:rPr>
                <w:sz w:val="12"/>
              </w:rPr>
              <w:t>TS11</w:t>
            </w:r>
          </w:p>
        </w:tc>
        <w:tc>
          <w:tcPr>
            <w:tcW w:w="0" w:type="auto"/>
            <w:shd w:val="clear" w:color="auto" w:fill="FFFFFF" w:themeFill="background1"/>
          </w:tcPr>
          <w:p w14:paraId="708988A4" w14:textId="77777777" w:rsidR="00C35A66" w:rsidRPr="00C35A66" w:rsidRDefault="00C35A66" w:rsidP="007A2FEE">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C35A66" w:rsidRPr="00C35A66" w:rsidRDefault="00C35A66" w:rsidP="007A2FEE">
            <w:pPr>
              <w:jc w:val="center"/>
              <w:rPr>
                <w:sz w:val="12"/>
              </w:rPr>
            </w:pPr>
            <w:r w:rsidRPr="00C35A66">
              <w:rPr>
                <w:sz w:val="12"/>
              </w:rPr>
              <w:t>TC34</w:t>
            </w:r>
          </w:p>
        </w:tc>
        <w:tc>
          <w:tcPr>
            <w:tcW w:w="0" w:type="auto"/>
            <w:shd w:val="clear" w:color="auto" w:fill="FFFFFF" w:themeFill="background1"/>
          </w:tcPr>
          <w:p w14:paraId="6569630B" w14:textId="77777777" w:rsidR="00C35A66" w:rsidRPr="00C35A66" w:rsidRDefault="00C35A66" w:rsidP="007A2FEE">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657EEF1B" w14:textId="77777777" w:rsidR="00C35A66" w:rsidRPr="00C35A66" w:rsidRDefault="00C35A66" w:rsidP="00C35A66">
            <w:pPr>
              <w:rPr>
                <w:b/>
                <w:sz w:val="12"/>
              </w:rPr>
            </w:pPr>
          </w:p>
        </w:tc>
        <w:tc>
          <w:tcPr>
            <w:tcW w:w="0" w:type="auto"/>
            <w:shd w:val="clear" w:color="auto" w:fill="FFFFFF" w:themeFill="background1"/>
          </w:tcPr>
          <w:p w14:paraId="51A7C0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8B9CA8" w14:textId="77777777" w:rsidR="00C35A66" w:rsidRPr="00C35A66" w:rsidRDefault="00C35A66" w:rsidP="00CF5F6D">
            <w:pPr>
              <w:jc w:val="left"/>
              <w:rPr>
                <w:sz w:val="12"/>
              </w:rPr>
            </w:pPr>
            <w:r w:rsidRPr="00C35A66">
              <w:rPr>
                <w:sz w:val="12"/>
              </w:rPr>
              <w:t>Session should be displayed as table row and entry for ‘Code’ column should be a 6-character uppercase Alphanumeric value.</w:t>
            </w:r>
          </w:p>
        </w:tc>
      </w:tr>
      <w:tr w:rsidR="00C35A66" w:rsidRPr="00C35A66" w14:paraId="7F458614" w14:textId="77777777" w:rsidTr="00C35A66">
        <w:trPr>
          <w:trHeight w:val="275"/>
        </w:trPr>
        <w:tc>
          <w:tcPr>
            <w:tcW w:w="0" w:type="auto"/>
            <w:shd w:val="clear" w:color="auto" w:fill="FFFFFF" w:themeFill="background1"/>
          </w:tcPr>
          <w:p w14:paraId="6934BA0C" w14:textId="77777777" w:rsidR="00C35A66" w:rsidRPr="00C35A66" w:rsidRDefault="00C35A66" w:rsidP="007A2FEE">
            <w:pPr>
              <w:jc w:val="center"/>
              <w:rPr>
                <w:sz w:val="12"/>
              </w:rPr>
            </w:pPr>
          </w:p>
        </w:tc>
        <w:tc>
          <w:tcPr>
            <w:tcW w:w="0" w:type="auto"/>
            <w:shd w:val="clear" w:color="auto" w:fill="FFFFFF" w:themeFill="background1"/>
          </w:tcPr>
          <w:p w14:paraId="26D2405E" w14:textId="77777777" w:rsidR="00C35A66" w:rsidRPr="00C35A66" w:rsidRDefault="00C35A66" w:rsidP="007A2FEE">
            <w:pPr>
              <w:jc w:val="center"/>
              <w:rPr>
                <w:sz w:val="12"/>
              </w:rPr>
            </w:pPr>
          </w:p>
        </w:tc>
        <w:tc>
          <w:tcPr>
            <w:tcW w:w="0" w:type="auto"/>
            <w:shd w:val="clear" w:color="auto" w:fill="FFFFFF" w:themeFill="background1"/>
          </w:tcPr>
          <w:p w14:paraId="6AFC201A" w14:textId="77777777" w:rsidR="00C35A66" w:rsidRPr="00C35A66" w:rsidRDefault="00C35A66" w:rsidP="007A2FEE">
            <w:pPr>
              <w:jc w:val="center"/>
              <w:rPr>
                <w:sz w:val="12"/>
              </w:rPr>
            </w:pPr>
            <w:r w:rsidRPr="00C35A66">
              <w:rPr>
                <w:sz w:val="12"/>
              </w:rPr>
              <w:t>TC35</w:t>
            </w:r>
          </w:p>
        </w:tc>
        <w:tc>
          <w:tcPr>
            <w:tcW w:w="0" w:type="auto"/>
            <w:shd w:val="clear" w:color="auto" w:fill="FFFFFF" w:themeFill="background1"/>
          </w:tcPr>
          <w:p w14:paraId="656869FF" w14:textId="77777777" w:rsidR="00C35A66" w:rsidRPr="00C35A66" w:rsidRDefault="00C35A66" w:rsidP="007A2FEE">
            <w:pPr>
              <w:jc w:val="center"/>
              <w:rPr>
                <w:sz w:val="12"/>
              </w:rPr>
            </w:pPr>
            <w:r w:rsidRPr="00C35A66">
              <w:rPr>
                <w:sz w:val="12"/>
              </w:rPr>
              <w:t>Check code can be changed</w:t>
            </w:r>
          </w:p>
        </w:tc>
        <w:tc>
          <w:tcPr>
            <w:tcW w:w="0" w:type="auto"/>
            <w:shd w:val="clear" w:color="auto" w:fill="FFFFFF" w:themeFill="background1"/>
          </w:tcPr>
          <w:p w14:paraId="71B752D8"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20F2284C" w14:textId="77777777" w:rsidR="00C35A66" w:rsidRPr="00C35A66" w:rsidRDefault="00C35A66" w:rsidP="00D363AF">
            <w:pPr>
              <w:pStyle w:val="ListParagraph"/>
              <w:numPr>
                <w:ilvl w:val="0"/>
                <w:numId w:val="43"/>
              </w:numPr>
              <w:jc w:val="left"/>
              <w:rPr>
                <w:sz w:val="12"/>
              </w:rPr>
            </w:pPr>
            <w:r w:rsidRPr="00C35A66">
              <w:rPr>
                <w:sz w:val="12"/>
              </w:rPr>
              <w:t>Click on the row containing that session in the table</w:t>
            </w:r>
          </w:p>
          <w:p w14:paraId="0500C0F5" w14:textId="77777777" w:rsidR="00C35A66" w:rsidRPr="00C35A66" w:rsidRDefault="00C35A66" w:rsidP="00D363AF">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C81A9BB" w14:textId="77777777" w:rsidR="00C35A66" w:rsidRPr="00C35A66" w:rsidRDefault="00C35A66" w:rsidP="00CF5F6D">
            <w:pPr>
              <w:jc w:val="left"/>
              <w:rPr>
                <w:sz w:val="12"/>
              </w:rPr>
            </w:pPr>
            <w:r w:rsidRPr="00C35A66">
              <w:rPr>
                <w:sz w:val="12"/>
              </w:rPr>
              <w:t>Session should display a different code than before.</w:t>
            </w:r>
          </w:p>
        </w:tc>
      </w:tr>
      <w:tr w:rsidR="00C35A66" w:rsidRPr="00C35A66" w14:paraId="5C179D54" w14:textId="77777777" w:rsidTr="00C35A66">
        <w:trPr>
          <w:trHeight w:val="275"/>
        </w:trPr>
        <w:tc>
          <w:tcPr>
            <w:tcW w:w="0" w:type="auto"/>
            <w:shd w:val="clear" w:color="auto" w:fill="FFFFFF" w:themeFill="background1"/>
          </w:tcPr>
          <w:p w14:paraId="2935B736" w14:textId="77777777" w:rsidR="00C35A66" w:rsidRPr="00C35A66" w:rsidRDefault="00C35A66" w:rsidP="007A2FEE">
            <w:pPr>
              <w:jc w:val="center"/>
              <w:rPr>
                <w:sz w:val="12"/>
              </w:rPr>
            </w:pPr>
            <w:r w:rsidRPr="00C35A66">
              <w:rPr>
                <w:sz w:val="12"/>
              </w:rPr>
              <w:t>TS12</w:t>
            </w:r>
          </w:p>
        </w:tc>
        <w:tc>
          <w:tcPr>
            <w:tcW w:w="0" w:type="auto"/>
            <w:shd w:val="clear" w:color="auto" w:fill="FFFFFF" w:themeFill="background1"/>
          </w:tcPr>
          <w:p w14:paraId="0CC25588" w14:textId="77777777" w:rsidR="00C35A66" w:rsidRPr="00C35A66" w:rsidRDefault="00C35A66" w:rsidP="007A2FEE">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C35A66" w:rsidRPr="00C35A66" w:rsidRDefault="00C35A66" w:rsidP="007A2FEE">
            <w:pPr>
              <w:jc w:val="center"/>
              <w:rPr>
                <w:sz w:val="12"/>
              </w:rPr>
            </w:pPr>
            <w:r w:rsidRPr="00C35A66">
              <w:rPr>
                <w:sz w:val="12"/>
              </w:rPr>
              <w:t>TC36</w:t>
            </w:r>
          </w:p>
        </w:tc>
        <w:tc>
          <w:tcPr>
            <w:tcW w:w="0" w:type="auto"/>
            <w:shd w:val="clear" w:color="auto" w:fill="FFFFFF" w:themeFill="background1"/>
          </w:tcPr>
          <w:p w14:paraId="48AE8332" w14:textId="77777777" w:rsidR="00C35A66" w:rsidRPr="00C35A66" w:rsidRDefault="00C35A66" w:rsidP="007A2FEE">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C35A66" w:rsidRPr="00C35A66" w:rsidRDefault="00C35A66" w:rsidP="00D363AF">
            <w:pPr>
              <w:pStyle w:val="ListParagraph"/>
              <w:numPr>
                <w:ilvl w:val="0"/>
                <w:numId w:val="44"/>
              </w:numPr>
              <w:jc w:val="left"/>
              <w:rPr>
                <w:sz w:val="12"/>
              </w:rPr>
            </w:pPr>
            <w:r w:rsidRPr="00C35A66">
              <w:rPr>
                <w:sz w:val="12"/>
              </w:rPr>
              <w:t>Start a Feedback Session for the lecture (Described in TC31)</w:t>
            </w:r>
          </w:p>
          <w:p w14:paraId="19907E4F" w14:textId="77777777" w:rsidR="00C35A66" w:rsidRPr="00C35A66" w:rsidRDefault="00C35A66" w:rsidP="00D363AF">
            <w:pPr>
              <w:pStyle w:val="ListParagraph"/>
              <w:numPr>
                <w:ilvl w:val="0"/>
                <w:numId w:val="44"/>
              </w:numPr>
              <w:jc w:val="left"/>
              <w:rPr>
                <w:sz w:val="12"/>
              </w:rPr>
            </w:pPr>
            <w:r w:rsidRPr="00C35A66">
              <w:rPr>
                <w:sz w:val="12"/>
              </w:rPr>
              <w:t>Connect to the session just started (Described in TC??)</w:t>
            </w:r>
          </w:p>
          <w:p w14:paraId="574A4FF3" w14:textId="77777777" w:rsidR="00C35A66" w:rsidRPr="00C35A66" w:rsidRDefault="00C35A66" w:rsidP="00D363AF">
            <w:pPr>
              <w:pStyle w:val="ListParagraph"/>
              <w:numPr>
                <w:ilvl w:val="0"/>
                <w:numId w:val="44"/>
              </w:numPr>
              <w:jc w:val="left"/>
              <w:rPr>
                <w:sz w:val="12"/>
              </w:rPr>
            </w:pPr>
            <w:r w:rsidRPr="00C35A66">
              <w:rPr>
                <w:sz w:val="12"/>
              </w:rPr>
              <w:t>Post a question to the session (Described in TC??)</w:t>
            </w:r>
          </w:p>
          <w:p w14:paraId="58EA0068" w14:textId="77777777" w:rsidR="00C35A66" w:rsidRPr="00C35A66" w:rsidRDefault="00C35A66" w:rsidP="00D363AF">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C35A66" w:rsidRPr="00C35A66" w:rsidRDefault="00C35A66" w:rsidP="00D363AF">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A7F5855" w14:textId="77777777" w:rsidR="00C35A66" w:rsidRPr="00C35A66" w:rsidRDefault="00C35A66" w:rsidP="00CF5F6D">
            <w:pPr>
              <w:jc w:val="left"/>
              <w:rPr>
                <w:sz w:val="12"/>
              </w:rPr>
            </w:pPr>
            <w:r w:rsidRPr="00C35A66">
              <w:rPr>
                <w:sz w:val="12"/>
              </w:rPr>
              <w:t>The session’s question list on the lecture detail page should update to display the new question, with the time it was posted.</w:t>
            </w:r>
          </w:p>
        </w:tc>
      </w:tr>
      <w:tr w:rsidR="00C35A66" w:rsidRPr="00C35A66" w14:paraId="6B8A85AB" w14:textId="77777777" w:rsidTr="00C35A66">
        <w:trPr>
          <w:trHeight w:val="275"/>
        </w:trPr>
        <w:tc>
          <w:tcPr>
            <w:tcW w:w="0" w:type="auto"/>
            <w:shd w:val="clear" w:color="auto" w:fill="FFFFFF" w:themeFill="background1"/>
          </w:tcPr>
          <w:p w14:paraId="10FB7756" w14:textId="77777777" w:rsidR="00C35A66" w:rsidRPr="00C35A66" w:rsidRDefault="00C35A66" w:rsidP="007A2FEE">
            <w:pPr>
              <w:jc w:val="center"/>
              <w:rPr>
                <w:sz w:val="12"/>
              </w:rPr>
            </w:pPr>
            <w:r w:rsidRPr="00C35A66">
              <w:rPr>
                <w:sz w:val="12"/>
              </w:rPr>
              <w:t>TS14</w:t>
            </w:r>
          </w:p>
        </w:tc>
        <w:tc>
          <w:tcPr>
            <w:tcW w:w="0" w:type="auto"/>
            <w:shd w:val="clear" w:color="auto" w:fill="FFFFFF" w:themeFill="background1"/>
          </w:tcPr>
          <w:p w14:paraId="1A1DCD3A" w14:textId="77777777" w:rsidR="00C35A66" w:rsidRPr="00C35A66" w:rsidRDefault="00C35A66" w:rsidP="007A2FEE">
            <w:pPr>
              <w:jc w:val="center"/>
              <w:rPr>
                <w:sz w:val="12"/>
              </w:rPr>
            </w:pPr>
            <w:r w:rsidRPr="00C35A66">
              <w:rPr>
                <w:sz w:val="12"/>
              </w:rPr>
              <w:t>Stop Session Running</w:t>
            </w:r>
          </w:p>
        </w:tc>
        <w:tc>
          <w:tcPr>
            <w:tcW w:w="0" w:type="auto"/>
            <w:shd w:val="clear" w:color="auto" w:fill="FFFFFF" w:themeFill="background1"/>
          </w:tcPr>
          <w:p w14:paraId="0456D947" w14:textId="77777777" w:rsidR="00C35A66" w:rsidRPr="00C35A66" w:rsidRDefault="00C35A66" w:rsidP="007A2FEE">
            <w:pPr>
              <w:jc w:val="center"/>
              <w:rPr>
                <w:sz w:val="12"/>
              </w:rPr>
            </w:pPr>
            <w:r w:rsidRPr="00C35A66">
              <w:rPr>
                <w:sz w:val="12"/>
              </w:rPr>
              <w:t>TC37</w:t>
            </w:r>
          </w:p>
        </w:tc>
        <w:tc>
          <w:tcPr>
            <w:tcW w:w="0" w:type="auto"/>
            <w:shd w:val="clear" w:color="auto" w:fill="FFFFFF" w:themeFill="background1"/>
          </w:tcPr>
          <w:p w14:paraId="12DA3CE8" w14:textId="77777777" w:rsidR="00C35A66" w:rsidRPr="00C35A66" w:rsidRDefault="00C35A66" w:rsidP="007A2FEE">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C35A66" w:rsidRPr="00C35A66" w:rsidRDefault="00C35A66" w:rsidP="00D363AF">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C35A66" w:rsidRPr="00C35A66" w:rsidRDefault="00C35A66" w:rsidP="00D363AF">
            <w:pPr>
              <w:pStyle w:val="ListParagraph"/>
              <w:numPr>
                <w:ilvl w:val="0"/>
                <w:numId w:val="45"/>
              </w:numPr>
              <w:jc w:val="left"/>
              <w:rPr>
                <w:sz w:val="12"/>
              </w:rPr>
            </w:pPr>
            <w:r w:rsidRPr="00C35A66">
              <w:rPr>
                <w:sz w:val="12"/>
              </w:rPr>
              <w:lastRenderedPageBreak/>
              <w:t xml:space="preserve">Click on the row for that session in the Feedback Sessions table </w:t>
            </w:r>
          </w:p>
          <w:p w14:paraId="3C128DF6" w14:textId="77777777" w:rsidR="00C35A66" w:rsidRPr="00C35A66" w:rsidRDefault="00C35A66" w:rsidP="00D363AF">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6E6DA21C"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7EF10D45" w14:textId="77777777" w:rsidR="00C35A66" w:rsidRPr="00C35A66" w:rsidRDefault="00C35A66" w:rsidP="00CF5F6D">
            <w:pPr>
              <w:jc w:val="left"/>
              <w:rPr>
                <w:sz w:val="12"/>
              </w:rPr>
            </w:pPr>
            <w:r w:rsidRPr="00C35A66">
              <w:rPr>
                <w:sz w:val="12"/>
              </w:rPr>
              <w:t xml:space="preserve">The start time of the session should be the time of session start and the </w:t>
            </w:r>
            <w:r w:rsidRPr="00C35A66">
              <w:rPr>
                <w:sz w:val="12"/>
              </w:rPr>
              <w:lastRenderedPageBreak/>
              <w:t>end time should be the time that ‘Stop Session’ was clicked.</w:t>
            </w:r>
          </w:p>
        </w:tc>
      </w:tr>
      <w:tr w:rsidR="00C35A66" w:rsidRPr="00C35A66" w14:paraId="3F6A86F3" w14:textId="77777777" w:rsidTr="00C35A66">
        <w:trPr>
          <w:trHeight w:val="275"/>
        </w:trPr>
        <w:tc>
          <w:tcPr>
            <w:tcW w:w="0" w:type="auto"/>
            <w:shd w:val="clear" w:color="auto" w:fill="FFFFFF" w:themeFill="background1"/>
          </w:tcPr>
          <w:p w14:paraId="3C36E70F" w14:textId="77777777" w:rsidR="00C35A66" w:rsidRPr="00C35A66" w:rsidRDefault="00C35A66" w:rsidP="007A2FEE">
            <w:pPr>
              <w:jc w:val="center"/>
              <w:rPr>
                <w:sz w:val="12"/>
              </w:rPr>
            </w:pPr>
            <w:r w:rsidRPr="00C35A66">
              <w:rPr>
                <w:sz w:val="12"/>
              </w:rPr>
              <w:lastRenderedPageBreak/>
              <w:t>TS15</w:t>
            </w:r>
          </w:p>
        </w:tc>
        <w:tc>
          <w:tcPr>
            <w:tcW w:w="0" w:type="auto"/>
            <w:shd w:val="clear" w:color="auto" w:fill="FFFFFF" w:themeFill="background1"/>
          </w:tcPr>
          <w:p w14:paraId="214B00B2" w14:textId="77777777" w:rsidR="00C35A66" w:rsidRPr="00C35A66" w:rsidRDefault="00C35A66" w:rsidP="007A2FEE">
            <w:pPr>
              <w:jc w:val="center"/>
              <w:rPr>
                <w:sz w:val="12"/>
              </w:rPr>
            </w:pPr>
            <w:r w:rsidRPr="00C35A66">
              <w:rPr>
                <w:sz w:val="12"/>
              </w:rPr>
              <w:t>Mark a question as reviewed</w:t>
            </w:r>
          </w:p>
        </w:tc>
        <w:tc>
          <w:tcPr>
            <w:tcW w:w="0" w:type="auto"/>
            <w:shd w:val="clear" w:color="auto" w:fill="FFFFFF" w:themeFill="background1"/>
          </w:tcPr>
          <w:p w14:paraId="556662C3" w14:textId="77777777" w:rsidR="00C35A66" w:rsidRPr="00C35A66" w:rsidRDefault="00C35A66" w:rsidP="007A2FEE">
            <w:pPr>
              <w:jc w:val="center"/>
              <w:rPr>
                <w:sz w:val="12"/>
              </w:rPr>
            </w:pPr>
            <w:r w:rsidRPr="00C35A66">
              <w:rPr>
                <w:sz w:val="12"/>
              </w:rPr>
              <w:t>TC38</w:t>
            </w:r>
          </w:p>
        </w:tc>
        <w:tc>
          <w:tcPr>
            <w:tcW w:w="0" w:type="auto"/>
            <w:shd w:val="clear" w:color="auto" w:fill="FFFFFF" w:themeFill="background1"/>
          </w:tcPr>
          <w:p w14:paraId="53E7B239" w14:textId="77777777" w:rsidR="00C35A66" w:rsidRPr="00C35A66" w:rsidRDefault="00C35A66" w:rsidP="007A2FEE">
            <w:pPr>
              <w:jc w:val="center"/>
              <w:rPr>
                <w:sz w:val="12"/>
              </w:rPr>
            </w:pPr>
            <w:r w:rsidRPr="00C35A66">
              <w:rPr>
                <w:sz w:val="12"/>
              </w:rPr>
              <w:t>Mark an asked question as reviewed</w:t>
            </w:r>
          </w:p>
        </w:tc>
        <w:tc>
          <w:tcPr>
            <w:tcW w:w="0" w:type="auto"/>
            <w:shd w:val="clear" w:color="auto" w:fill="FFFFFF" w:themeFill="background1"/>
          </w:tcPr>
          <w:p w14:paraId="7AAD174F" w14:textId="77777777" w:rsidR="00C35A66" w:rsidRPr="00C35A66" w:rsidRDefault="00C35A66" w:rsidP="00D363AF">
            <w:pPr>
              <w:pStyle w:val="ListParagraph"/>
              <w:numPr>
                <w:ilvl w:val="0"/>
                <w:numId w:val="61"/>
              </w:numPr>
              <w:jc w:val="left"/>
              <w:rPr>
                <w:sz w:val="12"/>
              </w:rPr>
            </w:pPr>
            <w:r w:rsidRPr="00C35A66">
              <w:rPr>
                <w:sz w:val="12"/>
              </w:rPr>
              <w:t>Create a session and start it (Described in TC31)</w:t>
            </w:r>
          </w:p>
          <w:p w14:paraId="5D643366" w14:textId="77777777" w:rsidR="00C35A66" w:rsidRPr="00C35A66" w:rsidRDefault="00C35A66" w:rsidP="00D363AF">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C35A66" w:rsidRPr="00C35A66" w:rsidRDefault="00C35A66" w:rsidP="00D363AF">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C35A66" w:rsidRPr="00C35A66" w:rsidRDefault="00C35A66" w:rsidP="00D363AF">
            <w:pPr>
              <w:pStyle w:val="ListParagraph"/>
              <w:numPr>
                <w:ilvl w:val="0"/>
                <w:numId w:val="61"/>
              </w:numPr>
              <w:jc w:val="left"/>
              <w:rPr>
                <w:sz w:val="12"/>
              </w:rPr>
            </w:pPr>
            <w:r w:rsidRPr="00C35A66">
              <w:rPr>
                <w:sz w:val="12"/>
              </w:rPr>
              <w:t>Ensure the session row is highlighted blue by clicking on it</w:t>
            </w:r>
          </w:p>
          <w:p w14:paraId="15C05B10" w14:textId="77777777" w:rsidR="00C35A66" w:rsidRPr="00C35A66" w:rsidRDefault="00C35A66" w:rsidP="00D363AF">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866BD3B" w14:textId="77777777" w:rsidR="00C35A66" w:rsidRPr="00C35A66" w:rsidRDefault="00C35A66" w:rsidP="00CF5F6D">
            <w:pPr>
              <w:jc w:val="left"/>
              <w:rPr>
                <w:sz w:val="12"/>
              </w:rPr>
            </w:pPr>
            <w:r w:rsidRPr="00C35A66">
              <w:rPr>
                <w:sz w:val="12"/>
              </w:rPr>
              <w:t>Question should be removed from list under Session’s Questions heading on the ‘Lecture Detail’ page.</w:t>
            </w:r>
          </w:p>
        </w:tc>
      </w:tr>
      <w:tr w:rsidR="00C35A66" w:rsidRPr="00C35A66" w14:paraId="1B6D9F1C" w14:textId="77777777" w:rsidTr="00C35A66">
        <w:trPr>
          <w:trHeight w:val="275"/>
        </w:trPr>
        <w:tc>
          <w:tcPr>
            <w:tcW w:w="0" w:type="auto"/>
            <w:shd w:val="clear" w:color="auto" w:fill="FFFFFF" w:themeFill="background1"/>
          </w:tcPr>
          <w:p w14:paraId="74C7FCAE" w14:textId="77777777" w:rsidR="00C35A66" w:rsidRPr="00C35A66" w:rsidRDefault="00C35A66" w:rsidP="007A2FEE">
            <w:pPr>
              <w:jc w:val="center"/>
              <w:rPr>
                <w:sz w:val="12"/>
              </w:rPr>
            </w:pPr>
            <w:r w:rsidRPr="00C35A66">
              <w:rPr>
                <w:sz w:val="12"/>
              </w:rPr>
              <w:t>TS16</w:t>
            </w:r>
          </w:p>
        </w:tc>
        <w:tc>
          <w:tcPr>
            <w:tcW w:w="0" w:type="auto"/>
            <w:shd w:val="clear" w:color="auto" w:fill="FFFFFF" w:themeFill="background1"/>
          </w:tcPr>
          <w:p w14:paraId="37358856" w14:textId="77777777" w:rsidR="00C35A66" w:rsidRPr="00C35A66" w:rsidRDefault="00C35A66" w:rsidP="007A2FEE">
            <w:pPr>
              <w:jc w:val="center"/>
              <w:rPr>
                <w:sz w:val="12"/>
              </w:rPr>
            </w:pPr>
            <w:r w:rsidRPr="00C35A66">
              <w:rPr>
                <w:sz w:val="12"/>
              </w:rPr>
              <w:t>Toggle question for a session</w:t>
            </w:r>
          </w:p>
        </w:tc>
        <w:tc>
          <w:tcPr>
            <w:tcW w:w="0" w:type="auto"/>
            <w:shd w:val="clear" w:color="auto" w:fill="FFFFFF" w:themeFill="background1"/>
          </w:tcPr>
          <w:p w14:paraId="1BBC1F17" w14:textId="77777777" w:rsidR="00C35A66" w:rsidRPr="00C35A66" w:rsidRDefault="00C35A66" w:rsidP="007A2FEE">
            <w:pPr>
              <w:jc w:val="center"/>
              <w:rPr>
                <w:sz w:val="12"/>
              </w:rPr>
            </w:pPr>
            <w:r w:rsidRPr="00C35A66">
              <w:rPr>
                <w:sz w:val="12"/>
              </w:rPr>
              <w:t>TC39</w:t>
            </w:r>
          </w:p>
        </w:tc>
        <w:tc>
          <w:tcPr>
            <w:tcW w:w="0" w:type="auto"/>
            <w:shd w:val="clear" w:color="auto" w:fill="FFFFFF" w:themeFill="background1"/>
          </w:tcPr>
          <w:p w14:paraId="1B0172A6" w14:textId="77777777" w:rsidR="00C35A66" w:rsidRPr="00C35A66" w:rsidRDefault="00C35A66" w:rsidP="007A2FEE">
            <w:pPr>
              <w:jc w:val="center"/>
              <w:rPr>
                <w:sz w:val="12"/>
              </w:rPr>
            </w:pPr>
            <w:r w:rsidRPr="00C35A66">
              <w:rPr>
                <w:sz w:val="12"/>
              </w:rPr>
              <w:t>Disable questions for a session</w:t>
            </w:r>
          </w:p>
        </w:tc>
        <w:tc>
          <w:tcPr>
            <w:tcW w:w="0" w:type="auto"/>
            <w:shd w:val="clear" w:color="auto" w:fill="FFFFFF" w:themeFill="background1"/>
          </w:tcPr>
          <w:p w14:paraId="2198141C" w14:textId="77777777" w:rsidR="00C35A66" w:rsidRPr="00C35A66" w:rsidRDefault="00C35A66" w:rsidP="00D363AF">
            <w:pPr>
              <w:pStyle w:val="ListParagraph"/>
              <w:numPr>
                <w:ilvl w:val="0"/>
                <w:numId w:val="67"/>
              </w:numPr>
              <w:jc w:val="left"/>
              <w:rPr>
                <w:sz w:val="12"/>
              </w:rPr>
            </w:pPr>
            <w:r w:rsidRPr="00C35A66">
              <w:rPr>
                <w:sz w:val="12"/>
              </w:rPr>
              <w:t>Create a session and start it (Described in TC31)</w:t>
            </w:r>
          </w:p>
          <w:p w14:paraId="62484CCA" w14:textId="77777777" w:rsidR="00C35A66" w:rsidRPr="00C35A66" w:rsidRDefault="00C35A66" w:rsidP="00D363AF">
            <w:pPr>
              <w:pStyle w:val="ListParagraph"/>
              <w:numPr>
                <w:ilvl w:val="0"/>
                <w:numId w:val="67"/>
              </w:numPr>
              <w:jc w:val="left"/>
              <w:rPr>
                <w:sz w:val="12"/>
              </w:rPr>
            </w:pPr>
            <w:r w:rsidRPr="00C35A66">
              <w:rPr>
                <w:sz w:val="12"/>
              </w:rPr>
              <w:t>Click on disable questions on the session action button panel</w:t>
            </w:r>
          </w:p>
          <w:p w14:paraId="0AB6BA54" w14:textId="77777777" w:rsidR="00C35A66" w:rsidRPr="00C35A66" w:rsidRDefault="00C35A66" w:rsidP="00D363AF">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48C0AAF1" w14:textId="77777777" w:rsidR="00C35A66" w:rsidRPr="00C35A66" w:rsidRDefault="00C35A66" w:rsidP="00CF5F6D">
            <w:pPr>
              <w:jc w:val="left"/>
              <w:rPr>
                <w:sz w:val="12"/>
              </w:rPr>
            </w:pPr>
            <w:r w:rsidRPr="00C35A66">
              <w:rPr>
                <w:sz w:val="12"/>
              </w:rPr>
              <w:t>When you click disable questions you should see the grey text “[Disabled]” next to the Session Question’s heading</w:t>
            </w:r>
          </w:p>
          <w:p w14:paraId="226AA948" w14:textId="77777777" w:rsidR="00C35A66" w:rsidRPr="00C35A66" w:rsidRDefault="00C35A66" w:rsidP="00CF5F6D">
            <w:pPr>
              <w:jc w:val="left"/>
              <w:rPr>
                <w:sz w:val="12"/>
              </w:rPr>
            </w:pPr>
            <w:r w:rsidRPr="00C35A66">
              <w:rPr>
                <w:sz w:val="12"/>
              </w:rPr>
              <w:t>When connected to the session you should see an alert telling you questions are disabled</w:t>
            </w:r>
          </w:p>
        </w:tc>
      </w:tr>
      <w:tr w:rsidR="00C35A66" w:rsidRPr="00C35A66" w14:paraId="5D02571E" w14:textId="77777777" w:rsidTr="00C35A66">
        <w:trPr>
          <w:trHeight w:val="275"/>
        </w:trPr>
        <w:tc>
          <w:tcPr>
            <w:tcW w:w="0" w:type="auto"/>
            <w:shd w:val="clear" w:color="auto" w:fill="FFFFFF" w:themeFill="background1"/>
          </w:tcPr>
          <w:p w14:paraId="577DC4BF" w14:textId="77777777" w:rsidR="00C35A66" w:rsidRPr="00C35A66" w:rsidRDefault="00C35A66" w:rsidP="007A2FEE">
            <w:pPr>
              <w:jc w:val="center"/>
              <w:rPr>
                <w:sz w:val="12"/>
              </w:rPr>
            </w:pPr>
          </w:p>
        </w:tc>
        <w:tc>
          <w:tcPr>
            <w:tcW w:w="0" w:type="auto"/>
            <w:shd w:val="clear" w:color="auto" w:fill="FFFFFF" w:themeFill="background1"/>
          </w:tcPr>
          <w:p w14:paraId="0EF1A97C" w14:textId="77777777" w:rsidR="00C35A66" w:rsidRPr="00C35A66" w:rsidRDefault="00C35A66" w:rsidP="007A2FEE">
            <w:pPr>
              <w:jc w:val="center"/>
              <w:rPr>
                <w:sz w:val="12"/>
              </w:rPr>
            </w:pPr>
          </w:p>
        </w:tc>
        <w:tc>
          <w:tcPr>
            <w:tcW w:w="0" w:type="auto"/>
            <w:shd w:val="clear" w:color="auto" w:fill="FFFFFF" w:themeFill="background1"/>
          </w:tcPr>
          <w:p w14:paraId="67FFA235" w14:textId="77777777" w:rsidR="00C35A66" w:rsidRPr="00C35A66" w:rsidRDefault="00C35A66" w:rsidP="007A2FEE">
            <w:pPr>
              <w:jc w:val="center"/>
              <w:rPr>
                <w:sz w:val="12"/>
              </w:rPr>
            </w:pPr>
            <w:r w:rsidRPr="00C35A66">
              <w:rPr>
                <w:sz w:val="12"/>
              </w:rPr>
              <w:t>TC40</w:t>
            </w:r>
          </w:p>
        </w:tc>
        <w:tc>
          <w:tcPr>
            <w:tcW w:w="0" w:type="auto"/>
            <w:shd w:val="clear" w:color="auto" w:fill="FFFFFF" w:themeFill="background1"/>
          </w:tcPr>
          <w:p w14:paraId="54FEB2E1" w14:textId="77777777" w:rsidR="00C35A66" w:rsidRPr="00C35A66" w:rsidRDefault="00C35A66" w:rsidP="007A2FEE">
            <w:pPr>
              <w:jc w:val="center"/>
              <w:rPr>
                <w:sz w:val="12"/>
              </w:rPr>
            </w:pPr>
            <w:r w:rsidRPr="00C35A66">
              <w:rPr>
                <w:sz w:val="12"/>
              </w:rPr>
              <w:t>Re-Enable questions for a session</w:t>
            </w:r>
          </w:p>
        </w:tc>
        <w:tc>
          <w:tcPr>
            <w:tcW w:w="0" w:type="auto"/>
            <w:shd w:val="clear" w:color="auto" w:fill="FFFFFF" w:themeFill="background1"/>
          </w:tcPr>
          <w:p w14:paraId="4A214398" w14:textId="77777777" w:rsidR="00C35A66" w:rsidRPr="00C35A66" w:rsidRDefault="00C35A66" w:rsidP="00D363AF">
            <w:pPr>
              <w:pStyle w:val="ListParagraph"/>
              <w:numPr>
                <w:ilvl w:val="0"/>
                <w:numId w:val="68"/>
              </w:numPr>
              <w:jc w:val="left"/>
              <w:rPr>
                <w:sz w:val="12"/>
              </w:rPr>
            </w:pPr>
            <w:r w:rsidRPr="00C35A66">
              <w:rPr>
                <w:sz w:val="12"/>
              </w:rPr>
              <w:t>Create a session and start it (Described in TC31)</w:t>
            </w:r>
          </w:p>
          <w:p w14:paraId="792B0099" w14:textId="77777777" w:rsidR="00C35A66" w:rsidRPr="00C35A66" w:rsidRDefault="00C35A66" w:rsidP="00D363AF">
            <w:pPr>
              <w:pStyle w:val="ListParagraph"/>
              <w:numPr>
                <w:ilvl w:val="0"/>
                <w:numId w:val="68"/>
              </w:numPr>
              <w:jc w:val="left"/>
              <w:rPr>
                <w:sz w:val="12"/>
              </w:rPr>
            </w:pPr>
            <w:r w:rsidRPr="00C35A66">
              <w:rPr>
                <w:sz w:val="12"/>
              </w:rPr>
              <w:t>Click on disable questions on the session action button panel</w:t>
            </w:r>
          </w:p>
          <w:p w14:paraId="01C2DA62" w14:textId="77777777" w:rsidR="00C35A66" w:rsidRPr="00C35A66" w:rsidRDefault="00C35A66" w:rsidP="00D363AF">
            <w:pPr>
              <w:pStyle w:val="ListParagraph"/>
              <w:numPr>
                <w:ilvl w:val="0"/>
                <w:numId w:val="68"/>
              </w:numPr>
              <w:jc w:val="left"/>
              <w:rPr>
                <w:sz w:val="12"/>
              </w:rPr>
            </w:pPr>
            <w:r w:rsidRPr="00C35A66">
              <w:rPr>
                <w:sz w:val="12"/>
              </w:rPr>
              <w:t>On another tab, connect to the session</w:t>
            </w:r>
          </w:p>
          <w:p w14:paraId="2B408B30" w14:textId="77777777" w:rsidR="00C35A66" w:rsidRPr="00C35A66" w:rsidRDefault="00C35A66" w:rsidP="00D363AF">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36DB03" w14:textId="77777777" w:rsidR="00C35A66" w:rsidRPr="00C35A66" w:rsidRDefault="00C35A66" w:rsidP="00CF5F6D">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r>
      <w:tr w:rsidR="00C35A66" w:rsidRPr="00C35A66" w14:paraId="42002AFF" w14:textId="77777777" w:rsidTr="00C35A66">
        <w:trPr>
          <w:trHeight w:val="275"/>
        </w:trPr>
        <w:tc>
          <w:tcPr>
            <w:tcW w:w="0" w:type="auto"/>
            <w:shd w:val="clear" w:color="auto" w:fill="auto"/>
          </w:tcPr>
          <w:p w14:paraId="3DD50918" w14:textId="77777777" w:rsidR="00C35A66" w:rsidRPr="00C35A66" w:rsidRDefault="00C35A66" w:rsidP="007A2FEE">
            <w:pPr>
              <w:jc w:val="center"/>
              <w:rPr>
                <w:sz w:val="12"/>
              </w:rPr>
            </w:pPr>
            <w:r w:rsidRPr="00C35A66">
              <w:rPr>
                <w:sz w:val="12"/>
              </w:rPr>
              <w:t>TC17</w:t>
            </w:r>
          </w:p>
        </w:tc>
        <w:tc>
          <w:tcPr>
            <w:tcW w:w="0" w:type="auto"/>
            <w:shd w:val="clear" w:color="auto" w:fill="auto"/>
          </w:tcPr>
          <w:p w14:paraId="30CAA67A" w14:textId="77777777" w:rsidR="00C35A66" w:rsidRPr="00C35A66" w:rsidRDefault="00C35A66" w:rsidP="007A2FEE">
            <w:pPr>
              <w:jc w:val="center"/>
              <w:rPr>
                <w:sz w:val="12"/>
              </w:rPr>
            </w:pPr>
            <w:r w:rsidRPr="00C35A66">
              <w:rPr>
                <w:sz w:val="12"/>
              </w:rPr>
              <w:t>Merge session with previous session</w:t>
            </w:r>
          </w:p>
        </w:tc>
        <w:tc>
          <w:tcPr>
            <w:tcW w:w="0" w:type="auto"/>
            <w:shd w:val="clear" w:color="auto" w:fill="auto"/>
          </w:tcPr>
          <w:p w14:paraId="6961581B" w14:textId="77777777" w:rsidR="00C35A66" w:rsidRPr="00C35A66" w:rsidRDefault="00C35A66" w:rsidP="007A2FEE">
            <w:pPr>
              <w:jc w:val="center"/>
              <w:rPr>
                <w:sz w:val="12"/>
              </w:rPr>
            </w:pPr>
            <w:r w:rsidRPr="00C35A66">
              <w:rPr>
                <w:sz w:val="12"/>
              </w:rPr>
              <w:t>TC41</w:t>
            </w:r>
          </w:p>
        </w:tc>
        <w:tc>
          <w:tcPr>
            <w:tcW w:w="0" w:type="auto"/>
            <w:shd w:val="clear" w:color="auto" w:fill="auto"/>
          </w:tcPr>
          <w:p w14:paraId="567DF014" w14:textId="77777777" w:rsidR="00C35A66" w:rsidRPr="00C35A66" w:rsidRDefault="00C35A66" w:rsidP="007A2FEE">
            <w:pPr>
              <w:jc w:val="center"/>
              <w:rPr>
                <w:sz w:val="12"/>
              </w:rPr>
            </w:pPr>
            <w:r w:rsidRPr="00C35A66">
              <w:rPr>
                <w:sz w:val="12"/>
              </w:rPr>
              <w:t>Check can merge when there is a previous session</w:t>
            </w:r>
          </w:p>
        </w:tc>
        <w:tc>
          <w:tcPr>
            <w:tcW w:w="0" w:type="auto"/>
            <w:shd w:val="clear" w:color="auto" w:fill="auto"/>
          </w:tcPr>
          <w:p w14:paraId="38701B2A" w14:textId="77777777" w:rsidR="00C35A66" w:rsidRPr="00C35A66" w:rsidRDefault="00C35A66" w:rsidP="00D363AF">
            <w:pPr>
              <w:pStyle w:val="ListParagraph"/>
              <w:numPr>
                <w:ilvl w:val="0"/>
                <w:numId w:val="46"/>
              </w:numPr>
              <w:jc w:val="left"/>
              <w:rPr>
                <w:sz w:val="12"/>
              </w:rPr>
            </w:pPr>
            <w:r w:rsidRPr="00C35A66">
              <w:rPr>
                <w:sz w:val="12"/>
              </w:rPr>
              <w:t>Create two sessions</w:t>
            </w:r>
          </w:p>
          <w:p w14:paraId="3FCEE350" w14:textId="77777777" w:rsidR="00C35A66" w:rsidRPr="00C35A66" w:rsidRDefault="00C35A66" w:rsidP="00D363AF">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C35A66" w:rsidRPr="00C35A66" w:rsidRDefault="00C35A66" w:rsidP="00C35A66">
            <w:pPr>
              <w:rPr>
                <w:sz w:val="12"/>
              </w:rPr>
            </w:pPr>
            <w:r w:rsidRPr="00C35A66">
              <w:rPr>
                <w:sz w:val="12"/>
              </w:rPr>
              <w:t>N/A</w:t>
            </w:r>
          </w:p>
        </w:tc>
        <w:tc>
          <w:tcPr>
            <w:tcW w:w="0" w:type="auto"/>
            <w:shd w:val="clear" w:color="auto" w:fill="auto"/>
          </w:tcPr>
          <w:p w14:paraId="579301FE"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5A3FFE7E" w14:textId="77777777" w:rsidTr="00C35A66">
        <w:trPr>
          <w:trHeight w:val="275"/>
        </w:trPr>
        <w:tc>
          <w:tcPr>
            <w:tcW w:w="0" w:type="auto"/>
            <w:shd w:val="clear" w:color="auto" w:fill="auto"/>
          </w:tcPr>
          <w:p w14:paraId="1B7E5C4B" w14:textId="77777777" w:rsidR="00C35A66" w:rsidRPr="00C35A66" w:rsidRDefault="00C35A66" w:rsidP="007A2FEE">
            <w:pPr>
              <w:jc w:val="center"/>
              <w:rPr>
                <w:sz w:val="12"/>
              </w:rPr>
            </w:pPr>
          </w:p>
        </w:tc>
        <w:tc>
          <w:tcPr>
            <w:tcW w:w="0" w:type="auto"/>
            <w:shd w:val="clear" w:color="auto" w:fill="auto"/>
          </w:tcPr>
          <w:p w14:paraId="59A7730D" w14:textId="77777777" w:rsidR="00C35A66" w:rsidRPr="00C35A66" w:rsidRDefault="00C35A66" w:rsidP="007A2FEE">
            <w:pPr>
              <w:jc w:val="center"/>
              <w:rPr>
                <w:sz w:val="12"/>
              </w:rPr>
            </w:pPr>
          </w:p>
        </w:tc>
        <w:tc>
          <w:tcPr>
            <w:tcW w:w="0" w:type="auto"/>
            <w:shd w:val="clear" w:color="auto" w:fill="auto"/>
          </w:tcPr>
          <w:p w14:paraId="07F59058" w14:textId="77777777" w:rsidR="00C35A66" w:rsidRPr="00C35A66" w:rsidRDefault="00C35A66" w:rsidP="007A2FEE">
            <w:pPr>
              <w:jc w:val="center"/>
              <w:rPr>
                <w:sz w:val="12"/>
              </w:rPr>
            </w:pPr>
            <w:r w:rsidRPr="00C35A66">
              <w:rPr>
                <w:sz w:val="12"/>
              </w:rPr>
              <w:t>TC42</w:t>
            </w:r>
          </w:p>
        </w:tc>
        <w:tc>
          <w:tcPr>
            <w:tcW w:w="0" w:type="auto"/>
            <w:shd w:val="clear" w:color="auto" w:fill="auto"/>
          </w:tcPr>
          <w:p w14:paraId="72AF328B" w14:textId="77777777" w:rsidR="00C35A66" w:rsidRPr="00C35A66" w:rsidRDefault="00C35A66" w:rsidP="007A2FEE">
            <w:pPr>
              <w:jc w:val="center"/>
              <w:rPr>
                <w:sz w:val="12"/>
              </w:rPr>
            </w:pPr>
            <w:r w:rsidRPr="00C35A66">
              <w:rPr>
                <w:sz w:val="12"/>
              </w:rPr>
              <w:t>Check cannot merge when there is not a previous session</w:t>
            </w:r>
          </w:p>
        </w:tc>
        <w:tc>
          <w:tcPr>
            <w:tcW w:w="0" w:type="auto"/>
            <w:shd w:val="clear" w:color="auto" w:fill="auto"/>
          </w:tcPr>
          <w:p w14:paraId="4632EFA3" w14:textId="77777777" w:rsidR="00C35A66" w:rsidRPr="00C35A66" w:rsidRDefault="00C35A66" w:rsidP="00D363AF">
            <w:pPr>
              <w:pStyle w:val="ListParagraph"/>
              <w:numPr>
                <w:ilvl w:val="0"/>
                <w:numId w:val="69"/>
              </w:numPr>
              <w:jc w:val="left"/>
              <w:rPr>
                <w:sz w:val="12"/>
              </w:rPr>
            </w:pPr>
            <w:r w:rsidRPr="00C35A66">
              <w:rPr>
                <w:sz w:val="12"/>
              </w:rPr>
              <w:t>Ensure you only have one session created for a lecture</w:t>
            </w:r>
          </w:p>
          <w:p w14:paraId="2B2024D8" w14:textId="77777777" w:rsidR="00C35A66" w:rsidRPr="00C35A66" w:rsidRDefault="00C35A66" w:rsidP="00D363AF">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C35A66" w:rsidRPr="00C35A66" w:rsidRDefault="00C35A66" w:rsidP="00C35A66">
            <w:pPr>
              <w:rPr>
                <w:sz w:val="12"/>
              </w:rPr>
            </w:pPr>
            <w:r w:rsidRPr="00C35A66">
              <w:rPr>
                <w:sz w:val="12"/>
              </w:rPr>
              <w:t>N/A</w:t>
            </w:r>
          </w:p>
        </w:tc>
        <w:tc>
          <w:tcPr>
            <w:tcW w:w="0" w:type="auto"/>
            <w:shd w:val="clear" w:color="auto" w:fill="auto"/>
          </w:tcPr>
          <w:p w14:paraId="2352E820"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7B3F39E7" w14:textId="77777777" w:rsidTr="00C35A66">
        <w:trPr>
          <w:trHeight w:val="275"/>
        </w:trPr>
        <w:tc>
          <w:tcPr>
            <w:tcW w:w="0" w:type="auto"/>
            <w:shd w:val="clear" w:color="auto" w:fill="auto"/>
          </w:tcPr>
          <w:p w14:paraId="641309DA" w14:textId="77777777" w:rsidR="00C35A66" w:rsidRPr="00C35A66" w:rsidRDefault="00C35A66" w:rsidP="007A2FEE">
            <w:pPr>
              <w:jc w:val="center"/>
              <w:rPr>
                <w:sz w:val="12"/>
              </w:rPr>
            </w:pPr>
            <w:r w:rsidRPr="00C35A66">
              <w:rPr>
                <w:sz w:val="12"/>
              </w:rPr>
              <w:t>TS18</w:t>
            </w:r>
          </w:p>
        </w:tc>
        <w:tc>
          <w:tcPr>
            <w:tcW w:w="0" w:type="auto"/>
            <w:shd w:val="clear" w:color="auto" w:fill="auto"/>
          </w:tcPr>
          <w:p w14:paraId="496DE77B" w14:textId="77777777" w:rsidR="00C35A66" w:rsidRPr="00C35A66" w:rsidRDefault="00C35A66" w:rsidP="007A2FEE">
            <w:pPr>
              <w:jc w:val="center"/>
              <w:rPr>
                <w:sz w:val="12"/>
              </w:rPr>
            </w:pPr>
            <w:r w:rsidRPr="00C35A66">
              <w:rPr>
                <w:sz w:val="12"/>
              </w:rPr>
              <w:t>Merge session with next session</w:t>
            </w:r>
          </w:p>
        </w:tc>
        <w:tc>
          <w:tcPr>
            <w:tcW w:w="0" w:type="auto"/>
            <w:shd w:val="clear" w:color="auto" w:fill="auto"/>
          </w:tcPr>
          <w:p w14:paraId="18563A1E" w14:textId="77777777" w:rsidR="00C35A66" w:rsidRPr="00C35A66" w:rsidRDefault="00C35A66" w:rsidP="007A2FEE">
            <w:pPr>
              <w:jc w:val="center"/>
              <w:rPr>
                <w:sz w:val="12"/>
              </w:rPr>
            </w:pPr>
            <w:r w:rsidRPr="00C35A66">
              <w:rPr>
                <w:sz w:val="12"/>
              </w:rPr>
              <w:t>TC43</w:t>
            </w:r>
          </w:p>
        </w:tc>
        <w:tc>
          <w:tcPr>
            <w:tcW w:w="0" w:type="auto"/>
            <w:shd w:val="clear" w:color="auto" w:fill="auto"/>
          </w:tcPr>
          <w:p w14:paraId="3F0061F9" w14:textId="77777777" w:rsidR="00C35A66" w:rsidRPr="00C35A66" w:rsidRDefault="00C35A66" w:rsidP="007A2FEE">
            <w:pPr>
              <w:jc w:val="center"/>
              <w:rPr>
                <w:sz w:val="12"/>
              </w:rPr>
            </w:pPr>
            <w:r w:rsidRPr="00C35A66">
              <w:rPr>
                <w:sz w:val="12"/>
              </w:rPr>
              <w:t>Check can merge when there is a next session to merge with</w:t>
            </w:r>
          </w:p>
        </w:tc>
        <w:tc>
          <w:tcPr>
            <w:tcW w:w="0" w:type="auto"/>
            <w:shd w:val="clear" w:color="auto" w:fill="auto"/>
          </w:tcPr>
          <w:p w14:paraId="0CBB5577" w14:textId="77777777" w:rsidR="00C35A66" w:rsidRPr="00C35A66" w:rsidRDefault="00C35A66" w:rsidP="00D363AF">
            <w:pPr>
              <w:pStyle w:val="ListParagraph"/>
              <w:numPr>
                <w:ilvl w:val="0"/>
                <w:numId w:val="71"/>
              </w:numPr>
              <w:jc w:val="left"/>
              <w:rPr>
                <w:sz w:val="12"/>
              </w:rPr>
            </w:pPr>
            <w:r w:rsidRPr="00C35A66">
              <w:rPr>
                <w:sz w:val="12"/>
              </w:rPr>
              <w:t>Create two sessions</w:t>
            </w:r>
          </w:p>
          <w:p w14:paraId="09CA7F10" w14:textId="77777777" w:rsidR="00C35A66" w:rsidRPr="00C35A66" w:rsidRDefault="00C35A66" w:rsidP="00D363AF">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C35A66" w:rsidRPr="00C35A66" w:rsidRDefault="00C35A66" w:rsidP="00C35A66">
            <w:pPr>
              <w:rPr>
                <w:sz w:val="12"/>
              </w:rPr>
            </w:pPr>
            <w:r w:rsidRPr="00C35A66">
              <w:rPr>
                <w:sz w:val="12"/>
              </w:rPr>
              <w:t>N/A</w:t>
            </w:r>
          </w:p>
        </w:tc>
        <w:tc>
          <w:tcPr>
            <w:tcW w:w="0" w:type="auto"/>
            <w:shd w:val="clear" w:color="auto" w:fill="auto"/>
          </w:tcPr>
          <w:p w14:paraId="213B0FD4"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0BC2B05A" w14:textId="77777777" w:rsidTr="00C35A66">
        <w:trPr>
          <w:trHeight w:val="275"/>
        </w:trPr>
        <w:tc>
          <w:tcPr>
            <w:tcW w:w="0" w:type="auto"/>
            <w:shd w:val="clear" w:color="auto" w:fill="auto"/>
          </w:tcPr>
          <w:p w14:paraId="439D5704" w14:textId="77777777" w:rsidR="00C35A66" w:rsidRPr="00C35A66" w:rsidRDefault="00C35A66" w:rsidP="007A2FEE">
            <w:pPr>
              <w:jc w:val="center"/>
              <w:rPr>
                <w:sz w:val="12"/>
              </w:rPr>
            </w:pPr>
          </w:p>
        </w:tc>
        <w:tc>
          <w:tcPr>
            <w:tcW w:w="0" w:type="auto"/>
            <w:shd w:val="clear" w:color="auto" w:fill="auto"/>
          </w:tcPr>
          <w:p w14:paraId="0620174A" w14:textId="77777777" w:rsidR="00C35A66" w:rsidRPr="00C35A66" w:rsidRDefault="00C35A66" w:rsidP="007A2FEE">
            <w:pPr>
              <w:jc w:val="center"/>
              <w:rPr>
                <w:sz w:val="12"/>
              </w:rPr>
            </w:pPr>
          </w:p>
        </w:tc>
        <w:tc>
          <w:tcPr>
            <w:tcW w:w="0" w:type="auto"/>
            <w:shd w:val="clear" w:color="auto" w:fill="auto"/>
          </w:tcPr>
          <w:p w14:paraId="182A1567" w14:textId="77777777" w:rsidR="00C35A66" w:rsidRPr="00C35A66" w:rsidRDefault="00C35A66" w:rsidP="007A2FEE">
            <w:pPr>
              <w:jc w:val="center"/>
              <w:rPr>
                <w:sz w:val="12"/>
              </w:rPr>
            </w:pPr>
            <w:r w:rsidRPr="00C35A66">
              <w:rPr>
                <w:sz w:val="12"/>
              </w:rPr>
              <w:t>TC44</w:t>
            </w:r>
          </w:p>
        </w:tc>
        <w:tc>
          <w:tcPr>
            <w:tcW w:w="0" w:type="auto"/>
            <w:shd w:val="clear" w:color="auto" w:fill="auto"/>
          </w:tcPr>
          <w:p w14:paraId="2183C7A4" w14:textId="77777777" w:rsidR="00C35A66" w:rsidRPr="00C35A66" w:rsidRDefault="00C35A66" w:rsidP="007A2FEE">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C35A66" w:rsidRPr="00C35A66" w:rsidRDefault="00C35A66" w:rsidP="00D363AF">
            <w:pPr>
              <w:pStyle w:val="ListParagraph"/>
              <w:numPr>
                <w:ilvl w:val="0"/>
                <w:numId w:val="70"/>
              </w:numPr>
              <w:jc w:val="left"/>
              <w:rPr>
                <w:sz w:val="12"/>
              </w:rPr>
            </w:pPr>
            <w:r w:rsidRPr="00C35A66">
              <w:rPr>
                <w:sz w:val="12"/>
              </w:rPr>
              <w:t>Ensure you only have one session created for a lecture</w:t>
            </w:r>
          </w:p>
          <w:p w14:paraId="18851B36" w14:textId="77777777" w:rsidR="00C35A66" w:rsidRPr="00C35A66" w:rsidRDefault="00C35A66" w:rsidP="00D363AF">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C35A66" w:rsidRPr="00C35A66" w:rsidRDefault="00C35A66" w:rsidP="00C35A66">
            <w:pPr>
              <w:rPr>
                <w:sz w:val="12"/>
              </w:rPr>
            </w:pPr>
            <w:r w:rsidRPr="00C35A66">
              <w:rPr>
                <w:sz w:val="12"/>
              </w:rPr>
              <w:t>N/A</w:t>
            </w:r>
          </w:p>
        </w:tc>
        <w:tc>
          <w:tcPr>
            <w:tcW w:w="0" w:type="auto"/>
            <w:shd w:val="clear" w:color="auto" w:fill="auto"/>
          </w:tcPr>
          <w:p w14:paraId="3342701B"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5A7B2CA4" w14:textId="77777777" w:rsidTr="00C35A66">
        <w:trPr>
          <w:trHeight w:val="275"/>
        </w:trPr>
        <w:tc>
          <w:tcPr>
            <w:tcW w:w="0" w:type="auto"/>
            <w:shd w:val="clear" w:color="auto" w:fill="FFFFFF" w:themeFill="background1"/>
          </w:tcPr>
          <w:p w14:paraId="46F41156" w14:textId="77777777" w:rsidR="00C35A66" w:rsidRPr="00C35A66" w:rsidRDefault="00C35A66" w:rsidP="007A2FEE">
            <w:pPr>
              <w:jc w:val="center"/>
              <w:rPr>
                <w:sz w:val="12"/>
              </w:rPr>
            </w:pPr>
            <w:r w:rsidRPr="00C35A66">
              <w:rPr>
                <w:sz w:val="12"/>
              </w:rPr>
              <w:t>TS19</w:t>
            </w:r>
          </w:p>
        </w:tc>
        <w:tc>
          <w:tcPr>
            <w:tcW w:w="0" w:type="auto"/>
            <w:shd w:val="clear" w:color="auto" w:fill="FFFFFF" w:themeFill="background1"/>
          </w:tcPr>
          <w:p w14:paraId="1C49E344" w14:textId="77777777" w:rsidR="00C35A66" w:rsidRPr="00C35A66" w:rsidRDefault="00C35A66" w:rsidP="007A2FEE">
            <w:pPr>
              <w:jc w:val="center"/>
              <w:rPr>
                <w:sz w:val="12"/>
              </w:rPr>
            </w:pPr>
            <w:r w:rsidRPr="00C35A66">
              <w:rPr>
                <w:sz w:val="12"/>
              </w:rPr>
              <w:t>View session feedback in graphs</w:t>
            </w:r>
          </w:p>
        </w:tc>
        <w:tc>
          <w:tcPr>
            <w:tcW w:w="0" w:type="auto"/>
            <w:shd w:val="clear" w:color="auto" w:fill="FFFFFF" w:themeFill="background1"/>
          </w:tcPr>
          <w:p w14:paraId="59A06511" w14:textId="77777777" w:rsidR="00C35A66" w:rsidRPr="00C35A66" w:rsidRDefault="00C35A66" w:rsidP="007A2FEE">
            <w:pPr>
              <w:jc w:val="center"/>
              <w:rPr>
                <w:sz w:val="12"/>
              </w:rPr>
            </w:pPr>
            <w:r w:rsidRPr="00C35A66">
              <w:rPr>
                <w:sz w:val="12"/>
              </w:rPr>
              <w:t>TC45</w:t>
            </w:r>
          </w:p>
        </w:tc>
        <w:tc>
          <w:tcPr>
            <w:tcW w:w="0" w:type="auto"/>
            <w:shd w:val="clear" w:color="auto" w:fill="FFFFFF" w:themeFill="background1"/>
          </w:tcPr>
          <w:p w14:paraId="7952344F" w14:textId="77777777" w:rsidR="00C35A66" w:rsidRPr="00C35A66" w:rsidRDefault="00C35A66" w:rsidP="007A2FEE">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C35A66" w:rsidRPr="00C35A66" w:rsidRDefault="00C35A66" w:rsidP="00D363AF">
            <w:pPr>
              <w:pStyle w:val="ListParagraph"/>
              <w:numPr>
                <w:ilvl w:val="0"/>
                <w:numId w:val="56"/>
              </w:numPr>
              <w:jc w:val="left"/>
              <w:rPr>
                <w:sz w:val="12"/>
              </w:rPr>
            </w:pPr>
            <w:r w:rsidRPr="00C35A66">
              <w:rPr>
                <w:sz w:val="12"/>
              </w:rPr>
              <w:t>Create session and start it (Described in TC31)</w:t>
            </w:r>
          </w:p>
          <w:p w14:paraId="5FCE4E56" w14:textId="77777777" w:rsidR="00C35A66" w:rsidRPr="00C35A66" w:rsidRDefault="00C35A66" w:rsidP="00D363AF">
            <w:pPr>
              <w:pStyle w:val="ListParagraph"/>
              <w:numPr>
                <w:ilvl w:val="0"/>
                <w:numId w:val="56"/>
              </w:numPr>
              <w:jc w:val="left"/>
              <w:rPr>
                <w:sz w:val="12"/>
              </w:rPr>
            </w:pPr>
            <w:r w:rsidRPr="00C35A66">
              <w:rPr>
                <w:sz w:val="12"/>
              </w:rPr>
              <w:t>Connect to the running session (Described in TC50)</w:t>
            </w:r>
          </w:p>
          <w:p w14:paraId="08A02DD6" w14:textId="77777777" w:rsidR="00C35A66" w:rsidRPr="00C35A66" w:rsidRDefault="00C35A66" w:rsidP="00D363AF">
            <w:pPr>
              <w:pStyle w:val="ListParagraph"/>
              <w:numPr>
                <w:ilvl w:val="0"/>
                <w:numId w:val="56"/>
              </w:numPr>
              <w:jc w:val="left"/>
              <w:rPr>
                <w:sz w:val="12"/>
              </w:rPr>
            </w:pPr>
            <w:r w:rsidRPr="00C35A66">
              <w:rPr>
                <w:sz w:val="12"/>
              </w:rPr>
              <w:t>Submit feedback to the session.</w:t>
            </w:r>
          </w:p>
          <w:p w14:paraId="040B1023" w14:textId="77777777" w:rsidR="00C35A66" w:rsidRPr="00C35A66" w:rsidRDefault="00C35A66" w:rsidP="00D363AF">
            <w:pPr>
              <w:pStyle w:val="ListParagraph"/>
              <w:numPr>
                <w:ilvl w:val="0"/>
                <w:numId w:val="56"/>
              </w:numPr>
              <w:jc w:val="left"/>
              <w:rPr>
                <w:sz w:val="12"/>
              </w:rPr>
            </w:pPr>
            <w:r w:rsidRPr="00C35A66">
              <w:rPr>
                <w:sz w:val="12"/>
              </w:rPr>
              <w:t>Go to the ‘Feedback Detail’ page for the active session</w:t>
            </w:r>
          </w:p>
          <w:p w14:paraId="3776B454" w14:textId="77777777" w:rsidR="00C35A66" w:rsidRPr="00C35A66" w:rsidRDefault="00C35A66" w:rsidP="00D363AF">
            <w:pPr>
              <w:pStyle w:val="ListParagraph"/>
              <w:numPr>
                <w:ilvl w:val="0"/>
                <w:numId w:val="56"/>
              </w:numPr>
              <w:jc w:val="left"/>
              <w:rPr>
                <w:sz w:val="12"/>
              </w:rPr>
            </w:pPr>
            <w:r w:rsidRPr="00C35A66">
              <w:rPr>
                <w:sz w:val="12"/>
              </w:rPr>
              <w:t>Click on the session in the list</w:t>
            </w:r>
          </w:p>
          <w:p w14:paraId="5FF0DB65" w14:textId="77777777" w:rsidR="00C35A66" w:rsidRPr="00C35A66" w:rsidRDefault="00C35A66" w:rsidP="00C35A66">
            <w:pPr>
              <w:pStyle w:val="ListParagraph"/>
              <w:ind w:left="1440"/>
              <w:rPr>
                <w:sz w:val="12"/>
              </w:rPr>
            </w:pPr>
          </w:p>
        </w:tc>
        <w:tc>
          <w:tcPr>
            <w:tcW w:w="0" w:type="auto"/>
            <w:shd w:val="clear" w:color="auto" w:fill="FFFFFF" w:themeFill="background1"/>
          </w:tcPr>
          <w:p w14:paraId="361DAC9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72590C" w14:textId="77777777" w:rsidR="00C35A66" w:rsidRPr="00C35A66" w:rsidRDefault="00C35A66" w:rsidP="00CF5F6D">
            <w:pPr>
              <w:jc w:val="left"/>
              <w:rPr>
                <w:sz w:val="12"/>
              </w:rPr>
            </w:pPr>
            <w:r w:rsidRPr="00C35A66">
              <w:rPr>
                <w:sz w:val="12"/>
              </w:rPr>
              <w:t>The feedback options entered should be displayed in pie charts on the ‘Feedback Detail’ page</w:t>
            </w:r>
          </w:p>
          <w:p w14:paraId="5CCEEC70" w14:textId="77777777" w:rsidR="00C35A66" w:rsidRPr="00C35A66" w:rsidRDefault="00C35A66" w:rsidP="00CF5F6D">
            <w:pPr>
              <w:jc w:val="left"/>
              <w:rPr>
                <w:sz w:val="12"/>
              </w:rPr>
            </w:pPr>
          </w:p>
          <w:p w14:paraId="09515EAE" w14:textId="77777777" w:rsidR="00C35A66" w:rsidRPr="00C35A66" w:rsidRDefault="00C35A66" w:rsidP="00CF5F6D">
            <w:pPr>
              <w:jc w:val="left"/>
              <w:rPr>
                <w:sz w:val="12"/>
              </w:rPr>
            </w:pPr>
            <w:r w:rsidRPr="00C35A66">
              <w:rPr>
                <w:sz w:val="12"/>
              </w:rPr>
              <w:t>The change in options and amount of feedback should be the same as was entered.</w:t>
            </w:r>
          </w:p>
        </w:tc>
      </w:tr>
      <w:tr w:rsidR="00C35A66" w:rsidRPr="00C35A66" w14:paraId="3BD8DFCA" w14:textId="77777777" w:rsidTr="00C35A66">
        <w:trPr>
          <w:trHeight w:val="275"/>
        </w:trPr>
        <w:tc>
          <w:tcPr>
            <w:tcW w:w="0" w:type="auto"/>
            <w:shd w:val="clear" w:color="auto" w:fill="FFFFFF" w:themeFill="background1"/>
          </w:tcPr>
          <w:p w14:paraId="426C7AA7" w14:textId="77777777" w:rsidR="00C35A66" w:rsidRPr="00C35A66" w:rsidRDefault="00C35A66" w:rsidP="007A2FEE">
            <w:pPr>
              <w:jc w:val="center"/>
              <w:rPr>
                <w:sz w:val="12"/>
              </w:rPr>
            </w:pPr>
          </w:p>
        </w:tc>
        <w:tc>
          <w:tcPr>
            <w:tcW w:w="0" w:type="auto"/>
            <w:shd w:val="clear" w:color="auto" w:fill="FFFFFF" w:themeFill="background1"/>
          </w:tcPr>
          <w:p w14:paraId="56AA21CC" w14:textId="77777777" w:rsidR="00C35A66" w:rsidRPr="00C35A66" w:rsidRDefault="00C35A66" w:rsidP="007A2FEE">
            <w:pPr>
              <w:jc w:val="center"/>
              <w:rPr>
                <w:sz w:val="12"/>
              </w:rPr>
            </w:pPr>
          </w:p>
        </w:tc>
        <w:tc>
          <w:tcPr>
            <w:tcW w:w="0" w:type="auto"/>
            <w:shd w:val="clear" w:color="auto" w:fill="FFFFFF" w:themeFill="background1"/>
          </w:tcPr>
          <w:p w14:paraId="57DF73BD" w14:textId="77777777" w:rsidR="00C35A66" w:rsidRPr="00C35A66" w:rsidRDefault="00C35A66" w:rsidP="007A2FEE">
            <w:pPr>
              <w:jc w:val="center"/>
              <w:rPr>
                <w:sz w:val="12"/>
              </w:rPr>
            </w:pPr>
            <w:r w:rsidRPr="00C35A66">
              <w:rPr>
                <w:sz w:val="12"/>
              </w:rPr>
              <w:t>TC46</w:t>
            </w:r>
          </w:p>
        </w:tc>
        <w:tc>
          <w:tcPr>
            <w:tcW w:w="0" w:type="auto"/>
            <w:shd w:val="clear" w:color="auto" w:fill="FFFFFF" w:themeFill="background1"/>
          </w:tcPr>
          <w:p w14:paraId="3267F154" w14:textId="77777777" w:rsidR="00C35A66" w:rsidRPr="00C35A66" w:rsidRDefault="00C35A66" w:rsidP="007A2FEE">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C35A66" w:rsidRPr="00C35A66" w:rsidRDefault="00C35A66" w:rsidP="00D363AF">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C35A66" w:rsidRPr="00C35A66" w:rsidRDefault="00C35A66" w:rsidP="00D363AF">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C35A66" w:rsidRPr="00C35A66" w:rsidRDefault="00C35A66" w:rsidP="00D363AF">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D4CE38" w14:textId="77777777" w:rsidR="00C35A66" w:rsidRPr="00C35A66" w:rsidRDefault="00C35A66" w:rsidP="00CF5F6D">
            <w:pPr>
              <w:jc w:val="left"/>
              <w:rPr>
                <w:sz w:val="12"/>
              </w:rPr>
            </w:pPr>
            <w:r w:rsidRPr="00C35A66">
              <w:rPr>
                <w:sz w:val="12"/>
              </w:rPr>
              <w:t>The added feedback should be noticed as a change in numbers of the pie charts or bar graphs being displayed on the ‘Feedback Detail’ page</w:t>
            </w:r>
          </w:p>
        </w:tc>
      </w:tr>
      <w:tr w:rsidR="00C35A66" w:rsidRPr="00C35A66" w14:paraId="2CBF023B" w14:textId="77777777" w:rsidTr="00C35A66">
        <w:trPr>
          <w:trHeight w:val="275"/>
        </w:trPr>
        <w:tc>
          <w:tcPr>
            <w:tcW w:w="0" w:type="auto"/>
            <w:shd w:val="clear" w:color="auto" w:fill="FFFFFF" w:themeFill="background1"/>
          </w:tcPr>
          <w:p w14:paraId="0A0E1064" w14:textId="77777777" w:rsidR="00C35A66" w:rsidRPr="00C35A66" w:rsidRDefault="00C35A66" w:rsidP="007A2FEE">
            <w:pPr>
              <w:jc w:val="center"/>
              <w:rPr>
                <w:sz w:val="12"/>
              </w:rPr>
            </w:pPr>
          </w:p>
        </w:tc>
        <w:tc>
          <w:tcPr>
            <w:tcW w:w="0" w:type="auto"/>
            <w:shd w:val="clear" w:color="auto" w:fill="FFFFFF" w:themeFill="background1"/>
          </w:tcPr>
          <w:p w14:paraId="58979528" w14:textId="77777777" w:rsidR="00C35A66" w:rsidRPr="00C35A66" w:rsidRDefault="00C35A66" w:rsidP="007A2FEE">
            <w:pPr>
              <w:jc w:val="center"/>
              <w:rPr>
                <w:sz w:val="12"/>
              </w:rPr>
            </w:pPr>
          </w:p>
        </w:tc>
        <w:tc>
          <w:tcPr>
            <w:tcW w:w="0" w:type="auto"/>
            <w:shd w:val="clear" w:color="auto" w:fill="FFFFFF" w:themeFill="background1"/>
          </w:tcPr>
          <w:p w14:paraId="4A420EA6" w14:textId="77777777" w:rsidR="00C35A66" w:rsidRPr="00C35A66" w:rsidRDefault="00C35A66" w:rsidP="007A2FEE">
            <w:pPr>
              <w:jc w:val="center"/>
              <w:rPr>
                <w:sz w:val="12"/>
              </w:rPr>
            </w:pPr>
            <w:r w:rsidRPr="00C35A66">
              <w:rPr>
                <w:sz w:val="12"/>
              </w:rPr>
              <w:t>TC47</w:t>
            </w:r>
          </w:p>
        </w:tc>
        <w:tc>
          <w:tcPr>
            <w:tcW w:w="0" w:type="auto"/>
            <w:shd w:val="clear" w:color="auto" w:fill="FFFFFF" w:themeFill="background1"/>
          </w:tcPr>
          <w:p w14:paraId="6338DE74" w14:textId="77777777" w:rsidR="00C35A66" w:rsidRPr="00C35A66" w:rsidRDefault="00C35A66" w:rsidP="007A2FEE">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C35A66" w:rsidRPr="00C35A66" w:rsidRDefault="00C35A66" w:rsidP="00D363AF">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C35A66" w:rsidRPr="00C35A66" w:rsidRDefault="00C35A66" w:rsidP="00D363AF">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7E95CF74" w14:textId="77777777" w:rsidR="00C35A66" w:rsidRPr="00C35A66" w:rsidRDefault="00C35A66" w:rsidP="00CF5F6D">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C35A66" w:rsidRPr="00C35A66" w:rsidRDefault="00C35A66" w:rsidP="00CF5F6D">
            <w:pPr>
              <w:jc w:val="left"/>
              <w:rPr>
                <w:sz w:val="12"/>
              </w:rPr>
            </w:pPr>
            <w:r w:rsidRPr="00C35A66">
              <w:rPr>
                <w:sz w:val="12"/>
              </w:rPr>
              <w:t>The new charts will replace the positions of the old charts.</w:t>
            </w:r>
          </w:p>
        </w:tc>
      </w:tr>
      <w:tr w:rsidR="00C35A66" w:rsidRPr="00C35A66" w14:paraId="39DAB341" w14:textId="77777777" w:rsidTr="00C35A66">
        <w:trPr>
          <w:trHeight w:val="275"/>
        </w:trPr>
        <w:tc>
          <w:tcPr>
            <w:tcW w:w="0" w:type="auto"/>
            <w:shd w:val="clear" w:color="auto" w:fill="FFFFFF" w:themeFill="background1"/>
          </w:tcPr>
          <w:p w14:paraId="36C560DC" w14:textId="77777777" w:rsidR="00C35A66" w:rsidRPr="00C35A66" w:rsidRDefault="00C35A66" w:rsidP="007A2FEE">
            <w:pPr>
              <w:jc w:val="center"/>
              <w:rPr>
                <w:sz w:val="12"/>
              </w:rPr>
            </w:pPr>
          </w:p>
        </w:tc>
        <w:tc>
          <w:tcPr>
            <w:tcW w:w="0" w:type="auto"/>
            <w:shd w:val="clear" w:color="auto" w:fill="FFFFFF" w:themeFill="background1"/>
          </w:tcPr>
          <w:p w14:paraId="4D21A014" w14:textId="77777777" w:rsidR="00C35A66" w:rsidRPr="00C35A66" w:rsidRDefault="00C35A66" w:rsidP="007A2FEE">
            <w:pPr>
              <w:jc w:val="center"/>
              <w:rPr>
                <w:sz w:val="12"/>
              </w:rPr>
            </w:pPr>
          </w:p>
        </w:tc>
        <w:tc>
          <w:tcPr>
            <w:tcW w:w="0" w:type="auto"/>
            <w:shd w:val="clear" w:color="auto" w:fill="FFFFFF" w:themeFill="background1"/>
          </w:tcPr>
          <w:p w14:paraId="1E06F609" w14:textId="77777777" w:rsidR="00C35A66" w:rsidRPr="00C35A66" w:rsidRDefault="00C35A66" w:rsidP="007A2FEE">
            <w:pPr>
              <w:jc w:val="center"/>
              <w:rPr>
                <w:sz w:val="12"/>
              </w:rPr>
            </w:pPr>
            <w:r w:rsidRPr="00C35A66">
              <w:rPr>
                <w:sz w:val="12"/>
              </w:rPr>
              <w:t>TC48</w:t>
            </w:r>
          </w:p>
        </w:tc>
        <w:tc>
          <w:tcPr>
            <w:tcW w:w="0" w:type="auto"/>
            <w:shd w:val="clear" w:color="auto" w:fill="FFFFFF" w:themeFill="background1"/>
          </w:tcPr>
          <w:p w14:paraId="0C1977C9" w14:textId="31ECC297" w:rsidR="00C35A66" w:rsidRPr="00C35A66" w:rsidRDefault="00C35A66" w:rsidP="007A2FEE">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C35A66" w:rsidRPr="00C35A66" w:rsidRDefault="00C35A66" w:rsidP="00D363AF">
            <w:pPr>
              <w:pStyle w:val="ListParagraph"/>
              <w:numPr>
                <w:ilvl w:val="0"/>
                <w:numId w:val="59"/>
              </w:numPr>
              <w:jc w:val="left"/>
              <w:rPr>
                <w:sz w:val="12"/>
              </w:rPr>
            </w:pPr>
            <w:r w:rsidRPr="00C35A66">
              <w:rPr>
                <w:sz w:val="12"/>
              </w:rPr>
              <w:t>Ensure there is a session running (Described in TC31)</w:t>
            </w:r>
          </w:p>
          <w:p w14:paraId="6CF558D0" w14:textId="77777777" w:rsidR="00C35A66" w:rsidRPr="00C35A66" w:rsidRDefault="00C35A66" w:rsidP="00D363AF">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C35A66" w:rsidRPr="00C35A66" w:rsidRDefault="00C35A66" w:rsidP="00D363AF">
            <w:pPr>
              <w:pStyle w:val="ListParagraph"/>
              <w:numPr>
                <w:ilvl w:val="0"/>
                <w:numId w:val="59"/>
              </w:numPr>
              <w:jc w:val="left"/>
              <w:rPr>
                <w:sz w:val="12"/>
              </w:rPr>
            </w:pPr>
            <w:r w:rsidRPr="00C35A66">
              <w:rPr>
                <w:sz w:val="12"/>
              </w:rPr>
              <w:t xml:space="preserve">Connect to the session on a different browser tab (/connect) by entering the </w:t>
            </w:r>
            <w:r w:rsidRPr="00C35A66">
              <w:rPr>
                <w:sz w:val="12"/>
              </w:rPr>
              <w:lastRenderedPageBreak/>
              <w:t>session code (Described in TC50)</w:t>
            </w:r>
          </w:p>
          <w:p w14:paraId="5BB9AFFC" w14:textId="77777777" w:rsidR="00C35A66" w:rsidRPr="00C35A66" w:rsidRDefault="00C35A66" w:rsidP="00D363AF">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2EEC138E" w14:textId="77777777" w:rsidR="00C35A66" w:rsidRPr="00C35A66" w:rsidRDefault="00C35A66" w:rsidP="00D363AF">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55E7CDFA" w14:textId="77777777" w:rsidR="00C35A66" w:rsidRPr="00C35A66" w:rsidRDefault="00C35A66" w:rsidP="00D363AF">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C35A66" w:rsidRPr="00C35A66" w:rsidRDefault="00C35A66" w:rsidP="00D363AF">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C35A66" w:rsidRPr="00C35A66" w:rsidRDefault="00C35A66" w:rsidP="00D363AF">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09136B0F" w14:textId="77777777" w:rsidR="00C35A66" w:rsidRPr="00C35A66" w:rsidRDefault="00C35A66" w:rsidP="00D363AF">
            <w:pPr>
              <w:pStyle w:val="ListParagraph"/>
              <w:numPr>
                <w:ilvl w:val="0"/>
                <w:numId w:val="62"/>
              </w:numPr>
              <w:jc w:val="left"/>
              <w:rPr>
                <w:sz w:val="12"/>
              </w:rPr>
            </w:pPr>
            <w:r w:rsidRPr="00C35A66">
              <w:rPr>
                <w:sz w:val="12"/>
              </w:rPr>
              <w:t xml:space="preserve">The submitted feedback data will show collectively in pie charts on the ‘Feedback Detail’ page when ‘All Feedback’ is the value </w:t>
            </w:r>
            <w:r w:rsidRPr="00C35A66">
              <w:rPr>
                <w:sz w:val="12"/>
              </w:rPr>
              <w:lastRenderedPageBreak/>
              <w:t>of the drop-down select.</w:t>
            </w:r>
          </w:p>
          <w:p w14:paraId="48FECC4E" w14:textId="77777777" w:rsidR="00C35A66" w:rsidRPr="00C35A66" w:rsidRDefault="00C35A66" w:rsidP="00D363AF">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C35A66" w:rsidRPr="00C35A66" w:rsidRDefault="00C35A66" w:rsidP="00D363AF">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r>
      <w:tr w:rsidR="00C35A66" w:rsidRPr="00C35A66" w14:paraId="31036D1D" w14:textId="77777777" w:rsidTr="00C35A66">
        <w:trPr>
          <w:trHeight w:val="275"/>
        </w:trPr>
        <w:tc>
          <w:tcPr>
            <w:tcW w:w="0" w:type="auto"/>
            <w:shd w:val="clear" w:color="auto" w:fill="FFFFFF" w:themeFill="background1"/>
          </w:tcPr>
          <w:p w14:paraId="161B9338" w14:textId="77777777" w:rsidR="00C35A66" w:rsidRPr="00C35A66" w:rsidRDefault="00C35A66" w:rsidP="007A2FEE">
            <w:pPr>
              <w:jc w:val="center"/>
              <w:rPr>
                <w:sz w:val="12"/>
              </w:rPr>
            </w:pPr>
          </w:p>
        </w:tc>
        <w:tc>
          <w:tcPr>
            <w:tcW w:w="0" w:type="auto"/>
            <w:shd w:val="clear" w:color="auto" w:fill="FFFFFF" w:themeFill="background1"/>
          </w:tcPr>
          <w:p w14:paraId="3AEB8437" w14:textId="77777777" w:rsidR="00C35A66" w:rsidRPr="00C35A66" w:rsidRDefault="00C35A66" w:rsidP="007A2FEE">
            <w:pPr>
              <w:jc w:val="center"/>
              <w:rPr>
                <w:sz w:val="12"/>
              </w:rPr>
            </w:pPr>
          </w:p>
        </w:tc>
        <w:tc>
          <w:tcPr>
            <w:tcW w:w="0" w:type="auto"/>
            <w:shd w:val="clear" w:color="auto" w:fill="FFFFFF" w:themeFill="background1"/>
          </w:tcPr>
          <w:p w14:paraId="783C06A5" w14:textId="77777777" w:rsidR="00C35A66" w:rsidRPr="00C35A66" w:rsidRDefault="00C35A66" w:rsidP="007A2FEE">
            <w:pPr>
              <w:jc w:val="center"/>
              <w:rPr>
                <w:sz w:val="12"/>
              </w:rPr>
            </w:pPr>
            <w:r w:rsidRPr="00C35A66">
              <w:rPr>
                <w:sz w:val="12"/>
              </w:rPr>
              <w:t>TC49</w:t>
            </w:r>
          </w:p>
        </w:tc>
        <w:tc>
          <w:tcPr>
            <w:tcW w:w="0" w:type="auto"/>
            <w:shd w:val="clear" w:color="auto" w:fill="FFFFFF" w:themeFill="background1"/>
          </w:tcPr>
          <w:p w14:paraId="31D7F1E3" w14:textId="77777777" w:rsidR="00C35A66" w:rsidRPr="00C35A66" w:rsidRDefault="00C35A66" w:rsidP="007A2FEE">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C35A66" w:rsidRPr="00C35A66" w:rsidRDefault="00C35A66" w:rsidP="00D363AF">
            <w:pPr>
              <w:pStyle w:val="ListParagraph"/>
              <w:numPr>
                <w:ilvl w:val="0"/>
                <w:numId w:val="63"/>
              </w:numPr>
              <w:jc w:val="left"/>
              <w:rPr>
                <w:sz w:val="12"/>
              </w:rPr>
            </w:pPr>
            <w:r w:rsidRPr="00C35A66">
              <w:rPr>
                <w:sz w:val="12"/>
              </w:rPr>
              <w:t>Create a session and set it running (Described in TC31)</w:t>
            </w:r>
          </w:p>
          <w:p w14:paraId="4B1CC895" w14:textId="77777777" w:rsidR="00C35A66" w:rsidRPr="00C35A66" w:rsidRDefault="00C35A66" w:rsidP="00D363AF">
            <w:pPr>
              <w:pStyle w:val="ListParagraph"/>
              <w:numPr>
                <w:ilvl w:val="0"/>
                <w:numId w:val="63"/>
              </w:numPr>
              <w:jc w:val="left"/>
              <w:rPr>
                <w:sz w:val="12"/>
              </w:rPr>
            </w:pPr>
            <w:r w:rsidRPr="00C35A66">
              <w:rPr>
                <w:sz w:val="12"/>
              </w:rPr>
              <w:t>Create another session and set it running</w:t>
            </w:r>
          </w:p>
          <w:p w14:paraId="2A47D093" w14:textId="77777777" w:rsidR="00C35A66" w:rsidRPr="00C35A66" w:rsidRDefault="00C35A66" w:rsidP="00D363AF">
            <w:pPr>
              <w:pStyle w:val="ListParagraph"/>
              <w:numPr>
                <w:ilvl w:val="0"/>
                <w:numId w:val="63"/>
              </w:numPr>
              <w:jc w:val="left"/>
              <w:rPr>
                <w:sz w:val="12"/>
              </w:rPr>
            </w:pPr>
            <w:r w:rsidRPr="00C35A66">
              <w:rPr>
                <w:sz w:val="12"/>
              </w:rPr>
              <w:t>Submit feedback to that session (Described in TC54)</w:t>
            </w:r>
          </w:p>
          <w:p w14:paraId="20196614" w14:textId="77777777" w:rsidR="00C35A66" w:rsidRPr="00C35A66" w:rsidRDefault="00C35A66" w:rsidP="00D363AF">
            <w:pPr>
              <w:pStyle w:val="ListParagraph"/>
              <w:numPr>
                <w:ilvl w:val="0"/>
                <w:numId w:val="63"/>
              </w:numPr>
              <w:jc w:val="left"/>
              <w:rPr>
                <w:sz w:val="12"/>
              </w:rPr>
            </w:pPr>
            <w:r w:rsidRPr="00C35A66">
              <w:rPr>
                <w:sz w:val="12"/>
              </w:rPr>
              <w:t>Submit feedback to the second session</w:t>
            </w:r>
          </w:p>
          <w:p w14:paraId="096DDC78" w14:textId="77777777" w:rsidR="00C35A66" w:rsidRPr="00C35A66" w:rsidRDefault="00C35A66" w:rsidP="00D363AF">
            <w:pPr>
              <w:pStyle w:val="ListParagraph"/>
              <w:numPr>
                <w:ilvl w:val="0"/>
                <w:numId w:val="63"/>
              </w:numPr>
              <w:jc w:val="left"/>
              <w:rPr>
                <w:sz w:val="12"/>
              </w:rPr>
            </w:pPr>
            <w:r w:rsidRPr="00C35A66">
              <w:rPr>
                <w:sz w:val="12"/>
              </w:rPr>
              <w:t>Go to the ‘Feedback Detail’ page for the lecture the sessions belong to</w:t>
            </w:r>
          </w:p>
          <w:p w14:paraId="56AF9AD8" w14:textId="77777777" w:rsidR="00C35A66" w:rsidRPr="00C35A66" w:rsidRDefault="00C35A66" w:rsidP="00D363AF">
            <w:pPr>
              <w:pStyle w:val="ListParagraph"/>
              <w:numPr>
                <w:ilvl w:val="0"/>
                <w:numId w:val="63"/>
              </w:numPr>
              <w:jc w:val="left"/>
              <w:rPr>
                <w:sz w:val="12"/>
              </w:rPr>
            </w:pPr>
            <w:r w:rsidRPr="00C35A66">
              <w:rPr>
                <w:sz w:val="12"/>
              </w:rPr>
              <w:t>Click on the first session to view its feedback</w:t>
            </w:r>
          </w:p>
          <w:p w14:paraId="29D4339A" w14:textId="77777777" w:rsidR="00C35A66" w:rsidRPr="00C35A66" w:rsidRDefault="00C35A66" w:rsidP="00D363AF">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56B26258" w14:textId="77777777" w:rsidR="00C35A66" w:rsidRPr="00C35A66" w:rsidRDefault="00C35A66" w:rsidP="00CF5F6D">
            <w:pPr>
              <w:jc w:val="left"/>
              <w:rPr>
                <w:sz w:val="12"/>
              </w:rPr>
            </w:pPr>
            <w:r w:rsidRPr="00C35A66">
              <w:rPr>
                <w:sz w:val="12"/>
              </w:rPr>
              <w:t>When clicking on first session its feedback data should be displayed in the charts</w:t>
            </w:r>
          </w:p>
          <w:p w14:paraId="1473A04A" w14:textId="77777777" w:rsidR="00C35A66" w:rsidRPr="00C35A66" w:rsidRDefault="00C35A66" w:rsidP="00CF5F6D">
            <w:pPr>
              <w:jc w:val="left"/>
              <w:rPr>
                <w:sz w:val="12"/>
              </w:rPr>
            </w:pPr>
            <w:r w:rsidRPr="00C35A66">
              <w:rPr>
                <w:sz w:val="12"/>
              </w:rPr>
              <w:t>When clicking on the second the session its feedback data should be displayed in the charts</w:t>
            </w:r>
          </w:p>
        </w:tc>
      </w:tr>
      <w:tr w:rsidR="00C35A66" w:rsidRPr="00C35A66" w14:paraId="54E209EF" w14:textId="77777777" w:rsidTr="00C35A66">
        <w:tc>
          <w:tcPr>
            <w:tcW w:w="0" w:type="auto"/>
          </w:tcPr>
          <w:p w14:paraId="6B7DC959" w14:textId="77777777" w:rsidR="00C35A66" w:rsidRPr="00C35A66" w:rsidRDefault="00C35A66" w:rsidP="007A2FEE">
            <w:pPr>
              <w:jc w:val="center"/>
              <w:rPr>
                <w:sz w:val="12"/>
              </w:rPr>
            </w:pPr>
            <w:r w:rsidRPr="00C35A66">
              <w:rPr>
                <w:sz w:val="12"/>
              </w:rPr>
              <w:t>TS20</w:t>
            </w:r>
          </w:p>
        </w:tc>
        <w:tc>
          <w:tcPr>
            <w:tcW w:w="0" w:type="auto"/>
          </w:tcPr>
          <w:p w14:paraId="53A2570A" w14:textId="77777777" w:rsidR="00C35A66" w:rsidRPr="00C35A66" w:rsidRDefault="00C35A66" w:rsidP="007A2FEE">
            <w:pPr>
              <w:jc w:val="center"/>
              <w:rPr>
                <w:sz w:val="12"/>
              </w:rPr>
            </w:pPr>
            <w:r w:rsidRPr="00C35A66">
              <w:rPr>
                <w:sz w:val="12"/>
              </w:rPr>
              <w:t>Check connect to session</w:t>
            </w:r>
          </w:p>
        </w:tc>
        <w:tc>
          <w:tcPr>
            <w:tcW w:w="0" w:type="auto"/>
          </w:tcPr>
          <w:p w14:paraId="15F1F047" w14:textId="77777777" w:rsidR="00C35A66" w:rsidRPr="00C35A66" w:rsidRDefault="00C35A66" w:rsidP="007A2FEE">
            <w:pPr>
              <w:jc w:val="center"/>
              <w:rPr>
                <w:sz w:val="12"/>
              </w:rPr>
            </w:pPr>
            <w:r w:rsidRPr="00C35A66">
              <w:rPr>
                <w:sz w:val="12"/>
              </w:rPr>
              <w:t>TC50</w:t>
            </w:r>
          </w:p>
        </w:tc>
        <w:tc>
          <w:tcPr>
            <w:tcW w:w="0" w:type="auto"/>
          </w:tcPr>
          <w:p w14:paraId="7D9B9EDE" w14:textId="77777777" w:rsidR="00C35A66" w:rsidRPr="00C35A66" w:rsidRDefault="00C35A66" w:rsidP="007A2FEE">
            <w:pPr>
              <w:jc w:val="center"/>
              <w:rPr>
                <w:sz w:val="12"/>
              </w:rPr>
            </w:pPr>
            <w:r w:rsidRPr="00C35A66">
              <w:rPr>
                <w:sz w:val="12"/>
              </w:rPr>
              <w:t>Check users can connect to active session</w:t>
            </w:r>
          </w:p>
        </w:tc>
        <w:tc>
          <w:tcPr>
            <w:tcW w:w="0" w:type="auto"/>
          </w:tcPr>
          <w:p w14:paraId="562AAB00" w14:textId="77777777" w:rsidR="00C35A66" w:rsidRPr="00C35A66" w:rsidRDefault="00C35A66" w:rsidP="00D363AF">
            <w:pPr>
              <w:pStyle w:val="ListParagraph"/>
              <w:numPr>
                <w:ilvl w:val="0"/>
                <w:numId w:val="52"/>
              </w:numPr>
              <w:jc w:val="left"/>
              <w:rPr>
                <w:sz w:val="12"/>
              </w:rPr>
            </w:pPr>
            <w:r w:rsidRPr="00C35A66">
              <w:rPr>
                <w:sz w:val="12"/>
              </w:rPr>
              <w:t>Start a session (Described in TC31)</w:t>
            </w:r>
          </w:p>
          <w:p w14:paraId="3DEEFEAF" w14:textId="77777777" w:rsidR="00C35A66" w:rsidRPr="00C35A66" w:rsidRDefault="00C35A66" w:rsidP="00D363AF">
            <w:pPr>
              <w:pStyle w:val="ListParagraph"/>
              <w:numPr>
                <w:ilvl w:val="0"/>
                <w:numId w:val="52"/>
              </w:numPr>
              <w:jc w:val="left"/>
              <w:rPr>
                <w:sz w:val="12"/>
              </w:rPr>
            </w:pPr>
            <w:r w:rsidRPr="00C35A66">
              <w:rPr>
                <w:sz w:val="12"/>
              </w:rPr>
              <w:t>Go to /connect</w:t>
            </w:r>
          </w:p>
          <w:p w14:paraId="14AD57B1" w14:textId="77777777" w:rsidR="00C35A66" w:rsidRPr="00C35A66" w:rsidRDefault="00C35A66" w:rsidP="00D363AF">
            <w:pPr>
              <w:pStyle w:val="ListParagraph"/>
              <w:numPr>
                <w:ilvl w:val="0"/>
                <w:numId w:val="52"/>
              </w:numPr>
              <w:jc w:val="left"/>
              <w:rPr>
                <w:sz w:val="12"/>
              </w:rPr>
            </w:pPr>
            <w:r w:rsidRPr="00C35A66">
              <w:rPr>
                <w:sz w:val="12"/>
              </w:rPr>
              <w:t>Enter the sessions code in the Session Code field</w:t>
            </w:r>
          </w:p>
          <w:p w14:paraId="5909EC27" w14:textId="77777777" w:rsidR="00C35A66" w:rsidRPr="00C35A66" w:rsidRDefault="00C35A66" w:rsidP="00D363AF">
            <w:pPr>
              <w:pStyle w:val="ListParagraph"/>
              <w:numPr>
                <w:ilvl w:val="0"/>
                <w:numId w:val="52"/>
              </w:numPr>
              <w:jc w:val="left"/>
              <w:rPr>
                <w:sz w:val="12"/>
              </w:rPr>
            </w:pPr>
            <w:r w:rsidRPr="00C35A66">
              <w:rPr>
                <w:sz w:val="12"/>
              </w:rPr>
              <w:t>Click ‘Connect’</w:t>
            </w:r>
          </w:p>
        </w:tc>
        <w:tc>
          <w:tcPr>
            <w:tcW w:w="0" w:type="auto"/>
          </w:tcPr>
          <w:p w14:paraId="6CB57F9D" w14:textId="77777777" w:rsidR="00C35A66" w:rsidRPr="00C35A66" w:rsidRDefault="00C35A66" w:rsidP="00C35A66">
            <w:pPr>
              <w:rPr>
                <w:sz w:val="12"/>
              </w:rPr>
            </w:pPr>
            <w:r w:rsidRPr="00C35A66">
              <w:rPr>
                <w:sz w:val="12"/>
              </w:rPr>
              <w:t>N/A</w:t>
            </w:r>
          </w:p>
        </w:tc>
        <w:tc>
          <w:tcPr>
            <w:tcW w:w="0" w:type="auto"/>
          </w:tcPr>
          <w:p w14:paraId="09ED9603" w14:textId="77777777" w:rsidR="00C35A66" w:rsidRPr="00C35A66" w:rsidRDefault="00C35A66" w:rsidP="00CF5F6D">
            <w:pPr>
              <w:jc w:val="left"/>
              <w:rPr>
                <w:sz w:val="12"/>
              </w:rPr>
            </w:pPr>
            <w:r w:rsidRPr="00C35A66">
              <w:rPr>
                <w:sz w:val="12"/>
              </w:rPr>
              <w:t>Should be redirected to ‘Lecture Feedback’ page. With the session code displayed in the top left of the page.</w:t>
            </w:r>
          </w:p>
        </w:tc>
      </w:tr>
      <w:tr w:rsidR="00C35A66" w:rsidRPr="00C35A66" w14:paraId="64573219" w14:textId="77777777" w:rsidTr="00C35A66">
        <w:tc>
          <w:tcPr>
            <w:tcW w:w="0" w:type="auto"/>
          </w:tcPr>
          <w:p w14:paraId="7EA40025" w14:textId="77777777" w:rsidR="00C35A66" w:rsidRPr="00C35A66" w:rsidRDefault="00C35A66" w:rsidP="007A2FEE">
            <w:pPr>
              <w:jc w:val="center"/>
              <w:rPr>
                <w:sz w:val="12"/>
              </w:rPr>
            </w:pPr>
          </w:p>
        </w:tc>
        <w:tc>
          <w:tcPr>
            <w:tcW w:w="0" w:type="auto"/>
          </w:tcPr>
          <w:p w14:paraId="74A681FA" w14:textId="77777777" w:rsidR="00C35A66" w:rsidRPr="00C35A66" w:rsidRDefault="00C35A66" w:rsidP="007A2FEE">
            <w:pPr>
              <w:jc w:val="center"/>
              <w:rPr>
                <w:sz w:val="12"/>
              </w:rPr>
            </w:pPr>
          </w:p>
        </w:tc>
        <w:tc>
          <w:tcPr>
            <w:tcW w:w="0" w:type="auto"/>
          </w:tcPr>
          <w:p w14:paraId="32D53B73" w14:textId="77777777" w:rsidR="00C35A66" w:rsidRPr="00C35A66" w:rsidRDefault="00C35A66" w:rsidP="007A2FEE">
            <w:pPr>
              <w:jc w:val="center"/>
              <w:rPr>
                <w:sz w:val="12"/>
              </w:rPr>
            </w:pPr>
            <w:r w:rsidRPr="00C35A66">
              <w:rPr>
                <w:sz w:val="12"/>
              </w:rPr>
              <w:t>TC51</w:t>
            </w:r>
          </w:p>
        </w:tc>
        <w:tc>
          <w:tcPr>
            <w:tcW w:w="0" w:type="auto"/>
          </w:tcPr>
          <w:p w14:paraId="39566659" w14:textId="77777777" w:rsidR="00C35A66" w:rsidRPr="00C35A66" w:rsidRDefault="00C35A66" w:rsidP="007A2FEE">
            <w:pPr>
              <w:jc w:val="center"/>
              <w:rPr>
                <w:sz w:val="12"/>
              </w:rPr>
            </w:pPr>
            <w:r w:rsidRPr="00C35A66">
              <w:rPr>
                <w:sz w:val="12"/>
              </w:rPr>
              <w:t>Check users cannot connect to inactive session</w:t>
            </w:r>
          </w:p>
        </w:tc>
        <w:tc>
          <w:tcPr>
            <w:tcW w:w="0" w:type="auto"/>
          </w:tcPr>
          <w:p w14:paraId="42A12751" w14:textId="77777777" w:rsidR="00C35A66" w:rsidRPr="00C35A66" w:rsidRDefault="00C35A66" w:rsidP="00D363AF">
            <w:pPr>
              <w:pStyle w:val="ListParagraph"/>
              <w:numPr>
                <w:ilvl w:val="0"/>
                <w:numId w:val="47"/>
              </w:numPr>
              <w:jc w:val="left"/>
              <w:rPr>
                <w:sz w:val="12"/>
              </w:rPr>
            </w:pPr>
            <w:r w:rsidRPr="00C35A66">
              <w:rPr>
                <w:sz w:val="12"/>
              </w:rPr>
              <w:t>Start a session (Described in TC31)</w:t>
            </w:r>
          </w:p>
          <w:p w14:paraId="3B6E371A" w14:textId="77777777" w:rsidR="00C35A66" w:rsidRPr="00C35A66" w:rsidRDefault="00C35A66" w:rsidP="00D363AF">
            <w:pPr>
              <w:pStyle w:val="ListParagraph"/>
              <w:numPr>
                <w:ilvl w:val="0"/>
                <w:numId w:val="47"/>
              </w:numPr>
              <w:jc w:val="left"/>
              <w:rPr>
                <w:sz w:val="12"/>
              </w:rPr>
            </w:pPr>
            <w:r w:rsidRPr="00C35A66">
              <w:rPr>
                <w:sz w:val="12"/>
              </w:rPr>
              <w:t>Stop the session by clicking the ‘End Running Session’ button</w:t>
            </w:r>
          </w:p>
          <w:p w14:paraId="0E44B0C6" w14:textId="77777777" w:rsidR="00C35A66" w:rsidRPr="00C35A66" w:rsidRDefault="00C35A66" w:rsidP="00D363AF">
            <w:pPr>
              <w:pStyle w:val="ListParagraph"/>
              <w:numPr>
                <w:ilvl w:val="0"/>
                <w:numId w:val="47"/>
              </w:numPr>
              <w:jc w:val="left"/>
              <w:rPr>
                <w:sz w:val="12"/>
              </w:rPr>
            </w:pPr>
            <w:r w:rsidRPr="00C35A66">
              <w:rPr>
                <w:sz w:val="12"/>
              </w:rPr>
              <w:t>Go to /connect</w:t>
            </w:r>
          </w:p>
          <w:p w14:paraId="7C3E449D" w14:textId="77777777" w:rsidR="00C35A66" w:rsidRPr="00C35A66" w:rsidRDefault="00C35A66" w:rsidP="00D363AF">
            <w:pPr>
              <w:pStyle w:val="ListParagraph"/>
              <w:numPr>
                <w:ilvl w:val="0"/>
                <w:numId w:val="47"/>
              </w:numPr>
              <w:jc w:val="left"/>
              <w:rPr>
                <w:sz w:val="12"/>
              </w:rPr>
            </w:pPr>
            <w:r w:rsidRPr="00C35A66">
              <w:rPr>
                <w:sz w:val="12"/>
              </w:rPr>
              <w:t>Enter the sessions code in the Session Code field</w:t>
            </w:r>
          </w:p>
          <w:p w14:paraId="7BDB2D13" w14:textId="77777777" w:rsidR="00C35A66" w:rsidRPr="00C35A66" w:rsidRDefault="00C35A66" w:rsidP="00D363AF">
            <w:pPr>
              <w:pStyle w:val="ListParagraph"/>
              <w:numPr>
                <w:ilvl w:val="0"/>
                <w:numId w:val="47"/>
              </w:numPr>
              <w:jc w:val="left"/>
              <w:rPr>
                <w:sz w:val="12"/>
              </w:rPr>
            </w:pPr>
            <w:r w:rsidRPr="00C35A66">
              <w:rPr>
                <w:sz w:val="12"/>
              </w:rPr>
              <w:t>Click ‘Connect’</w:t>
            </w:r>
          </w:p>
        </w:tc>
        <w:tc>
          <w:tcPr>
            <w:tcW w:w="0" w:type="auto"/>
          </w:tcPr>
          <w:p w14:paraId="225D1D6D" w14:textId="77777777" w:rsidR="00C35A66" w:rsidRPr="00C35A66" w:rsidRDefault="00C35A66" w:rsidP="00C35A66">
            <w:pPr>
              <w:rPr>
                <w:sz w:val="12"/>
              </w:rPr>
            </w:pPr>
            <w:r w:rsidRPr="00C35A66">
              <w:rPr>
                <w:sz w:val="12"/>
              </w:rPr>
              <w:t>N/A</w:t>
            </w:r>
          </w:p>
        </w:tc>
        <w:tc>
          <w:tcPr>
            <w:tcW w:w="0" w:type="auto"/>
          </w:tcPr>
          <w:p w14:paraId="693EAB3F" w14:textId="77777777" w:rsidR="00C35A66" w:rsidRPr="00C35A66" w:rsidRDefault="00C35A66" w:rsidP="00CF5F6D">
            <w:pPr>
              <w:jc w:val="left"/>
              <w:rPr>
                <w:sz w:val="12"/>
              </w:rPr>
            </w:pPr>
            <w:r w:rsidRPr="00C35A66">
              <w:rPr>
                <w:sz w:val="12"/>
              </w:rPr>
              <w:t>Page should reload with red alert under form with the text ‘Lecture is not active’</w:t>
            </w:r>
          </w:p>
        </w:tc>
      </w:tr>
      <w:tr w:rsidR="00C35A66" w:rsidRPr="00C35A66" w14:paraId="653EEEC8" w14:textId="77777777" w:rsidTr="00C35A66">
        <w:tc>
          <w:tcPr>
            <w:tcW w:w="0" w:type="auto"/>
          </w:tcPr>
          <w:p w14:paraId="0029E132" w14:textId="77777777" w:rsidR="00C35A66" w:rsidRPr="00C35A66" w:rsidRDefault="00C35A66" w:rsidP="007A2FEE">
            <w:pPr>
              <w:jc w:val="center"/>
              <w:rPr>
                <w:sz w:val="12"/>
              </w:rPr>
            </w:pPr>
          </w:p>
        </w:tc>
        <w:tc>
          <w:tcPr>
            <w:tcW w:w="0" w:type="auto"/>
          </w:tcPr>
          <w:p w14:paraId="61B0F528" w14:textId="77777777" w:rsidR="00C35A66" w:rsidRPr="00C35A66" w:rsidRDefault="00C35A66" w:rsidP="007A2FEE">
            <w:pPr>
              <w:jc w:val="center"/>
              <w:rPr>
                <w:sz w:val="12"/>
              </w:rPr>
            </w:pPr>
          </w:p>
        </w:tc>
        <w:tc>
          <w:tcPr>
            <w:tcW w:w="0" w:type="auto"/>
          </w:tcPr>
          <w:p w14:paraId="5CB9F000" w14:textId="77777777" w:rsidR="00C35A66" w:rsidRPr="00C35A66" w:rsidRDefault="00C35A66" w:rsidP="007A2FEE">
            <w:pPr>
              <w:jc w:val="center"/>
              <w:rPr>
                <w:sz w:val="12"/>
              </w:rPr>
            </w:pPr>
            <w:r w:rsidRPr="00C35A66">
              <w:rPr>
                <w:sz w:val="12"/>
              </w:rPr>
              <w:t>TC52</w:t>
            </w:r>
          </w:p>
        </w:tc>
        <w:tc>
          <w:tcPr>
            <w:tcW w:w="0" w:type="auto"/>
          </w:tcPr>
          <w:p w14:paraId="64390A83" w14:textId="77777777" w:rsidR="00C35A66" w:rsidRPr="00C35A66" w:rsidRDefault="00C35A66" w:rsidP="007A2FEE">
            <w:pPr>
              <w:jc w:val="center"/>
              <w:rPr>
                <w:sz w:val="12"/>
              </w:rPr>
            </w:pPr>
            <w:r w:rsidRPr="00C35A66">
              <w:rPr>
                <w:sz w:val="12"/>
              </w:rPr>
              <w:t>Check users are disconnected when session is ended</w:t>
            </w:r>
          </w:p>
        </w:tc>
        <w:tc>
          <w:tcPr>
            <w:tcW w:w="0" w:type="auto"/>
          </w:tcPr>
          <w:p w14:paraId="7B552D9C" w14:textId="77777777" w:rsidR="00C35A66" w:rsidRPr="00C35A66" w:rsidRDefault="00C35A66" w:rsidP="00D363AF">
            <w:pPr>
              <w:pStyle w:val="ListParagraph"/>
              <w:numPr>
                <w:ilvl w:val="0"/>
                <w:numId w:val="48"/>
              </w:numPr>
              <w:jc w:val="left"/>
              <w:rPr>
                <w:sz w:val="12"/>
              </w:rPr>
            </w:pPr>
            <w:r w:rsidRPr="00C35A66">
              <w:rPr>
                <w:sz w:val="12"/>
              </w:rPr>
              <w:t>Start a session (Described in TC31)</w:t>
            </w:r>
          </w:p>
          <w:p w14:paraId="0DC3BAB4" w14:textId="77777777" w:rsidR="00C35A66" w:rsidRPr="00C35A66" w:rsidRDefault="00C35A66" w:rsidP="00D363AF">
            <w:pPr>
              <w:pStyle w:val="ListParagraph"/>
              <w:numPr>
                <w:ilvl w:val="0"/>
                <w:numId w:val="48"/>
              </w:numPr>
              <w:jc w:val="left"/>
              <w:rPr>
                <w:sz w:val="12"/>
              </w:rPr>
            </w:pPr>
            <w:r w:rsidRPr="00C35A66">
              <w:rPr>
                <w:sz w:val="12"/>
              </w:rPr>
              <w:t>Go to /connect</w:t>
            </w:r>
          </w:p>
          <w:p w14:paraId="28DE36C7" w14:textId="77777777" w:rsidR="00C35A66" w:rsidRPr="00C35A66" w:rsidRDefault="00C35A66" w:rsidP="00D363AF">
            <w:pPr>
              <w:pStyle w:val="ListParagraph"/>
              <w:numPr>
                <w:ilvl w:val="0"/>
                <w:numId w:val="48"/>
              </w:numPr>
              <w:jc w:val="left"/>
              <w:rPr>
                <w:sz w:val="12"/>
              </w:rPr>
            </w:pPr>
            <w:r w:rsidRPr="00C35A66">
              <w:rPr>
                <w:sz w:val="12"/>
              </w:rPr>
              <w:t>Enter the sessions code in the Session Code field</w:t>
            </w:r>
          </w:p>
          <w:p w14:paraId="6FE82A49" w14:textId="77777777" w:rsidR="00C35A66" w:rsidRPr="00C35A66" w:rsidRDefault="00C35A66" w:rsidP="00D363AF">
            <w:pPr>
              <w:pStyle w:val="ListParagraph"/>
              <w:numPr>
                <w:ilvl w:val="0"/>
                <w:numId w:val="48"/>
              </w:numPr>
              <w:jc w:val="left"/>
              <w:rPr>
                <w:sz w:val="12"/>
              </w:rPr>
            </w:pPr>
            <w:r w:rsidRPr="00C35A66">
              <w:rPr>
                <w:sz w:val="12"/>
              </w:rPr>
              <w:t>Click ‘Connect’</w:t>
            </w:r>
          </w:p>
          <w:p w14:paraId="38AB22FD" w14:textId="77777777" w:rsidR="00C35A66" w:rsidRPr="00C35A66" w:rsidRDefault="00C35A66" w:rsidP="00D363AF">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C35A66" w:rsidRPr="00C35A66" w:rsidRDefault="00C35A66" w:rsidP="00D363AF">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C35A66" w:rsidRPr="00C35A66" w:rsidRDefault="00C35A66" w:rsidP="00C35A66">
            <w:pPr>
              <w:rPr>
                <w:sz w:val="12"/>
              </w:rPr>
            </w:pPr>
            <w:r w:rsidRPr="00C35A66">
              <w:rPr>
                <w:sz w:val="12"/>
              </w:rPr>
              <w:t>N/A</w:t>
            </w:r>
          </w:p>
        </w:tc>
        <w:tc>
          <w:tcPr>
            <w:tcW w:w="0" w:type="auto"/>
          </w:tcPr>
          <w:p w14:paraId="654D6085" w14:textId="77777777" w:rsidR="00C35A66" w:rsidRPr="00C35A66" w:rsidRDefault="00C35A66" w:rsidP="00CF5F6D">
            <w:pPr>
              <w:jc w:val="left"/>
              <w:rPr>
                <w:sz w:val="12"/>
              </w:rPr>
            </w:pPr>
            <w:r w:rsidRPr="00C35A66">
              <w:rPr>
                <w:sz w:val="12"/>
              </w:rPr>
              <w:t>Should be redirected to the ‘Connect’ page with a red alert with the text ‘Lecture is not active’</w:t>
            </w:r>
          </w:p>
        </w:tc>
      </w:tr>
      <w:tr w:rsidR="00C35A66" w:rsidRPr="00C35A66" w14:paraId="3204D207" w14:textId="77777777" w:rsidTr="00C35A66">
        <w:tc>
          <w:tcPr>
            <w:tcW w:w="0" w:type="auto"/>
          </w:tcPr>
          <w:p w14:paraId="3A5B53E3" w14:textId="77777777" w:rsidR="00C35A66" w:rsidRPr="00C35A66" w:rsidRDefault="00C35A66" w:rsidP="007A2FEE">
            <w:pPr>
              <w:jc w:val="center"/>
              <w:rPr>
                <w:sz w:val="12"/>
              </w:rPr>
            </w:pPr>
          </w:p>
        </w:tc>
        <w:tc>
          <w:tcPr>
            <w:tcW w:w="0" w:type="auto"/>
          </w:tcPr>
          <w:p w14:paraId="5CADEE26" w14:textId="77777777" w:rsidR="00C35A66" w:rsidRPr="00C35A66" w:rsidRDefault="00C35A66" w:rsidP="007A2FEE">
            <w:pPr>
              <w:jc w:val="center"/>
              <w:rPr>
                <w:sz w:val="12"/>
              </w:rPr>
            </w:pPr>
          </w:p>
        </w:tc>
        <w:tc>
          <w:tcPr>
            <w:tcW w:w="0" w:type="auto"/>
          </w:tcPr>
          <w:p w14:paraId="17961AF9" w14:textId="77777777" w:rsidR="00C35A66" w:rsidRPr="00C35A66" w:rsidRDefault="00C35A66" w:rsidP="007A2FEE">
            <w:pPr>
              <w:jc w:val="center"/>
              <w:rPr>
                <w:sz w:val="12"/>
              </w:rPr>
            </w:pPr>
            <w:r w:rsidRPr="00C35A66">
              <w:rPr>
                <w:sz w:val="12"/>
              </w:rPr>
              <w:t>TC53</w:t>
            </w:r>
          </w:p>
        </w:tc>
        <w:tc>
          <w:tcPr>
            <w:tcW w:w="0" w:type="auto"/>
          </w:tcPr>
          <w:p w14:paraId="74957CE6" w14:textId="77777777" w:rsidR="00C35A66" w:rsidRPr="00C35A66" w:rsidRDefault="00C35A66" w:rsidP="007A2FEE">
            <w:pPr>
              <w:jc w:val="center"/>
              <w:rPr>
                <w:sz w:val="12"/>
              </w:rPr>
            </w:pPr>
            <w:r w:rsidRPr="00C35A66">
              <w:rPr>
                <w:sz w:val="12"/>
              </w:rPr>
              <w:t>Check session disconnect</w:t>
            </w:r>
          </w:p>
        </w:tc>
        <w:tc>
          <w:tcPr>
            <w:tcW w:w="0" w:type="auto"/>
          </w:tcPr>
          <w:p w14:paraId="25E57778" w14:textId="77777777" w:rsidR="00C35A66" w:rsidRPr="00C35A66" w:rsidRDefault="00C35A66" w:rsidP="00D363AF">
            <w:pPr>
              <w:pStyle w:val="ListParagraph"/>
              <w:numPr>
                <w:ilvl w:val="0"/>
                <w:numId w:val="49"/>
              </w:numPr>
              <w:jc w:val="left"/>
              <w:rPr>
                <w:sz w:val="12"/>
              </w:rPr>
            </w:pPr>
            <w:r w:rsidRPr="00C35A66">
              <w:rPr>
                <w:sz w:val="12"/>
              </w:rPr>
              <w:t>Create a session and connect to session (Described in T50?)</w:t>
            </w:r>
          </w:p>
          <w:p w14:paraId="6F25106E" w14:textId="77777777" w:rsidR="00C35A66" w:rsidRPr="00C35A66" w:rsidRDefault="00C35A66" w:rsidP="00D363AF">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C35A66" w:rsidRPr="00C35A66" w:rsidRDefault="00C35A66" w:rsidP="00C35A66">
            <w:pPr>
              <w:rPr>
                <w:sz w:val="12"/>
              </w:rPr>
            </w:pPr>
            <w:r w:rsidRPr="00C35A66">
              <w:rPr>
                <w:sz w:val="12"/>
              </w:rPr>
              <w:t>N/A</w:t>
            </w:r>
          </w:p>
        </w:tc>
        <w:tc>
          <w:tcPr>
            <w:tcW w:w="0" w:type="auto"/>
          </w:tcPr>
          <w:p w14:paraId="64E1672D" w14:textId="77777777" w:rsidR="00C35A66" w:rsidRPr="00C35A66" w:rsidRDefault="00C35A66" w:rsidP="00CF5F6D">
            <w:pPr>
              <w:jc w:val="left"/>
              <w:rPr>
                <w:sz w:val="12"/>
              </w:rPr>
            </w:pPr>
            <w:r w:rsidRPr="00C35A66">
              <w:rPr>
                <w:sz w:val="12"/>
              </w:rPr>
              <w:t>Should be back on connect page (/connect)</w:t>
            </w:r>
          </w:p>
          <w:p w14:paraId="36400596" w14:textId="77777777" w:rsidR="00C35A66" w:rsidRPr="00C35A66" w:rsidRDefault="00C35A66" w:rsidP="00CF5F6D">
            <w:pPr>
              <w:jc w:val="left"/>
              <w:rPr>
                <w:sz w:val="12"/>
              </w:rPr>
            </w:pPr>
            <w:r w:rsidRPr="00C35A66">
              <w:rPr>
                <w:sz w:val="12"/>
              </w:rPr>
              <w:t xml:space="preserve">Attempted navigation to /feedback should result in ‘Connect’ page redirect with red alert with text ‘Please connect to active session with valid feedback code’ </w:t>
            </w:r>
          </w:p>
        </w:tc>
      </w:tr>
      <w:tr w:rsidR="00C35A66" w:rsidRPr="00C35A66" w14:paraId="0318DBB5" w14:textId="77777777" w:rsidTr="00C35A66">
        <w:tc>
          <w:tcPr>
            <w:tcW w:w="0" w:type="auto"/>
          </w:tcPr>
          <w:p w14:paraId="7DFA24B1" w14:textId="77777777" w:rsidR="00C35A66" w:rsidRPr="00C35A66" w:rsidRDefault="00C35A66" w:rsidP="007A2FEE">
            <w:pPr>
              <w:jc w:val="center"/>
              <w:rPr>
                <w:sz w:val="12"/>
              </w:rPr>
            </w:pPr>
            <w:r w:rsidRPr="00C35A66">
              <w:rPr>
                <w:sz w:val="12"/>
              </w:rPr>
              <w:t>TS21</w:t>
            </w:r>
          </w:p>
        </w:tc>
        <w:tc>
          <w:tcPr>
            <w:tcW w:w="0" w:type="auto"/>
          </w:tcPr>
          <w:p w14:paraId="005E8574" w14:textId="77777777" w:rsidR="00C35A66" w:rsidRPr="00C35A66" w:rsidRDefault="00C35A66" w:rsidP="007A2FEE">
            <w:pPr>
              <w:jc w:val="center"/>
              <w:rPr>
                <w:sz w:val="12"/>
              </w:rPr>
            </w:pPr>
            <w:r w:rsidRPr="00C35A66">
              <w:rPr>
                <w:sz w:val="12"/>
              </w:rPr>
              <w:t>Provide feedback</w:t>
            </w:r>
          </w:p>
        </w:tc>
        <w:tc>
          <w:tcPr>
            <w:tcW w:w="0" w:type="auto"/>
          </w:tcPr>
          <w:p w14:paraId="45325D07" w14:textId="77777777" w:rsidR="00C35A66" w:rsidRPr="00C35A66" w:rsidRDefault="00C35A66" w:rsidP="007A2FEE">
            <w:pPr>
              <w:jc w:val="center"/>
              <w:rPr>
                <w:sz w:val="12"/>
              </w:rPr>
            </w:pPr>
            <w:r w:rsidRPr="00C35A66">
              <w:rPr>
                <w:sz w:val="12"/>
              </w:rPr>
              <w:t>TC54</w:t>
            </w:r>
          </w:p>
        </w:tc>
        <w:tc>
          <w:tcPr>
            <w:tcW w:w="0" w:type="auto"/>
          </w:tcPr>
          <w:p w14:paraId="38279DA0" w14:textId="77777777" w:rsidR="00C35A66" w:rsidRPr="00C35A66" w:rsidRDefault="00C35A66" w:rsidP="007A2FEE">
            <w:pPr>
              <w:jc w:val="center"/>
              <w:rPr>
                <w:sz w:val="12"/>
              </w:rPr>
            </w:pPr>
            <w:r w:rsidRPr="00C35A66">
              <w:rPr>
                <w:sz w:val="12"/>
              </w:rPr>
              <w:t>Check feedback can be submitted to a session</w:t>
            </w:r>
          </w:p>
        </w:tc>
        <w:tc>
          <w:tcPr>
            <w:tcW w:w="0" w:type="auto"/>
          </w:tcPr>
          <w:p w14:paraId="62D6E14F" w14:textId="77777777" w:rsidR="00C35A66" w:rsidRPr="00C35A66" w:rsidRDefault="00C35A66" w:rsidP="00D363AF">
            <w:pPr>
              <w:pStyle w:val="ListParagraph"/>
              <w:numPr>
                <w:ilvl w:val="0"/>
                <w:numId w:val="53"/>
              </w:numPr>
              <w:jc w:val="left"/>
              <w:rPr>
                <w:sz w:val="12"/>
              </w:rPr>
            </w:pPr>
            <w:r w:rsidRPr="00C35A66">
              <w:rPr>
                <w:sz w:val="12"/>
              </w:rPr>
              <w:t>Create a session and start it (Described in TC31)</w:t>
            </w:r>
          </w:p>
          <w:p w14:paraId="688E79E6" w14:textId="77777777" w:rsidR="00C35A66" w:rsidRPr="00C35A66" w:rsidRDefault="00C35A66" w:rsidP="00D363AF">
            <w:pPr>
              <w:pStyle w:val="ListParagraph"/>
              <w:numPr>
                <w:ilvl w:val="0"/>
                <w:numId w:val="53"/>
              </w:numPr>
              <w:jc w:val="left"/>
              <w:rPr>
                <w:sz w:val="12"/>
              </w:rPr>
            </w:pPr>
            <w:r w:rsidRPr="00C35A66">
              <w:rPr>
                <w:sz w:val="12"/>
              </w:rPr>
              <w:t>Connect to the session on a different browser tab (Described in TC50)</w:t>
            </w:r>
          </w:p>
          <w:p w14:paraId="3CE76377" w14:textId="77777777" w:rsidR="00C35A66" w:rsidRPr="00C35A66" w:rsidRDefault="00C35A66" w:rsidP="00D363AF">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C35A66" w:rsidRPr="00C35A66" w:rsidRDefault="00C35A66" w:rsidP="00D363AF">
            <w:pPr>
              <w:pStyle w:val="ListParagraph"/>
              <w:numPr>
                <w:ilvl w:val="0"/>
                <w:numId w:val="53"/>
              </w:numPr>
              <w:jc w:val="left"/>
              <w:rPr>
                <w:sz w:val="12"/>
              </w:rPr>
            </w:pPr>
            <w:r w:rsidRPr="00C35A66">
              <w:rPr>
                <w:sz w:val="12"/>
              </w:rPr>
              <w:t>Click ‘Submit’</w:t>
            </w:r>
          </w:p>
          <w:p w14:paraId="0776E0C1" w14:textId="77777777" w:rsidR="00C35A66" w:rsidRPr="00C35A66" w:rsidRDefault="00C35A66" w:rsidP="00D363AF">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C35A66" w:rsidRPr="00C35A66" w:rsidRDefault="00C35A66" w:rsidP="00C35A66">
            <w:pPr>
              <w:rPr>
                <w:sz w:val="12"/>
              </w:rPr>
            </w:pPr>
            <w:r w:rsidRPr="00C35A66">
              <w:rPr>
                <w:sz w:val="12"/>
              </w:rPr>
              <w:t>N/A</w:t>
            </w:r>
          </w:p>
        </w:tc>
        <w:tc>
          <w:tcPr>
            <w:tcW w:w="0" w:type="auto"/>
          </w:tcPr>
          <w:p w14:paraId="695DD553" w14:textId="77777777" w:rsidR="00C35A66" w:rsidRPr="00C35A66" w:rsidRDefault="00C35A66" w:rsidP="00CF5F6D">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C35A66" w:rsidRPr="00C35A66" w:rsidRDefault="00C35A66" w:rsidP="00CF5F6D">
            <w:pPr>
              <w:jc w:val="left"/>
              <w:rPr>
                <w:sz w:val="12"/>
              </w:rPr>
            </w:pPr>
            <w:r w:rsidRPr="00C35A66">
              <w:rPr>
                <w:sz w:val="12"/>
              </w:rPr>
              <w:t>Feedback entered should match that displayed in the graphs on the ‘Feedback Detail’ page</w:t>
            </w:r>
          </w:p>
        </w:tc>
      </w:tr>
      <w:tr w:rsidR="00C35A66" w:rsidRPr="00C35A66" w14:paraId="068561EB" w14:textId="77777777" w:rsidTr="00C35A66">
        <w:tc>
          <w:tcPr>
            <w:tcW w:w="0" w:type="auto"/>
          </w:tcPr>
          <w:p w14:paraId="6BB16BD1" w14:textId="77777777" w:rsidR="00C35A66" w:rsidRPr="00C35A66" w:rsidRDefault="00C35A66" w:rsidP="007A2FEE">
            <w:pPr>
              <w:jc w:val="center"/>
              <w:rPr>
                <w:sz w:val="12"/>
              </w:rPr>
            </w:pPr>
            <w:r w:rsidRPr="00C35A66">
              <w:rPr>
                <w:sz w:val="12"/>
              </w:rPr>
              <w:t>TS22</w:t>
            </w:r>
          </w:p>
        </w:tc>
        <w:tc>
          <w:tcPr>
            <w:tcW w:w="0" w:type="auto"/>
          </w:tcPr>
          <w:p w14:paraId="1082328F" w14:textId="77777777" w:rsidR="00C35A66" w:rsidRPr="00C35A66" w:rsidRDefault="00C35A66" w:rsidP="007A2FEE">
            <w:pPr>
              <w:jc w:val="center"/>
              <w:rPr>
                <w:sz w:val="12"/>
              </w:rPr>
            </w:pPr>
            <w:r w:rsidRPr="00C35A66">
              <w:rPr>
                <w:sz w:val="12"/>
              </w:rPr>
              <w:t>Change provided feedback</w:t>
            </w:r>
          </w:p>
        </w:tc>
        <w:tc>
          <w:tcPr>
            <w:tcW w:w="0" w:type="auto"/>
          </w:tcPr>
          <w:p w14:paraId="6DDA4547" w14:textId="77777777" w:rsidR="00C35A66" w:rsidRPr="00C35A66" w:rsidRDefault="00C35A66" w:rsidP="007A2FEE">
            <w:pPr>
              <w:jc w:val="center"/>
              <w:rPr>
                <w:sz w:val="12"/>
              </w:rPr>
            </w:pPr>
            <w:r w:rsidRPr="00C35A66">
              <w:rPr>
                <w:sz w:val="12"/>
              </w:rPr>
              <w:t>TC55</w:t>
            </w:r>
          </w:p>
        </w:tc>
        <w:tc>
          <w:tcPr>
            <w:tcW w:w="0" w:type="auto"/>
          </w:tcPr>
          <w:p w14:paraId="69A0B0DF" w14:textId="77777777" w:rsidR="00C35A66" w:rsidRPr="00C35A66" w:rsidRDefault="00C35A66" w:rsidP="007A2FEE">
            <w:pPr>
              <w:jc w:val="center"/>
              <w:rPr>
                <w:sz w:val="12"/>
              </w:rPr>
            </w:pPr>
            <w:r w:rsidRPr="00C35A66">
              <w:rPr>
                <w:sz w:val="12"/>
              </w:rPr>
              <w:t>Check previously submitted feedback can be overwritten by user who submitted it</w:t>
            </w:r>
          </w:p>
        </w:tc>
        <w:tc>
          <w:tcPr>
            <w:tcW w:w="0" w:type="auto"/>
          </w:tcPr>
          <w:p w14:paraId="54AE536C" w14:textId="77777777" w:rsidR="00C35A66" w:rsidRPr="00C35A66" w:rsidRDefault="00C35A66" w:rsidP="00D363AF">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C35A66" w:rsidRPr="00C35A66" w:rsidRDefault="00C35A66" w:rsidP="00D363AF">
            <w:pPr>
              <w:pStyle w:val="ListParagraph"/>
              <w:numPr>
                <w:ilvl w:val="0"/>
                <w:numId w:val="64"/>
              </w:numPr>
              <w:jc w:val="left"/>
              <w:rPr>
                <w:sz w:val="12"/>
              </w:rPr>
            </w:pPr>
            <w:r w:rsidRPr="00C35A66">
              <w:rPr>
                <w:sz w:val="12"/>
              </w:rPr>
              <w:lastRenderedPageBreak/>
              <w:t>Then change some of the options but still associate the feedback with ‘Slide 1’</w:t>
            </w:r>
          </w:p>
        </w:tc>
        <w:tc>
          <w:tcPr>
            <w:tcW w:w="0" w:type="auto"/>
          </w:tcPr>
          <w:p w14:paraId="607FC16D" w14:textId="77777777" w:rsidR="00C35A66" w:rsidRPr="00C35A66" w:rsidRDefault="00C35A66" w:rsidP="00C35A66">
            <w:pPr>
              <w:rPr>
                <w:rFonts w:cstheme="minorHAnsi"/>
                <w:sz w:val="12"/>
              </w:rPr>
            </w:pPr>
            <w:r w:rsidRPr="00C35A66">
              <w:rPr>
                <w:rFonts w:cstheme="minorHAnsi"/>
                <w:color w:val="212529"/>
                <w:sz w:val="12"/>
                <w:shd w:val="clear" w:color="auto" w:fill="F8F9FA"/>
              </w:rPr>
              <w:lastRenderedPageBreak/>
              <w:t>Feedback for which slide option = Slide 1</w:t>
            </w:r>
          </w:p>
        </w:tc>
        <w:tc>
          <w:tcPr>
            <w:tcW w:w="0" w:type="auto"/>
          </w:tcPr>
          <w:p w14:paraId="202C6697" w14:textId="77777777" w:rsidR="00C35A66" w:rsidRPr="00C35A66" w:rsidRDefault="00C35A66" w:rsidP="006F4C89">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 xml:space="preserve">text ‘Slide 1 Feedback Submitted’ should be displayed. When submitting different feedback for slide 1 a green alert with the text </w:t>
            </w:r>
            <w:r w:rsidRPr="00C35A66">
              <w:rPr>
                <w:rFonts w:cstheme="minorHAnsi"/>
                <w:sz w:val="12"/>
              </w:rPr>
              <w:lastRenderedPageBreak/>
              <w:t>‘Slide 1 Feedback Re-submitted’ should be displayed.</w:t>
            </w:r>
          </w:p>
          <w:p w14:paraId="62686939" w14:textId="77777777" w:rsidR="00C35A66" w:rsidRPr="00C35A66" w:rsidRDefault="00C35A66" w:rsidP="006F4C89">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r>
      <w:tr w:rsidR="00C35A66" w:rsidRPr="00C35A66" w14:paraId="2347BD77" w14:textId="77777777" w:rsidTr="00C35A66">
        <w:tc>
          <w:tcPr>
            <w:tcW w:w="0" w:type="auto"/>
          </w:tcPr>
          <w:p w14:paraId="460A2F0A" w14:textId="77777777" w:rsidR="00C35A66" w:rsidRPr="00C35A66" w:rsidRDefault="00C35A66" w:rsidP="007A2FEE">
            <w:pPr>
              <w:jc w:val="center"/>
              <w:rPr>
                <w:sz w:val="12"/>
              </w:rPr>
            </w:pPr>
            <w:r w:rsidRPr="00C35A66">
              <w:rPr>
                <w:sz w:val="12"/>
              </w:rPr>
              <w:lastRenderedPageBreak/>
              <w:t>TS23</w:t>
            </w:r>
          </w:p>
        </w:tc>
        <w:tc>
          <w:tcPr>
            <w:tcW w:w="0" w:type="auto"/>
          </w:tcPr>
          <w:p w14:paraId="0FBB7518" w14:textId="77777777" w:rsidR="00C35A66" w:rsidRPr="00C35A66" w:rsidRDefault="00C35A66" w:rsidP="007A2FEE">
            <w:pPr>
              <w:jc w:val="center"/>
              <w:rPr>
                <w:sz w:val="12"/>
              </w:rPr>
            </w:pPr>
            <w:r w:rsidRPr="00C35A66">
              <w:rPr>
                <w:sz w:val="12"/>
              </w:rPr>
              <w:t>Ask a question to a session</w:t>
            </w:r>
          </w:p>
        </w:tc>
        <w:tc>
          <w:tcPr>
            <w:tcW w:w="0" w:type="auto"/>
          </w:tcPr>
          <w:p w14:paraId="2587C0C2" w14:textId="77777777" w:rsidR="00C35A66" w:rsidRPr="00C35A66" w:rsidRDefault="00C35A66" w:rsidP="007A2FEE">
            <w:pPr>
              <w:jc w:val="center"/>
              <w:rPr>
                <w:sz w:val="12"/>
              </w:rPr>
            </w:pPr>
            <w:r w:rsidRPr="00C35A66">
              <w:rPr>
                <w:sz w:val="12"/>
              </w:rPr>
              <w:t>TC56</w:t>
            </w:r>
          </w:p>
        </w:tc>
        <w:tc>
          <w:tcPr>
            <w:tcW w:w="0" w:type="auto"/>
          </w:tcPr>
          <w:p w14:paraId="63FA9E4D" w14:textId="77777777" w:rsidR="00C35A66" w:rsidRPr="00C35A66" w:rsidRDefault="00C35A66" w:rsidP="007A2FEE">
            <w:pPr>
              <w:jc w:val="center"/>
              <w:rPr>
                <w:sz w:val="12"/>
              </w:rPr>
            </w:pPr>
            <w:r w:rsidRPr="00C35A66">
              <w:rPr>
                <w:sz w:val="12"/>
              </w:rPr>
              <w:t>Check can post a session</w:t>
            </w:r>
          </w:p>
        </w:tc>
        <w:tc>
          <w:tcPr>
            <w:tcW w:w="0" w:type="auto"/>
          </w:tcPr>
          <w:p w14:paraId="2097E949" w14:textId="77777777" w:rsidR="00C35A66" w:rsidRPr="00C35A66" w:rsidRDefault="00C35A66" w:rsidP="00D363AF">
            <w:pPr>
              <w:pStyle w:val="ListParagraph"/>
              <w:numPr>
                <w:ilvl w:val="0"/>
                <w:numId w:val="54"/>
              </w:numPr>
              <w:jc w:val="left"/>
              <w:rPr>
                <w:sz w:val="12"/>
              </w:rPr>
            </w:pPr>
            <w:r w:rsidRPr="00C35A66">
              <w:rPr>
                <w:sz w:val="12"/>
              </w:rPr>
              <w:t>Start a session (Described in TC31)</w:t>
            </w:r>
          </w:p>
          <w:p w14:paraId="7EDD4BEA" w14:textId="77777777" w:rsidR="00C35A66" w:rsidRPr="00C35A66" w:rsidRDefault="00C35A66" w:rsidP="00D363AF">
            <w:pPr>
              <w:pStyle w:val="ListParagraph"/>
              <w:numPr>
                <w:ilvl w:val="0"/>
                <w:numId w:val="54"/>
              </w:numPr>
              <w:jc w:val="left"/>
              <w:rPr>
                <w:sz w:val="12"/>
              </w:rPr>
            </w:pPr>
            <w:r w:rsidRPr="00C35A66">
              <w:rPr>
                <w:sz w:val="12"/>
              </w:rPr>
              <w:t>Go to /connect</w:t>
            </w:r>
          </w:p>
          <w:p w14:paraId="0AB64B45" w14:textId="77777777" w:rsidR="00C35A66" w:rsidRPr="00C35A66" w:rsidRDefault="00C35A66" w:rsidP="00D363AF">
            <w:pPr>
              <w:pStyle w:val="ListParagraph"/>
              <w:numPr>
                <w:ilvl w:val="0"/>
                <w:numId w:val="54"/>
              </w:numPr>
              <w:jc w:val="left"/>
              <w:rPr>
                <w:sz w:val="12"/>
              </w:rPr>
            </w:pPr>
            <w:r w:rsidRPr="00C35A66">
              <w:rPr>
                <w:sz w:val="12"/>
              </w:rPr>
              <w:t>Enter the sessions code in the Session Code field</w:t>
            </w:r>
          </w:p>
          <w:p w14:paraId="0E7241E7" w14:textId="77777777" w:rsidR="00C35A66" w:rsidRPr="00C35A66" w:rsidRDefault="00C35A66" w:rsidP="00D363AF">
            <w:pPr>
              <w:pStyle w:val="ListParagraph"/>
              <w:numPr>
                <w:ilvl w:val="0"/>
                <w:numId w:val="54"/>
              </w:numPr>
              <w:jc w:val="left"/>
              <w:rPr>
                <w:sz w:val="12"/>
              </w:rPr>
            </w:pPr>
            <w:r w:rsidRPr="00C35A66">
              <w:rPr>
                <w:sz w:val="12"/>
              </w:rPr>
              <w:t>Click ‘Connect’</w:t>
            </w:r>
          </w:p>
          <w:p w14:paraId="5056F85C" w14:textId="77777777" w:rsidR="00C35A66" w:rsidRPr="00C35A66" w:rsidRDefault="00C35A66" w:rsidP="00D363AF">
            <w:pPr>
              <w:pStyle w:val="ListParagraph"/>
              <w:numPr>
                <w:ilvl w:val="0"/>
                <w:numId w:val="54"/>
              </w:numPr>
              <w:jc w:val="left"/>
              <w:rPr>
                <w:sz w:val="12"/>
              </w:rPr>
            </w:pPr>
            <w:r w:rsidRPr="00C35A66">
              <w:rPr>
                <w:sz w:val="12"/>
              </w:rPr>
              <w:t>Enter a question in the ‘Ask Question? ‘text area</w:t>
            </w:r>
          </w:p>
          <w:p w14:paraId="3382B92A" w14:textId="77777777" w:rsidR="00C35A66" w:rsidRPr="00C35A66" w:rsidRDefault="00C35A66" w:rsidP="00D363AF">
            <w:pPr>
              <w:pStyle w:val="ListParagraph"/>
              <w:numPr>
                <w:ilvl w:val="0"/>
                <w:numId w:val="54"/>
              </w:numPr>
              <w:jc w:val="left"/>
              <w:rPr>
                <w:sz w:val="12"/>
              </w:rPr>
            </w:pPr>
            <w:r w:rsidRPr="00C35A66">
              <w:rPr>
                <w:sz w:val="12"/>
              </w:rPr>
              <w:t>Click ‘Post’</w:t>
            </w:r>
          </w:p>
        </w:tc>
        <w:tc>
          <w:tcPr>
            <w:tcW w:w="0" w:type="auto"/>
          </w:tcPr>
          <w:p w14:paraId="39064EA2" w14:textId="77777777" w:rsidR="00C35A66" w:rsidRPr="00C35A66" w:rsidRDefault="00C35A66" w:rsidP="00C35A66">
            <w:pPr>
              <w:rPr>
                <w:sz w:val="12"/>
              </w:rPr>
            </w:pPr>
            <w:r w:rsidRPr="00C35A66">
              <w:rPr>
                <w:sz w:val="12"/>
              </w:rPr>
              <w:t>question = Why is the sky blue?</w:t>
            </w:r>
          </w:p>
        </w:tc>
        <w:tc>
          <w:tcPr>
            <w:tcW w:w="0" w:type="auto"/>
          </w:tcPr>
          <w:p w14:paraId="4203768A" w14:textId="77777777" w:rsidR="00C35A66" w:rsidRPr="00C35A66" w:rsidRDefault="00C35A66" w:rsidP="006F4C89">
            <w:pPr>
              <w:jc w:val="left"/>
              <w:rPr>
                <w:sz w:val="12"/>
              </w:rPr>
            </w:pPr>
            <w:r w:rsidRPr="00C35A66">
              <w:rPr>
                <w:sz w:val="12"/>
              </w:rPr>
              <w:t>Question should be displayed in a list group below the input text area with the time ago posted displayed.</w:t>
            </w:r>
          </w:p>
          <w:p w14:paraId="19E7763C" w14:textId="77777777" w:rsidR="00C35A66" w:rsidRPr="00C35A66" w:rsidRDefault="00C35A66" w:rsidP="006F4C89">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r>
      <w:tr w:rsidR="00C35A66" w:rsidRPr="00C35A66" w14:paraId="4962E3A1" w14:textId="77777777" w:rsidTr="00C35A66">
        <w:tc>
          <w:tcPr>
            <w:tcW w:w="0" w:type="auto"/>
          </w:tcPr>
          <w:p w14:paraId="123C4D22" w14:textId="77777777" w:rsidR="00C35A66" w:rsidRPr="00C35A66" w:rsidRDefault="00C35A66" w:rsidP="007A2FEE">
            <w:pPr>
              <w:jc w:val="center"/>
              <w:rPr>
                <w:sz w:val="12"/>
              </w:rPr>
            </w:pPr>
            <w:r w:rsidRPr="00C35A66">
              <w:rPr>
                <w:sz w:val="12"/>
              </w:rPr>
              <w:t>TS24</w:t>
            </w:r>
          </w:p>
        </w:tc>
        <w:tc>
          <w:tcPr>
            <w:tcW w:w="0" w:type="auto"/>
          </w:tcPr>
          <w:p w14:paraId="2E67CF18" w14:textId="77777777" w:rsidR="00C35A66" w:rsidRPr="00C35A66" w:rsidRDefault="00C35A66" w:rsidP="007A2FEE">
            <w:pPr>
              <w:jc w:val="center"/>
              <w:rPr>
                <w:sz w:val="12"/>
              </w:rPr>
            </w:pPr>
            <w:r w:rsidRPr="00C35A66">
              <w:rPr>
                <w:sz w:val="12"/>
              </w:rPr>
              <w:t>Delete a previously asked question</w:t>
            </w:r>
          </w:p>
        </w:tc>
        <w:tc>
          <w:tcPr>
            <w:tcW w:w="0" w:type="auto"/>
          </w:tcPr>
          <w:p w14:paraId="5F8098F8" w14:textId="77777777" w:rsidR="00C35A66" w:rsidRPr="00C35A66" w:rsidRDefault="00C35A66" w:rsidP="007A2FEE">
            <w:pPr>
              <w:jc w:val="center"/>
              <w:rPr>
                <w:sz w:val="12"/>
              </w:rPr>
            </w:pPr>
            <w:r w:rsidRPr="00C35A66">
              <w:rPr>
                <w:sz w:val="12"/>
              </w:rPr>
              <w:t>TC57</w:t>
            </w:r>
          </w:p>
        </w:tc>
        <w:tc>
          <w:tcPr>
            <w:tcW w:w="0" w:type="auto"/>
          </w:tcPr>
          <w:p w14:paraId="63794659" w14:textId="77777777" w:rsidR="00C35A66" w:rsidRPr="00C35A66" w:rsidRDefault="00C35A66" w:rsidP="007A2FEE">
            <w:pPr>
              <w:jc w:val="center"/>
              <w:rPr>
                <w:sz w:val="12"/>
              </w:rPr>
            </w:pPr>
            <w:r w:rsidRPr="00C35A66">
              <w:rPr>
                <w:sz w:val="12"/>
              </w:rPr>
              <w:t>Check can delete a posted session</w:t>
            </w:r>
          </w:p>
        </w:tc>
        <w:tc>
          <w:tcPr>
            <w:tcW w:w="0" w:type="auto"/>
          </w:tcPr>
          <w:p w14:paraId="3E8C9F85" w14:textId="77777777" w:rsidR="00C35A66" w:rsidRPr="00C35A66" w:rsidRDefault="00C35A66" w:rsidP="00D363AF">
            <w:pPr>
              <w:pStyle w:val="ListParagraph"/>
              <w:numPr>
                <w:ilvl w:val="0"/>
                <w:numId w:val="55"/>
              </w:numPr>
              <w:jc w:val="left"/>
              <w:rPr>
                <w:sz w:val="12"/>
              </w:rPr>
            </w:pPr>
            <w:r w:rsidRPr="00C35A66">
              <w:rPr>
                <w:sz w:val="12"/>
              </w:rPr>
              <w:t>Ask a question to a session (Described in TC56)</w:t>
            </w:r>
          </w:p>
          <w:p w14:paraId="33D08D54" w14:textId="77777777" w:rsidR="00C35A66" w:rsidRPr="00C35A66" w:rsidRDefault="00C35A66" w:rsidP="00D363AF">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C35A66" w:rsidRPr="00C35A66" w:rsidRDefault="00C35A66" w:rsidP="00D363AF">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C35A66" w:rsidRPr="00C35A66" w:rsidRDefault="00C35A66" w:rsidP="00C35A66">
            <w:pPr>
              <w:rPr>
                <w:sz w:val="12"/>
              </w:rPr>
            </w:pPr>
            <w:r w:rsidRPr="00C35A66">
              <w:rPr>
                <w:sz w:val="12"/>
              </w:rPr>
              <w:t>N/A</w:t>
            </w:r>
          </w:p>
        </w:tc>
        <w:tc>
          <w:tcPr>
            <w:tcW w:w="0" w:type="auto"/>
          </w:tcPr>
          <w:p w14:paraId="37944943" w14:textId="77777777" w:rsidR="00C35A66" w:rsidRPr="00C35A66" w:rsidRDefault="00C35A66" w:rsidP="006F4C89">
            <w:pPr>
              <w:jc w:val="left"/>
              <w:rPr>
                <w:sz w:val="12"/>
              </w:rPr>
            </w:pPr>
            <w:r w:rsidRPr="00C35A66">
              <w:rPr>
                <w:sz w:val="12"/>
              </w:rPr>
              <w:t>Question should be removed from list. Question should also be removed from listing in the corresponding ‘Lecture Detail’ page.</w:t>
            </w:r>
          </w:p>
        </w:tc>
      </w:tr>
    </w:tbl>
    <w:p w14:paraId="044DAD38" w14:textId="6BD2ABC9" w:rsidR="00B40716" w:rsidRDefault="0060046D" w:rsidP="0060046D">
      <w:pPr>
        <w:pStyle w:val="AppendixSection"/>
        <w:rPr>
          <w:lang w:val="en-GB"/>
        </w:rPr>
      </w:pPr>
      <w:r>
        <w:rPr>
          <w:lang w:val="en-GB"/>
        </w:rPr>
        <w:t>User Testing</w:t>
      </w:r>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Unaware if students can see 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lastRenderedPageBreak/>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 xml:space="preserve">Didn’t’ need to use search box because only a few lectures (perhaps </w:t>
            </w:r>
            <w:r>
              <w:lastRenderedPageBreak/>
              <w:t>try next test with more lectures?)</w:t>
            </w:r>
          </w:p>
        </w:tc>
      </w:tr>
      <w:tr w:rsidR="0060046D" w14:paraId="5D41ADE2" w14:textId="77777777" w:rsidTr="00CA0716">
        <w:tc>
          <w:tcPr>
            <w:tcW w:w="615" w:type="dxa"/>
          </w:tcPr>
          <w:p w14:paraId="570C5DA7" w14:textId="77777777" w:rsidR="0060046D" w:rsidRDefault="0060046D" w:rsidP="00897986">
            <w:r>
              <w:lastRenderedPageBreak/>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lastRenderedPageBreak/>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Couldn’t search for a while because did not alert me to extra spaces I couldn’t see. Either strip spaces off the end or alert me to the issue</w:t>
            </w:r>
          </w:p>
        </w:tc>
      </w:tr>
      <w:tr w:rsidR="0060046D" w14:paraId="287A8639" w14:textId="77777777" w:rsidTr="00897986">
        <w:tc>
          <w:tcPr>
            <w:tcW w:w="615" w:type="dxa"/>
          </w:tcPr>
          <w:p w14:paraId="35C4832C" w14:textId="77777777" w:rsidR="0060046D" w:rsidRDefault="0060046D" w:rsidP="00897986">
            <w:r>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lastRenderedPageBreak/>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noticeable in current form perhaps more colour or better </w:t>
            </w:r>
            <w:r w:rsidR="002F29DD">
              <w:t>po</w:t>
            </w:r>
            <w:r>
              <w:t>sition</w:t>
            </w:r>
          </w:p>
        </w:tc>
        <w:tc>
          <w:tcPr>
            <w:tcW w:w="1789" w:type="dxa"/>
          </w:tcPr>
          <w:p w14:paraId="38A66C7E" w14:textId="77777777" w:rsidR="0060046D" w:rsidRDefault="0060046D" w:rsidP="002F29DD">
            <w:pPr>
              <w:jc w:val="left"/>
            </w:pPr>
            <w:r>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lastRenderedPageBreak/>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w:t>
            </w:r>
            <w:r>
              <w:lastRenderedPageBreak/>
              <w:t>an option to upload one.</w:t>
            </w:r>
          </w:p>
        </w:tc>
        <w:tc>
          <w:tcPr>
            <w:tcW w:w="1843" w:type="dxa"/>
          </w:tcPr>
          <w:p w14:paraId="265809B9" w14:textId="77777777" w:rsidR="0060046D" w:rsidRDefault="0060046D" w:rsidP="00801EE8">
            <w:pPr>
              <w:jc w:val="left"/>
            </w:pPr>
            <w:r>
              <w:lastRenderedPageBreak/>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lastRenderedPageBreak/>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lastRenderedPageBreak/>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079D397B" w14:textId="77777777" w:rsidR="007A37D2" w:rsidRDefault="007A37D2" w:rsidP="0037614C">
      <w:pPr>
        <w:pStyle w:val="CommentText"/>
      </w:pPr>
      <w:r>
        <w:rPr>
          <w:rStyle w:val="CommentReference"/>
        </w:rPr>
        <w:annotationRef/>
      </w:r>
      <w:r>
        <w:t>Change this for your module.</w:t>
      </w:r>
    </w:p>
  </w:comment>
  <w:comment w:id="1" w:author="Neil Taylor [nst]" w:date="2019-02-19T20:51:00Z" w:initials="NT[">
    <w:p w14:paraId="35B2E4DF" w14:textId="77777777" w:rsidR="007A37D2" w:rsidRDefault="007A37D2" w:rsidP="0037614C">
      <w:pPr>
        <w:pStyle w:val="CommentText"/>
      </w:pPr>
      <w:r>
        <w:rPr>
          <w:rStyle w:val="CommentReference"/>
        </w:rPr>
        <w:annotationRef/>
      </w:r>
      <w:r>
        <w:t>Update with the date for the current version of your document.</w:t>
      </w:r>
    </w:p>
  </w:comment>
  <w:comment w:id="2" w:author="Neil Taylor" w:date="2014-04-04T12:25:00Z" w:initials="NT">
    <w:p w14:paraId="391BCC82" w14:textId="77777777" w:rsidR="007A37D2" w:rsidRDefault="007A37D2" w:rsidP="0037614C">
      <w:pPr>
        <w:pStyle w:val="CommentText"/>
      </w:pPr>
      <w:r>
        <w:rPr>
          <w:rStyle w:val="CommentReference"/>
        </w:rPr>
        <w:annotationRef/>
      </w:r>
      <w:r>
        <w:t>Change as appropriate.</w:t>
      </w:r>
    </w:p>
  </w:comment>
  <w:comment w:id="11" w:author="Morgan Jones [mwj7]" w:date="2019-04-23T21:58:00Z" w:initials="MJ[">
    <w:p w14:paraId="6FD77B43" w14:textId="180F741A" w:rsidR="007A37D2" w:rsidRPr="00A71939" w:rsidRDefault="007A37D2"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7A37D2" w:rsidRPr="00A71939" w:rsidRDefault="007A37D2" w:rsidP="00ED684B">
      <w:pPr>
        <w:rPr>
          <w:color w:val="FF0000"/>
          <w:lang w:val="en-GB"/>
        </w:rPr>
      </w:pPr>
    </w:p>
    <w:p w14:paraId="0631FB52" w14:textId="77777777" w:rsidR="007A37D2" w:rsidRPr="00A71939" w:rsidRDefault="007A37D2"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7A37D2" w:rsidRPr="00A71939" w:rsidRDefault="007A37D2" w:rsidP="00ED684B">
      <w:pPr>
        <w:rPr>
          <w:color w:val="FF0000"/>
          <w:lang w:val="en-GB"/>
        </w:rPr>
      </w:pPr>
    </w:p>
    <w:p w14:paraId="302F2AEC" w14:textId="77777777" w:rsidR="007A37D2" w:rsidRPr="00A71939" w:rsidRDefault="007A37D2"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7A37D2" w:rsidRPr="00A71939" w:rsidRDefault="007A37D2" w:rsidP="00ED684B">
      <w:pPr>
        <w:rPr>
          <w:color w:val="FF0000"/>
          <w:lang w:val="en-GB"/>
        </w:rPr>
      </w:pPr>
    </w:p>
    <w:p w14:paraId="1D73D543" w14:textId="77777777" w:rsidR="007A37D2" w:rsidRDefault="007A37D2"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7A37D2" w:rsidRDefault="007A37D2">
      <w:pPr>
        <w:pStyle w:val="CommentText"/>
      </w:pPr>
    </w:p>
  </w:comment>
  <w:comment w:id="21" w:author="Morgan Jones [mwj7]" w:date="2019-04-23T22:32:00Z" w:initials="MJ[">
    <w:p w14:paraId="04CF9FCC" w14:textId="5C414DC5" w:rsidR="007A37D2" w:rsidRDefault="007A37D2">
      <w:pPr>
        <w:pStyle w:val="CommentText"/>
      </w:pPr>
      <w:r>
        <w:rPr>
          <w:rStyle w:val="CommentReference"/>
        </w:rPr>
        <w:annotationRef/>
      </w:r>
      <w:r>
        <w:t>Use case here</w:t>
      </w:r>
    </w:p>
  </w:comment>
  <w:comment w:id="22" w:author="Morgan Jones [mwj7]" w:date="2019-04-23T22:32:00Z" w:initials="MJ[">
    <w:p w14:paraId="7C385415" w14:textId="4FBF469E" w:rsidR="007A37D2" w:rsidRDefault="007A37D2">
      <w:pPr>
        <w:pStyle w:val="CommentText"/>
      </w:pPr>
      <w:r>
        <w:rPr>
          <w:rStyle w:val="CommentReference"/>
        </w:rPr>
        <w:annotationRef/>
      </w:r>
      <w:r>
        <w:t>Activity diagrams here</w:t>
      </w:r>
    </w:p>
  </w:comment>
  <w:comment w:id="26" w:author="Morgan Jones [mwj7]" w:date="2019-04-23T22:32:00Z" w:initials="MJ[">
    <w:p w14:paraId="060BBA7E" w14:textId="65B789E6" w:rsidR="007A37D2" w:rsidRDefault="007A37D2">
      <w:pPr>
        <w:pStyle w:val="CommentText"/>
      </w:pPr>
      <w:r>
        <w:rPr>
          <w:rStyle w:val="CommentReference"/>
        </w:rPr>
        <w:annotationRef/>
      </w:r>
      <w:r>
        <w:t>Class diagrams here</w:t>
      </w:r>
    </w:p>
  </w:comment>
  <w:comment w:id="29" w:author="Morgan Jones [mwj7]" w:date="2019-04-22T15:15:00Z" w:initials="MJ[">
    <w:p w14:paraId="21081888" w14:textId="77777777" w:rsidR="007A37D2" w:rsidRDefault="007A37D2" w:rsidP="001F47F9">
      <w:pPr>
        <w:pStyle w:val="CommentText"/>
      </w:pPr>
      <w:r>
        <w:rPr>
          <w:rStyle w:val="CommentReference"/>
        </w:rPr>
        <w:annotationRef/>
      </w:r>
      <w:r>
        <w:t>May need to move this to Design Section, with more detail and a comparison of original design and final design below it???</w:t>
      </w:r>
    </w:p>
  </w:comment>
  <w:comment w:id="32" w:author="Morgan Jones [mwj7]" w:date="2019-04-23T21:59:00Z" w:initials="MJ[">
    <w:p w14:paraId="2CF8C46C" w14:textId="77777777" w:rsidR="007A37D2" w:rsidRPr="00957247" w:rsidRDefault="007A37D2" w:rsidP="00957247">
      <w:pPr>
        <w:rPr>
          <w:color w:val="FF0000"/>
          <w:lang w:val="en-GB"/>
        </w:rPr>
      </w:pPr>
      <w:r>
        <w:rPr>
          <w:rStyle w:val="CommentReference"/>
        </w:rPr>
        <w:annotationRef/>
      </w:r>
      <w:r w:rsidRPr="00957247">
        <w:rPr>
          <w:color w:val="FF0000"/>
          <w:lang w:val="en-GB"/>
        </w:rPr>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5E94338E" w14:textId="77777777" w:rsidR="007A37D2" w:rsidRPr="00957247" w:rsidRDefault="007A37D2" w:rsidP="00957247">
      <w:pPr>
        <w:rPr>
          <w:color w:val="FF0000"/>
          <w:lang w:val="en-GB"/>
        </w:rPr>
      </w:pPr>
    </w:p>
    <w:p w14:paraId="768AC3FF" w14:textId="77777777" w:rsidR="007A37D2" w:rsidRPr="00957247" w:rsidRDefault="007A37D2" w:rsidP="00957247">
      <w:pPr>
        <w:rPr>
          <w:color w:val="FF0000"/>
          <w:lang w:val="en-GB"/>
        </w:rPr>
      </w:pPr>
      <w:r w:rsidRPr="00957247">
        <w:rPr>
          <w:color w:val="FF0000"/>
          <w:lang w:val="en-GB"/>
        </w:rPr>
        <w:t xml:space="preserve">It is more likely that things were more complex than you first thought. </w:t>
      </w:r>
      <w:proofErr w:type="gramStart"/>
      <w:r w:rsidRPr="00957247">
        <w:rPr>
          <w:color w:val="FF0000"/>
          <w:lang w:val="en-GB"/>
        </w:rPr>
        <w:t>In particular, were</w:t>
      </w:r>
      <w:proofErr w:type="gramEnd"/>
      <w:r w:rsidRPr="00957247">
        <w:rPr>
          <w:color w:val="FF0000"/>
          <w:lang w:val="en-GB"/>
        </w:rPr>
        <w:t xml:space="preserve"> there any problems or difficulties that you found during implementation that you had to address? Did such problems simply delay you or were they more significant?</w:t>
      </w:r>
    </w:p>
    <w:p w14:paraId="448DFFAD" w14:textId="77777777" w:rsidR="007A37D2" w:rsidRPr="00957247" w:rsidRDefault="007A37D2" w:rsidP="00957247">
      <w:pPr>
        <w:rPr>
          <w:color w:val="FF0000"/>
          <w:lang w:val="en-GB"/>
        </w:rPr>
      </w:pPr>
    </w:p>
    <w:p w14:paraId="7B9F209F" w14:textId="16967B5F" w:rsidR="007A37D2" w:rsidRDefault="007A37D2" w:rsidP="00957247">
      <w:pPr>
        <w:pStyle w:val="CommentText"/>
      </w:pPr>
      <w:r w:rsidRPr="00957247">
        <w:rPr>
          <w:color w:val="FF0000"/>
          <w:lang w:val="en-GB"/>
        </w:rPr>
        <w:t>You can conclude this section by reviewing the end of the implementation stage against the planned requirements.</w:t>
      </w:r>
    </w:p>
  </w:comment>
  <w:comment w:id="34" w:author="Morgan Jones [mwj7]" w:date="2019-04-30T18:51:00Z" w:initials="MJ[">
    <w:p w14:paraId="3EA92B31" w14:textId="6ADF7679" w:rsidR="007A37D2" w:rsidRDefault="007A37D2">
      <w:pPr>
        <w:pStyle w:val="CommentText"/>
      </w:pPr>
      <w:r>
        <w:rPr>
          <w:rStyle w:val="CommentReference"/>
        </w:rPr>
        <w:annotationRef/>
      </w:r>
      <w:r>
        <w:t xml:space="preserve">Move this OBVIOSULY </w:t>
      </w:r>
    </w:p>
  </w:comment>
  <w:comment w:id="38" w:author="Morgan Jones [mwj7]" w:date="2019-04-27T09:56:00Z" w:initials="MJ[">
    <w:p w14:paraId="0B28C63B" w14:textId="77777777" w:rsidR="007A37D2" w:rsidRPr="00F75BFF" w:rsidRDefault="007A37D2" w:rsidP="00F75BFF">
      <w:pPr>
        <w:rPr>
          <w:color w:val="FF0000"/>
          <w:lang w:val="en-GB"/>
        </w:rPr>
      </w:pPr>
      <w:r>
        <w:rPr>
          <w:rStyle w:val="CommentReference"/>
        </w:rPr>
        <w:annotationRef/>
      </w:r>
      <w:r w:rsidRPr="00F75BFF">
        <w:rPr>
          <w:color w:val="FF0000"/>
          <w:lang w:val="en-GB"/>
        </w:rPr>
        <w:t xml:space="preserve">Detailed descriptions of every test case are </w:t>
      </w:r>
      <w:proofErr w:type="gramStart"/>
      <w:r w:rsidRPr="00F75BFF">
        <w:rPr>
          <w:color w:val="FF0000"/>
          <w:lang w:val="en-GB"/>
        </w:rPr>
        <w:t>definitely not</w:t>
      </w:r>
      <w:proofErr w:type="gramEnd"/>
      <w:r w:rsidRPr="00F75BFF">
        <w:rPr>
          <w:color w:val="FF0000"/>
          <w:lang w:val="en-GB"/>
        </w:rPr>
        <w:t xml:space="preserve">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7A37D2" w:rsidRPr="00F75BFF" w:rsidRDefault="007A37D2" w:rsidP="00F75BFF">
      <w:pPr>
        <w:rPr>
          <w:color w:val="FF0000"/>
          <w:lang w:val="en-GB"/>
        </w:rPr>
      </w:pPr>
    </w:p>
    <w:p w14:paraId="3BB8F3EE" w14:textId="77777777" w:rsidR="007A37D2" w:rsidRPr="00F75BFF" w:rsidRDefault="007A37D2"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7A37D2" w:rsidRPr="00F75BFF" w:rsidRDefault="007A37D2" w:rsidP="00F75BFF">
      <w:pPr>
        <w:rPr>
          <w:color w:val="FF0000"/>
          <w:lang w:val="en-GB"/>
        </w:rPr>
      </w:pPr>
    </w:p>
    <w:p w14:paraId="6A0290C2" w14:textId="77777777" w:rsidR="007A37D2" w:rsidRPr="00F75BFF" w:rsidRDefault="007A37D2"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7A37D2" w:rsidRPr="00F75BFF" w:rsidRDefault="007A37D2" w:rsidP="00F75BFF">
      <w:pPr>
        <w:rPr>
          <w:color w:val="FF0000"/>
          <w:lang w:val="en-GB"/>
        </w:rPr>
      </w:pPr>
    </w:p>
    <w:p w14:paraId="44BCC96E" w14:textId="77777777" w:rsidR="007A37D2" w:rsidRPr="00F75BFF" w:rsidRDefault="007A37D2"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7A37D2" w:rsidRPr="00F75BFF" w:rsidRDefault="007A37D2" w:rsidP="00F75BFF">
      <w:pPr>
        <w:rPr>
          <w:color w:val="FF0000"/>
          <w:lang w:val="en-GB"/>
        </w:rPr>
      </w:pPr>
    </w:p>
    <w:p w14:paraId="20F8E629" w14:textId="77777777" w:rsidR="007A37D2" w:rsidRPr="00F75BFF" w:rsidRDefault="007A37D2" w:rsidP="00F75BFF">
      <w:pPr>
        <w:rPr>
          <w:color w:val="FF0000"/>
          <w:lang w:val="en-GB"/>
        </w:rPr>
      </w:pPr>
      <w:r w:rsidRPr="00F75BFF">
        <w:rPr>
          <w:color w:val="FF0000"/>
          <w:lang w:val="en-GB"/>
        </w:rPr>
        <w:t xml:space="preserve">Whilst testing with “real users” can be useful, don't see it </w:t>
      </w:r>
      <w:proofErr w:type="gramStart"/>
      <w:r w:rsidRPr="00F75BFF">
        <w:rPr>
          <w:color w:val="FF0000"/>
          <w:lang w:val="en-GB"/>
        </w:rPr>
        <w:t>as a way to</w:t>
      </w:r>
      <w:proofErr w:type="gramEnd"/>
      <w:r w:rsidRPr="00F75BFF">
        <w:rPr>
          <w:color w:val="FF0000"/>
          <w:lang w:val="en-GB"/>
        </w:rPr>
        <w:t xml:space="preserve"> shortcut detailed testing of your own. Think about issues discussed in the lectures about until testing, integration testing, etc. User testing without sensible testing of your own is not a useful activity.</w:t>
      </w:r>
    </w:p>
    <w:p w14:paraId="07A2823F" w14:textId="77777777" w:rsidR="007A37D2" w:rsidRPr="00F75BFF" w:rsidRDefault="007A37D2" w:rsidP="00F75BFF">
      <w:pPr>
        <w:rPr>
          <w:color w:val="FF0000"/>
          <w:lang w:val="en-GB"/>
        </w:rPr>
      </w:pPr>
    </w:p>
    <w:p w14:paraId="006B6C14" w14:textId="77777777" w:rsidR="007A37D2" w:rsidRPr="00F75BFF" w:rsidRDefault="007A37D2"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7A37D2" w:rsidRDefault="007A37D2">
      <w:pPr>
        <w:pStyle w:val="CommentText"/>
      </w:pPr>
    </w:p>
  </w:comment>
  <w:comment w:id="49" w:author="Morgan Jones [mwj7]" w:date="2019-04-23T22:00:00Z" w:initials="MJ[">
    <w:p w14:paraId="3872BA98" w14:textId="77777777" w:rsidR="007A37D2" w:rsidRPr="007D0F10" w:rsidRDefault="007A37D2"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7A37D2" w:rsidRPr="007D0F10" w:rsidRDefault="007A37D2" w:rsidP="0041309C">
      <w:pPr>
        <w:rPr>
          <w:color w:val="FF0000"/>
          <w:lang w:val="en-GB"/>
        </w:rPr>
      </w:pPr>
    </w:p>
    <w:p w14:paraId="0AFF2720" w14:textId="77777777" w:rsidR="007A37D2" w:rsidRPr="007D0F10" w:rsidRDefault="007A37D2"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7A37D2" w:rsidRPr="007D0F10" w:rsidRDefault="007A37D2"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7A37D2" w:rsidRPr="007D0F10" w:rsidRDefault="007A37D2"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7A37D2" w:rsidRPr="007D0F10" w:rsidRDefault="007A37D2"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7A37D2" w:rsidRPr="007D0F10" w:rsidRDefault="007A37D2"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7A37D2" w:rsidRPr="007D0F10" w:rsidRDefault="007A37D2"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7A37D2" w:rsidRPr="007D0F10" w:rsidRDefault="007A37D2" w:rsidP="0041309C">
      <w:pPr>
        <w:rPr>
          <w:color w:val="FF0000"/>
          <w:lang w:val="en-GB"/>
        </w:rPr>
      </w:pPr>
    </w:p>
    <w:p w14:paraId="00EE482F" w14:textId="77777777" w:rsidR="007A37D2" w:rsidRPr="007D0F10" w:rsidRDefault="007A37D2" w:rsidP="0041309C">
      <w:pPr>
        <w:rPr>
          <w:color w:val="FF0000"/>
          <w:lang w:val="en-GB"/>
        </w:rPr>
      </w:pPr>
      <w:r w:rsidRPr="007D0F10">
        <w:rPr>
          <w:color w:val="FF0000"/>
          <w:lang w:val="en-GB"/>
        </w:rPr>
        <w:t xml:space="preserve">Other questions can be addressed as appropriate for a project. </w:t>
      </w:r>
    </w:p>
    <w:p w14:paraId="5053EDBE" w14:textId="77777777" w:rsidR="007A37D2" w:rsidRPr="007D0F10" w:rsidRDefault="007A37D2" w:rsidP="0041309C">
      <w:pPr>
        <w:rPr>
          <w:color w:val="FF0000"/>
          <w:lang w:val="en-GB"/>
        </w:rPr>
      </w:pPr>
    </w:p>
    <w:p w14:paraId="3ED4747B" w14:textId="77777777" w:rsidR="007A37D2" w:rsidRPr="007D0F10" w:rsidRDefault="007A37D2"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7A37D2" w:rsidRPr="007D0F10" w:rsidRDefault="007A37D2" w:rsidP="0041309C">
      <w:pPr>
        <w:rPr>
          <w:color w:val="FF0000"/>
          <w:lang w:val="en-GB"/>
        </w:rPr>
      </w:pPr>
    </w:p>
    <w:p w14:paraId="547BC408" w14:textId="77777777" w:rsidR="007A37D2" w:rsidRPr="007D0F10" w:rsidRDefault="007A37D2"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7A37D2" w:rsidRPr="007D0F10" w:rsidRDefault="007A37D2" w:rsidP="0041309C">
      <w:pPr>
        <w:rPr>
          <w:color w:val="FF0000"/>
          <w:lang w:val="en-GB"/>
        </w:rPr>
      </w:pPr>
    </w:p>
    <w:p w14:paraId="7825D773" w14:textId="77777777" w:rsidR="007A37D2" w:rsidRPr="007D0F10" w:rsidRDefault="007A37D2"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7A37D2" w:rsidRPr="007D0F10" w:rsidRDefault="007A37D2" w:rsidP="0041309C">
      <w:pPr>
        <w:rPr>
          <w:color w:val="FF0000"/>
          <w:lang w:val="en-GB"/>
        </w:rPr>
      </w:pPr>
    </w:p>
    <w:p w14:paraId="1EC2BF8E" w14:textId="77777777" w:rsidR="007A37D2" w:rsidRDefault="007A37D2"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7A37D2" w:rsidRDefault="007A37D2">
      <w:pPr>
        <w:pStyle w:val="CommentText"/>
      </w:pPr>
    </w:p>
  </w:comment>
  <w:comment w:id="62" w:author="Morgan Jones [mwj7]" w:date="2019-04-27T17:15:00Z" w:initials="MJ[">
    <w:p w14:paraId="1AD21C2F" w14:textId="77777777" w:rsidR="007A37D2" w:rsidRPr="007D0F10" w:rsidRDefault="007A37D2" w:rsidP="00A14342">
      <w:pPr>
        <w:rPr>
          <w:color w:val="FF0000"/>
          <w:lang w:val="en-GB"/>
        </w:rPr>
      </w:pPr>
      <w:r>
        <w:rPr>
          <w:rStyle w:val="CommentReference"/>
        </w:rPr>
        <w:annotationRef/>
      </w:r>
      <w:r w:rsidRPr="007D0F10">
        <w:rPr>
          <w:color w:val="FF0000"/>
          <w:lang w:val="en-GB"/>
        </w:rPr>
        <w:t>The appendices are for additional content that is useful to support the discussion in the report. It is material that is not necessarily needed in the body of the report, but its inclusion in the appendices makes it easy to access.</w:t>
      </w:r>
    </w:p>
    <w:p w14:paraId="09900321" w14:textId="77777777" w:rsidR="007A37D2" w:rsidRPr="007D0F10" w:rsidRDefault="007A37D2" w:rsidP="00A14342">
      <w:pPr>
        <w:rPr>
          <w:color w:val="FF0000"/>
          <w:lang w:val="en-GB"/>
        </w:rPr>
      </w:pPr>
    </w:p>
    <w:p w14:paraId="74D4CA79" w14:textId="77777777" w:rsidR="007A37D2" w:rsidRPr="007D0F10" w:rsidRDefault="007A37D2" w:rsidP="00A14342">
      <w:pPr>
        <w:rPr>
          <w:color w:val="FF0000"/>
          <w:lang w:val="en-GB"/>
        </w:rPr>
      </w:pPr>
      <w:r w:rsidRPr="007D0F10">
        <w:rPr>
          <w:color w:val="FF0000"/>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2687AB8" w14:textId="77777777" w:rsidR="007A37D2" w:rsidRPr="007D0F10" w:rsidRDefault="007A37D2" w:rsidP="00A14342">
      <w:pPr>
        <w:rPr>
          <w:color w:val="FF0000"/>
          <w:lang w:val="en-GB"/>
        </w:rPr>
      </w:pPr>
    </w:p>
    <w:p w14:paraId="1D38BAF0" w14:textId="77777777" w:rsidR="007A37D2" w:rsidRPr="007D0F10" w:rsidRDefault="007A37D2" w:rsidP="00A14342">
      <w:pPr>
        <w:rPr>
          <w:color w:val="FF0000"/>
          <w:lang w:val="en-GB"/>
        </w:rPr>
      </w:pPr>
      <w:r w:rsidRPr="007D0F10">
        <w:rPr>
          <w:color w:val="FF0000"/>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246857B7" w14:textId="77777777" w:rsidR="007A37D2" w:rsidRPr="007D0F10" w:rsidRDefault="007A37D2" w:rsidP="00A14342">
      <w:pPr>
        <w:rPr>
          <w:color w:val="FF0000"/>
          <w:lang w:val="en-GB"/>
        </w:rPr>
      </w:pPr>
    </w:p>
    <w:p w14:paraId="51F9C8BE" w14:textId="77777777" w:rsidR="007A37D2" w:rsidRPr="007D0F10" w:rsidRDefault="007A37D2" w:rsidP="00A14342">
      <w:pPr>
        <w:rPr>
          <w:color w:val="FF0000"/>
          <w:lang w:val="en-GB"/>
        </w:rPr>
      </w:pPr>
      <w:r w:rsidRPr="007D0F10">
        <w:rPr>
          <w:color w:val="FF0000"/>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r>
        <w:rPr>
          <w:rStyle w:val="CommentReference"/>
        </w:rPr>
        <w:annotationRef/>
      </w:r>
      <w:r w:rsidRPr="007D0F10">
        <w:rPr>
          <w:color w:val="FF0000"/>
          <w:lang w:val="en-GB"/>
        </w:rPr>
        <w:t>.</w:t>
      </w:r>
    </w:p>
    <w:p w14:paraId="1B97585A" w14:textId="18253DD4" w:rsidR="007A37D2" w:rsidRDefault="007A37D2">
      <w:pPr>
        <w:pStyle w:val="CommentText"/>
      </w:pPr>
    </w:p>
  </w:comment>
  <w:comment w:id="69" w:author="Morgan Jones [mwj7]" w:date="2019-04-13T14:53:00Z" w:initials="MJ[">
    <w:p w14:paraId="71C3869B" w14:textId="77777777" w:rsidR="007A37D2" w:rsidRDefault="007A37D2" w:rsidP="00C35A66">
      <w:pPr>
        <w:pStyle w:val="CommentText"/>
      </w:pPr>
      <w:r>
        <w:rPr>
          <w:rStyle w:val="CommentReference"/>
        </w:rPr>
        <w:annotationRef/>
      </w:r>
      <w:r>
        <w:t xml:space="preserve">Should also be </w:t>
      </w:r>
      <w:proofErr w:type="spellStart"/>
      <w:proofErr w:type="gramStart"/>
      <w:r>
        <w:t>a</w:t>
      </w:r>
      <w:proofErr w:type="spellEnd"/>
      <w:proofErr w:type="gramEnd"/>
      <w:r>
        <w:t xml:space="preserve"> error message displayed informing the user that they need to be logged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9D397B" w15:done="1"/>
  <w15:commentEx w15:paraId="35B2E4DF" w15:done="1"/>
  <w15:commentEx w15:paraId="391BCC82" w15:done="1"/>
  <w15:commentEx w15:paraId="02B57CF0" w15:done="0"/>
  <w15:commentEx w15:paraId="04CF9FCC" w15:done="0"/>
  <w15:commentEx w15:paraId="7C385415" w15:done="1"/>
  <w15:commentEx w15:paraId="060BBA7E" w15:done="0"/>
  <w15:commentEx w15:paraId="21081888" w15:done="1"/>
  <w15:commentEx w15:paraId="7B9F209F" w15:done="0"/>
  <w15:commentEx w15:paraId="3EA92B31" w15:done="0"/>
  <w15:commentEx w15:paraId="3E43C0D5" w15:done="0"/>
  <w15:commentEx w15:paraId="633045B1" w15:done="0"/>
  <w15:commentEx w15:paraId="1B97585A" w15:done="0"/>
  <w15:commentEx w15:paraId="71C38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9D397B" w16cid:durableId="2016EAB1"/>
  <w16cid:commentId w16cid:paraId="35B2E4DF" w16cid:durableId="2016EAD6"/>
  <w16cid:commentId w16cid:paraId="391BCC82" w16cid:durableId="2016EAB5"/>
  <w16cid:commentId w16cid:paraId="02B57CF0" w16cid:durableId="206A0917"/>
  <w16cid:commentId w16cid:paraId="04CF9FCC" w16cid:durableId="206A10E9"/>
  <w16cid:commentId w16cid:paraId="7C385415" w16cid:durableId="206A10F1"/>
  <w16cid:commentId w16cid:paraId="060BBA7E" w16cid:durableId="206A1102"/>
  <w16cid:commentId w16cid:paraId="21081888" w16cid:durableId="20685926"/>
  <w16cid:commentId w16cid:paraId="7B9F209F" w16cid:durableId="206A0949"/>
  <w16cid:commentId w16cid:paraId="3EA92B31" w16cid:durableId="207317C8"/>
  <w16cid:commentId w16cid:paraId="3E43C0D5" w16cid:durableId="206EA5B1"/>
  <w16cid:commentId w16cid:paraId="633045B1" w16cid:durableId="206A0967"/>
  <w16cid:commentId w16cid:paraId="1B97585A" w16cid:durableId="206F0CBA"/>
  <w16cid:commentId w16cid:paraId="71C3869B" w16cid:durableId="205C7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062E1" w14:textId="77777777" w:rsidR="001A3EE2" w:rsidRDefault="001A3EE2" w:rsidP="0037614C">
      <w:r>
        <w:separator/>
      </w:r>
    </w:p>
  </w:endnote>
  <w:endnote w:type="continuationSeparator" w:id="0">
    <w:p w14:paraId="6482093A" w14:textId="77777777" w:rsidR="001A3EE2" w:rsidRDefault="001A3EE2"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11490003" w:rsidR="007A37D2" w:rsidRDefault="007A37D2"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461F12">
        <w:rPr>
          <w:noProof/>
        </w:rPr>
        <w:t>46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E8B1B" w14:textId="77777777" w:rsidR="001A3EE2" w:rsidRDefault="001A3EE2" w:rsidP="0037614C">
      <w:r>
        <w:separator/>
      </w:r>
    </w:p>
  </w:footnote>
  <w:footnote w:type="continuationSeparator" w:id="0">
    <w:p w14:paraId="700ADA68" w14:textId="77777777" w:rsidR="001A3EE2" w:rsidRDefault="001A3EE2"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7A37D2" w:rsidRPr="001F35A4" w:rsidRDefault="007A37D2"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D16204"/>
    <w:multiLevelType w:val="hybridMultilevel"/>
    <w:tmpl w:val="DD92D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DE6C64"/>
    <w:multiLevelType w:val="hybridMultilevel"/>
    <w:tmpl w:val="32B6FA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6463D1"/>
    <w:multiLevelType w:val="hybridMultilevel"/>
    <w:tmpl w:val="1416E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592597"/>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06BA8"/>
    <w:multiLevelType w:val="hybridMultilevel"/>
    <w:tmpl w:val="965E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5F02"/>
    <w:multiLevelType w:val="hybridMultilevel"/>
    <w:tmpl w:val="285258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6640332"/>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75B7768"/>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450859"/>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504EE5"/>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A32751"/>
    <w:multiLevelType w:val="hybridMultilevel"/>
    <w:tmpl w:val="F2CE9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039E3"/>
    <w:multiLevelType w:val="hybridMultilevel"/>
    <w:tmpl w:val="BC3E2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A51617"/>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D0749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D1B2E62"/>
    <w:multiLevelType w:val="hybridMultilevel"/>
    <w:tmpl w:val="CBFC3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8A6213"/>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CA7BB5"/>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3440691"/>
    <w:multiLevelType w:val="hybridMultilevel"/>
    <w:tmpl w:val="0292F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807A90"/>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4056E63"/>
    <w:multiLevelType w:val="hybridMultilevel"/>
    <w:tmpl w:val="5A36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4794FA5"/>
    <w:multiLevelType w:val="hybridMultilevel"/>
    <w:tmpl w:val="84D20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D777A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AA1C3B"/>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25166BD"/>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403644"/>
    <w:multiLevelType w:val="hybridMultilevel"/>
    <w:tmpl w:val="227A0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41E010B"/>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70E232A"/>
    <w:multiLevelType w:val="hybridMultilevel"/>
    <w:tmpl w:val="93FA8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BD15FD9"/>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CA63F1"/>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5EA3A2C"/>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B713FEE"/>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C707567"/>
    <w:multiLevelType w:val="hybridMultilevel"/>
    <w:tmpl w:val="6BA64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CB26AC9"/>
    <w:multiLevelType w:val="hybridMultilevel"/>
    <w:tmpl w:val="E7DE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1850BB"/>
    <w:multiLevelType w:val="hybridMultilevel"/>
    <w:tmpl w:val="A9746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4"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427A01"/>
    <w:multiLevelType w:val="hybridMultilevel"/>
    <w:tmpl w:val="C9AC4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D509F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760096B"/>
    <w:multiLevelType w:val="hybridMultilevel"/>
    <w:tmpl w:val="B43AB1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CCB0905"/>
    <w:multiLevelType w:val="hybridMultilevel"/>
    <w:tmpl w:val="4BB4A8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2" w15:restartNumberingAfterBreak="0">
    <w:nsid w:val="724339BF"/>
    <w:multiLevelType w:val="hybridMultilevel"/>
    <w:tmpl w:val="DBAA9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2707750"/>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5896389"/>
    <w:multiLevelType w:val="hybridMultilevel"/>
    <w:tmpl w:val="82FE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79428A"/>
    <w:multiLevelType w:val="hybridMultilevel"/>
    <w:tmpl w:val="F2564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C970B65"/>
    <w:multiLevelType w:val="hybridMultilevel"/>
    <w:tmpl w:val="8062A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7FED7F56"/>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71"/>
  </w:num>
  <w:num w:numId="4">
    <w:abstractNumId w:val="10"/>
  </w:num>
  <w:num w:numId="5">
    <w:abstractNumId w:val="45"/>
  </w:num>
  <w:num w:numId="6">
    <w:abstractNumId w:val="67"/>
  </w:num>
  <w:num w:numId="7">
    <w:abstractNumId w:val="7"/>
  </w:num>
  <w:num w:numId="8">
    <w:abstractNumId w:val="3"/>
  </w:num>
  <w:num w:numId="9">
    <w:abstractNumId w:val="46"/>
  </w:num>
  <w:num w:numId="10">
    <w:abstractNumId w:val="68"/>
  </w:num>
  <w:num w:numId="11">
    <w:abstractNumId w:val="32"/>
  </w:num>
  <w:num w:numId="12">
    <w:abstractNumId w:val="14"/>
  </w:num>
  <w:num w:numId="13">
    <w:abstractNumId w:val="28"/>
  </w:num>
  <w:num w:numId="14">
    <w:abstractNumId w:val="58"/>
  </w:num>
  <w:num w:numId="15">
    <w:abstractNumId w:val="50"/>
  </w:num>
  <w:num w:numId="16">
    <w:abstractNumId w:val="79"/>
  </w:num>
  <w:num w:numId="17">
    <w:abstractNumId w:val="27"/>
  </w:num>
  <w:num w:numId="18">
    <w:abstractNumId w:val="56"/>
  </w:num>
  <w:num w:numId="19">
    <w:abstractNumId w:val="1"/>
  </w:num>
  <w:num w:numId="20">
    <w:abstractNumId w:val="9"/>
  </w:num>
  <w:num w:numId="21">
    <w:abstractNumId w:val="11"/>
  </w:num>
  <w:num w:numId="22">
    <w:abstractNumId w:val="15"/>
  </w:num>
  <w:num w:numId="23">
    <w:abstractNumId w:val="12"/>
  </w:num>
  <w:num w:numId="24">
    <w:abstractNumId w:val="74"/>
  </w:num>
  <w:num w:numId="25">
    <w:abstractNumId w:val="64"/>
  </w:num>
  <w:num w:numId="26">
    <w:abstractNumId w:val="19"/>
  </w:num>
  <w:num w:numId="27">
    <w:abstractNumId w:val="43"/>
  </w:num>
  <w:num w:numId="28">
    <w:abstractNumId w:val="38"/>
  </w:num>
  <w:num w:numId="29">
    <w:abstractNumId w:val="8"/>
  </w:num>
  <w:num w:numId="30">
    <w:abstractNumId w:val="4"/>
  </w:num>
  <w:num w:numId="31">
    <w:abstractNumId w:val="20"/>
  </w:num>
  <w:num w:numId="32">
    <w:abstractNumId w:val="63"/>
  </w:num>
  <w:num w:numId="33">
    <w:abstractNumId w:val="62"/>
  </w:num>
  <w:num w:numId="34">
    <w:abstractNumId w:val="24"/>
  </w:num>
  <w:num w:numId="35">
    <w:abstractNumId w:val="39"/>
  </w:num>
  <w:num w:numId="36">
    <w:abstractNumId w:val="16"/>
  </w:num>
  <w:num w:numId="37">
    <w:abstractNumId w:val="70"/>
  </w:num>
  <w:num w:numId="38">
    <w:abstractNumId w:val="22"/>
  </w:num>
  <w:num w:numId="39">
    <w:abstractNumId w:val="0"/>
  </w:num>
  <w:num w:numId="40">
    <w:abstractNumId w:val="34"/>
  </w:num>
  <w:num w:numId="41">
    <w:abstractNumId w:val="76"/>
  </w:num>
  <w:num w:numId="42">
    <w:abstractNumId w:val="21"/>
  </w:num>
  <w:num w:numId="43">
    <w:abstractNumId w:val="44"/>
  </w:num>
  <w:num w:numId="44">
    <w:abstractNumId w:val="61"/>
  </w:num>
  <w:num w:numId="45">
    <w:abstractNumId w:val="72"/>
  </w:num>
  <w:num w:numId="46">
    <w:abstractNumId w:val="47"/>
  </w:num>
  <w:num w:numId="47">
    <w:abstractNumId w:val="36"/>
  </w:num>
  <w:num w:numId="48">
    <w:abstractNumId w:val="30"/>
  </w:num>
  <w:num w:numId="49">
    <w:abstractNumId w:val="53"/>
  </w:num>
  <w:num w:numId="50">
    <w:abstractNumId w:val="40"/>
  </w:num>
  <w:num w:numId="51">
    <w:abstractNumId w:val="29"/>
  </w:num>
  <w:num w:numId="52">
    <w:abstractNumId w:val="73"/>
  </w:num>
  <w:num w:numId="53">
    <w:abstractNumId w:val="23"/>
  </w:num>
  <w:num w:numId="54">
    <w:abstractNumId w:val="57"/>
  </w:num>
  <w:num w:numId="55">
    <w:abstractNumId w:val="66"/>
  </w:num>
  <w:num w:numId="56">
    <w:abstractNumId w:val="13"/>
  </w:num>
  <w:num w:numId="57">
    <w:abstractNumId w:val="41"/>
  </w:num>
  <w:num w:numId="58">
    <w:abstractNumId w:val="55"/>
  </w:num>
  <w:num w:numId="59">
    <w:abstractNumId w:val="65"/>
  </w:num>
  <w:num w:numId="60">
    <w:abstractNumId w:val="59"/>
  </w:num>
  <w:num w:numId="61">
    <w:abstractNumId w:val="33"/>
  </w:num>
  <w:num w:numId="62">
    <w:abstractNumId w:val="42"/>
  </w:num>
  <w:num w:numId="63">
    <w:abstractNumId w:val="69"/>
  </w:num>
  <w:num w:numId="64">
    <w:abstractNumId w:val="2"/>
  </w:num>
  <w:num w:numId="65">
    <w:abstractNumId w:val="49"/>
  </w:num>
  <w:num w:numId="66">
    <w:abstractNumId w:val="52"/>
  </w:num>
  <w:num w:numId="67">
    <w:abstractNumId w:val="31"/>
  </w:num>
  <w:num w:numId="68">
    <w:abstractNumId w:val="6"/>
  </w:num>
  <w:num w:numId="69">
    <w:abstractNumId w:val="51"/>
  </w:num>
  <w:num w:numId="70">
    <w:abstractNumId w:val="35"/>
  </w:num>
  <w:num w:numId="71">
    <w:abstractNumId w:val="25"/>
  </w:num>
  <w:num w:numId="72">
    <w:abstractNumId w:val="48"/>
  </w:num>
  <w:num w:numId="73">
    <w:abstractNumId w:val="17"/>
  </w:num>
  <w:num w:numId="74">
    <w:abstractNumId w:val="5"/>
  </w:num>
  <w:num w:numId="75">
    <w:abstractNumId w:val="37"/>
  </w:num>
  <w:num w:numId="76">
    <w:abstractNumId w:val="78"/>
  </w:num>
  <w:num w:numId="77">
    <w:abstractNumId w:val="60"/>
  </w:num>
  <w:num w:numId="78">
    <w:abstractNumId w:val="54"/>
  </w:num>
  <w:num w:numId="79">
    <w:abstractNumId w:val="77"/>
  </w:num>
  <w:num w:numId="80">
    <w:abstractNumId w:val="75"/>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Taylor [nst]">
    <w15:presenceInfo w15:providerId="AD" w15:userId="S::nst@aber.ac.uk::168ca100-2c95-448c-8d17-750dbdac9c3b"/>
  </w15:person>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3A64"/>
    <w:rsid w:val="00007A06"/>
    <w:rsid w:val="00011F27"/>
    <w:rsid w:val="000121A8"/>
    <w:rsid w:val="00016D22"/>
    <w:rsid w:val="00023B1D"/>
    <w:rsid w:val="00031FBA"/>
    <w:rsid w:val="00033068"/>
    <w:rsid w:val="00052C2F"/>
    <w:rsid w:val="000560E8"/>
    <w:rsid w:val="00060713"/>
    <w:rsid w:val="00061E41"/>
    <w:rsid w:val="00063527"/>
    <w:rsid w:val="000656ED"/>
    <w:rsid w:val="00066B0D"/>
    <w:rsid w:val="00071D9D"/>
    <w:rsid w:val="00074A01"/>
    <w:rsid w:val="00075D10"/>
    <w:rsid w:val="00081782"/>
    <w:rsid w:val="0009699F"/>
    <w:rsid w:val="000A7660"/>
    <w:rsid w:val="000A7D72"/>
    <w:rsid w:val="000B7680"/>
    <w:rsid w:val="000C1E89"/>
    <w:rsid w:val="000C4EAD"/>
    <w:rsid w:val="000C6C51"/>
    <w:rsid w:val="000D0FA8"/>
    <w:rsid w:val="000D1926"/>
    <w:rsid w:val="000D69EB"/>
    <w:rsid w:val="000D7BF6"/>
    <w:rsid w:val="000E47F5"/>
    <w:rsid w:val="000E5039"/>
    <w:rsid w:val="000E55CB"/>
    <w:rsid w:val="000F2EC8"/>
    <w:rsid w:val="000F606C"/>
    <w:rsid w:val="00102D97"/>
    <w:rsid w:val="001032CD"/>
    <w:rsid w:val="00107B2E"/>
    <w:rsid w:val="00116063"/>
    <w:rsid w:val="001161ED"/>
    <w:rsid w:val="0012492A"/>
    <w:rsid w:val="00127B61"/>
    <w:rsid w:val="001332A1"/>
    <w:rsid w:val="00135554"/>
    <w:rsid w:val="0014536B"/>
    <w:rsid w:val="001461F5"/>
    <w:rsid w:val="0014676A"/>
    <w:rsid w:val="00151B20"/>
    <w:rsid w:val="001543E4"/>
    <w:rsid w:val="0015451B"/>
    <w:rsid w:val="00155CD6"/>
    <w:rsid w:val="00170846"/>
    <w:rsid w:val="00171600"/>
    <w:rsid w:val="0018587C"/>
    <w:rsid w:val="001932C5"/>
    <w:rsid w:val="00195F6D"/>
    <w:rsid w:val="001A0AEE"/>
    <w:rsid w:val="001A1038"/>
    <w:rsid w:val="001A3EE2"/>
    <w:rsid w:val="001A7CA1"/>
    <w:rsid w:val="001B0A81"/>
    <w:rsid w:val="001B2546"/>
    <w:rsid w:val="001B459E"/>
    <w:rsid w:val="001B518F"/>
    <w:rsid w:val="001C3FB0"/>
    <w:rsid w:val="001C6378"/>
    <w:rsid w:val="001C67CB"/>
    <w:rsid w:val="001D14BA"/>
    <w:rsid w:val="001D5052"/>
    <w:rsid w:val="001E5E69"/>
    <w:rsid w:val="001E70F7"/>
    <w:rsid w:val="001F3069"/>
    <w:rsid w:val="001F35A4"/>
    <w:rsid w:val="001F47F9"/>
    <w:rsid w:val="001F4807"/>
    <w:rsid w:val="002027A2"/>
    <w:rsid w:val="002028B8"/>
    <w:rsid w:val="00207339"/>
    <w:rsid w:val="00210062"/>
    <w:rsid w:val="00214282"/>
    <w:rsid w:val="00224BAA"/>
    <w:rsid w:val="00224EA7"/>
    <w:rsid w:val="00225DD7"/>
    <w:rsid w:val="0022612B"/>
    <w:rsid w:val="0024346F"/>
    <w:rsid w:val="00245529"/>
    <w:rsid w:val="00247E65"/>
    <w:rsid w:val="00251E42"/>
    <w:rsid w:val="00251FCC"/>
    <w:rsid w:val="00260784"/>
    <w:rsid w:val="00260B0F"/>
    <w:rsid w:val="00270B32"/>
    <w:rsid w:val="0027150E"/>
    <w:rsid w:val="0027762B"/>
    <w:rsid w:val="002808A8"/>
    <w:rsid w:val="002932E6"/>
    <w:rsid w:val="00297F0D"/>
    <w:rsid w:val="002B0070"/>
    <w:rsid w:val="002B67EA"/>
    <w:rsid w:val="002C0343"/>
    <w:rsid w:val="002D5C58"/>
    <w:rsid w:val="002E2444"/>
    <w:rsid w:val="002E2960"/>
    <w:rsid w:val="002E3E4F"/>
    <w:rsid w:val="002E4ED7"/>
    <w:rsid w:val="002F1A62"/>
    <w:rsid w:val="002F29DD"/>
    <w:rsid w:val="002F3C01"/>
    <w:rsid w:val="00300C93"/>
    <w:rsid w:val="003169F9"/>
    <w:rsid w:val="003268BD"/>
    <w:rsid w:val="003273E4"/>
    <w:rsid w:val="00345CD6"/>
    <w:rsid w:val="00347FB9"/>
    <w:rsid w:val="003522FB"/>
    <w:rsid w:val="00352398"/>
    <w:rsid w:val="0037614C"/>
    <w:rsid w:val="0037618D"/>
    <w:rsid w:val="00381302"/>
    <w:rsid w:val="003856E7"/>
    <w:rsid w:val="00386480"/>
    <w:rsid w:val="003871D0"/>
    <w:rsid w:val="00391ED4"/>
    <w:rsid w:val="00396F01"/>
    <w:rsid w:val="003A3122"/>
    <w:rsid w:val="003A75DF"/>
    <w:rsid w:val="003B0B38"/>
    <w:rsid w:val="003B340B"/>
    <w:rsid w:val="003B4D7C"/>
    <w:rsid w:val="003B5D1F"/>
    <w:rsid w:val="003B73E3"/>
    <w:rsid w:val="003C227A"/>
    <w:rsid w:val="003C2954"/>
    <w:rsid w:val="003C4F45"/>
    <w:rsid w:val="003D172A"/>
    <w:rsid w:val="003D59A8"/>
    <w:rsid w:val="003D628B"/>
    <w:rsid w:val="003E28CC"/>
    <w:rsid w:val="003F601F"/>
    <w:rsid w:val="0040105B"/>
    <w:rsid w:val="00404A71"/>
    <w:rsid w:val="0040550B"/>
    <w:rsid w:val="0041309C"/>
    <w:rsid w:val="00422FD8"/>
    <w:rsid w:val="0042405C"/>
    <w:rsid w:val="00426469"/>
    <w:rsid w:val="00431556"/>
    <w:rsid w:val="00437F9C"/>
    <w:rsid w:val="00442928"/>
    <w:rsid w:val="004439E9"/>
    <w:rsid w:val="00455365"/>
    <w:rsid w:val="004571B8"/>
    <w:rsid w:val="004603BB"/>
    <w:rsid w:val="00460DED"/>
    <w:rsid w:val="00461F12"/>
    <w:rsid w:val="00462CC0"/>
    <w:rsid w:val="00465C7F"/>
    <w:rsid w:val="004705A5"/>
    <w:rsid w:val="004710AA"/>
    <w:rsid w:val="00471603"/>
    <w:rsid w:val="004746F5"/>
    <w:rsid w:val="00474A84"/>
    <w:rsid w:val="004754CC"/>
    <w:rsid w:val="00481D1B"/>
    <w:rsid w:val="00482185"/>
    <w:rsid w:val="00486450"/>
    <w:rsid w:val="00495198"/>
    <w:rsid w:val="004B389F"/>
    <w:rsid w:val="004B526D"/>
    <w:rsid w:val="004C12FA"/>
    <w:rsid w:val="004C18C3"/>
    <w:rsid w:val="004D45DD"/>
    <w:rsid w:val="004D5012"/>
    <w:rsid w:val="004D5FF4"/>
    <w:rsid w:val="004E168A"/>
    <w:rsid w:val="004E2670"/>
    <w:rsid w:val="004E2E5B"/>
    <w:rsid w:val="004E5280"/>
    <w:rsid w:val="004E63C0"/>
    <w:rsid w:val="004F0E8A"/>
    <w:rsid w:val="004F111C"/>
    <w:rsid w:val="004F1DC9"/>
    <w:rsid w:val="004F40D9"/>
    <w:rsid w:val="004F5488"/>
    <w:rsid w:val="004F6731"/>
    <w:rsid w:val="00505C79"/>
    <w:rsid w:val="005060CD"/>
    <w:rsid w:val="00510864"/>
    <w:rsid w:val="00520F77"/>
    <w:rsid w:val="00522736"/>
    <w:rsid w:val="00525B9C"/>
    <w:rsid w:val="0053131D"/>
    <w:rsid w:val="005348CD"/>
    <w:rsid w:val="00536C05"/>
    <w:rsid w:val="0054198B"/>
    <w:rsid w:val="0054496C"/>
    <w:rsid w:val="00547944"/>
    <w:rsid w:val="00552956"/>
    <w:rsid w:val="0055468A"/>
    <w:rsid w:val="005572F8"/>
    <w:rsid w:val="005848FC"/>
    <w:rsid w:val="005869A0"/>
    <w:rsid w:val="00586D33"/>
    <w:rsid w:val="00591D04"/>
    <w:rsid w:val="005A0731"/>
    <w:rsid w:val="005A2C12"/>
    <w:rsid w:val="005A4A1D"/>
    <w:rsid w:val="005B2B60"/>
    <w:rsid w:val="005D061E"/>
    <w:rsid w:val="005D7EC8"/>
    <w:rsid w:val="005E51BB"/>
    <w:rsid w:val="005E7623"/>
    <w:rsid w:val="005F782E"/>
    <w:rsid w:val="0060046D"/>
    <w:rsid w:val="006266C9"/>
    <w:rsid w:val="00627DAD"/>
    <w:rsid w:val="00633043"/>
    <w:rsid w:val="006426CA"/>
    <w:rsid w:val="0064587E"/>
    <w:rsid w:val="00645C2C"/>
    <w:rsid w:val="00647ECC"/>
    <w:rsid w:val="00654EF2"/>
    <w:rsid w:val="00664FB5"/>
    <w:rsid w:val="006678BA"/>
    <w:rsid w:val="006773C8"/>
    <w:rsid w:val="006833BB"/>
    <w:rsid w:val="00694611"/>
    <w:rsid w:val="00694DC5"/>
    <w:rsid w:val="0069639D"/>
    <w:rsid w:val="006A3C04"/>
    <w:rsid w:val="006B0EA9"/>
    <w:rsid w:val="006B23A9"/>
    <w:rsid w:val="006C2C0C"/>
    <w:rsid w:val="006C3D5A"/>
    <w:rsid w:val="006C503D"/>
    <w:rsid w:val="006C6C01"/>
    <w:rsid w:val="006C7832"/>
    <w:rsid w:val="006E7A70"/>
    <w:rsid w:val="006F4C89"/>
    <w:rsid w:val="006F646E"/>
    <w:rsid w:val="007000E8"/>
    <w:rsid w:val="00703990"/>
    <w:rsid w:val="007048DD"/>
    <w:rsid w:val="007068B4"/>
    <w:rsid w:val="00711DBE"/>
    <w:rsid w:val="00712DE7"/>
    <w:rsid w:val="00713736"/>
    <w:rsid w:val="007218ED"/>
    <w:rsid w:val="00730922"/>
    <w:rsid w:val="00730942"/>
    <w:rsid w:val="00730D01"/>
    <w:rsid w:val="007322BF"/>
    <w:rsid w:val="00736C0D"/>
    <w:rsid w:val="00740C6B"/>
    <w:rsid w:val="00742A80"/>
    <w:rsid w:val="00776F9C"/>
    <w:rsid w:val="007777AC"/>
    <w:rsid w:val="007858DC"/>
    <w:rsid w:val="0079272E"/>
    <w:rsid w:val="00792F45"/>
    <w:rsid w:val="00793B9B"/>
    <w:rsid w:val="0079605F"/>
    <w:rsid w:val="007963EF"/>
    <w:rsid w:val="007A0C6F"/>
    <w:rsid w:val="007A2FEE"/>
    <w:rsid w:val="007A37D2"/>
    <w:rsid w:val="007A3E41"/>
    <w:rsid w:val="007A3E72"/>
    <w:rsid w:val="007A56AC"/>
    <w:rsid w:val="007A66BC"/>
    <w:rsid w:val="007A7119"/>
    <w:rsid w:val="007A7523"/>
    <w:rsid w:val="007B5B91"/>
    <w:rsid w:val="007C0E2B"/>
    <w:rsid w:val="007C5E19"/>
    <w:rsid w:val="007D0F10"/>
    <w:rsid w:val="007E1BEF"/>
    <w:rsid w:val="007E6892"/>
    <w:rsid w:val="007E7B4C"/>
    <w:rsid w:val="007E7C89"/>
    <w:rsid w:val="007F10A7"/>
    <w:rsid w:val="007F42B8"/>
    <w:rsid w:val="007F6CEB"/>
    <w:rsid w:val="007F6F02"/>
    <w:rsid w:val="00800234"/>
    <w:rsid w:val="00801249"/>
    <w:rsid w:val="00801EE8"/>
    <w:rsid w:val="0080500C"/>
    <w:rsid w:val="0080599E"/>
    <w:rsid w:val="00806712"/>
    <w:rsid w:val="00806CFF"/>
    <w:rsid w:val="00810DC9"/>
    <w:rsid w:val="00824F7D"/>
    <w:rsid w:val="008309EA"/>
    <w:rsid w:val="00834E6E"/>
    <w:rsid w:val="00836561"/>
    <w:rsid w:val="0084239E"/>
    <w:rsid w:val="0084509D"/>
    <w:rsid w:val="00850F2B"/>
    <w:rsid w:val="00854770"/>
    <w:rsid w:val="0085529E"/>
    <w:rsid w:val="00860562"/>
    <w:rsid w:val="0086252C"/>
    <w:rsid w:val="00863DD5"/>
    <w:rsid w:val="008725E4"/>
    <w:rsid w:val="0087286F"/>
    <w:rsid w:val="008749A4"/>
    <w:rsid w:val="008756E4"/>
    <w:rsid w:val="00875F45"/>
    <w:rsid w:val="00876154"/>
    <w:rsid w:val="008868F2"/>
    <w:rsid w:val="00887F1C"/>
    <w:rsid w:val="0089101B"/>
    <w:rsid w:val="008948ED"/>
    <w:rsid w:val="0089511C"/>
    <w:rsid w:val="00897986"/>
    <w:rsid w:val="008A08A1"/>
    <w:rsid w:val="008A4757"/>
    <w:rsid w:val="008A5163"/>
    <w:rsid w:val="008C0980"/>
    <w:rsid w:val="008C1C12"/>
    <w:rsid w:val="008C25DD"/>
    <w:rsid w:val="008D2727"/>
    <w:rsid w:val="008D5188"/>
    <w:rsid w:val="008D6A65"/>
    <w:rsid w:val="008E4179"/>
    <w:rsid w:val="008F340C"/>
    <w:rsid w:val="008F6B86"/>
    <w:rsid w:val="00901177"/>
    <w:rsid w:val="0090251C"/>
    <w:rsid w:val="009066F1"/>
    <w:rsid w:val="00914FCC"/>
    <w:rsid w:val="009161DD"/>
    <w:rsid w:val="009179B7"/>
    <w:rsid w:val="00920592"/>
    <w:rsid w:val="009206EF"/>
    <w:rsid w:val="009212B5"/>
    <w:rsid w:val="00927BF5"/>
    <w:rsid w:val="00927CA8"/>
    <w:rsid w:val="00930B73"/>
    <w:rsid w:val="00931A7F"/>
    <w:rsid w:val="00932C40"/>
    <w:rsid w:val="00937FDD"/>
    <w:rsid w:val="00940114"/>
    <w:rsid w:val="00945DA2"/>
    <w:rsid w:val="00955DF5"/>
    <w:rsid w:val="00957247"/>
    <w:rsid w:val="009679E7"/>
    <w:rsid w:val="0097080E"/>
    <w:rsid w:val="00972039"/>
    <w:rsid w:val="00973F48"/>
    <w:rsid w:val="00982505"/>
    <w:rsid w:val="00982587"/>
    <w:rsid w:val="00982D90"/>
    <w:rsid w:val="00983BB4"/>
    <w:rsid w:val="00983D12"/>
    <w:rsid w:val="00990687"/>
    <w:rsid w:val="0099392E"/>
    <w:rsid w:val="009A1955"/>
    <w:rsid w:val="009A54F2"/>
    <w:rsid w:val="009B764F"/>
    <w:rsid w:val="009C1464"/>
    <w:rsid w:val="009C52EA"/>
    <w:rsid w:val="009D0D1C"/>
    <w:rsid w:val="009D4328"/>
    <w:rsid w:val="009F26B8"/>
    <w:rsid w:val="009F2AFD"/>
    <w:rsid w:val="009F7162"/>
    <w:rsid w:val="00A0375D"/>
    <w:rsid w:val="00A10C24"/>
    <w:rsid w:val="00A11B8A"/>
    <w:rsid w:val="00A14342"/>
    <w:rsid w:val="00A1493B"/>
    <w:rsid w:val="00A17F3B"/>
    <w:rsid w:val="00A24017"/>
    <w:rsid w:val="00A304C2"/>
    <w:rsid w:val="00A315F5"/>
    <w:rsid w:val="00A37C08"/>
    <w:rsid w:val="00A45C4B"/>
    <w:rsid w:val="00A519BB"/>
    <w:rsid w:val="00A65BA2"/>
    <w:rsid w:val="00A66410"/>
    <w:rsid w:val="00A71939"/>
    <w:rsid w:val="00A74F22"/>
    <w:rsid w:val="00A74FC3"/>
    <w:rsid w:val="00A77D80"/>
    <w:rsid w:val="00A82D60"/>
    <w:rsid w:val="00A87EC1"/>
    <w:rsid w:val="00A94623"/>
    <w:rsid w:val="00AB1193"/>
    <w:rsid w:val="00AB1A02"/>
    <w:rsid w:val="00AB7C89"/>
    <w:rsid w:val="00AC0067"/>
    <w:rsid w:val="00AC5772"/>
    <w:rsid w:val="00AD2FA0"/>
    <w:rsid w:val="00AD445D"/>
    <w:rsid w:val="00AD5FA5"/>
    <w:rsid w:val="00AD6796"/>
    <w:rsid w:val="00AE0748"/>
    <w:rsid w:val="00AE2674"/>
    <w:rsid w:val="00AE4F85"/>
    <w:rsid w:val="00AE59D0"/>
    <w:rsid w:val="00AE625C"/>
    <w:rsid w:val="00AF1FBE"/>
    <w:rsid w:val="00AF61DC"/>
    <w:rsid w:val="00AF64DB"/>
    <w:rsid w:val="00AF6813"/>
    <w:rsid w:val="00B017FE"/>
    <w:rsid w:val="00B1213E"/>
    <w:rsid w:val="00B16BD7"/>
    <w:rsid w:val="00B20B61"/>
    <w:rsid w:val="00B2378E"/>
    <w:rsid w:val="00B27390"/>
    <w:rsid w:val="00B2747B"/>
    <w:rsid w:val="00B40716"/>
    <w:rsid w:val="00B40EBA"/>
    <w:rsid w:val="00B54C85"/>
    <w:rsid w:val="00B5517C"/>
    <w:rsid w:val="00B56F5D"/>
    <w:rsid w:val="00B61EE5"/>
    <w:rsid w:val="00B73499"/>
    <w:rsid w:val="00B915D8"/>
    <w:rsid w:val="00B930F1"/>
    <w:rsid w:val="00B95712"/>
    <w:rsid w:val="00BA42D8"/>
    <w:rsid w:val="00BA725D"/>
    <w:rsid w:val="00BA75B4"/>
    <w:rsid w:val="00BB0159"/>
    <w:rsid w:val="00BB3902"/>
    <w:rsid w:val="00BB6A6F"/>
    <w:rsid w:val="00BC3662"/>
    <w:rsid w:val="00BC372F"/>
    <w:rsid w:val="00BD079A"/>
    <w:rsid w:val="00BD3C47"/>
    <w:rsid w:val="00BD4B26"/>
    <w:rsid w:val="00BD5618"/>
    <w:rsid w:val="00BE40EA"/>
    <w:rsid w:val="00BE51BE"/>
    <w:rsid w:val="00BE7F1F"/>
    <w:rsid w:val="00BF4ED0"/>
    <w:rsid w:val="00BF75E8"/>
    <w:rsid w:val="00C00F47"/>
    <w:rsid w:val="00C02544"/>
    <w:rsid w:val="00C04023"/>
    <w:rsid w:val="00C07C5B"/>
    <w:rsid w:val="00C153F7"/>
    <w:rsid w:val="00C16942"/>
    <w:rsid w:val="00C17D6D"/>
    <w:rsid w:val="00C2013D"/>
    <w:rsid w:val="00C21887"/>
    <w:rsid w:val="00C23FD8"/>
    <w:rsid w:val="00C24FF0"/>
    <w:rsid w:val="00C256A1"/>
    <w:rsid w:val="00C307D4"/>
    <w:rsid w:val="00C35A66"/>
    <w:rsid w:val="00C4659E"/>
    <w:rsid w:val="00C46B68"/>
    <w:rsid w:val="00C5112C"/>
    <w:rsid w:val="00C523C0"/>
    <w:rsid w:val="00C56CA3"/>
    <w:rsid w:val="00C70056"/>
    <w:rsid w:val="00C74B6A"/>
    <w:rsid w:val="00C773F7"/>
    <w:rsid w:val="00C77613"/>
    <w:rsid w:val="00C80989"/>
    <w:rsid w:val="00C91138"/>
    <w:rsid w:val="00CA0716"/>
    <w:rsid w:val="00CA7A3C"/>
    <w:rsid w:val="00CB7352"/>
    <w:rsid w:val="00CC4CDE"/>
    <w:rsid w:val="00CC4E3A"/>
    <w:rsid w:val="00CC5557"/>
    <w:rsid w:val="00CD43FC"/>
    <w:rsid w:val="00CD522B"/>
    <w:rsid w:val="00CE16A3"/>
    <w:rsid w:val="00CE4F6E"/>
    <w:rsid w:val="00CE51A7"/>
    <w:rsid w:val="00CE5506"/>
    <w:rsid w:val="00CF008A"/>
    <w:rsid w:val="00CF5F6D"/>
    <w:rsid w:val="00D00CD1"/>
    <w:rsid w:val="00D065A4"/>
    <w:rsid w:val="00D1474A"/>
    <w:rsid w:val="00D27793"/>
    <w:rsid w:val="00D360C1"/>
    <w:rsid w:val="00D363AF"/>
    <w:rsid w:val="00D36B43"/>
    <w:rsid w:val="00D3799A"/>
    <w:rsid w:val="00D40418"/>
    <w:rsid w:val="00D42484"/>
    <w:rsid w:val="00D50546"/>
    <w:rsid w:val="00D55700"/>
    <w:rsid w:val="00D60114"/>
    <w:rsid w:val="00D61D84"/>
    <w:rsid w:val="00D637B4"/>
    <w:rsid w:val="00D64757"/>
    <w:rsid w:val="00D75FC2"/>
    <w:rsid w:val="00D80396"/>
    <w:rsid w:val="00D81290"/>
    <w:rsid w:val="00D8493D"/>
    <w:rsid w:val="00DA0709"/>
    <w:rsid w:val="00DA197B"/>
    <w:rsid w:val="00DA2392"/>
    <w:rsid w:val="00DA26BF"/>
    <w:rsid w:val="00DA4C6E"/>
    <w:rsid w:val="00DA50A3"/>
    <w:rsid w:val="00DA6A8D"/>
    <w:rsid w:val="00DB0879"/>
    <w:rsid w:val="00DB3BC0"/>
    <w:rsid w:val="00DB78FA"/>
    <w:rsid w:val="00DB79D6"/>
    <w:rsid w:val="00DB7EB7"/>
    <w:rsid w:val="00DC6324"/>
    <w:rsid w:val="00DD1172"/>
    <w:rsid w:val="00DD3ED4"/>
    <w:rsid w:val="00DD40B2"/>
    <w:rsid w:val="00DD4DF0"/>
    <w:rsid w:val="00DE01B2"/>
    <w:rsid w:val="00DE46ED"/>
    <w:rsid w:val="00DF1E46"/>
    <w:rsid w:val="00DF4F10"/>
    <w:rsid w:val="00E04AA0"/>
    <w:rsid w:val="00E04B62"/>
    <w:rsid w:val="00E050F4"/>
    <w:rsid w:val="00E06111"/>
    <w:rsid w:val="00E1428E"/>
    <w:rsid w:val="00E15CBC"/>
    <w:rsid w:val="00E36D09"/>
    <w:rsid w:val="00E402A6"/>
    <w:rsid w:val="00E459A2"/>
    <w:rsid w:val="00E532AC"/>
    <w:rsid w:val="00E61859"/>
    <w:rsid w:val="00E61B6D"/>
    <w:rsid w:val="00E64EE7"/>
    <w:rsid w:val="00E83023"/>
    <w:rsid w:val="00E83B32"/>
    <w:rsid w:val="00E841B7"/>
    <w:rsid w:val="00E84FB3"/>
    <w:rsid w:val="00E8779E"/>
    <w:rsid w:val="00E90708"/>
    <w:rsid w:val="00E971C6"/>
    <w:rsid w:val="00EA2A56"/>
    <w:rsid w:val="00EA4F60"/>
    <w:rsid w:val="00EA5150"/>
    <w:rsid w:val="00EA6599"/>
    <w:rsid w:val="00EB2619"/>
    <w:rsid w:val="00EC09F9"/>
    <w:rsid w:val="00EC1958"/>
    <w:rsid w:val="00EC2426"/>
    <w:rsid w:val="00EC28A9"/>
    <w:rsid w:val="00EC518D"/>
    <w:rsid w:val="00ED1CB7"/>
    <w:rsid w:val="00ED684B"/>
    <w:rsid w:val="00F02E10"/>
    <w:rsid w:val="00F052EC"/>
    <w:rsid w:val="00F102F7"/>
    <w:rsid w:val="00F1080E"/>
    <w:rsid w:val="00F10B61"/>
    <w:rsid w:val="00F13A22"/>
    <w:rsid w:val="00F27A53"/>
    <w:rsid w:val="00F27D18"/>
    <w:rsid w:val="00F31BE5"/>
    <w:rsid w:val="00F34F05"/>
    <w:rsid w:val="00F35793"/>
    <w:rsid w:val="00F37DB4"/>
    <w:rsid w:val="00F56705"/>
    <w:rsid w:val="00F5671D"/>
    <w:rsid w:val="00F567FC"/>
    <w:rsid w:val="00F61B29"/>
    <w:rsid w:val="00F67751"/>
    <w:rsid w:val="00F7574E"/>
    <w:rsid w:val="00F75BFF"/>
    <w:rsid w:val="00F80671"/>
    <w:rsid w:val="00F85D60"/>
    <w:rsid w:val="00F87C73"/>
    <w:rsid w:val="00F91BF3"/>
    <w:rsid w:val="00F92A72"/>
    <w:rsid w:val="00F9521D"/>
    <w:rsid w:val="00F9680B"/>
    <w:rsid w:val="00FD0614"/>
    <w:rsid w:val="00FE29A0"/>
    <w:rsid w:val="00FF41CF"/>
    <w:rsid w:val="00FF4D9D"/>
    <w:rsid w:val="00FF4E95"/>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849364710">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en/lectur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wj7@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login/" TargetMode="External"/><Relationship Id="rId45" Type="http://schemas.openxmlformats.org/officeDocument/2006/relationships/hyperlink" Target="http://localhost:8000/en/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logi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fontTable" Target="fontTable.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7</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3</b:RefOrder>
  </b:Source>
  <b:Source>
    <b:Tag>Ato19</b:Tag>
    <b:SourceType>InternetSite</b:SourceType>
    <b:Guid>{1C5E0A07-38AE-4368-9042-5E22486DB9C8}</b:Guid>
    <b:Title>Atom Homepage</b:Title>
    <b:YearAccessed>2019</b:YearAccessed>
    <b:MonthAccessed>April</b:MonthAccessed>
    <b:DayAccessed>22</b:DayAccessed>
    <b:URL>https://atom.io/</b:URL>
    <b:RefOrder>4</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5</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6</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8</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9</b:RefOrder>
  </b:Source>
  <b:Source>
    <b:Tag>2704</b:Tag>
    <b:SourceType>InternetSite</b:SourceType>
    <b:Guid>{0900E5CD-33AB-45C4-98AF-50278E9641CD}</b:Guid>
    <b:YearAccessed>27</b:YearAccessed>
    <b:MonthAccessed>04</b:MonthAccessed>
    <b:DayAccessed>2019</b:DayAccessed>
    <b:URL>https://www.djangoproject.com/</b:URL>
    <b:Title>The Django Project</b:Title>
    <b:RefOrder>14</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10</b:RefOrder>
  </b:Source>
  <b:Source>
    <b:Tag>19Ap</b:Tag>
    <b:SourceType>InternetSite</b:SourceType>
    <b:Guid>{CF0A6E1C-1E40-44D1-98F3-CFA70000C197}</b:Guid>
    <b:YearAccessed>2019</b:YearAccessed>
    <b:MonthAccessed>April</b:MonthAccessed>
    <b:DayAccessed>27</b:DayAccessed>
    <b:URL>https://getbootstrap.com/</b:URL>
    <b:Title>Get Bootstrap</b:Title>
    <b:RefOrder>15</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11</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12</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22</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16</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21</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20</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19</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18</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17</b:RefOrder>
  </b:Source>
  <b:Source>
    <b:Tag>Clo19</b:Tag>
    <b:SourceType>InternetSite</b:SourceType>
    <b:Guid>{F0164088-8025-400C-9568-FD0188930E00}</b:Guid>
    <b:Title>Cloud Translation API documentation </b:Title>
    <b:ProductionCompany>Google</b:ProductionCompany>
    <b:YearAccessed>2019</b:YearAccessed>
    <b:MonthAccessed>05</b:MonthAccessed>
    <b:DayAccessed>01</b:DayAccessed>
    <b:URL>https://cloud.google.com/translate/docs/</b:URL>
    <b:RefOrder>13</b:RefOrder>
  </b:Source>
</b:Sources>
</file>

<file path=customXml/itemProps1.xml><?xml version="1.0" encoding="utf-8"?>
<ds:datastoreItem xmlns:ds="http://schemas.openxmlformats.org/officeDocument/2006/customXml" ds:itemID="{8315AE87-2985-4B6A-8D16-EDFB65428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5514</TotalTime>
  <Pages>46</Pages>
  <Words>12099</Words>
  <Characters>68970</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280</cp:revision>
  <cp:lastPrinted>2014-04-04T11:58:00Z</cp:lastPrinted>
  <dcterms:created xsi:type="dcterms:W3CDTF">2019-04-22T10:36:00Z</dcterms:created>
  <dcterms:modified xsi:type="dcterms:W3CDTF">2019-05-01T14:45:00Z</dcterms:modified>
</cp:coreProperties>
</file>