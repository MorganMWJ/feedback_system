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7347470"/>
      <w:bookmarkStart w:id="7" w:name="_Toc192777706"/>
      <w:r w:rsidRPr="003C4F45">
        <w:rPr>
          <w:lang w:val="en-GB"/>
        </w:rPr>
        <w:t>Background</w:t>
      </w:r>
      <w:bookmarkEnd w:id="6"/>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48E55AAD"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F67751">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7"/>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7347477"/>
      <w:bookmarkStart w:id="19" w:name="_Toc192777708"/>
      <w:r w:rsidRPr="003C4F45">
        <w:rPr>
          <w:lang w:val="en-GB"/>
        </w:rPr>
        <w:t>Overall Architecture</w:t>
      </w:r>
      <w:bookmarkEnd w:id="17"/>
      <w:bookmarkEnd w:id="18"/>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1BE32B0" w14:textId="63020AC2" w:rsidR="002808A8" w:rsidRDefault="002808A8" w:rsidP="002808A8">
      <w:pPr>
        <w:rPr>
          <w:lang w:val="en-GB"/>
        </w:rPr>
      </w:pPr>
      <w:r>
        <w:rPr>
          <w:lang w:val="en-GB"/>
        </w:rPr>
        <w:t>My behavioural diagrams display the system functionality and detail the intended user workflow.</w:t>
      </w:r>
      <w:r w:rsidR="00D8493D">
        <w:rPr>
          <w:lang w:val="en-GB"/>
        </w:rPr>
        <w:t xml:space="preserve"> </w:t>
      </w: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2CF35F18" w:rsidR="00F67751" w:rsidRDefault="00F67751" w:rsidP="00F67751">
      <w:pPr>
        <w:pStyle w:val="Caption"/>
        <w:jc w:val="center"/>
        <w:rPr>
          <w:lang w:val="en-GB"/>
        </w:rPr>
      </w:pPr>
      <w:r>
        <w:t xml:space="preserve">Figure </w:t>
      </w:r>
      <w:r>
        <w:fldChar w:fldCharType="begin"/>
      </w:r>
      <w:r>
        <w:instrText xml:space="preserve"> SEQ Figure \* ARABIC </w:instrText>
      </w:r>
      <w:r>
        <w:fldChar w:fldCharType="separate"/>
      </w:r>
      <w:r>
        <w:rPr>
          <w:noProof/>
        </w:rPr>
        <w:t>2</w:t>
      </w:r>
      <w:r>
        <w:fldChar w:fldCharType="end"/>
      </w:r>
      <w:r>
        <w:t xml:space="preserve"> Use-Case Diagram</w:t>
      </w:r>
    </w:p>
    <w:p w14:paraId="5F0A9EB0" w14:textId="2746E155" w:rsidR="00983BB4" w:rsidRPr="00260B0F" w:rsidRDefault="00983BB4" w:rsidP="002808A8">
      <w:pPr>
        <w:rPr>
          <w:lang w:val="en-GB"/>
        </w:rPr>
      </w:pPr>
    </w:p>
    <w:p w14:paraId="466109F3" w14:textId="33DF60AF" w:rsidR="002808A8"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lastRenderedPageBreak/>
        <w:drawing>
          <wp:inline distT="0" distB="0" distL="0" distR="0" wp14:anchorId="7D4FC556" wp14:editId="5224BEFF">
            <wp:extent cx="5270500" cy="541214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270500" cy="5412142"/>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768C51FD" w:rsidR="00983BB4"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F67751">
        <w:rPr>
          <w:noProof/>
        </w:rPr>
        <w:t>3</w:t>
      </w:r>
      <w:r>
        <w:fldChar w:fldCharType="end"/>
      </w:r>
      <w:r>
        <w:t xml:space="preserve">  Staff User Activity Diagram</w:t>
      </w:r>
    </w:p>
    <w:p w14:paraId="617EAD9C" w14:textId="0E753EA5" w:rsidR="00983BB4" w:rsidRDefault="008C25DD" w:rsidP="00983BB4">
      <w:pPr>
        <w:keepNext/>
        <w:jc w:val="center"/>
      </w:pPr>
      <w:r>
        <w:rPr>
          <w:noProof/>
        </w:rPr>
        <w:drawing>
          <wp:inline distT="0" distB="0" distL="0" distR="0" wp14:anchorId="5E42DE7F" wp14:editId="1010B691">
            <wp:extent cx="3162748" cy="287238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2587" cy="2890402"/>
                    </a:xfrm>
                    <a:prstGeom prst="rect">
                      <a:avLst/>
                    </a:prstGeom>
                    <a:noFill/>
                    <a:ln>
                      <a:noFill/>
                    </a:ln>
                  </pic:spPr>
                </pic:pic>
              </a:graphicData>
            </a:graphic>
          </wp:inline>
        </w:drawing>
      </w:r>
    </w:p>
    <w:p w14:paraId="453AF398" w14:textId="51066374" w:rsidR="00983BB4" w:rsidRPr="00BA725D"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F67751">
        <w:rPr>
          <w:noProof/>
        </w:rPr>
        <w:t>4</w:t>
      </w:r>
      <w:r>
        <w:fldChar w:fldCharType="end"/>
      </w:r>
      <w:r>
        <w:t xml:space="preserve">  Student User Activity Diagram - Providing Feedback</w:t>
      </w:r>
    </w:p>
    <w:p w14:paraId="68227BC3" w14:textId="34FEE93B" w:rsidR="002808A8" w:rsidRDefault="00E04AA0" w:rsidP="0037614C">
      <w:commentRangeStart w:id="22"/>
      <w:commentRangeEnd w:id="22"/>
      <w:r>
        <w:rPr>
          <w:rStyle w:val="CommentReference"/>
        </w:rPr>
        <w:lastRenderedPageBreak/>
        <w:commentReference w:id="22"/>
      </w:r>
      <w:r w:rsidR="0054198B" w:rsidRPr="0054198B">
        <w:t xml:space="preserve"> </w:t>
      </w:r>
    </w:p>
    <w:p w14:paraId="00FDD681" w14:textId="77777777" w:rsidR="005E7623" w:rsidRDefault="005E7623" w:rsidP="0037614C">
      <w:pPr>
        <w:rPr>
          <w:lang w:val="en-GB"/>
        </w:rPr>
      </w:pPr>
    </w:p>
    <w:p w14:paraId="0A26B07D" w14:textId="4D1DE6B4" w:rsidR="003273E4" w:rsidRPr="00D8493D" w:rsidRDefault="00BA725D" w:rsidP="0037614C">
      <w:pPr>
        <w:pStyle w:val="Heading3"/>
        <w:rPr>
          <w:lang w:val="en-GB"/>
        </w:rPr>
      </w:pPr>
      <w:bookmarkStart w:id="23" w:name="_Toc7347479"/>
      <w:r>
        <w:rPr>
          <w:lang w:val="en-GB"/>
        </w:rPr>
        <w:t>Structural Diagrams</w:t>
      </w:r>
      <w:bookmarkStart w:id="24" w:name="_GoBack"/>
      <w:bookmarkEnd w:id="23"/>
      <w:bookmarkEnd w:id="24"/>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D8493D">
      <w:pPr>
        <w:keepNext/>
        <w:jc w:val="center"/>
      </w:pPr>
      <w:r>
        <w:rPr>
          <w:noProof/>
        </w:rPr>
        <w:drawing>
          <wp:inline distT="0" distB="0" distL="0" distR="0" wp14:anchorId="100871E6" wp14:editId="3FEA4EC4">
            <wp:extent cx="4044875" cy="2172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2968" cy="2176883"/>
                    </a:xfrm>
                    <a:prstGeom prst="rect">
                      <a:avLst/>
                    </a:prstGeom>
                    <a:noFill/>
                    <a:ln>
                      <a:noFill/>
                    </a:ln>
                  </pic:spPr>
                </pic:pic>
              </a:graphicData>
            </a:graphic>
          </wp:inline>
        </w:drawing>
      </w:r>
    </w:p>
    <w:p w14:paraId="4F503FE2" w14:textId="087A960C"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sidR="00F67751">
        <w:rPr>
          <w:noProof/>
        </w:rPr>
        <w:t>5</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15509972"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F67751">
              <w:rPr>
                <w:noProof/>
                <w:sz w:val="14"/>
              </w:rPr>
              <w:t>6</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445AFEE1"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F67751">
              <w:rPr>
                <w:noProof/>
                <w:sz w:val="14"/>
              </w:rPr>
              <w:t>7</w:t>
            </w:r>
            <w:r w:rsidRPr="00C70056">
              <w:rPr>
                <w:sz w:val="14"/>
              </w:rPr>
              <w:fldChar w:fldCharType="end"/>
            </w:r>
            <w:r w:rsidRPr="00C70056">
              <w:rPr>
                <w:sz w:val="14"/>
              </w:rPr>
              <w:t xml:space="preserve"> Final Component Diagram</w:t>
            </w:r>
          </w:p>
        </w:tc>
      </w:tr>
    </w:tbl>
    <w:p w14:paraId="2E079EE9" w14:textId="77777777" w:rsidR="00A11B8A" w:rsidRPr="003C4F45" w:rsidRDefault="00A11B8A" w:rsidP="0037614C">
      <w:pPr>
        <w:pStyle w:val="Heading2"/>
        <w:rPr>
          <w:lang w:val="en-GB"/>
        </w:rPr>
      </w:pPr>
      <w:bookmarkStart w:id="25" w:name="_Toc222978598"/>
      <w:bookmarkStart w:id="26" w:name="_Toc7347480"/>
      <w:r w:rsidRPr="003C4F45">
        <w:rPr>
          <w:lang w:val="en-GB"/>
        </w:rPr>
        <w:t>Detailed Design</w:t>
      </w:r>
      <w:bookmarkEnd w:id="25"/>
      <w:bookmarkEnd w:id="26"/>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7"/>
      <w:r>
        <w:rPr>
          <w:lang w:val="en-GB"/>
        </w:rPr>
        <w:t>built</w:t>
      </w:r>
      <w:commentRangeEnd w:id="27"/>
      <w:r w:rsidR="00E04AA0">
        <w:rPr>
          <w:rStyle w:val="CommentReference"/>
        </w:rPr>
        <w:commentReference w:id="27"/>
      </w:r>
      <w:r>
        <w:rPr>
          <w:lang w:val="en-GB"/>
        </w:rPr>
        <w: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17FEE5BC"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F67751">
        <w:rPr>
          <w:noProof/>
        </w:rPr>
        <w:t>8</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8" w:name="_Toc222978600"/>
      <w:bookmarkStart w:id="29" w:name="_Toc7347481"/>
      <w:r w:rsidRPr="003C4F45">
        <w:rPr>
          <w:lang w:val="en-GB"/>
        </w:rPr>
        <w:lastRenderedPageBreak/>
        <w:t>User Interface Design</w:t>
      </w:r>
      <w:bookmarkEnd w:id="28"/>
      <w:bookmarkEnd w:id="29"/>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30"/>
      <w:r w:rsidRPr="001F47F9">
        <w:rPr>
          <w:lang w:val="en-GB"/>
        </w:rPr>
        <w:t>mock</w:t>
      </w:r>
      <w:commentRangeEnd w:id="30"/>
      <w:r w:rsidRPr="001F47F9">
        <w:rPr>
          <w:rStyle w:val="CommentReference"/>
        </w:rPr>
        <w:commentReference w:id="30"/>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01AB5B16"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F67751">
              <w:rPr>
                <w:noProof/>
                <w:sz w:val="14"/>
              </w:rPr>
              <w:t>9</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26991B02"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F67751">
              <w:rPr>
                <w:noProof/>
                <w:sz w:val="14"/>
              </w:rPr>
              <w:t>10</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21103711"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F67751">
              <w:rPr>
                <w:noProof/>
                <w:sz w:val="14"/>
              </w:rPr>
              <w:t>11</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777748AD"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F67751">
              <w:rPr>
                <w:noProof/>
                <w:sz w:val="14"/>
              </w:rPr>
              <w:t>12</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3EFCA000"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13</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521C2942"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14</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270D5D7B"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15</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7568EEF1"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16</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1DB36D45"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F67751">
              <w:rPr>
                <w:noProof/>
                <w:sz w:val="14"/>
              </w:rPr>
              <w:t>17</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6670B86E"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F67751">
              <w:rPr>
                <w:noProof/>
                <w:sz w:val="14"/>
              </w:rPr>
              <w:t>18</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3BA9125B"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19</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193CFB76"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20</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275FF046"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21</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5762378"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22</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31" w:name="_Toc222978602"/>
      <w:bookmarkStart w:id="32" w:name="_Toc7347482"/>
      <w:commentRangeStart w:id="33"/>
      <w:r w:rsidRPr="003C4F45">
        <w:rPr>
          <w:lang w:val="en-GB"/>
        </w:rPr>
        <w:lastRenderedPageBreak/>
        <w:t>Implementation</w:t>
      </w:r>
      <w:bookmarkEnd w:id="19"/>
      <w:bookmarkEnd w:id="31"/>
      <w:commentRangeEnd w:id="33"/>
      <w:r w:rsidR="00957247">
        <w:rPr>
          <w:rStyle w:val="CommentReference"/>
          <w:rFonts w:ascii="Calibri" w:eastAsiaTheme="minorEastAsia" w:hAnsi="Calibri" w:cs="Calibri"/>
          <w:b w:val="0"/>
          <w:bCs w:val="0"/>
          <w:color w:val="auto"/>
        </w:rPr>
        <w:commentReference w:id="33"/>
      </w:r>
      <w:bookmarkEnd w:id="32"/>
    </w:p>
    <w:p w14:paraId="224A5BF7" w14:textId="07EDBA41" w:rsidR="00251FCC" w:rsidRPr="00251FCC" w:rsidRDefault="00251FCC" w:rsidP="00251FCC">
      <w:pPr>
        <w:pStyle w:val="Heading2"/>
        <w:rPr>
          <w:lang w:val="en-GB"/>
        </w:rPr>
      </w:pPr>
      <w:r>
        <w:rPr>
          <w:lang w:val="en-GB"/>
        </w:rPr>
        <w:t>Implementation tools</w:t>
      </w:r>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48FBA297" w14:textId="7324890C" w:rsidR="00CE51A7" w:rsidRDefault="000D69EB" w:rsidP="00CE51A7">
      <w:pPr>
        <w:pStyle w:val="Heading2"/>
        <w:rPr>
          <w:lang w:val="en-GB"/>
        </w:rPr>
      </w:pPr>
      <w:r>
        <w:rPr>
          <w:lang w:val="en-GB"/>
        </w:rPr>
        <w:t>Feature Set 1 – Auth &amp; i18n</w:t>
      </w:r>
    </w:p>
    <w:p w14:paraId="5BAA7995" w14:textId="3E0CC022" w:rsidR="000D69EB" w:rsidRPr="000D69EB" w:rsidRDefault="000D69EB" w:rsidP="000D69EB">
      <w:pPr>
        <w:rPr>
          <w:lang w:val="en-GB"/>
        </w:rPr>
      </w:pPr>
      <w:r>
        <w:rPr>
          <w:lang w:val="en-GB"/>
        </w:rPr>
        <w:t xml:space="preserve">Using LDAP and Django </w:t>
      </w:r>
      <w:r w:rsidR="00E83B32">
        <w:rPr>
          <w:lang w:val="en-GB"/>
        </w:rPr>
        <w:t>internationalisation</w:t>
      </w:r>
    </w:p>
    <w:p w14:paraId="6549856A" w14:textId="7BB1E91E" w:rsidR="000D69EB" w:rsidRDefault="000D69EB" w:rsidP="000D69EB">
      <w:pPr>
        <w:pStyle w:val="Heading2"/>
        <w:rPr>
          <w:lang w:val="en-GB"/>
        </w:rPr>
      </w:pPr>
      <w:r>
        <w:rPr>
          <w:lang w:val="en-GB"/>
        </w:rPr>
        <w:t>Feature Set 2 – Lecture Management</w:t>
      </w:r>
    </w:p>
    <w:p w14:paraId="7349273F" w14:textId="1AEA3BA8" w:rsidR="000D69EB" w:rsidRPr="000D69EB" w:rsidRDefault="000D69EB" w:rsidP="000D69EB">
      <w:pPr>
        <w:rPr>
          <w:lang w:val="en-GB"/>
        </w:rPr>
      </w:pPr>
      <w:r>
        <w:rPr>
          <w:lang w:val="en-GB"/>
        </w:rPr>
        <w:t>Getting to grips with CRUD, pagination and search query on Django</w:t>
      </w:r>
    </w:p>
    <w:p w14:paraId="7FD5BCD2" w14:textId="16FB4DA9" w:rsidR="00CE51A7" w:rsidRDefault="000D69EB" w:rsidP="00CE51A7">
      <w:pPr>
        <w:pStyle w:val="Heading2"/>
        <w:rPr>
          <w:lang w:val="en-GB"/>
        </w:rPr>
      </w:pPr>
      <w:r>
        <w:rPr>
          <w:lang w:val="en-GB"/>
        </w:rPr>
        <w:t>Feature Set 3 – Session Management</w:t>
      </w:r>
    </w:p>
    <w:p w14:paraId="41DF081D" w14:textId="00EB43A1" w:rsidR="000D69EB" w:rsidRDefault="000D69EB" w:rsidP="000D69EB">
      <w:pPr>
        <w:rPr>
          <w:lang w:val="en-GB"/>
        </w:rPr>
      </w:pPr>
      <w:r>
        <w:rPr>
          <w:lang w:val="en-GB"/>
        </w:rPr>
        <w:t>More focus on client-side heavy features requiring jQuery and AJAX.</w:t>
      </w:r>
    </w:p>
    <w:p w14:paraId="5FD496BA" w14:textId="77777777" w:rsidR="001543E4" w:rsidRPr="000D69EB" w:rsidRDefault="001543E4" w:rsidP="000D69EB">
      <w:pPr>
        <w:rPr>
          <w:lang w:val="en-GB"/>
        </w:rPr>
      </w:pPr>
    </w:p>
    <w:p w14:paraId="32AFFA13" w14:textId="1E4D7272" w:rsidR="00D60114" w:rsidRPr="006678BA" w:rsidRDefault="006678BA" w:rsidP="00D60114">
      <w:pPr>
        <w:rPr>
          <w:color w:val="FF0000"/>
          <w:lang w:val="en-GB"/>
        </w:rPr>
      </w:pPr>
      <w:r w:rsidRPr="006678BA">
        <w:rPr>
          <w:color w:val="FF0000"/>
          <w:lang w:val="en-GB"/>
        </w:rPr>
        <w:t>TALK ABOUT HOW AWFUL MERGE IS AND HOW IT IS NOW MORE OF A BURDEN THAN A BENEFIT!</w:t>
      </w:r>
    </w:p>
    <w:p w14:paraId="0C5C61FB" w14:textId="1AACFB58" w:rsidR="00CE16A3" w:rsidRPr="006F646E"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proofErr w:type="gramStart"/>
      <w:r>
        <w:rPr>
          <w:lang w:val="en-GB"/>
        </w:rPr>
        <w:t>feature</w:t>
      </w:r>
      <w:proofErr w:type="gramEnd"/>
      <w:r>
        <w:rPr>
          <w:lang w:val="en-GB"/>
        </w:rPr>
        <w:t xml:space="preserve"> I found an easy to use JavaScript library chart.js that build good quality responsive charts. I used this library to create the bar and pie charts in my application. Use of this library saved me having to write and test a lot of </w:t>
      </w:r>
      <w:commentRangeStart w:id="34"/>
      <w:r>
        <w:rPr>
          <w:lang w:val="en-GB"/>
        </w:rPr>
        <w:t>code</w:t>
      </w:r>
      <w:commentRangeEnd w:id="34"/>
      <w:r w:rsidR="001543E4">
        <w:rPr>
          <w:rStyle w:val="CommentReference"/>
        </w:rPr>
        <w:commentReference w:id="34"/>
      </w:r>
      <w:r>
        <w:rPr>
          <w:lang w:val="en-GB"/>
        </w:rPr>
        <w:t>.</w:t>
      </w:r>
    </w:p>
    <w:p w14:paraId="4268419C" w14:textId="0E83F73C" w:rsidR="00CE51A7" w:rsidRDefault="000D69EB" w:rsidP="00CE51A7">
      <w:pPr>
        <w:pStyle w:val="Heading2"/>
        <w:rPr>
          <w:lang w:val="en-GB"/>
        </w:rPr>
      </w:pPr>
      <w:r>
        <w:rPr>
          <w:lang w:val="en-GB"/>
        </w:rPr>
        <w:t xml:space="preserve">Feature Set 4 - </w:t>
      </w:r>
      <w:r w:rsidR="00CE51A7">
        <w:rPr>
          <w:lang w:val="en-GB"/>
        </w:rPr>
        <w:t>Providing Feedback</w:t>
      </w:r>
    </w:p>
    <w:p w14:paraId="77B07D34" w14:textId="42511897" w:rsidR="00AB7C89" w:rsidRPr="00AB7C89" w:rsidRDefault="00AB7C89" w:rsidP="00AB7C89">
      <w:pPr>
        <w:rPr>
          <w:lang w:val="en-GB"/>
        </w:rPr>
      </w:pPr>
      <w:r>
        <w:rPr>
          <w:lang w:val="en-GB"/>
        </w:rPr>
        <w:t>Focus on being simple, accessible by mobile and made use of Django session middleware.</w:t>
      </w:r>
    </w:p>
    <w:p w14:paraId="68C7F39B" w14:textId="59375CAF" w:rsidR="001B459E" w:rsidRPr="003C4F45" w:rsidRDefault="001B459E" w:rsidP="004E2670">
      <w:pPr>
        <w:rPr>
          <w:rFonts w:asciiTheme="majorHAnsi" w:eastAsiaTheme="majorEastAsia" w:hAnsiTheme="majorHAnsi" w:cstheme="majorBidi"/>
          <w:sz w:val="32"/>
          <w:szCs w:val="32"/>
          <w:lang w:val="en-GB"/>
        </w:rPr>
      </w:pPr>
      <w:bookmarkStart w:id="35" w:name="_Toc192777712"/>
      <w:r w:rsidRPr="003C4F45">
        <w:rPr>
          <w:lang w:val="en-GB"/>
        </w:rPr>
        <w:br w:type="page"/>
      </w:r>
    </w:p>
    <w:p w14:paraId="59D97C6A" w14:textId="77777777" w:rsidR="001F35A4" w:rsidRPr="003C4F45" w:rsidRDefault="001F35A4" w:rsidP="0037614C">
      <w:pPr>
        <w:rPr>
          <w:lang w:val="en-GB"/>
        </w:rPr>
      </w:pPr>
    </w:p>
    <w:p w14:paraId="0786D90F" w14:textId="77777777" w:rsidR="007A3E41" w:rsidRPr="003C4F45" w:rsidRDefault="00711DBE" w:rsidP="0037614C">
      <w:pPr>
        <w:pStyle w:val="Heading1"/>
        <w:rPr>
          <w:lang w:val="en-GB"/>
        </w:rPr>
      </w:pPr>
      <w:bookmarkStart w:id="36" w:name="_Toc222978603"/>
      <w:bookmarkStart w:id="37" w:name="_Toc7347483"/>
      <w:commentRangeStart w:id="38"/>
      <w:r w:rsidRPr="003C4F45">
        <w:rPr>
          <w:lang w:val="en-GB"/>
        </w:rPr>
        <w:t>Testing</w:t>
      </w:r>
      <w:bookmarkEnd w:id="35"/>
      <w:bookmarkEnd w:id="36"/>
      <w:commentRangeEnd w:id="38"/>
      <w:r w:rsidR="00F75BFF">
        <w:rPr>
          <w:rStyle w:val="CommentReference"/>
          <w:rFonts w:ascii="Calibri" w:eastAsiaTheme="minorEastAsia" w:hAnsi="Calibri" w:cs="Calibri"/>
          <w:b w:val="0"/>
          <w:bCs w:val="0"/>
          <w:color w:val="auto"/>
        </w:rPr>
        <w:commentReference w:id="38"/>
      </w:r>
      <w:bookmarkEnd w:id="37"/>
    </w:p>
    <w:p w14:paraId="6610FF0A" w14:textId="77777777" w:rsidR="00694611" w:rsidRPr="003C4F45" w:rsidRDefault="00694611" w:rsidP="0037614C">
      <w:pPr>
        <w:pStyle w:val="Heading2"/>
        <w:rPr>
          <w:lang w:val="en-GB"/>
        </w:rPr>
      </w:pPr>
      <w:bookmarkStart w:id="39" w:name="_Toc222978604"/>
      <w:bookmarkStart w:id="40" w:name="_Toc7347484"/>
      <w:r w:rsidRPr="003C4F45">
        <w:rPr>
          <w:lang w:val="en-GB"/>
        </w:rPr>
        <w:t>Overall Approach to Testing</w:t>
      </w:r>
      <w:bookmarkEnd w:id="39"/>
      <w:bookmarkEnd w:id="40"/>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41" w:name="_Toc7347485"/>
      <w:r>
        <w:rPr>
          <w:lang w:val="en-GB"/>
        </w:rPr>
        <w:t>Unit Testing</w:t>
      </w:r>
      <w:bookmarkEnd w:id="41"/>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855" cy="2105469"/>
                    </a:xfrm>
                    <a:prstGeom prst="rect">
                      <a:avLst/>
                    </a:prstGeom>
                  </pic:spPr>
                </pic:pic>
              </a:graphicData>
            </a:graphic>
          </wp:inline>
        </w:drawing>
      </w:r>
    </w:p>
    <w:p w14:paraId="4AA233EC" w14:textId="7EEF57D4"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F67751">
        <w:rPr>
          <w:noProof/>
        </w:rPr>
        <w:t>23</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2" w:name="_Toc222978610"/>
      <w:bookmarkStart w:id="43" w:name="_Toc7347486"/>
      <w:r>
        <w:rPr>
          <w:lang w:val="en-GB"/>
        </w:rPr>
        <w:t>System</w:t>
      </w:r>
      <w:r w:rsidR="00694611" w:rsidRPr="003C4F45">
        <w:rPr>
          <w:lang w:val="en-GB"/>
        </w:rPr>
        <w:t xml:space="preserve"> Testing</w:t>
      </w:r>
      <w:bookmarkEnd w:id="42"/>
      <w:bookmarkEnd w:id="43"/>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4" w:name="_Toc222978611"/>
      <w:bookmarkStart w:id="45" w:name="_Toc7347487"/>
      <w:r w:rsidRPr="003C4F45">
        <w:rPr>
          <w:lang w:val="en-GB"/>
        </w:rPr>
        <w:lastRenderedPageBreak/>
        <w:t>User Testing</w:t>
      </w:r>
      <w:bookmarkEnd w:id="44"/>
      <w:bookmarkEnd w:id="45"/>
    </w:p>
    <w:p w14:paraId="4FE58472" w14:textId="57232796"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2C45C3C9"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r w:rsidR="007858DC">
        <w:rPr>
          <w:lang w:val="en-GB"/>
        </w:rPr>
        <w:t xml:space="preserve">The results from </w:t>
      </w:r>
      <w:r w:rsidR="00897986">
        <w:rPr>
          <w:lang w:val="en-GB"/>
        </w:rPr>
        <w:t xml:space="preserve">this testing </w:t>
      </w:r>
      <w:r w:rsidR="007858DC">
        <w:rPr>
          <w:lang w:val="en-GB"/>
        </w:rPr>
        <w:t>would I think be better if I had a larger set of tasks and a few welsh speaking users</w:t>
      </w:r>
      <w:r w:rsidR="00897986">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46" w:name="_Toc192777716"/>
    </w:p>
    <w:p w14:paraId="123B2DB7" w14:textId="77777777" w:rsidR="007A3E41" w:rsidRPr="003C4F45" w:rsidRDefault="006C7832" w:rsidP="0037614C">
      <w:pPr>
        <w:pStyle w:val="Heading1"/>
        <w:rPr>
          <w:lang w:val="en-GB"/>
        </w:rPr>
      </w:pPr>
      <w:bookmarkStart w:id="47" w:name="_Toc222978612"/>
      <w:bookmarkStart w:id="48" w:name="_Toc7347488"/>
      <w:r w:rsidRPr="003C4F45">
        <w:rPr>
          <w:lang w:val="en-GB"/>
        </w:rPr>
        <w:t xml:space="preserve">Critical </w:t>
      </w:r>
      <w:commentRangeStart w:id="49"/>
      <w:r w:rsidR="00711DBE" w:rsidRPr="003C4F45">
        <w:rPr>
          <w:lang w:val="en-GB"/>
        </w:rPr>
        <w:t>Evaluation</w:t>
      </w:r>
      <w:bookmarkEnd w:id="46"/>
      <w:bookmarkEnd w:id="47"/>
      <w:commentRangeEnd w:id="49"/>
      <w:r w:rsidR="0041309C">
        <w:rPr>
          <w:rStyle w:val="CommentReference"/>
          <w:rFonts w:ascii="Calibri" w:eastAsiaTheme="minorEastAsia" w:hAnsi="Calibri" w:cs="Calibri"/>
          <w:b w:val="0"/>
          <w:bCs w:val="0"/>
          <w:color w:val="auto"/>
        </w:rPr>
        <w:commentReference w:id="49"/>
      </w:r>
      <w:bookmarkEnd w:id="48"/>
    </w:p>
    <w:p w14:paraId="19C56F30" w14:textId="4E912F16" w:rsidR="00061E41" w:rsidRDefault="00061E41" w:rsidP="00836561">
      <w:pPr>
        <w:rPr>
          <w:color w:val="FF0000"/>
          <w:lang w:val="en-GB"/>
        </w:rPr>
      </w:pPr>
    </w:p>
    <w:p w14:paraId="32C8310A" w14:textId="10760154" w:rsidR="00061E41" w:rsidRDefault="0084239E" w:rsidP="00061E41">
      <w:pPr>
        <w:pStyle w:val="Heading2"/>
        <w:rPr>
          <w:lang w:val="en-GB"/>
        </w:rPr>
      </w:pPr>
      <w:bookmarkStart w:id="50" w:name="_Toc7347489"/>
      <w:r>
        <w:rPr>
          <w:lang w:val="en-GB"/>
        </w:rPr>
        <w:t>Functional Evaluation</w:t>
      </w:r>
      <w:bookmarkEnd w:id="50"/>
    </w:p>
    <w:p w14:paraId="1A1DAF63" w14:textId="77777777" w:rsidR="00CF008A" w:rsidRPr="00CF008A" w:rsidRDefault="00CF008A" w:rsidP="00CF008A">
      <w:pPr>
        <w:rPr>
          <w:lang w:val="en-GB"/>
        </w:rPr>
      </w:pPr>
    </w:p>
    <w:p w14:paraId="7716B04E" w14:textId="7BA44696" w:rsidR="0084239E" w:rsidRDefault="0084239E" w:rsidP="0084239E">
      <w:pPr>
        <w:pStyle w:val="Heading3"/>
        <w:rPr>
          <w:lang w:val="en-GB"/>
        </w:rPr>
      </w:pPr>
      <w:bookmarkStart w:id="51" w:name="_Toc7347490"/>
      <w:r>
        <w:rPr>
          <w:lang w:val="en-GB"/>
        </w:rPr>
        <w:lastRenderedPageBreak/>
        <w:t>Requirements</w:t>
      </w:r>
      <w:r w:rsidR="00CF008A">
        <w:rPr>
          <w:lang w:val="en-GB"/>
        </w:rPr>
        <w:t xml:space="preserve"> – DO I NEED THESE??</w:t>
      </w:r>
      <w:bookmarkEnd w:id="51"/>
    </w:p>
    <w:p w14:paraId="2EC69E24" w14:textId="55B02FD6" w:rsidR="0084239E" w:rsidRDefault="0084239E" w:rsidP="0084239E">
      <w:pPr>
        <w:pStyle w:val="Heading3"/>
        <w:rPr>
          <w:lang w:val="en-GB"/>
        </w:rPr>
      </w:pPr>
      <w:bookmarkStart w:id="52" w:name="_Toc7347491"/>
      <w:r>
        <w:rPr>
          <w:lang w:val="en-GB"/>
        </w:rPr>
        <w:t>Design</w:t>
      </w:r>
      <w:bookmarkEnd w:id="52"/>
    </w:p>
    <w:p w14:paraId="66B92CC0" w14:textId="4CE01952" w:rsidR="00B5517C" w:rsidRPr="0084509D" w:rsidRDefault="0084509D" w:rsidP="00B5517C">
      <w:pPr>
        <w:pStyle w:val="Heading3"/>
        <w:rPr>
          <w:lang w:val="en-GB"/>
        </w:rPr>
      </w:pPr>
      <w:bookmarkStart w:id="53" w:name="_Toc7347492"/>
      <w:r>
        <w:rPr>
          <w:lang w:val="en-GB"/>
        </w:rPr>
        <w:t xml:space="preserve">Meeting Needs of </w:t>
      </w:r>
      <w:r w:rsidR="0084239E">
        <w:rPr>
          <w:lang w:val="en-GB"/>
        </w:rPr>
        <w:t>Use</w:t>
      </w:r>
      <w:r>
        <w:rPr>
          <w:lang w:val="en-GB"/>
        </w:rPr>
        <w:t>rs</w:t>
      </w:r>
      <w:bookmarkEnd w:id="53"/>
    </w:p>
    <w:p w14:paraId="1F3AB00B" w14:textId="2D9AD872" w:rsidR="00061E41" w:rsidRDefault="00061E41" w:rsidP="00061E41">
      <w:pPr>
        <w:pStyle w:val="Heading2"/>
        <w:rPr>
          <w:lang w:val="en-GB"/>
        </w:rPr>
      </w:pPr>
      <w:bookmarkStart w:id="54" w:name="_Toc7347493"/>
      <w:r>
        <w:rPr>
          <w:lang w:val="en-GB"/>
        </w:rPr>
        <w:t>Work to Extend the Project</w:t>
      </w:r>
      <w:bookmarkEnd w:id="54"/>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5" w:name="_Toc7347494"/>
      <w:r>
        <w:rPr>
          <w:lang w:val="en-GB"/>
        </w:rPr>
        <w:t>Alternate Approach If Redoing the Project</w:t>
      </w:r>
      <w:bookmarkEnd w:id="55"/>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 xml:space="preserve">In the final weeks of the project I have been reading about vue.js a client-side framework </w:t>
      </w:r>
      <w:proofErr w:type="gramStart"/>
      <w:r w:rsidRPr="004F6731">
        <w:rPr>
          <w:lang w:val="en-GB"/>
        </w:rPr>
        <w:t>similar to</w:t>
      </w:r>
      <w:proofErr w:type="gramEnd"/>
      <w:r w:rsidRPr="004F6731">
        <w:rPr>
          <w:lang w:val="en-GB"/>
        </w:rPr>
        <w:t xml:space="preserve">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6" w:name="_Toc7347495"/>
      <w:r>
        <w:rPr>
          <w:lang w:val="en-GB"/>
        </w:rPr>
        <w:lastRenderedPageBreak/>
        <w:t>Overall Evaluation</w:t>
      </w:r>
      <w:bookmarkEnd w:id="56"/>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0E6BBC54" w:rsidR="00AD445D" w:rsidRDefault="00AD445D" w:rsidP="0037614C">
      <w:pPr>
        <w:rPr>
          <w:lang w:val="en-GB"/>
        </w:rPr>
      </w:pPr>
      <w:r>
        <w:rPr>
          <w:lang w:val="en-GB"/>
        </w:rPr>
        <w:t>The project game me more exposure to web development and in that respect was a success. In my opinion the application is functional as a responsive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7" w:name="_Toc222978616"/>
      <w:bookmarkStart w:id="58" w:name="_Toc7347496"/>
      <w:r w:rsidRPr="003C4F45">
        <w:rPr>
          <w:lang w:val="en-GB"/>
        </w:rPr>
        <w:lastRenderedPageBreak/>
        <w:t>Annotated Bibliography</w:t>
      </w:r>
      <w:bookmarkEnd w:id="57"/>
      <w:bookmarkEnd w:id="58"/>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9" w:name="_Toc192777717"/>
    </w:p>
    <w:p w14:paraId="52B1F594" w14:textId="7A77D38F" w:rsidR="007068B4" w:rsidRPr="0053131D" w:rsidRDefault="00711DBE" w:rsidP="0053131D">
      <w:pPr>
        <w:pStyle w:val="Heading1"/>
        <w:rPr>
          <w:lang w:val="en-GB"/>
        </w:rPr>
      </w:pPr>
      <w:bookmarkStart w:id="60" w:name="_Toc222978613"/>
      <w:bookmarkStart w:id="61" w:name="_Toc7347497"/>
      <w:commentRangeStart w:id="62"/>
      <w:r w:rsidRPr="003C4F45">
        <w:rPr>
          <w:lang w:val="en-GB"/>
        </w:rPr>
        <w:lastRenderedPageBreak/>
        <w:t>Appendices</w:t>
      </w:r>
      <w:bookmarkEnd w:id="59"/>
      <w:bookmarkEnd w:id="60"/>
      <w:commentRangeEnd w:id="62"/>
      <w:r w:rsidR="00A14342">
        <w:rPr>
          <w:rStyle w:val="CommentReference"/>
          <w:rFonts w:ascii="Calibri" w:eastAsiaTheme="minorEastAsia" w:hAnsi="Calibri" w:cs="Calibri"/>
          <w:b w:val="0"/>
          <w:bCs w:val="0"/>
          <w:color w:val="auto"/>
        </w:rPr>
        <w:commentReference w:id="62"/>
      </w:r>
      <w:bookmarkEnd w:id="61"/>
    </w:p>
    <w:p w14:paraId="0E68D5A0" w14:textId="0F577A5D" w:rsidR="00EC518D" w:rsidRPr="00A66410" w:rsidRDefault="002B67EA" w:rsidP="00EC518D">
      <w:pPr>
        <w:pStyle w:val="AppendixSection"/>
        <w:rPr>
          <w:lang w:val="en-GB"/>
        </w:rPr>
      </w:pPr>
      <w:bookmarkStart w:id="63" w:name="_Toc222978614"/>
      <w:bookmarkStart w:id="64"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3"/>
      <w:bookmarkEnd w:id="64"/>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5" w:name="_Toc7347499"/>
      <w:bookmarkStart w:id="66" w:name="_Toc222978615"/>
      <w:r w:rsidRPr="003C4F45">
        <w:rPr>
          <w:lang w:val="en-GB"/>
        </w:rPr>
        <w:lastRenderedPageBreak/>
        <w:t>Ethics Submission</w:t>
      </w:r>
      <w:bookmarkEnd w:id="65"/>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7" w:name="_Toc7347500"/>
      <w:bookmarkEnd w:id="66"/>
      <w:r>
        <w:rPr>
          <w:lang w:val="en-GB"/>
        </w:rPr>
        <w:lastRenderedPageBreak/>
        <w:t>Feature List</w:t>
      </w:r>
      <w:bookmarkEnd w:id="67"/>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11516BB7" w:rsidR="0053131D" w:rsidRDefault="009D0D1C" w:rsidP="00EC518D">
            <w:r>
              <w:t>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8" w:name="_Toc7347501"/>
      <w:r>
        <w:rPr>
          <w:lang w:val="en-GB"/>
        </w:rPr>
        <w:lastRenderedPageBreak/>
        <w:t>Test Cases</w:t>
      </w:r>
      <w:bookmarkEnd w:id="68"/>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9"/>
            <w:r w:rsidRPr="00C35A66">
              <w:rPr>
                <w:sz w:val="12"/>
              </w:rPr>
              <w:t>to</w:t>
            </w:r>
            <w:commentRangeEnd w:id="69"/>
            <w:r w:rsidRPr="00C35A66">
              <w:rPr>
                <w:rStyle w:val="CommentReference"/>
                <w:sz w:val="12"/>
              </w:rPr>
              <w:commentReference w:id="69"/>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lastRenderedPageBreak/>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 xml:space="preserve">Didn’t’ need to use search box because only a few lectures (perhaps </w:t>
            </w:r>
            <w:r>
              <w:lastRenderedPageBreak/>
              <w:t>try next test with more lectures?)</w:t>
            </w:r>
          </w:p>
        </w:tc>
      </w:tr>
      <w:tr w:rsidR="0060046D" w14:paraId="5D41ADE2" w14:textId="77777777" w:rsidTr="00CA0716">
        <w:tc>
          <w:tcPr>
            <w:tcW w:w="615" w:type="dxa"/>
          </w:tcPr>
          <w:p w14:paraId="570C5DA7" w14:textId="77777777" w:rsidR="0060046D" w:rsidRDefault="0060046D" w:rsidP="00897986">
            <w:r>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lastRenderedPageBreak/>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897986">
        <w:tc>
          <w:tcPr>
            <w:tcW w:w="615" w:type="dxa"/>
          </w:tcPr>
          <w:p w14:paraId="35C4832C" w14:textId="77777777" w:rsidR="0060046D" w:rsidRDefault="0060046D" w:rsidP="00897986">
            <w:r>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lastRenderedPageBreak/>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lastRenderedPageBreak/>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w:t>
            </w:r>
            <w:r>
              <w:lastRenderedPageBreak/>
              <w:t>an option to upload one.</w:t>
            </w:r>
          </w:p>
        </w:tc>
        <w:tc>
          <w:tcPr>
            <w:tcW w:w="1843" w:type="dxa"/>
          </w:tcPr>
          <w:p w14:paraId="265809B9" w14:textId="77777777" w:rsidR="0060046D" w:rsidRDefault="0060046D" w:rsidP="00801EE8">
            <w:pPr>
              <w:jc w:val="left"/>
            </w:pPr>
            <w:r>
              <w:lastRenderedPageBreak/>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lastRenderedPageBreak/>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lastRenderedPageBreak/>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251FCC" w:rsidRDefault="00251FCC" w:rsidP="0037614C">
      <w:pPr>
        <w:pStyle w:val="CommentText"/>
      </w:pPr>
      <w:r>
        <w:rPr>
          <w:rStyle w:val="CommentReference"/>
        </w:rPr>
        <w:annotationRef/>
      </w:r>
      <w:r>
        <w:t>Change this for your module.</w:t>
      </w:r>
    </w:p>
  </w:comment>
  <w:comment w:id="1" w:author="Neil Taylor [nst]" w:date="2019-02-19T20:51:00Z" w:initials="NT[">
    <w:p w14:paraId="35B2E4DF" w14:textId="77777777" w:rsidR="00251FCC" w:rsidRDefault="00251FCC"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251FCC" w:rsidRDefault="00251FCC" w:rsidP="0037614C">
      <w:pPr>
        <w:pStyle w:val="CommentText"/>
      </w:pPr>
      <w:r>
        <w:rPr>
          <w:rStyle w:val="CommentReference"/>
        </w:rPr>
        <w:annotationRef/>
      </w:r>
      <w:r>
        <w:t>Change as appropriate.</w:t>
      </w:r>
    </w:p>
  </w:comment>
  <w:comment w:id="11" w:author="Morgan Jones [mwj7]" w:date="2019-04-23T21:58:00Z" w:initials="MJ[">
    <w:p w14:paraId="6FD77B43" w14:textId="180F741A" w:rsidR="00251FCC" w:rsidRPr="00A71939" w:rsidRDefault="00251FCC"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251FCC" w:rsidRPr="00A71939" w:rsidRDefault="00251FCC" w:rsidP="00ED684B">
      <w:pPr>
        <w:rPr>
          <w:color w:val="FF0000"/>
          <w:lang w:val="en-GB"/>
        </w:rPr>
      </w:pPr>
    </w:p>
    <w:p w14:paraId="0631FB52" w14:textId="77777777" w:rsidR="00251FCC" w:rsidRPr="00A71939" w:rsidRDefault="00251FCC"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251FCC" w:rsidRPr="00A71939" w:rsidRDefault="00251FCC" w:rsidP="00ED684B">
      <w:pPr>
        <w:rPr>
          <w:color w:val="FF0000"/>
          <w:lang w:val="en-GB"/>
        </w:rPr>
      </w:pPr>
    </w:p>
    <w:p w14:paraId="302F2AEC" w14:textId="77777777" w:rsidR="00251FCC" w:rsidRPr="00A71939" w:rsidRDefault="00251FCC"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251FCC" w:rsidRPr="00A71939" w:rsidRDefault="00251FCC" w:rsidP="00ED684B">
      <w:pPr>
        <w:rPr>
          <w:color w:val="FF0000"/>
          <w:lang w:val="en-GB"/>
        </w:rPr>
      </w:pPr>
    </w:p>
    <w:p w14:paraId="1D73D543" w14:textId="77777777" w:rsidR="00251FCC" w:rsidRDefault="00251FCC"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251FCC" w:rsidRDefault="00251FCC">
      <w:pPr>
        <w:pStyle w:val="CommentText"/>
      </w:pPr>
    </w:p>
  </w:comment>
  <w:comment w:id="21" w:author="Morgan Jones [mwj7]" w:date="2019-04-23T22:32:00Z" w:initials="MJ[">
    <w:p w14:paraId="04CF9FCC" w14:textId="5C414DC5" w:rsidR="00251FCC" w:rsidRDefault="00251FCC">
      <w:pPr>
        <w:pStyle w:val="CommentText"/>
      </w:pPr>
      <w:r>
        <w:rPr>
          <w:rStyle w:val="CommentReference"/>
        </w:rPr>
        <w:annotationRef/>
      </w:r>
      <w:r>
        <w:t>Use case here</w:t>
      </w:r>
    </w:p>
  </w:comment>
  <w:comment w:id="22" w:author="Morgan Jones [mwj7]" w:date="2019-04-23T22:32:00Z" w:initials="MJ[">
    <w:p w14:paraId="7C385415" w14:textId="4FBF469E" w:rsidR="00251FCC" w:rsidRDefault="00251FCC">
      <w:pPr>
        <w:pStyle w:val="CommentText"/>
      </w:pPr>
      <w:r>
        <w:rPr>
          <w:rStyle w:val="CommentReference"/>
        </w:rPr>
        <w:annotationRef/>
      </w:r>
      <w:r>
        <w:t>Activity diagrams here</w:t>
      </w:r>
    </w:p>
  </w:comment>
  <w:comment w:id="27" w:author="Morgan Jones [mwj7]" w:date="2019-04-23T22:32:00Z" w:initials="MJ[">
    <w:p w14:paraId="060BBA7E" w14:textId="65B789E6" w:rsidR="00251FCC" w:rsidRDefault="00251FCC">
      <w:pPr>
        <w:pStyle w:val="CommentText"/>
      </w:pPr>
      <w:r>
        <w:rPr>
          <w:rStyle w:val="CommentReference"/>
        </w:rPr>
        <w:annotationRef/>
      </w:r>
      <w:r>
        <w:t>Class diagrams here</w:t>
      </w:r>
    </w:p>
  </w:comment>
  <w:comment w:id="30" w:author="Morgan Jones [mwj7]" w:date="2019-04-22T15:15:00Z" w:initials="MJ[">
    <w:p w14:paraId="21081888" w14:textId="77777777" w:rsidR="00251FCC" w:rsidRDefault="00251FCC" w:rsidP="001F47F9">
      <w:pPr>
        <w:pStyle w:val="CommentText"/>
      </w:pPr>
      <w:r>
        <w:rPr>
          <w:rStyle w:val="CommentReference"/>
        </w:rPr>
        <w:annotationRef/>
      </w:r>
      <w:r>
        <w:t>May need to move this to Design Section, with more detail and a comparison of original design and final design below it???</w:t>
      </w:r>
    </w:p>
  </w:comment>
  <w:comment w:id="33" w:author="Morgan Jones [mwj7]" w:date="2019-04-23T21:59:00Z" w:initials="MJ[">
    <w:p w14:paraId="2CF8C46C" w14:textId="77777777" w:rsidR="00251FCC" w:rsidRPr="00957247" w:rsidRDefault="00251FCC"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251FCC" w:rsidRPr="00957247" w:rsidRDefault="00251FCC" w:rsidP="00957247">
      <w:pPr>
        <w:rPr>
          <w:color w:val="FF0000"/>
          <w:lang w:val="en-GB"/>
        </w:rPr>
      </w:pPr>
    </w:p>
    <w:p w14:paraId="768AC3FF" w14:textId="77777777" w:rsidR="00251FCC" w:rsidRPr="00957247" w:rsidRDefault="00251FCC"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251FCC" w:rsidRPr="00957247" w:rsidRDefault="00251FCC" w:rsidP="00957247">
      <w:pPr>
        <w:rPr>
          <w:color w:val="FF0000"/>
          <w:lang w:val="en-GB"/>
        </w:rPr>
      </w:pPr>
    </w:p>
    <w:p w14:paraId="7B9F209F" w14:textId="16967B5F" w:rsidR="00251FCC" w:rsidRDefault="00251FCC" w:rsidP="00957247">
      <w:pPr>
        <w:pStyle w:val="CommentText"/>
      </w:pPr>
      <w:r w:rsidRPr="00957247">
        <w:rPr>
          <w:color w:val="FF0000"/>
          <w:lang w:val="en-GB"/>
        </w:rPr>
        <w:t>You can conclude this section by reviewing the end of the implementation stage against the planned requirements.</w:t>
      </w:r>
    </w:p>
  </w:comment>
  <w:comment w:id="34" w:author="Morgan Jones [mwj7]" w:date="2019-04-30T18:51:00Z" w:initials="MJ[">
    <w:p w14:paraId="3EA92B31" w14:textId="6ADF7679" w:rsidR="001543E4" w:rsidRDefault="001543E4">
      <w:pPr>
        <w:pStyle w:val="CommentText"/>
      </w:pPr>
      <w:r>
        <w:rPr>
          <w:rStyle w:val="CommentReference"/>
        </w:rPr>
        <w:annotationRef/>
      </w:r>
      <w:r>
        <w:t xml:space="preserve">Move this OBVIOSULY </w:t>
      </w:r>
    </w:p>
  </w:comment>
  <w:comment w:id="38" w:author="Morgan Jones [mwj7]" w:date="2019-04-27T09:56:00Z" w:initials="MJ[">
    <w:p w14:paraId="0B28C63B" w14:textId="77777777" w:rsidR="00251FCC" w:rsidRPr="00F75BFF" w:rsidRDefault="00251FCC" w:rsidP="00F75BFF">
      <w:pPr>
        <w:rPr>
          <w:color w:val="FF0000"/>
          <w:lang w:val="en-GB"/>
        </w:rPr>
      </w:pPr>
      <w:r>
        <w:rPr>
          <w:rStyle w:val="CommentReference"/>
        </w:rPr>
        <w:annotationRef/>
      </w:r>
      <w:r w:rsidRPr="00F75BFF">
        <w:rPr>
          <w:color w:val="FF0000"/>
          <w:lang w:val="en-GB"/>
        </w:rPr>
        <w:t xml:space="preserve">Detailed descriptions of every test case are </w:t>
      </w:r>
      <w:proofErr w:type="gramStart"/>
      <w:r w:rsidRPr="00F75BFF">
        <w:rPr>
          <w:color w:val="FF0000"/>
          <w:lang w:val="en-GB"/>
        </w:rPr>
        <w:t>definitely not</w:t>
      </w:r>
      <w:proofErr w:type="gramEnd"/>
      <w:r w:rsidRPr="00F75BFF">
        <w:rPr>
          <w:color w:val="FF0000"/>
          <w:lang w:val="en-GB"/>
        </w:rPr>
        <w:t xml:space="preserve">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251FCC" w:rsidRPr="00F75BFF" w:rsidRDefault="00251FCC" w:rsidP="00F75BFF">
      <w:pPr>
        <w:rPr>
          <w:color w:val="FF0000"/>
          <w:lang w:val="en-GB"/>
        </w:rPr>
      </w:pPr>
    </w:p>
    <w:p w14:paraId="3BB8F3EE" w14:textId="77777777" w:rsidR="00251FCC" w:rsidRPr="00F75BFF" w:rsidRDefault="00251FCC"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251FCC" w:rsidRPr="00F75BFF" w:rsidRDefault="00251FCC" w:rsidP="00F75BFF">
      <w:pPr>
        <w:rPr>
          <w:color w:val="FF0000"/>
          <w:lang w:val="en-GB"/>
        </w:rPr>
      </w:pPr>
    </w:p>
    <w:p w14:paraId="6A0290C2" w14:textId="77777777" w:rsidR="00251FCC" w:rsidRPr="00F75BFF" w:rsidRDefault="00251FCC"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251FCC" w:rsidRPr="00F75BFF" w:rsidRDefault="00251FCC" w:rsidP="00F75BFF">
      <w:pPr>
        <w:rPr>
          <w:color w:val="FF0000"/>
          <w:lang w:val="en-GB"/>
        </w:rPr>
      </w:pPr>
    </w:p>
    <w:p w14:paraId="44BCC96E" w14:textId="77777777" w:rsidR="00251FCC" w:rsidRPr="00F75BFF" w:rsidRDefault="00251FCC"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251FCC" w:rsidRPr="00F75BFF" w:rsidRDefault="00251FCC" w:rsidP="00F75BFF">
      <w:pPr>
        <w:rPr>
          <w:color w:val="FF0000"/>
          <w:lang w:val="en-GB"/>
        </w:rPr>
      </w:pPr>
    </w:p>
    <w:p w14:paraId="20F8E629" w14:textId="77777777" w:rsidR="00251FCC" w:rsidRPr="00F75BFF" w:rsidRDefault="00251FCC" w:rsidP="00F75BFF">
      <w:pPr>
        <w:rPr>
          <w:color w:val="FF0000"/>
          <w:lang w:val="en-GB"/>
        </w:rPr>
      </w:pPr>
      <w:r w:rsidRPr="00F75BFF">
        <w:rPr>
          <w:color w:val="FF0000"/>
          <w:lang w:val="en-GB"/>
        </w:rPr>
        <w:t xml:space="preserve">Whilst testing with “real users” can be useful, don't see it </w:t>
      </w:r>
      <w:proofErr w:type="gramStart"/>
      <w:r w:rsidRPr="00F75BFF">
        <w:rPr>
          <w:color w:val="FF0000"/>
          <w:lang w:val="en-GB"/>
        </w:rPr>
        <w:t>as a way to</w:t>
      </w:r>
      <w:proofErr w:type="gramEnd"/>
      <w:r w:rsidRPr="00F75BFF">
        <w:rPr>
          <w:color w:val="FF0000"/>
          <w:lang w:val="en-GB"/>
        </w:rPr>
        <w:t xml:space="preserve"> shortcut detailed testing of your own. Think about issues discussed in the lectures about until testing, integration testing, etc. User testing without sensible testing of your own is not a useful activity.</w:t>
      </w:r>
    </w:p>
    <w:p w14:paraId="07A2823F" w14:textId="77777777" w:rsidR="00251FCC" w:rsidRPr="00F75BFF" w:rsidRDefault="00251FCC" w:rsidP="00F75BFF">
      <w:pPr>
        <w:rPr>
          <w:color w:val="FF0000"/>
          <w:lang w:val="en-GB"/>
        </w:rPr>
      </w:pPr>
    </w:p>
    <w:p w14:paraId="006B6C14" w14:textId="77777777" w:rsidR="00251FCC" w:rsidRPr="00F75BFF" w:rsidRDefault="00251FCC"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251FCC" w:rsidRDefault="00251FCC">
      <w:pPr>
        <w:pStyle w:val="CommentText"/>
      </w:pPr>
    </w:p>
  </w:comment>
  <w:comment w:id="49" w:author="Morgan Jones [mwj7]" w:date="2019-04-23T22:00:00Z" w:initials="MJ[">
    <w:p w14:paraId="3872BA98" w14:textId="77777777" w:rsidR="00251FCC" w:rsidRPr="007D0F10" w:rsidRDefault="00251FCC"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251FCC" w:rsidRPr="007D0F10" w:rsidRDefault="00251FCC" w:rsidP="0041309C">
      <w:pPr>
        <w:rPr>
          <w:color w:val="FF0000"/>
          <w:lang w:val="en-GB"/>
        </w:rPr>
      </w:pPr>
    </w:p>
    <w:p w14:paraId="0AFF2720" w14:textId="77777777" w:rsidR="00251FCC" w:rsidRPr="007D0F10" w:rsidRDefault="00251FCC"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251FCC" w:rsidRPr="007D0F10" w:rsidRDefault="00251FCC"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251FCC" w:rsidRPr="007D0F10" w:rsidRDefault="00251FCC"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251FCC" w:rsidRPr="007D0F10" w:rsidRDefault="00251FCC"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251FCC" w:rsidRPr="007D0F10" w:rsidRDefault="00251FCC"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251FCC" w:rsidRPr="007D0F10" w:rsidRDefault="00251FCC"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251FCC" w:rsidRPr="007D0F10" w:rsidRDefault="00251FCC" w:rsidP="0041309C">
      <w:pPr>
        <w:rPr>
          <w:color w:val="FF0000"/>
          <w:lang w:val="en-GB"/>
        </w:rPr>
      </w:pPr>
    </w:p>
    <w:p w14:paraId="00EE482F" w14:textId="77777777" w:rsidR="00251FCC" w:rsidRPr="007D0F10" w:rsidRDefault="00251FCC" w:rsidP="0041309C">
      <w:pPr>
        <w:rPr>
          <w:color w:val="FF0000"/>
          <w:lang w:val="en-GB"/>
        </w:rPr>
      </w:pPr>
      <w:r w:rsidRPr="007D0F10">
        <w:rPr>
          <w:color w:val="FF0000"/>
          <w:lang w:val="en-GB"/>
        </w:rPr>
        <w:t xml:space="preserve">Other questions can be addressed as appropriate for a project. </w:t>
      </w:r>
    </w:p>
    <w:p w14:paraId="5053EDBE" w14:textId="77777777" w:rsidR="00251FCC" w:rsidRPr="007D0F10" w:rsidRDefault="00251FCC" w:rsidP="0041309C">
      <w:pPr>
        <w:rPr>
          <w:color w:val="FF0000"/>
          <w:lang w:val="en-GB"/>
        </w:rPr>
      </w:pPr>
    </w:p>
    <w:p w14:paraId="3ED4747B" w14:textId="77777777" w:rsidR="00251FCC" w:rsidRPr="007D0F10" w:rsidRDefault="00251FCC"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251FCC" w:rsidRPr="007D0F10" w:rsidRDefault="00251FCC" w:rsidP="0041309C">
      <w:pPr>
        <w:rPr>
          <w:color w:val="FF0000"/>
          <w:lang w:val="en-GB"/>
        </w:rPr>
      </w:pPr>
    </w:p>
    <w:p w14:paraId="547BC408" w14:textId="77777777" w:rsidR="00251FCC" w:rsidRPr="007D0F10" w:rsidRDefault="00251FCC"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251FCC" w:rsidRPr="007D0F10" w:rsidRDefault="00251FCC" w:rsidP="0041309C">
      <w:pPr>
        <w:rPr>
          <w:color w:val="FF0000"/>
          <w:lang w:val="en-GB"/>
        </w:rPr>
      </w:pPr>
    </w:p>
    <w:p w14:paraId="7825D773" w14:textId="77777777" w:rsidR="00251FCC" w:rsidRPr="007D0F10" w:rsidRDefault="00251FCC"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251FCC" w:rsidRPr="007D0F10" w:rsidRDefault="00251FCC" w:rsidP="0041309C">
      <w:pPr>
        <w:rPr>
          <w:color w:val="FF0000"/>
          <w:lang w:val="en-GB"/>
        </w:rPr>
      </w:pPr>
    </w:p>
    <w:p w14:paraId="1EC2BF8E" w14:textId="77777777" w:rsidR="00251FCC" w:rsidRDefault="00251FCC"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251FCC" w:rsidRDefault="00251FCC">
      <w:pPr>
        <w:pStyle w:val="CommentText"/>
      </w:pPr>
    </w:p>
  </w:comment>
  <w:comment w:id="62" w:author="Morgan Jones [mwj7]" w:date="2019-04-27T17:15:00Z" w:initials="MJ[">
    <w:p w14:paraId="1AD21C2F" w14:textId="77777777" w:rsidR="00251FCC" w:rsidRPr="007D0F10" w:rsidRDefault="00251FCC"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251FCC" w:rsidRPr="007D0F10" w:rsidRDefault="00251FCC" w:rsidP="00A14342">
      <w:pPr>
        <w:rPr>
          <w:color w:val="FF0000"/>
          <w:lang w:val="en-GB"/>
        </w:rPr>
      </w:pPr>
    </w:p>
    <w:p w14:paraId="74D4CA79" w14:textId="77777777" w:rsidR="00251FCC" w:rsidRPr="007D0F10" w:rsidRDefault="00251FCC"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251FCC" w:rsidRPr="007D0F10" w:rsidRDefault="00251FCC" w:rsidP="00A14342">
      <w:pPr>
        <w:rPr>
          <w:color w:val="FF0000"/>
          <w:lang w:val="en-GB"/>
        </w:rPr>
      </w:pPr>
    </w:p>
    <w:p w14:paraId="1D38BAF0" w14:textId="77777777" w:rsidR="00251FCC" w:rsidRPr="007D0F10" w:rsidRDefault="00251FCC"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251FCC" w:rsidRPr="007D0F10" w:rsidRDefault="00251FCC" w:rsidP="00A14342">
      <w:pPr>
        <w:rPr>
          <w:color w:val="FF0000"/>
          <w:lang w:val="en-GB"/>
        </w:rPr>
      </w:pPr>
    </w:p>
    <w:p w14:paraId="51F9C8BE" w14:textId="77777777" w:rsidR="00251FCC" w:rsidRPr="007D0F10" w:rsidRDefault="00251FCC"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251FCC" w:rsidRDefault="00251FCC">
      <w:pPr>
        <w:pStyle w:val="CommentText"/>
      </w:pPr>
    </w:p>
  </w:comment>
  <w:comment w:id="69" w:author="Morgan Jones [mwj7]" w:date="2019-04-13T14:53:00Z" w:initials="MJ[">
    <w:p w14:paraId="71C3869B" w14:textId="77777777" w:rsidR="00251FCC" w:rsidRDefault="00251FCC"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1"/>
  <w15:commentEx w15:paraId="35B2E4DF" w15:done="1"/>
  <w15:commentEx w15:paraId="391BCC82" w15:done="1"/>
  <w15:commentEx w15:paraId="02B57CF0" w15:done="0"/>
  <w15:commentEx w15:paraId="04CF9FCC" w15:done="0"/>
  <w15:commentEx w15:paraId="7C385415" w15:done="1"/>
  <w15:commentEx w15:paraId="060BBA7E" w15:done="0"/>
  <w15:commentEx w15:paraId="21081888" w15:done="1"/>
  <w15:commentEx w15:paraId="7B9F209F" w15:done="0"/>
  <w15:commentEx w15:paraId="3EA92B31"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A92B31" w16cid:durableId="207317C8"/>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D95F0" w14:textId="77777777" w:rsidR="00B72B4C" w:rsidRDefault="00B72B4C" w:rsidP="0037614C">
      <w:r>
        <w:separator/>
      </w:r>
    </w:p>
  </w:endnote>
  <w:endnote w:type="continuationSeparator" w:id="0">
    <w:p w14:paraId="29920DA6" w14:textId="77777777" w:rsidR="00B72B4C" w:rsidRDefault="00B72B4C"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251CEC36" w:rsidR="00251FCC" w:rsidRDefault="00251FCC"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D8493D">
        <w:rPr>
          <w:noProof/>
        </w:rPr>
        <w:t>43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941ED" w14:textId="77777777" w:rsidR="00B72B4C" w:rsidRDefault="00B72B4C" w:rsidP="0037614C">
      <w:r>
        <w:separator/>
      </w:r>
    </w:p>
  </w:footnote>
  <w:footnote w:type="continuationSeparator" w:id="0">
    <w:p w14:paraId="667179C0" w14:textId="77777777" w:rsidR="00B72B4C" w:rsidRDefault="00B72B4C"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251FCC" w:rsidRPr="001F35A4" w:rsidRDefault="00251FCC"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1"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6"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70"/>
  </w:num>
  <w:num w:numId="4">
    <w:abstractNumId w:val="10"/>
  </w:num>
  <w:num w:numId="5">
    <w:abstractNumId w:val="45"/>
  </w:num>
  <w:num w:numId="6">
    <w:abstractNumId w:val="66"/>
  </w:num>
  <w:num w:numId="7">
    <w:abstractNumId w:val="7"/>
  </w:num>
  <w:num w:numId="8">
    <w:abstractNumId w:val="3"/>
  </w:num>
  <w:num w:numId="9">
    <w:abstractNumId w:val="46"/>
  </w:num>
  <w:num w:numId="10">
    <w:abstractNumId w:val="67"/>
  </w:num>
  <w:num w:numId="11">
    <w:abstractNumId w:val="32"/>
  </w:num>
  <w:num w:numId="12">
    <w:abstractNumId w:val="14"/>
  </w:num>
  <w:num w:numId="13">
    <w:abstractNumId w:val="28"/>
  </w:num>
  <w:num w:numId="14">
    <w:abstractNumId w:val="57"/>
  </w:num>
  <w:num w:numId="15">
    <w:abstractNumId w:val="50"/>
  </w:num>
  <w:num w:numId="16">
    <w:abstractNumId w:val="76"/>
  </w:num>
  <w:num w:numId="17">
    <w:abstractNumId w:val="27"/>
  </w:num>
  <w:num w:numId="18">
    <w:abstractNumId w:val="55"/>
  </w:num>
  <w:num w:numId="19">
    <w:abstractNumId w:val="1"/>
  </w:num>
  <w:num w:numId="20">
    <w:abstractNumId w:val="9"/>
  </w:num>
  <w:num w:numId="21">
    <w:abstractNumId w:val="11"/>
  </w:num>
  <w:num w:numId="22">
    <w:abstractNumId w:val="15"/>
  </w:num>
  <w:num w:numId="23">
    <w:abstractNumId w:val="12"/>
  </w:num>
  <w:num w:numId="24">
    <w:abstractNumId w:val="73"/>
  </w:num>
  <w:num w:numId="25">
    <w:abstractNumId w:val="63"/>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2"/>
  </w:num>
  <w:num w:numId="33">
    <w:abstractNumId w:val="61"/>
  </w:num>
  <w:num w:numId="34">
    <w:abstractNumId w:val="24"/>
  </w:num>
  <w:num w:numId="35">
    <w:abstractNumId w:val="39"/>
  </w:num>
  <w:num w:numId="36">
    <w:abstractNumId w:val="16"/>
  </w:num>
  <w:num w:numId="37">
    <w:abstractNumId w:val="69"/>
  </w:num>
  <w:num w:numId="38">
    <w:abstractNumId w:val="22"/>
  </w:num>
  <w:num w:numId="39">
    <w:abstractNumId w:val="0"/>
  </w:num>
  <w:num w:numId="40">
    <w:abstractNumId w:val="34"/>
  </w:num>
  <w:num w:numId="41">
    <w:abstractNumId w:val="74"/>
  </w:num>
  <w:num w:numId="42">
    <w:abstractNumId w:val="21"/>
  </w:num>
  <w:num w:numId="43">
    <w:abstractNumId w:val="44"/>
  </w:num>
  <w:num w:numId="44">
    <w:abstractNumId w:val="60"/>
  </w:num>
  <w:num w:numId="45">
    <w:abstractNumId w:val="71"/>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2"/>
  </w:num>
  <w:num w:numId="53">
    <w:abstractNumId w:val="23"/>
  </w:num>
  <w:num w:numId="54">
    <w:abstractNumId w:val="56"/>
  </w:num>
  <w:num w:numId="55">
    <w:abstractNumId w:val="65"/>
  </w:num>
  <w:num w:numId="56">
    <w:abstractNumId w:val="13"/>
  </w:num>
  <w:num w:numId="57">
    <w:abstractNumId w:val="41"/>
  </w:num>
  <w:num w:numId="58">
    <w:abstractNumId w:val="54"/>
  </w:num>
  <w:num w:numId="59">
    <w:abstractNumId w:val="64"/>
  </w:num>
  <w:num w:numId="60">
    <w:abstractNumId w:val="58"/>
  </w:num>
  <w:num w:numId="61">
    <w:abstractNumId w:val="33"/>
  </w:num>
  <w:num w:numId="62">
    <w:abstractNumId w:val="42"/>
  </w:num>
  <w:num w:numId="63">
    <w:abstractNumId w:val="68"/>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5"/>
  </w:num>
  <w:num w:numId="77">
    <w:abstractNumId w:val="59"/>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7A06"/>
    <w:rsid w:val="00011F27"/>
    <w:rsid w:val="000121A8"/>
    <w:rsid w:val="00016D22"/>
    <w:rsid w:val="00023B1D"/>
    <w:rsid w:val="00031FBA"/>
    <w:rsid w:val="00033068"/>
    <w:rsid w:val="00052C2F"/>
    <w:rsid w:val="000560E8"/>
    <w:rsid w:val="00060713"/>
    <w:rsid w:val="00061E41"/>
    <w:rsid w:val="00063527"/>
    <w:rsid w:val="000656ED"/>
    <w:rsid w:val="00066B0D"/>
    <w:rsid w:val="00071D9D"/>
    <w:rsid w:val="00075D10"/>
    <w:rsid w:val="00081782"/>
    <w:rsid w:val="0009699F"/>
    <w:rsid w:val="000A7660"/>
    <w:rsid w:val="000B7680"/>
    <w:rsid w:val="000C1E89"/>
    <w:rsid w:val="000C4EAD"/>
    <w:rsid w:val="000C6C51"/>
    <w:rsid w:val="000D0FA8"/>
    <w:rsid w:val="000D1926"/>
    <w:rsid w:val="000D69EB"/>
    <w:rsid w:val="000D7BF6"/>
    <w:rsid w:val="000E47F5"/>
    <w:rsid w:val="000E5039"/>
    <w:rsid w:val="000E55CB"/>
    <w:rsid w:val="000F2EC8"/>
    <w:rsid w:val="000F606C"/>
    <w:rsid w:val="00102D97"/>
    <w:rsid w:val="00107B2E"/>
    <w:rsid w:val="00116063"/>
    <w:rsid w:val="0012492A"/>
    <w:rsid w:val="00127B61"/>
    <w:rsid w:val="001332A1"/>
    <w:rsid w:val="00135554"/>
    <w:rsid w:val="0014536B"/>
    <w:rsid w:val="001461F5"/>
    <w:rsid w:val="0014676A"/>
    <w:rsid w:val="00151B20"/>
    <w:rsid w:val="001543E4"/>
    <w:rsid w:val="0015451B"/>
    <w:rsid w:val="00155CD6"/>
    <w:rsid w:val="00170846"/>
    <w:rsid w:val="00171600"/>
    <w:rsid w:val="0018587C"/>
    <w:rsid w:val="001932C5"/>
    <w:rsid w:val="00195F6D"/>
    <w:rsid w:val="001A0AEE"/>
    <w:rsid w:val="001A7CA1"/>
    <w:rsid w:val="001B0A81"/>
    <w:rsid w:val="001B2546"/>
    <w:rsid w:val="001B459E"/>
    <w:rsid w:val="001C3FB0"/>
    <w:rsid w:val="001C6378"/>
    <w:rsid w:val="001D14BA"/>
    <w:rsid w:val="001D5052"/>
    <w:rsid w:val="001E5E69"/>
    <w:rsid w:val="001E70F7"/>
    <w:rsid w:val="001F3069"/>
    <w:rsid w:val="001F35A4"/>
    <w:rsid w:val="001F47F9"/>
    <w:rsid w:val="001F4807"/>
    <w:rsid w:val="002027A2"/>
    <w:rsid w:val="00207339"/>
    <w:rsid w:val="00210062"/>
    <w:rsid w:val="00214282"/>
    <w:rsid w:val="00224BAA"/>
    <w:rsid w:val="00224EA7"/>
    <w:rsid w:val="00225DD7"/>
    <w:rsid w:val="0024346F"/>
    <w:rsid w:val="00245529"/>
    <w:rsid w:val="00247E65"/>
    <w:rsid w:val="00251E42"/>
    <w:rsid w:val="00251FCC"/>
    <w:rsid w:val="00260784"/>
    <w:rsid w:val="00260B0F"/>
    <w:rsid w:val="00270B32"/>
    <w:rsid w:val="0027762B"/>
    <w:rsid w:val="002808A8"/>
    <w:rsid w:val="002932E6"/>
    <w:rsid w:val="00297F0D"/>
    <w:rsid w:val="002B0070"/>
    <w:rsid w:val="002B67EA"/>
    <w:rsid w:val="002C0343"/>
    <w:rsid w:val="002D5C58"/>
    <w:rsid w:val="002E2444"/>
    <w:rsid w:val="002E2960"/>
    <w:rsid w:val="002E3E4F"/>
    <w:rsid w:val="002E4ED7"/>
    <w:rsid w:val="002F1A62"/>
    <w:rsid w:val="002F29DD"/>
    <w:rsid w:val="002F3C01"/>
    <w:rsid w:val="00300C93"/>
    <w:rsid w:val="003169F9"/>
    <w:rsid w:val="003268BD"/>
    <w:rsid w:val="003273E4"/>
    <w:rsid w:val="00345CD6"/>
    <w:rsid w:val="00347FB9"/>
    <w:rsid w:val="003522FB"/>
    <w:rsid w:val="00352398"/>
    <w:rsid w:val="0037614C"/>
    <w:rsid w:val="0037618D"/>
    <w:rsid w:val="00381302"/>
    <w:rsid w:val="003856E7"/>
    <w:rsid w:val="00386480"/>
    <w:rsid w:val="003871D0"/>
    <w:rsid w:val="00391ED4"/>
    <w:rsid w:val="003A3122"/>
    <w:rsid w:val="003A75DF"/>
    <w:rsid w:val="003B0B38"/>
    <w:rsid w:val="003B340B"/>
    <w:rsid w:val="003B4D7C"/>
    <w:rsid w:val="003B5D1F"/>
    <w:rsid w:val="003B73E3"/>
    <w:rsid w:val="003C227A"/>
    <w:rsid w:val="003C2954"/>
    <w:rsid w:val="003C4F45"/>
    <w:rsid w:val="003D172A"/>
    <w:rsid w:val="003D59A8"/>
    <w:rsid w:val="003D628B"/>
    <w:rsid w:val="003E28CC"/>
    <w:rsid w:val="0040105B"/>
    <w:rsid w:val="00404A71"/>
    <w:rsid w:val="0040550B"/>
    <w:rsid w:val="0041309C"/>
    <w:rsid w:val="00422FD8"/>
    <w:rsid w:val="0042405C"/>
    <w:rsid w:val="00426469"/>
    <w:rsid w:val="00431556"/>
    <w:rsid w:val="00437F9C"/>
    <w:rsid w:val="00442928"/>
    <w:rsid w:val="00455365"/>
    <w:rsid w:val="004571B8"/>
    <w:rsid w:val="004603BB"/>
    <w:rsid w:val="00460DED"/>
    <w:rsid w:val="00462CC0"/>
    <w:rsid w:val="00465C7F"/>
    <w:rsid w:val="004705A5"/>
    <w:rsid w:val="004710AA"/>
    <w:rsid w:val="00474A84"/>
    <w:rsid w:val="004754CC"/>
    <w:rsid w:val="00481D1B"/>
    <w:rsid w:val="00486450"/>
    <w:rsid w:val="00495198"/>
    <w:rsid w:val="004B526D"/>
    <w:rsid w:val="004C12FA"/>
    <w:rsid w:val="004C18C3"/>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52956"/>
    <w:rsid w:val="0055468A"/>
    <w:rsid w:val="005572F8"/>
    <w:rsid w:val="005848FC"/>
    <w:rsid w:val="005869A0"/>
    <w:rsid w:val="00586D33"/>
    <w:rsid w:val="00591D04"/>
    <w:rsid w:val="005A0731"/>
    <w:rsid w:val="005A2C12"/>
    <w:rsid w:val="005A4A1D"/>
    <w:rsid w:val="005B2B60"/>
    <w:rsid w:val="005D061E"/>
    <w:rsid w:val="005D7EC8"/>
    <w:rsid w:val="005E51BB"/>
    <w:rsid w:val="005E7623"/>
    <w:rsid w:val="005F782E"/>
    <w:rsid w:val="0060046D"/>
    <w:rsid w:val="006266C9"/>
    <w:rsid w:val="00627DAD"/>
    <w:rsid w:val="006426CA"/>
    <w:rsid w:val="0064587E"/>
    <w:rsid w:val="00645C2C"/>
    <w:rsid w:val="00647ECC"/>
    <w:rsid w:val="00654EF2"/>
    <w:rsid w:val="00664FB5"/>
    <w:rsid w:val="006678BA"/>
    <w:rsid w:val="006773C8"/>
    <w:rsid w:val="006833BB"/>
    <w:rsid w:val="00694611"/>
    <w:rsid w:val="00694DC5"/>
    <w:rsid w:val="0069639D"/>
    <w:rsid w:val="006A3C04"/>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30922"/>
    <w:rsid w:val="00730942"/>
    <w:rsid w:val="00730D01"/>
    <w:rsid w:val="007322BF"/>
    <w:rsid w:val="00736C0D"/>
    <w:rsid w:val="00740C6B"/>
    <w:rsid w:val="00776F9C"/>
    <w:rsid w:val="007777AC"/>
    <w:rsid w:val="007858DC"/>
    <w:rsid w:val="00792F45"/>
    <w:rsid w:val="007A2FEE"/>
    <w:rsid w:val="007A3E41"/>
    <w:rsid w:val="007A3E72"/>
    <w:rsid w:val="007A56AC"/>
    <w:rsid w:val="007A66BC"/>
    <w:rsid w:val="007A7119"/>
    <w:rsid w:val="007A7523"/>
    <w:rsid w:val="007B5B91"/>
    <w:rsid w:val="007C0E2B"/>
    <w:rsid w:val="007C5E19"/>
    <w:rsid w:val="007D0F10"/>
    <w:rsid w:val="007E6892"/>
    <w:rsid w:val="007E7B4C"/>
    <w:rsid w:val="007E7C89"/>
    <w:rsid w:val="007F10A7"/>
    <w:rsid w:val="007F42B8"/>
    <w:rsid w:val="007F6CEB"/>
    <w:rsid w:val="007F6F02"/>
    <w:rsid w:val="00801EE8"/>
    <w:rsid w:val="0080500C"/>
    <w:rsid w:val="0080599E"/>
    <w:rsid w:val="00806712"/>
    <w:rsid w:val="00806CFF"/>
    <w:rsid w:val="00810DC9"/>
    <w:rsid w:val="008309EA"/>
    <w:rsid w:val="00836561"/>
    <w:rsid w:val="0084239E"/>
    <w:rsid w:val="0084509D"/>
    <w:rsid w:val="00854770"/>
    <w:rsid w:val="0085529E"/>
    <w:rsid w:val="00860562"/>
    <w:rsid w:val="0086252C"/>
    <w:rsid w:val="00863DD5"/>
    <w:rsid w:val="0087286F"/>
    <w:rsid w:val="008756E4"/>
    <w:rsid w:val="00875F45"/>
    <w:rsid w:val="00876154"/>
    <w:rsid w:val="008868F2"/>
    <w:rsid w:val="00887F1C"/>
    <w:rsid w:val="0089101B"/>
    <w:rsid w:val="008948ED"/>
    <w:rsid w:val="0089511C"/>
    <w:rsid w:val="00897986"/>
    <w:rsid w:val="008A08A1"/>
    <w:rsid w:val="008A5163"/>
    <w:rsid w:val="008C1C12"/>
    <w:rsid w:val="008C25DD"/>
    <w:rsid w:val="008D5188"/>
    <w:rsid w:val="008D6A65"/>
    <w:rsid w:val="008E4179"/>
    <w:rsid w:val="008F340C"/>
    <w:rsid w:val="008F6B86"/>
    <w:rsid w:val="00901177"/>
    <w:rsid w:val="0090251C"/>
    <w:rsid w:val="009066F1"/>
    <w:rsid w:val="00914FCC"/>
    <w:rsid w:val="009161DD"/>
    <w:rsid w:val="009206EF"/>
    <w:rsid w:val="009212B5"/>
    <w:rsid w:val="00927CA8"/>
    <w:rsid w:val="00930B73"/>
    <w:rsid w:val="00932C40"/>
    <w:rsid w:val="00937FDD"/>
    <w:rsid w:val="00940114"/>
    <w:rsid w:val="00945DA2"/>
    <w:rsid w:val="00955DF5"/>
    <w:rsid w:val="00957247"/>
    <w:rsid w:val="009679E7"/>
    <w:rsid w:val="0097080E"/>
    <w:rsid w:val="00972039"/>
    <w:rsid w:val="00973F48"/>
    <w:rsid w:val="00982505"/>
    <w:rsid w:val="00982587"/>
    <w:rsid w:val="00982D90"/>
    <w:rsid w:val="00983BB4"/>
    <w:rsid w:val="00983D12"/>
    <w:rsid w:val="009A1955"/>
    <w:rsid w:val="009A54F2"/>
    <w:rsid w:val="009B764F"/>
    <w:rsid w:val="009C1464"/>
    <w:rsid w:val="009C52EA"/>
    <w:rsid w:val="009D0D1C"/>
    <w:rsid w:val="009D4328"/>
    <w:rsid w:val="009F26B8"/>
    <w:rsid w:val="009F2AFD"/>
    <w:rsid w:val="00A0375D"/>
    <w:rsid w:val="00A10C24"/>
    <w:rsid w:val="00A11B8A"/>
    <w:rsid w:val="00A14342"/>
    <w:rsid w:val="00A1493B"/>
    <w:rsid w:val="00A17F3B"/>
    <w:rsid w:val="00A24017"/>
    <w:rsid w:val="00A304C2"/>
    <w:rsid w:val="00A315F5"/>
    <w:rsid w:val="00A37C08"/>
    <w:rsid w:val="00A45C4B"/>
    <w:rsid w:val="00A519BB"/>
    <w:rsid w:val="00A65BA2"/>
    <w:rsid w:val="00A66410"/>
    <w:rsid w:val="00A71939"/>
    <w:rsid w:val="00A74F22"/>
    <w:rsid w:val="00A77D80"/>
    <w:rsid w:val="00A82D60"/>
    <w:rsid w:val="00A87EC1"/>
    <w:rsid w:val="00A94623"/>
    <w:rsid w:val="00AB1193"/>
    <w:rsid w:val="00AB1A02"/>
    <w:rsid w:val="00AB7C89"/>
    <w:rsid w:val="00AC0067"/>
    <w:rsid w:val="00AC5772"/>
    <w:rsid w:val="00AD2FA0"/>
    <w:rsid w:val="00AD445D"/>
    <w:rsid w:val="00AD5FA5"/>
    <w:rsid w:val="00AD6796"/>
    <w:rsid w:val="00AE0748"/>
    <w:rsid w:val="00AE2674"/>
    <w:rsid w:val="00AE4F85"/>
    <w:rsid w:val="00AE59D0"/>
    <w:rsid w:val="00AE625C"/>
    <w:rsid w:val="00AF1FBE"/>
    <w:rsid w:val="00AF61DC"/>
    <w:rsid w:val="00AF64DB"/>
    <w:rsid w:val="00AF6813"/>
    <w:rsid w:val="00B017FE"/>
    <w:rsid w:val="00B1213E"/>
    <w:rsid w:val="00B16BD7"/>
    <w:rsid w:val="00B20B61"/>
    <w:rsid w:val="00B27390"/>
    <w:rsid w:val="00B40716"/>
    <w:rsid w:val="00B54C85"/>
    <w:rsid w:val="00B5517C"/>
    <w:rsid w:val="00B56F5D"/>
    <w:rsid w:val="00B72B4C"/>
    <w:rsid w:val="00B915D8"/>
    <w:rsid w:val="00B95712"/>
    <w:rsid w:val="00BA42D8"/>
    <w:rsid w:val="00BA725D"/>
    <w:rsid w:val="00BB0159"/>
    <w:rsid w:val="00BB6A6F"/>
    <w:rsid w:val="00BC3662"/>
    <w:rsid w:val="00BD079A"/>
    <w:rsid w:val="00BD3C47"/>
    <w:rsid w:val="00BD4B26"/>
    <w:rsid w:val="00BD5618"/>
    <w:rsid w:val="00BE40EA"/>
    <w:rsid w:val="00BE51BE"/>
    <w:rsid w:val="00BE7F1F"/>
    <w:rsid w:val="00BF75E8"/>
    <w:rsid w:val="00C02544"/>
    <w:rsid w:val="00C04023"/>
    <w:rsid w:val="00C153F7"/>
    <w:rsid w:val="00C16942"/>
    <w:rsid w:val="00C2013D"/>
    <w:rsid w:val="00C21887"/>
    <w:rsid w:val="00C23FD8"/>
    <w:rsid w:val="00C307D4"/>
    <w:rsid w:val="00C35A66"/>
    <w:rsid w:val="00C4659E"/>
    <w:rsid w:val="00C5112C"/>
    <w:rsid w:val="00C523C0"/>
    <w:rsid w:val="00C56CA3"/>
    <w:rsid w:val="00C70056"/>
    <w:rsid w:val="00C74B6A"/>
    <w:rsid w:val="00C773F7"/>
    <w:rsid w:val="00C80989"/>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27793"/>
    <w:rsid w:val="00D360C1"/>
    <w:rsid w:val="00D363AF"/>
    <w:rsid w:val="00D36B43"/>
    <w:rsid w:val="00D3799A"/>
    <w:rsid w:val="00D40418"/>
    <w:rsid w:val="00D42484"/>
    <w:rsid w:val="00D50546"/>
    <w:rsid w:val="00D60114"/>
    <w:rsid w:val="00D61D84"/>
    <w:rsid w:val="00D637B4"/>
    <w:rsid w:val="00D64757"/>
    <w:rsid w:val="00D80396"/>
    <w:rsid w:val="00D81290"/>
    <w:rsid w:val="00D8493D"/>
    <w:rsid w:val="00DA0709"/>
    <w:rsid w:val="00DA2392"/>
    <w:rsid w:val="00DA26BF"/>
    <w:rsid w:val="00DA4C6E"/>
    <w:rsid w:val="00DA50A3"/>
    <w:rsid w:val="00DA6A8D"/>
    <w:rsid w:val="00DB0879"/>
    <w:rsid w:val="00DB3BC0"/>
    <w:rsid w:val="00DB78FA"/>
    <w:rsid w:val="00DB79D6"/>
    <w:rsid w:val="00DB7EB7"/>
    <w:rsid w:val="00DD1172"/>
    <w:rsid w:val="00DD3ED4"/>
    <w:rsid w:val="00DD40B2"/>
    <w:rsid w:val="00DD4DF0"/>
    <w:rsid w:val="00DE01B2"/>
    <w:rsid w:val="00DE46ED"/>
    <w:rsid w:val="00DF1E46"/>
    <w:rsid w:val="00E04AA0"/>
    <w:rsid w:val="00E04B62"/>
    <w:rsid w:val="00E050F4"/>
    <w:rsid w:val="00E06111"/>
    <w:rsid w:val="00E1428E"/>
    <w:rsid w:val="00E459A2"/>
    <w:rsid w:val="00E532AC"/>
    <w:rsid w:val="00E61859"/>
    <w:rsid w:val="00E61B6D"/>
    <w:rsid w:val="00E64EE7"/>
    <w:rsid w:val="00E83023"/>
    <w:rsid w:val="00E83B32"/>
    <w:rsid w:val="00E841B7"/>
    <w:rsid w:val="00E84FB3"/>
    <w:rsid w:val="00E90708"/>
    <w:rsid w:val="00EA2A56"/>
    <w:rsid w:val="00EA4F60"/>
    <w:rsid w:val="00EA5150"/>
    <w:rsid w:val="00EA6599"/>
    <w:rsid w:val="00EC09F9"/>
    <w:rsid w:val="00EC1958"/>
    <w:rsid w:val="00EC2426"/>
    <w:rsid w:val="00EC28A9"/>
    <w:rsid w:val="00EC518D"/>
    <w:rsid w:val="00ED1CB7"/>
    <w:rsid w:val="00ED684B"/>
    <w:rsid w:val="00F02E10"/>
    <w:rsid w:val="00F1080E"/>
    <w:rsid w:val="00F10B61"/>
    <w:rsid w:val="00F13A22"/>
    <w:rsid w:val="00F27A53"/>
    <w:rsid w:val="00F27D18"/>
    <w:rsid w:val="00F31BE5"/>
    <w:rsid w:val="00F34F05"/>
    <w:rsid w:val="00F35793"/>
    <w:rsid w:val="00F37DB4"/>
    <w:rsid w:val="00F56705"/>
    <w:rsid w:val="00F5671D"/>
    <w:rsid w:val="00F567FC"/>
    <w:rsid w:val="00F61B29"/>
    <w:rsid w:val="00F67751"/>
    <w:rsid w:val="00F7574E"/>
    <w:rsid w:val="00F75BFF"/>
    <w:rsid w:val="00F80671"/>
    <w:rsid w:val="00F85D60"/>
    <w:rsid w:val="00F91BF3"/>
    <w:rsid w:val="00F92A72"/>
    <w:rsid w:val="00F9521D"/>
    <w:rsid w:val="00F9680B"/>
    <w:rsid w:val="00FD0614"/>
    <w:rsid w:val="00FE29A0"/>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19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16</b:RefOrder>
  </b:Source>
</b:Sources>
</file>

<file path=customXml/itemProps1.xml><?xml version="1.0" encoding="utf-8"?>
<ds:datastoreItem xmlns:ds="http://schemas.openxmlformats.org/officeDocument/2006/customXml" ds:itemID="{3367566C-553A-42A3-8DB5-C3EDCDDA3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4286</TotalTime>
  <Pages>43</Pages>
  <Words>10815</Words>
  <Characters>61649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219</cp:revision>
  <cp:lastPrinted>2014-04-04T11:58:00Z</cp:lastPrinted>
  <dcterms:created xsi:type="dcterms:W3CDTF">2019-04-22T10:36:00Z</dcterms:created>
  <dcterms:modified xsi:type="dcterms:W3CDTF">2019-04-30T17:59:00Z</dcterms:modified>
</cp:coreProperties>
</file>